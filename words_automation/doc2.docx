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1FA68" w14:textId="054EFA07" w:rsidR="009A422B" w:rsidRDefault="00EE6BB7" w:rsidP="008461CB">
      <w:pPr>
        <w:pStyle w:val="FrontmatterHeading"/>
        <w:spacing w:before="360"/>
      </w:pPr>
      <w:r>
        <w:rPr>
          <w:lang w:val="en-IN" w:eastAsia="en-IN"/>
        </w:rPr>
        <w:drawing>
          <wp:inline distT="0" distB="0" distL="0" distR="0" wp14:anchorId="322B1B83" wp14:editId="41DA855B">
            <wp:extent cx="1923691" cy="61102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na.png"/>
                    <pic:cNvPicPr/>
                  </pic:nvPicPr>
                  <pic:blipFill>
                    <a:blip r:embed="rId11">
                      <a:extLst>
                        <a:ext uri="{28A0092B-C50C-407E-A947-70E740481C1C}">
                          <a14:useLocalDpi xmlns:a14="http://schemas.microsoft.com/office/drawing/2010/main" val="0"/>
                        </a:ext>
                      </a:extLst>
                    </a:blip>
                    <a:stretch>
                      <a:fillRect/>
                    </a:stretch>
                  </pic:blipFill>
                  <pic:spPr>
                    <a:xfrm>
                      <a:off x="0" y="0"/>
                      <a:ext cx="1947923" cy="618721"/>
                    </a:xfrm>
                    <a:prstGeom prst="rect">
                      <a:avLst/>
                    </a:prstGeom>
                  </pic:spPr>
                </pic:pic>
              </a:graphicData>
            </a:graphic>
          </wp:inline>
        </w:drawing>
      </w:r>
      <w:r w:rsidR="00671199" w:rsidRPr="00671199">
        <w:rPr>
          <w:lang w:val="en-IN" w:eastAsia="en-IN"/>
        </w:rPr>
        <mc:AlternateContent>
          <mc:Choice Requires="wps">
            <w:drawing>
              <wp:anchor distT="0" distB="0" distL="114300" distR="114300" simplePos="0" relativeHeight="251658240" behindDoc="0" locked="0" layoutInCell="1" allowOverlap="1" wp14:anchorId="44706BE4" wp14:editId="033BCAF9">
                <wp:simplePos x="0" y="0"/>
                <wp:positionH relativeFrom="column">
                  <wp:posOffset>0</wp:posOffset>
                </wp:positionH>
                <wp:positionV relativeFrom="paragraph">
                  <wp:posOffset>3041015</wp:posOffset>
                </wp:positionV>
                <wp:extent cx="6464300" cy="2714625"/>
                <wp:effectExtent l="0" t="0" r="0" b="9525"/>
                <wp:wrapNone/>
                <wp:docPr id="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0" cy="271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0" w:name="VariableCourseTitle"/>
                          <w:bookmarkStart w:id="1" w:name="VariableProductName"/>
                          <w:p w14:paraId="209A9AE0" w14:textId="30A9C4B3" w:rsidR="004573AC" w:rsidRPr="00E44F07" w:rsidRDefault="008E0284" w:rsidP="003A1817">
                            <w:pPr>
                              <w:pStyle w:val="Title"/>
                              <w:rPr>
                                <w:rFonts w:ascii="Arial" w:hAnsi="Arial" w:cs="Arial"/>
                              </w:rPr>
                            </w:pPr>
                            <w:sdt>
                              <w:sdtPr>
                                <w:rPr>
                                  <w:rFonts w:ascii="Arial" w:hAnsi="Arial" w:cs="Arial"/>
                                </w:rPr>
                                <w:alias w:val="Title"/>
                                <w:id w:val="1409414097"/>
                                <w:placeholder>
                                  <w:docPart w:val="EA8CDA69B602A3408884ED347C4BF0A2"/>
                                </w:placeholder>
                                <w:dataBinding w:prefixMappings="xmlns:ns0='http://purl.org/dc/elements/1.1/' xmlns:ns1='http://schemas.openxmlformats.org/package/2006/metadata/core-properties' " w:xpath="/ns1:coreProperties[1]/ns0:title[1]" w:storeItemID="{6C3C8BC8-F283-45AE-878A-BAB7291924A1}"/>
                                <w:text/>
                              </w:sdtPr>
                              <w:sdtEndPr/>
                              <w:sdtContent>
                                <w:r w:rsidR="003B111E">
                                  <w:rPr>
                                    <w:rFonts w:ascii="Arial" w:hAnsi="Arial" w:cs="Arial"/>
                                  </w:rPr>
                                  <w:t>PON</w:t>
                                </w:r>
                                <w:r w:rsidR="00F46CA9">
                                  <w:rPr>
                                    <w:rFonts w:ascii="Arial" w:hAnsi="Arial" w:cs="Arial"/>
                                  </w:rPr>
                                  <w:t xml:space="preserve"> Deployment L</w:t>
                                </w:r>
                                <w:r w:rsidR="006523BE">
                                  <w:rPr>
                                    <w:rFonts w:ascii="Arial" w:hAnsi="Arial" w:cs="Arial"/>
                                  </w:rPr>
                                  <w:t>ab</w:t>
                                </w:r>
                              </w:sdtContent>
                            </w:sdt>
                          </w:p>
                          <w:p w14:paraId="66344157" w14:textId="31775A8B" w:rsidR="004573AC" w:rsidRPr="00E44F07" w:rsidRDefault="004573AC" w:rsidP="00671199">
                            <w:pPr>
                              <w:rPr>
                                <w:rFonts w:ascii="Arial" w:hAnsi="Arial" w:cs="Arial"/>
                              </w:rPr>
                            </w:pPr>
                            <w:r>
                              <w:rPr>
                                <w:rFonts w:ascii="Arial" w:hAnsi="Arial" w:cs="Arial"/>
                              </w:rPr>
                              <w:t>E874</w:t>
                            </w:r>
                            <w:r w:rsidRPr="00E44F07">
                              <w:rPr>
                                <w:rFonts w:ascii="Arial" w:hAnsi="Arial" w:cs="Arial"/>
                              </w:rPr>
                              <w:t xml:space="preserve">, </w:t>
                            </w:r>
                            <w:r>
                              <w:rPr>
                                <w:rFonts w:ascii="Arial" w:hAnsi="Arial" w:cs="Arial"/>
                              </w:rPr>
                              <w:t>Revision-</w:t>
                            </w:r>
                            <w:r w:rsidR="00F46CA9">
                              <w:rPr>
                                <w:rFonts w:ascii="Arial" w:hAnsi="Arial" w:cs="Arial"/>
                              </w:rPr>
                              <w:t>B</w:t>
                            </w:r>
                          </w:p>
                          <w:p w14:paraId="7DBB88C2" w14:textId="77777777" w:rsidR="004573AC" w:rsidRPr="00E44F07" w:rsidRDefault="004573AC" w:rsidP="00671199">
                            <w:pPr>
                              <w:rPr>
                                <w:rFonts w:ascii="Arial" w:hAnsi="Arial" w:cs="Arial"/>
                              </w:rPr>
                            </w:pPr>
                          </w:p>
                          <w:p w14:paraId="1E7A78BC" w14:textId="72A513BE" w:rsidR="004573AC" w:rsidRPr="00E44F07" w:rsidRDefault="008E0284" w:rsidP="00671199">
                            <w:pPr>
                              <w:rPr>
                                <w:rFonts w:ascii="Arial" w:hAnsi="Arial" w:cs="Arial"/>
                              </w:rPr>
                            </w:pPr>
                            <w:sdt>
                              <w:sdtPr>
                                <w:rPr>
                                  <w:rFonts w:ascii="Arial" w:hAnsi="Arial" w:cs="Arial"/>
                                </w:rPr>
                                <w:alias w:val="Subject"/>
                                <w:id w:val="419297116"/>
                                <w:dataBinding w:prefixMappings="xmlns:ns0='http://purl.org/dc/elements/1.1/' xmlns:ns1='http://schemas.openxmlformats.org/package/2006/metadata/core-properties' " w:xpath="/ns1:coreProperties[1]/ns0:subject[1]" w:storeItemID="{6C3C8BC8-F283-45AE-878A-BAB7291924A1}"/>
                                <w:text/>
                              </w:sdtPr>
                              <w:sdtEndPr/>
                              <w:sdtContent>
                                <w:r w:rsidR="004573AC">
                                  <w:rPr>
                                    <w:rFonts w:ascii="Arial" w:hAnsi="Arial" w:cs="Arial"/>
                                  </w:rPr>
                                  <w:t>SAOS 10.</w:t>
                                </w:r>
                                <w:r w:rsidR="00F46CA9">
                                  <w:rPr>
                                    <w:rFonts w:ascii="Arial" w:hAnsi="Arial" w:cs="Arial"/>
                                  </w:rPr>
                                  <w:t>7</w:t>
                                </w:r>
                                <w:r w:rsidR="004573AC">
                                  <w:rPr>
                                    <w:rFonts w:ascii="Arial" w:hAnsi="Arial" w:cs="Arial"/>
                                  </w:rPr>
                                  <w:t>.</w:t>
                                </w:r>
                                <w:r w:rsidR="00F46CA9">
                                  <w:rPr>
                                    <w:rFonts w:ascii="Arial" w:hAnsi="Arial" w:cs="Arial"/>
                                  </w:rPr>
                                  <w:t>0</w:t>
                                </w:r>
                              </w:sdtContent>
                            </w:sdt>
                          </w:p>
                          <w:p w14:paraId="5B767A52" w14:textId="510FF2AD" w:rsidR="004573AC" w:rsidRPr="00E44F07" w:rsidRDefault="004573AC" w:rsidP="00671199">
                            <w:pPr>
                              <w:pStyle w:val="FrontmatterHeading"/>
                              <w:rPr>
                                <w:rFonts w:ascii="Arial" w:hAnsi="Arial" w:cs="Arial"/>
                              </w:rPr>
                            </w:pPr>
                            <w:r w:rsidRPr="00E44F07">
                              <w:rPr>
                                <w:rFonts w:ascii="Arial" w:hAnsi="Arial" w:cs="Arial"/>
                              </w:rPr>
                              <w:t>Hands-on Training Lab Guide</w:t>
                            </w:r>
                          </w:p>
                          <w:bookmarkEnd w:id="0"/>
                          <w:bookmarkEnd w:id="1"/>
                          <w:p w14:paraId="7C59D59D" w14:textId="3BFA65C4" w:rsidR="004573AC" w:rsidRPr="00E44F07" w:rsidRDefault="004573AC" w:rsidP="00671199">
                            <w:pP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06BE4" id="_x0000_t202" coordsize="21600,21600" o:spt="202" path="m,l,21600r21600,l21600,xe">
                <v:stroke joinstyle="miter"/>
                <v:path gradientshapeok="t" o:connecttype="rect"/>
              </v:shapetype>
              <v:shape id="Text Box 14" o:spid="_x0000_s1026" type="#_x0000_t202" style="position:absolute;margin-left:0;margin-top:239.45pt;width:509pt;height:21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" stroked="f">
                <v:textbox>
                  <w:txbxContent>
                    <w:bookmarkStart w:id="2" w:name="VariableCourseTitle"/>
                    <w:bookmarkStart w:id="3" w:name="VariableProductName"/>
                    <w:p w14:paraId="209A9AE0" w14:textId="30A9C4B3" w:rsidR="004573AC" w:rsidRPr="00E44F07" w:rsidRDefault="008E0284" w:rsidP="003A1817">
                      <w:pPr>
                        <w:pStyle w:val="Title"/>
                        <w:rPr>
                          <w:rFonts w:ascii="Arial" w:hAnsi="Arial" w:cs="Arial"/>
                        </w:rPr>
                      </w:pPr>
                      <w:sdt>
                        <w:sdtPr>
                          <w:rPr>
                            <w:rFonts w:ascii="Arial" w:hAnsi="Arial" w:cs="Arial"/>
                          </w:rPr>
                          <w:alias w:val="Title"/>
                          <w:id w:val="1409414097"/>
                          <w:placeholder>
                            <w:docPart w:val="EA8CDA69B602A3408884ED347C4BF0A2"/>
                          </w:placeholder>
                          <w:dataBinding w:prefixMappings="xmlns:ns0='http://purl.org/dc/elements/1.1/' xmlns:ns1='http://schemas.openxmlformats.org/package/2006/metadata/core-properties' " w:xpath="/ns1:coreProperties[1]/ns0:title[1]" w:storeItemID="{6C3C8BC8-F283-45AE-878A-BAB7291924A1}"/>
                          <w:text/>
                        </w:sdtPr>
                        <w:sdtEndPr/>
                        <w:sdtContent>
                          <w:r w:rsidR="003B111E">
                            <w:rPr>
                              <w:rFonts w:ascii="Arial" w:hAnsi="Arial" w:cs="Arial"/>
                            </w:rPr>
                            <w:t>PON</w:t>
                          </w:r>
                          <w:r w:rsidR="00F46CA9">
                            <w:rPr>
                              <w:rFonts w:ascii="Arial" w:hAnsi="Arial" w:cs="Arial"/>
                            </w:rPr>
                            <w:t xml:space="preserve"> Deployment L</w:t>
                          </w:r>
                          <w:r w:rsidR="006523BE">
                            <w:rPr>
                              <w:rFonts w:ascii="Arial" w:hAnsi="Arial" w:cs="Arial"/>
                            </w:rPr>
                            <w:t>ab</w:t>
                          </w:r>
                        </w:sdtContent>
                      </w:sdt>
                    </w:p>
                    <w:p w14:paraId="66344157" w14:textId="31775A8B" w:rsidR="004573AC" w:rsidRPr="00E44F07" w:rsidRDefault="004573AC" w:rsidP="00671199">
                      <w:pPr>
                        <w:rPr>
                          <w:rFonts w:ascii="Arial" w:hAnsi="Arial" w:cs="Arial"/>
                        </w:rPr>
                      </w:pPr>
                      <w:r>
                        <w:rPr>
                          <w:rFonts w:ascii="Arial" w:hAnsi="Arial" w:cs="Arial"/>
                        </w:rPr>
                        <w:t>E874</w:t>
                      </w:r>
                      <w:r w:rsidRPr="00E44F07">
                        <w:rPr>
                          <w:rFonts w:ascii="Arial" w:hAnsi="Arial" w:cs="Arial"/>
                        </w:rPr>
                        <w:t xml:space="preserve">, </w:t>
                      </w:r>
                      <w:r>
                        <w:rPr>
                          <w:rFonts w:ascii="Arial" w:hAnsi="Arial" w:cs="Arial"/>
                        </w:rPr>
                        <w:t>Revision-</w:t>
                      </w:r>
                      <w:r w:rsidR="00F46CA9">
                        <w:rPr>
                          <w:rFonts w:ascii="Arial" w:hAnsi="Arial" w:cs="Arial"/>
                        </w:rPr>
                        <w:t>B</w:t>
                      </w:r>
                    </w:p>
                    <w:p w14:paraId="7DBB88C2" w14:textId="77777777" w:rsidR="004573AC" w:rsidRPr="00E44F07" w:rsidRDefault="004573AC" w:rsidP="00671199">
                      <w:pPr>
                        <w:rPr>
                          <w:rFonts w:ascii="Arial" w:hAnsi="Arial" w:cs="Arial"/>
                        </w:rPr>
                      </w:pPr>
                    </w:p>
                    <w:p w14:paraId="1E7A78BC" w14:textId="72A513BE" w:rsidR="004573AC" w:rsidRPr="00E44F07" w:rsidRDefault="008E0284" w:rsidP="00671199">
                      <w:pPr>
                        <w:rPr>
                          <w:rFonts w:ascii="Arial" w:hAnsi="Arial" w:cs="Arial"/>
                        </w:rPr>
                      </w:pPr>
                      <w:sdt>
                        <w:sdtPr>
                          <w:rPr>
                            <w:rFonts w:ascii="Arial" w:hAnsi="Arial" w:cs="Arial"/>
                          </w:rPr>
                          <w:alias w:val="Subject"/>
                          <w:id w:val="419297116"/>
                          <w:dataBinding w:prefixMappings="xmlns:ns0='http://purl.org/dc/elements/1.1/' xmlns:ns1='http://schemas.openxmlformats.org/package/2006/metadata/core-properties' " w:xpath="/ns1:coreProperties[1]/ns0:subject[1]" w:storeItemID="{6C3C8BC8-F283-45AE-878A-BAB7291924A1}"/>
                          <w:text/>
                        </w:sdtPr>
                        <w:sdtEndPr/>
                        <w:sdtContent>
                          <w:r w:rsidR="004573AC">
                            <w:rPr>
                              <w:rFonts w:ascii="Arial" w:hAnsi="Arial" w:cs="Arial"/>
                            </w:rPr>
                            <w:t>SAOS 10.</w:t>
                          </w:r>
                          <w:r w:rsidR="00F46CA9">
                            <w:rPr>
                              <w:rFonts w:ascii="Arial" w:hAnsi="Arial" w:cs="Arial"/>
                            </w:rPr>
                            <w:t>7</w:t>
                          </w:r>
                          <w:r w:rsidR="004573AC">
                            <w:rPr>
                              <w:rFonts w:ascii="Arial" w:hAnsi="Arial" w:cs="Arial"/>
                            </w:rPr>
                            <w:t>.</w:t>
                          </w:r>
                          <w:r w:rsidR="00F46CA9">
                            <w:rPr>
                              <w:rFonts w:ascii="Arial" w:hAnsi="Arial" w:cs="Arial"/>
                            </w:rPr>
                            <w:t>0</w:t>
                          </w:r>
                        </w:sdtContent>
                      </w:sdt>
                    </w:p>
                    <w:p w14:paraId="5B767A52" w14:textId="510FF2AD" w:rsidR="004573AC" w:rsidRPr="00E44F07" w:rsidRDefault="004573AC" w:rsidP="00671199">
                      <w:pPr>
                        <w:pStyle w:val="FrontmatterHeading"/>
                        <w:rPr>
                          <w:rFonts w:ascii="Arial" w:hAnsi="Arial" w:cs="Arial"/>
                        </w:rPr>
                      </w:pPr>
                      <w:r w:rsidRPr="00E44F07">
                        <w:rPr>
                          <w:rFonts w:ascii="Arial" w:hAnsi="Arial" w:cs="Arial"/>
                        </w:rPr>
                        <w:t>Hands-on Training Lab Guide</w:t>
                      </w:r>
                    </w:p>
                    <w:bookmarkEnd w:id="2"/>
                    <w:bookmarkEnd w:id="3"/>
                    <w:p w14:paraId="7C59D59D" w14:textId="3BFA65C4" w:rsidR="004573AC" w:rsidRPr="00E44F07" w:rsidRDefault="004573AC" w:rsidP="00671199">
                      <w:pPr>
                        <w:rPr>
                          <w:rFonts w:ascii="Arial" w:hAnsi="Arial" w:cs="Arial"/>
                          <w:sz w:val="20"/>
                          <w:szCs w:val="20"/>
                        </w:rPr>
                      </w:pPr>
                    </w:p>
                  </w:txbxContent>
                </v:textbox>
              </v:shape>
            </w:pict>
          </mc:Fallback>
        </mc:AlternateContent>
      </w:r>
      <w:bookmarkStart w:id="4" w:name="O_269"/>
      <w:bookmarkEnd w:id="4"/>
    </w:p>
    <w:p w14:paraId="11945F76" w14:textId="77777777" w:rsidR="009A422B" w:rsidRDefault="009A422B" w:rsidP="008461CB">
      <w:pPr>
        <w:pStyle w:val="BodyNormal"/>
      </w:pPr>
    </w:p>
    <w:p w14:paraId="4B1A06FD" w14:textId="4819EFFD" w:rsidR="00D81EC3" w:rsidRDefault="00D81EC3">
      <w:pPr>
        <w:rPr>
          <w:rFonts w:ascii="Open Sans" w:hAnsi="Open Sans" w:cs="Open Sans"/>
          <w:color w:val="383838"/>
          <w:sz w:val="20"/>
          <w:szCs w:val="20"/>
        </w:rPr>
      </w:pPr>
    </w:p>
    <w:p w14:paraId="7F240B2C" w14:textId="77777777" w:rsidR="009A422B" w:rsidRDefault="009A422B" w:rsidP="009A422B">
      <w:pPr>
        <w:pStyle w:val="BodyNormal"/>
        <w:rPr>
          <w:lang w:eastAsia="en-US"/>
        </w:rPr>
      </w:pPr>
    </w:p>
    <w:p w14:paraId="408B072E" w14:textId="77777777" w:rsidR="009A422B" w:rsidRDefault="009A422B" w:rsidP="009A422B">
      <w:pPr>
        <w:pStyle w:val="BodyNormal"/>
        <w:rPr>
          <w:lang w:eastAsia="en-US"/>
        </w:rPr>
      </w:pPr>
    </w:p>
    <w:p w14:paraId="309F3F70" w14:textId="77777777" w:rsidR="009A422B" w:rsidRDefault="009A422B" w:rsidP="009A422B">
      <w:pPr>
        <w:pStyle w:val="BodyNormal"/>
        <w:rPr>
          <w:lang w:eastAsia="en-US"/>
        </w:rPr>
      </w:pPr>
    </w:p>
    <w:p w14:paraId="6851695A" w14:textId="33754954" w:rsidR="00092F0A" w:rsidRDefault="00092F0A">
      <w:pPr>
        <w:rPr>
          <w:rFonts w:ascii="Open Sans" w:eastAsiaTheme="minorEastAsia" w:hAnsi="Open Sans" w:cs="Open Sans"/>
          <w:color w:val="383838"/>
          <w:sz w:val="20"/>
          <w:szCs w:val="20"/>
        </w:rPr>
      </w:pPr>
    </w:p>
    <w:p w14:paraId="179B14AF" w14:textId="77777777" w:rsidR="009A422B" w:rsidRPr="009A422B" w:rsidRDefault="009A422B" w:rsidP="009A422B">
      <w:pPr>
        <w:pStyle w:val="BodyNormal"/>
        <w:rPr>
          <w:lang w:eastAsia="en-US"/>
        </w:rPr>
      </w:pPr>
    </w:p>
    <w:p w14:paraId="51507BFF" w14:textId="77777777" w:rsidR="009050D4" w:rsidRDefault="009050D4">
      <w:pPr>
        <w:spacing w:after="200" w:line="276" w:lineRule="auto"/>
        <w:rPr>
          <w:rFonts w:ascii="Arial" w:eastAsiaTheme="minorEastAsia" w:hAnsi="Arial" w:cs="Open Sans"/>
          <w:b/>
          <w:color w:val="000000" w:themeColor="text1"/>
          <w:sz w:val="20"/>
          <w:szCs w:val="20"/>
          <w:lang w:eastAsia="zh-CN"/>
        </w:rPr>
      </w:pPr>
      <w:r>
        <w:rPr>
          <w:b/>
          <w:color w:val="000000" w:themeColor="text1"/>
        </w:rPr>
        <w:br w:type="page"/>
      </w:r>
    </w:p>
    <w:p w14:paraId="2256BFF7" w14:textId="296746A2" w:rsidR="00931284" w:rsidRPr="000C720C" w:rsidRDefault="00931284" w:rsidP="00931284">
      <w:pPr>
        <w:pStyle w:val="BodyNormal"/>
        <w:pageBreakBefore/>
        <w:spacing w:before="0" w:after="60"/>
        <w:rPr>
          <w:b/>
          <w:color w:val="000000" w:themeColor="text1"/>
        </w:rPr>
      </w:pPr>
      <w:r w:rsidRPr="000C720C">
        <w:rPr>
          <w:b/>
          <w:color w:val="000000" w:themeColor="text1"/>
        </w:rPr>
        <w:lastRenderedPageBreak/>
        <w:t>LEGAL NOTICES</w:t>
      </w:r>
    </w:p>
    <w:p w14:paraId="750F2BE3" w14:textId="77777777" w:rsidR="00931284" w:rsidRPr="000C720C" w:rsidRDefault="00931284" w:rsidP="00931284">
      <w:pPr>
        <w:pStyle w:val="BodyNormal"/>
        <w:spacing w:before="60" w:after="60"/>
        <w:ind w:right="-316"/>
        <w:rPr>
          <w:color w:val="000000" w:themeColor="text1"/>
          <w:spacing w:val="-4"/>
          <w:sz w:val="18"/>
          <w:szCs w:val="18"/>
        </w:rPr>
      </w:pPr>
      <w:r w:rsidRPr="000C720C">
        <w:rPr>
          <w:color w:val="000000" w:themeColor="text1"/>
          <w:spacing w:val="-4"/>
          <w:sz w:val="18"/>
          <w:szCs w:val="18"/>
        </w:rPr>
        <w:t>THIS DOCUMENT CONTAINS CONFIDENTIAL AND TRADE SECRET INFORMATION OF CIENA CORPORATION AND ITS RECEIPT OR POSSESSION DOES NOT CONVEY ANY RIGHTS TO REPRODUCE OR DISCLOSE ITS CONTENTS, OR TO MANUFACTURE, USE, OR SELL ANYTHING THAT IT MAY DESCRIBE. REPRODUCTION, DISCLOSURE, OR USE IN WHOLE OR IN PART WITHOUT THE SPECIFIC WRITTEN AUTHORIZATION OF CIENA CORPORATION IS STRICTLY FORBIDDEN.</w:t>
      </w:r>
    </w:p>
    <w:p w14:paraId="62139667" w14:textId="77777777" w:rsidR="00931284" w:rsidRPr="000C720C" w:rsidRDefault="00931284" w:rsidP="00931284">
      <w:pPr>
        <w:pStyle w:val="BodyNormal"/>
        <w:spacing w:before="60" w:after="60"/>
        <w:ind w:right="-316"/>
        <w:rPr>
          <w:color w:val="000000" w:themeColor="text1"/>
          <w:spacing w:val="-4"/>
          <w:sz w:val="18"/>
          <w:szCs w:val="18"/>
        </w:rPr>
      </w:pPr>
      <w:r w:rsidRPr="000C720C">
        <w:rPr>
          <w:color w:val="000000" w:themeColor="text1"/>
          <w:spacing w:val="-4"/>
          <w:sz w:val="18"/>
          <w:szCs w:val="18"/>
        </w:rPr>
        <w:t>EVERY EFFORT HAS BEEN MADE TO ENSURE THAT THE INFORMATION IN THIS DOCUMENT IS COMPLETE AND ACCURATE AT THE TIME OF PUBLISHING; HOWEVER, THE INFORMATION CONTAINED IN THIS DOCUMENT IS SUBJECT TO CHANGE.</w:t>
      </w:r>
    </w:p>
    <w:p w14:paraId="247DDFB0" w14:textId="688AEF7F" w:rsidR="00931284" w:rsidRPr="007342D5" w:rsidRDefault="00931284" w:rsidP="00931284">
      <w:pPr>
        <w:pStyle w:val="BodyNormal"/>
        <w:spacing w:before="60" w:after="60"/>
        <w:ind w:right="-316"/>
        <w:rPr>
          <w:spacing w:val="-4"/>
          <w:sz w:val="18"/>
          <w:szCs w:val="18"/>
        </w:rPr>
      </w:pPr>
      <w:r w:rsidRPr="000C720C">
        <w:rPr>
          <w:color w:val="000000" w:themeColor="text1"/>
          <w:spacing w:val="-4"/>
          <w:sz w:val="18"/>
          <w:szCs w:val="18"/>
        </w:rPr>
        <w:t>While the information in this document is believed to be accurate and reliable, except as otherwise expressly agreed to in writing CIENA PROVIDES THIS DOCUMENT “AS IS” WITHOUT WARRANTY OR CONDITION OF ANY KIND, EITHER EXPRESS OR IMPLIED. The information and/or products described in this document are subject to change without notice. For the most up-to-date technical publications, visit</w:t>
      </w:r>
      <w:r w:rsidRPr="007342D5">
        <w:rPr>
          <w:spacing w:val="-4"/>
          <w:sz w:val="18"/>
          <w:szCs w:val="18"/>
        </w:rPr>
        <w:t xml:space="preserve"> </w:t>
      </w:r>
      <w:hyperlink r:id="rId12" w:tgtFrame="_blank" w:history="1">
        <w:r w:rsidRPr="007342D5">
          <w:rPr>
            <w:rStyle w:val="Hyperlink"/>
            <w:rFonts w:ascii="Trebuchet MS" w:hAnsi="Trebuchet MS"/>
            <w:spacing w:val="-4"/>
            <w:sz w:val="18"/>
            <w:szCs w:val="18"/>
          </w:rPr>
          <w:t>www.ciena.com</w:t>
        </w:r>
      </w:hyperlink>
      <w:r w:rsidRPr="00854D5E">
        <w:rPr>
          <w:color w:val="auto"/>
          <w:spacing w:val="-4"/>
          <w:sz w:val="18"/>
          <w:szCs w:val="18"/>
        </w:rPr>
        <w:t>.</w:t>
      </w:r>
      <w:r w:rsidR="006272B0">
        <w:rPr>
          <w:color w:val="auto"/>
          <w:spacing w:val="-4"/>
          <w:sz w:val="18"/>
          <w:szCs w:val="18"/>
        </w:rPr>
        <w:t>s</w:t>
      </w:r>
    </w:p>
    <w:p w14:paraId="0BFB167E" w14:textId="3028B2DD" w:rsidR="00931284" w:rsidRPr="000C720C" w:rsidRDefault="00931284" w:rsidP="00931284">
      <w:pPr>
        <w:pStyle w:val="BodyNormal"/>
        <w:spacing w:before="60" w:after="60"/>
        <w:rPr>
          <w:b/>
          <w:color w:val="000000" w:themeColor="text1"/>
        </w:rPr>
      </w:pPr>
      <w:r w:rsidRPr="006272B0">
        <w:rPr>
          <w:b/>
          <w:color w:val="000000" w:themeColor="text1"/>
        </w:rPr>
        <w:t>Copyright</w:t>
      </w:r>
      <w:r w:rsidRPr="006272B0">
        <w:rPr>
          <w:b/>
          <w:color w:val="000000" w:themeColor="text1"/>
          <w:vertAlign w:val="superscript"/>
        </w:rPr>
        <w:t>©</w:t>
      </w:r>
      <w:r w:rsidRPr="006272B0">
        <w:rPr>
          <w:b/>
          <w:color w:val="000000" w:themeColor="text1"/>
        </w:rPr>
        <w:t xml:space="preserve"> 201</w:t>
      </w:r>
      <w:r w:rsidR="00496665" w:rsidRPr="006272B0">
        <w:rPr>
          <w:b/>
          <w:color w:val="000000" w:themeColor="text1"/>
        </w:rPr>
        <w:t>5</w:t>
      </w:r>
      <w:r w:rsidRPr="006272B0">
        <w:rPr>
          <w:b/>
          <w:color w:val="000000" w:themeColor="text1"/>
        </w:rPr>
        <w:t>-20</w:t>
      </w:r>
      <w:r w:rsidR="008C3B3F" w:rsidRPr="006272B0">
        <w:rPr>
          <w:b/>
          <w:color w:val="000000" w:themeColor="text1"/>
        </w:rPr>
        <w:t>2</w:t>
      </w:r>
      <w:r w:rsidR="00224198">
        <w:rPr>
          <w:b/>
          <w:color w:val="000000" w:themeColor="text1"/>
        </w:rPr>
        <w:t>1</w:t>
      </w:r>
      <w:r w:rsidRPr="006272B0">
        <w:rPr>
          <w:b/>
          <w:color w:val="000000" w:themeColor="text1"/>
        </w:rPr>
        <w:t xml:space="preserve"> Ciena</w:t>
      </w:r>
      <w:r w:rsidRPr="006272B0">
        <w:rPr>
          <w:b/>
          <w:color w:val="000000" w:themeColor="text1"/>
          <w:vertAlign w:val="superscript"/>
        </w:rPr>
        <w:t>®</w:t>
      </w:r>
      <w:r w:rsidRPr="006272B0">
        <w:rPr>
          <w:b/>
          <w:color w:val="000000" w:themeColor="text1"/>
        </w:rPr>
        <w:t xml:space="preserve"> Corporation – All Rights Reserved</w:t>
      </w:r>
    </w:p>
    <w:p w14:paraId="3A9A920D" w14:textId="77777777" w:rsidR="00931284" w:rsidRPr="000C720C" w:rsidRDefault="00931284" w:rsidP="00931284">
      <w:pPr>
        <w:pStyle w:val="BodyNormal"/>
        <w:spacing w:before="60" w:after="60"/>
        <w:ind w:right="-317"/>
        <w:rPr>
          <w:color w:val="000000" w:themeColor="text1"/>
          <w:spacing w:val="-4"/>
          <w:sz w:val="18"/>
          <w:szCs w:val="18"/>
        </w:rPr>
      </w:pPr>
      <w:r w:rsidRPr="000C720C">
        <w:rPr>
          <w:color w:val="000000" w:themeColor="text1"/>
          <w:spacing w:val="-4"/>
          <w:sz w:val="18"/>
          <w:szCs w:val="18"/>
        </w:rPr>
        <w:t xml:space="preserve">The material contained in this document is also protected by copyright laws of the United States of America and other countries. It may not be reproduced or distributed in any form by any means, altered in any fashion, or stored in a database or retrieval system, without </w:t>
      </w:r>
      <w:r>
        <w:rPr>
          <w:color w:val="000000" w:themeColor="text1"/>
          <w:spacing w:val="-4"/>
          <w:sz w:val="18"/>
          <w:szCs w:val="18"/>
        </w:rPr>
        <w:t xml:space="preserve">the </w:t>
      </w:r>
      <w:r w:rsidRPr="000C720C">
        <w:rPr>
          <w:color w:val="000000" w:themeColor="text1"/>
          <w:spacing w:val="-4"/>
          <w:sz w:val="18"/>
          <w:szCs w:val="18"/>
        </w:rPr>
        <w:t>express written permission of Ciena Corporation.</w:t>
      </w:r>
    </w:p>
    <w:p w14:paraId="3041CBE0" w14:textId="77777777" w:rsidR="00931284" w:rsidRPr="000C720C" w:rsidRDefault="00931284" w:rsidP="00931284">
      <w:pPr>
        <w:pStyle w:val="BodyNormal"/>
        <w:spacing w:before="60" w:after="60"/>
        <w:rPr>
          <w:b/>
          <w:color w:val="000000" w:themeColor="text1"/>
        </w:rPr>
      </w:pPr>
      <w:r w:rsidRPr="000C720C">
        <w:rPr>
          <w:b/>
          <w:color w:val="000000" w:themeColor="text1"/>
        </w:rPr>
        <w:t>Security</w:t>
      </w:r>
    </w:p>
    <w:p w14:paraId="6737189B" w14:textId="77777777" w:rsidR="00931284" w:rsidRPr="000C720C" w:rsidRDefault="00931284" w:rsidP="00931284">
      <w:pPr>
        <w:pStyle w:val="BodyNormal"/>
        <w:spacing w:before="60" w:after="60"/>
        <w:ind w:right="-316"/>
        <w:rPr>
          <w:color w:val="000000" w:themeColor="text1"/>
          <w:spacing w:val="-4"/>
          <w:sz w:val="18"/>
          <w:szCs w:val="18"/>
        </w:rPr>
      </w:pPr>
      <w:r w:rsidRPr="000C720C">
        <w:rPr>
          <w:color w:val="000000" w:themeColor="text1"/>
          <w:spacing w:val="-4"/>
          <w:sz w:val="18"/>
          <w:szCs w:val="18"/>
        </w:rPr>
        <w:t xml:space="preserve">Ciena cannot be responsible for unauthorized use of equipment and will not make allowance </w:t>
      </w:r>
      <w:proofErr w:type="spellStart"/>
      <w:r w:rsidRPr="000C720C">
        <w:rPr>
          <w:color w:val="000000" w:themeColor="text1"/>
          <w:spacing w:val="-4"/>
          <w:sz w:val="18"/>
          <w:szCs w:val="18"/>
        </w:rPr>
        <w:t>or</w:t>
      </w:r>
      <w:proofErr w:type="spellEnd"/>
      <w:r w:rsidRPr="000C720C">
        <w:rPr>
          <w:color w:val="000000" w:themeColor="text1"/>
          <w:spacing w:val="-4"/>
          <w:sz w:val="18"/>
          <w:szCs w:val="18"/>
        </w:rPr>
        <w:t xml:space="preserve"> credit for unauthorized use or access.</w:t>
      </w:r>
    </w:p>
    <w:p w14:paraId="47B7D00B" w14:textId="77777777" w:rsidR="00931284" w:rsidRPr="000C720C" w:rsidRDefault="00931284" w:rsidP="00931284">
      <w:pPr>
        <w:pStyle w:val="BodyNormal"/>
        <w:spacing w:before="60" w:after="60"/>
        <w:rPr>
          <w:b/>
          <w:color w:val="000000" w:themeColor="text1"/>
          <w:sz w:val="18"/>
          <w:szCs w:val="18"/>
        </w:rPr>
      </w:pPr>
      <w:r w:rsidRPr="000C720C">
        <w:rPr>
          <w:b/>
          <w:color w:val="000000" w:themeColor="text1"/>
          <w:sz w:val="18"/>
          <w:szCs w:val="18"/>
        </w:rPr>
        <w:t>Contacting Ciena</w:t>
      </w:r>
    </w:p>
    <w:tbl>
      <w:tblPr>
        <w:tblW w:w="0" w:type="auto"/>
        <w:tblLook w:val="04A0" w:firstRow="1" w:lastRow="0" w:firstColumn="1" w:lastColumn="0" w:noHBand="0" w:noVBand="1"/>
      </w:tblPr>
      <w:tblGrid>
        <w:gridCol w:w="3348"/>
        <w:gridCol w:w="3240"/>
        <w:gridCol w:w="2970"/>
      </w:tblGrid>
      <w:tr w:rsidR="00931284" w:rsidRPr="007A4C95" w14:paraId="20F3E2C8" w14:textId="77777777" w:rsidTr="001B5BF1">
        <w:tc>
          <w:tcPr>
            <w:tcW w:w="3348" w:type="dxa"/>
            <w:tcBorders>
              <w:left w:val="nil"/>
              <w:right w:val="nil"/>
            </w:tcBorders>
          </w:tcPr>
          <w:p w14:paraId="71B518C0" w14:textId="77777777" w:rsidR="00931284" w:rsidRPr="000C720C" w:rsidRDefault="00931284" w:rsidP="001B5BF1">
            <w:pPr>
              <w:pStyle w:val="TableBody"/>
              <w:rPr>
                <w:color w:val="000000" w:themeColor="text1"/>
                <w:szCs w:val="18"/>
              </w:rPr>
            </w:pPr>
            <w:r>
              <w:rPr>
                <w:rFonts w:eastAsiaTheme="minorEastAsia"/>
                <w:color w:val="000000" w:themeColor="text1"/>
                <w:szCs w:val="18"/>
              </w:rPr>
              <w:t>Corporate h</w:t>
            </w:r>
            <w:r w:rsidRPr="000C720C">
              <w:rPr>
                <w:rFonts w:eastAsiaTheme="minorEastAsia"/>
                <w:color w:val="000000" w:themeColor="text1"/>
                <w:szCs w:val="18"/>
              </w:rPr>
              <w:t>eadquarters</w:t>
            </w:r>
          </w:p>
        </w:tc>
        <w:tc>
          <w:tcPr>
            <w:tcW w:w="3240" w:type="dxa"/>
            <w:tcBorders>
              <w:left w:val="nil"/>
              <w:right w:val="nil"/>
            </w:tcBorders>
          </w:tcPr>
          <w:p w14:paraId="4B836706" w14:textId="77777777" w:rsidR="00931284" w:rsidRPr="000C720C" w:rsidRDefault="00931284" w:rsidP="001B5BF1">
            <w:pPr>
              <w:autoSpaceDE w:val="0"/>
              <w:autoSpaceDN w:val="0"/>
              <w:adjustRightInd w:val="0"/>
              <w:spacing w:before="60" w:after="40"/>
              <w:rPr>
                <w:rFonts w:ascii="Open Sans" w:hAnsi="Open Sans" w:cs="Open Sans"/>
                <w:color w:val="000000" w:themeColor="text1"/>
                <w:sz w:val="18"/>
                <w:szCs w:val="18"/>
              </w:rPr>
            </w:pPr>
            <w:r w:rsidRPr="000C720C">
              <w:rPr>
                <w:rFonts w:ascii="Open Sans" w:eastAsiaTheme="minorEastAsia" w:hAnsi="Open Sans" w:cs="Open Sans"/>
                <w:color w:val="000000" w:themeColor="text1"/>
                <w:sz w:val="18"/>
                <w:szCs w:val="18"/>
              </w:rPr>
              <w:t>410-694-5700 or 800-921-1144</w:t>
            </w:r>
          </w:p>
        </w:tc>
        <w:tc>
          <w:tcPr>
            <w:tcW w:w="2970" w:type="dxa"/>
            <w:tcBorders>
              <w:left w:val="nil"/>
              <w:right w:val="nil"/>
            </w:tcBorders>
          </w:tcPr>
          <w:p w14:paraId="0B1432F7"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www.ciena.com</w:t>
            </w:r>
          </w:p>
        </w:tc>
      </w:tr>
      <w:tr w:rsidR="00931284" w:rsidRPr="00154358" w14:paraId="62D39DE4" w14:textId="77777777" w:rsidTr="001B5BF1">
        <w:tc>
          <w:tcPr>
            <w:tcW w:w="6588" w:type="dxa"/>
            <w:gridSpan w:val="2"/>
            <w:tcBorders>
              <w:left w:val="nil"/>
              <w:right w:val="nil"/>
            </w:tcBorders>
          </w:tcPr>
          <w:p w14:paraId="474FDD36" w14:textId="77777777" w:rsidR="00931284" w:rsidRPr="000C720C" w:rsidRDefault="00931284" w:rsidP="001B5BF1">
            <w:pPr>
              <w:pStyle w:val="TableBody"/>
              <w:rPr>
                <w:color w:val="000000" w:themeColor="text1"/>
                <w:szCs w:val="18"/>
              </w:rPr>
            </w:pPr>
            <w:r>
              <w:rPr>
                <w:rFonts w:eastAsiaTheme="minorEastAsia"/>
                <w:color w:val="000000" w:themeColor="text1"/>
                <w:szCs w:val="18"/>
              </w:rPr>
              <w:t>Customer t</w:t>
            </w:r>
            <w:r w:rsidRPr="000C720C">
              <w:rPr>
                <w:rFonts w:eastAsiaTheme="minorEastAsia"/>
                <w:color w:val="000000" w:themeColor="text1"/>
                <w:szCs w:val="18"/>
              </w:rPr>
              <w:t xml:space="preserve">echnical </w:t>
            </w:r>
            <w:r>
              <w:rPr>
                <w:rFonts w:eastAsiaTheme="minorEastAsia"/>
                <w:color w:val="000000" w:themeColor="text1"/>
                <w:szCs w:val="18"/>
              </w:rPr>
              <w:t>support/w</w:t>
            </w:r>
            <w:r w:rsidRPr="000C720C">
              <w:rPr>
                <w:rFonts w:eastAsiaTheme="minorEastAsia"/>
                <w:color w:val="000000" w:themeColor="text1"/>
                <w:szCs w:val="18"/>
              </w:rPr>
              <w:t>arranty</w:t>
            </w:r>
          </w:p>
        </w:tc>
        <w:tc>
          <w:tcPr>
            <w:tcW w:w="2970" w:type="dxa"/>
            <w:tcBorders>
              <w:left w:val="nil"/>
              <w:right w:val="nil"/>
            </w:tcBorders>
          </w:tcPr>
          <w:p w14:paraId="5DE63031" w14:textId="77777777" w:rsidR="00931284" w:rsidRPr="000C720C" w:rsidRDefault="00931284" w:rsidP="001B5BF1">
            <w:pPr>
              <w:pStyle w:val="TableBody"/>
              <w:rPr>
                <w:color w:val="000000" w:themeColor="text1"/>
                <w:szCs w:val="18"/>
              </w:rPr>
            </w:pPr>
          </w:p>
        </w:tc>
      </w:tr>
      <w:tr w:rsidR="00931284" w:rsidRPr="00154358" w14:paraId="11C54246" w14:textId="77777777" w:rsidTr="001B5BF1">
        <w:tc>
          <w:tcPr>
            <w:tcW w:w="3348" w:type="dxa"/>
            <w:tcBorders>
              <w:left w:val="nil"/>
              <w:right w:val="nil"/>
            </w:tcBorders>
          </w:tcPr>
          <w:p w14:paraId="6B5D28B7" w14:textId="77777777" w:rsidR="00931284" w:rsidRPr="000C720C" w:rsidRDefault="00931284" w:rsidP="001B5BF1">
            <w:pPr>
              <w:tabs>
                <w:tab w:val="left" w:pos="360"/>
              </w:tabs>
              <w:autoSpaceDE w:val="0"/>
              <w:autoSpaceDN w:val="0"/>
              <w:adjustRightInd w:val="0"/>
              <w:spacing w:before="60" w:after="40"/>
              <w:ind w:left="245" w:firstLine="21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In North America</w:t>
            </w:r>
          </w:p>
        </w:tc>
        <w:tc>
          <w:tcPr>
            <w:tcW w:w="3240" w:type="dxa"/>
            <w:tcBorders>
              <w:left w:val="nil"/>
              <w:right w:val="nil"/>
            </w:tcBorders>
          </w:tcPr>
          <w:p w14:paraId="6FEFDC1B"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1-800-CIENA24 (243-6224)</w:t>
            </w:r>
          </w:p>
          <w:p w14:paraId="5FDBD9BD"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410-865-4961</w:t>
            </w:r>
          </w:p>
        </w:tc>
        <w:tc>
          <w:tcPr>
            <w:tcW w:w="2970" w:type="dxa"/>
            <w:tcBorders>
              <w:left w:val="nil"/>
              <w:right w:val="nil"/>
            </w:tcBorders>
          </w:tcPr>
          <w:p w14:paraId="103D1116" w14:textId="7D60DF7F" w:rsidR="00931284" w:rsidRPr="000C720C" w:rsidRDefault="00BF25CD" w:rsidP="001B5BF1">
            <w:pPr>
              <w:pStyle w:val="TableBody"/>
              <w:rPr>
                <w:color w:val="000000" w:themeColor="text1"/>
                <w:szCs w:val="18"/>
              </w:rPr>
            </w:pPr>
            <w:r>
              <w:rPr>
                <w:color w:val="000000" w:themeColor="text1"/>
                <w:szCs w:val="18"/>
              </w:rPr>
              <w:t>Email: CIENA24@ciena.com</w:t>
            </w:r>
          </w:p>
        </w:tc>
      </w:tr>
      <w:tr w:rsidR="00931284" w:rsidRPr="00154358" w14:paraId="1B5C4DE0" w14:textId="77777777" w:rsidTr="001B5BF1">
        <w:tc>
          <w:tcPr>
            <w:tcW w:w="3348" w:type="dxa"/>
            <w:tcBorders>
              <w:left w:val="nil"/>
              <w:right w:val="nil"/>
            </w:tcBorders>
          </w:tcPr>
          <w:p w14:paraId="578C43A1" w14:textId="77777777" w:rsidR="00931284" w:rsidRPr="000C720C" w:rsidRDefault="00931284" w:rsidP="001B5BF1">
            <w:pPr>
              <w:tabs>
                <w:tab w:val="left" w:pos="450"/>
              </w:tabs>
              <w:autoSpaceDE w:val="0"/>
              <w:autoSpaceDN w:val="0"/>
              <w:adjustRightInd w:val="0"/>
              <w:spacing w:before="60" w:after="40"/>
              <w:ind w:left="450" w:hanging="4"/>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In Europe, Middle East,</w:t>
            </w:r>
            <w:r w:rsidRPr="000C720C">
              <w:rPr>
                <w:rFonts w:ascii="Open Sans" w:eastAsiaTheme="minorEastAsia" w:hAnsi="Open Sans" w:cs="Open Sans"/>
                <w:color w:val="000000" w:themeColor="text1"/>
                <w:sz w:val="18"/>
                <w:szCs w:val="18"/>
              </w:rPr>
              <w:br/>
              <w:t>and Africa</w:t>
            </w:r>
          </w:p>
        </w:tc>
        <w:tc>
          <w:tcPr>
            <w:tcW w:w="3240" w:type="dxa"/>
            <w:tcBorders>
              <w:left w:val="nil"/>
              <w:right w:val="nil"/>
            </w:tcBorders>
          </w:tcPr>
          <w:p w14:paraId="3B0B6D47"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800-CIENA-24-7 (800-2436-2247)</w:t>
            </w:r>
          </w:p>
          <w:p w14:paraId="406C04F3" w14:textId="77777777" w:rsidR="00931284" w:rsidRPr="000C720C" w:rsidRDefault="00931284" w:rsidP="001B5BF1">
            <w:pPr>
              <w:autoSpaceDE w:val="0"/>
              <w:autoSpaceDN w:val="0"/>
              <w:adjustRightInd w:val="0"/>
              <w:spacing w:afterLines="40" w:after="9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+44-207-012-5508</w:t>
            </w:r>
          </w:p>
        </w:tc>
        <w:tc>
          <w:tcPr>
            <w:tcW w:w="2970" w:type="dxa"/>
            <w:tcBorders>
              <w:left w:val="nil"/>
              <w:right w:val="nil"/>
            </w:tcBorders>
          </w:tcPr>
          <w:p w14:paraId="0B06B50C" w14:textId="55CEC4A3" w:rsidR="00931284" w:rsidRPr="000C720C" w:rsidRDefault="00BF25CD" w:rsidP="001B5BF1">
            <w:pPr>
              <w:pStyle w:val="TableBody"/>
              <w:rPr>
                <w:color w:val="000000" w:themeColor="text1"/>
                <w:szCs w:val="18"/>
              </w:rPr>
            </w:pPr>
            <w:r>
              <w:rPr>
                <w:color w:val="000000" w:themeColor="text1"/>
                <w:szCs w:val="18"/>
              </w:rPr>
              <w:t>Email: CIENA24@ciena.com</w:t>
            </w:r>
          </w:p>
        </w:tc>
      </w:tr>
      <w:tr w:rsidR="00931284" w:rsidRPr="00154358" w14:paraId="2BCBD805" w14:textId="77777777" w:rsidTr="001B5BF1">
        <w:tc>
          <w:tcPr>
            <w:tcW w:w="3348" w:type="dxa"/>
            <w:tcBorders>
              <w:left w:val="nil"/>
              <w:right w:val="nil"/>
            </w:tcBorders>
          </w:tcPr>
          <w:p w14:paraId="3F244CE9" w14:textId="77777777" w:rsidR="00931284" w:rsidRPr="000C720C" w:rsidRDefault="00931284" w:rsidP="001B5BF1">
            <w:pPr>
              <w:tabs>
                <w:tab w:val="left" w:pos="360"/>
              </w:tabs>
              <w:autoSpaceDE w:val="0"/>
              <w:autoSpaceDN w:val="0"/>
              <w:adjustRightInd w:val="0"/>
              <w:spacing w:before="60" w:after="40"/>
              <w:ind w:firstLine="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Asia-Pacific </w:t>
            </w:r>
          </w:p>
        </w:tc>
        <w:tc>
          <w:tcPr>
            <w:tcW w:w="3240" w:type="dxa"/>
            <w:tcBorders>
              <w:left w:val="nil"/>
              <w:right w:val="nil"/>
            </w:tcBorders>
          </w:tcPr>
          <w:p w14:paraId="6EA76BDF"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800-CIENA-24-7 (800-2436-2247)</w:t>
            </w:r>
          </w:p>
          <w:p w14:paraId="27E23310"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+81-3-6367-3989</w:t>
            </w:r>
          </w:p>
          <w:p w14:paraId="2BCDB99E"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+91-124-4340-600</w:t>
            </w:r>
          </w:p>
        </w:tc>
        <w:tc>
          <w:tcPr>
            <w:tcW w:w="2970" w:type="dxa"/>
            <w:tcBorders>
              <w:left w:val="nil"/>
              <w:right w:val="nil"/>
            </w:tcBorders>
          </w:tcPr>
          <w:p w14:paraId="0E569CD9" w14:textId="785A86BD" w:rsidR="00931284" w:rsidRPr="000C720C" w:rsidRDefault="00BF25CD" w:rsidP="001B5BF1">
            <w:pPr>
              <w:pStyle w:val="TableBody"/>
              <w:rPr>
                <w:color w:val="000000" w:themeColor="text1"/>
                <w:szCs w:val="18"/>
              </w:rPr>
            </w:pPr>
            <w:r>
              <w:rPr>
                <w:color w:val="000000" w:themeColor="text1"/>
                <w:szCs w:val="18"/>
              </w:rPr>
              <w:t>Email: CIENA24@ciena.com</w:t>
            </w:r>
          </w:p>
        </w:tc>
      </w:tr>
      <w:tr w:rsidR="00931284" w:rsidRPr="00154358" w14:paraId="7FF7797B" w14:textId="77777777" w:rsidTr="001B5BF1">
        <w:tc>
          <w:tcPr>
            <w:tcW w:w="3348" w:type="dxa"/>
            <w:tcBorders>
              <w:left w:val="nil"/>
              <w:right w:val="nil"/>
            </w:tcBorders>
          </w:tcPr>
          <w:p w14:paraId="462B1195" w14:textId="77777777"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In Caribbean and Latin</w:t>
            </w:r>
            <w:r w:rsidRPr="000C720C">
              <w:rPr>
                <w:rFonts w:ascii="Open Sans" w:eastAsiaTheme="minorEastAsia" w:hAnsi="Open Sans" w:cs="Open Sans"/>
                <w:color w:val="000000" w:themeColor="text1"/>
                <w:sz w:val="18"/>
                <w:szCs w:val="18"/>
              </w:rPr>
              <w:br/>
              <w:t>America</w:t>
            </w:r>
          </w:p>
        </w:tc>
        <w:tc>
          <w:tcPr>
            <w:tcW w:w="3240" w:type="dxa"/>
            <w:tcBorders>
              <w:left w:val="nil"/>
              <w:right w:val="nil"/>
            </w:tcBorders>
          </w:tcPr>
          <w:p w14:paraId="7D4E4BD4"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800-CIENA-24-7 (800-2436-2247)</w:t>
            </w:r>
          </w:p>
          <w:p w14:paraId="3FC007E4"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410-865-4944 (USA)</w:t>
            </w:r>
          </w:p>
        </w:tc>
        <w:tc>
          <w:tcPr>
            <w:tcW w:w="2970" w:type="dxa"/>
            <w:tcBorders>
              <w:left w:val="nil"/>
              <w:right w:val="nil"/>
            </w:tcBorders>
          </w:tcPr>
          <w:p w14:paraId="44FB83AE" w14:textId="299427FD" w:rsidR="00931284" w:rsidRPr="000C720C" w:rsidRDefault="006468B5" w:rsidP="001B5BF1">
            <w:pPr>
              <w:pStyle w:val="TableBody"/>
              <w:rPr>
                <w:color w:val="000000" w:themeColor="text1"/>
                <w:szCs w:val="18"/>
              </w:rPr>
            </w:pPr>
            <w:r>
              <w:rPr>
                <w:color w:val="000000" w:themeColor="text1"/>
                <w:szCs w:val="18"/>
              </w:rPr>
              <w:t>Email: CIENA24@ciena.com</w:t>
            </w:r>
          </w:p>
        </w:tc>
      </w:tr>
      <w:tr w:rsidR="00931284" w:rsidRPr="00154358" w14:paraId="3758232D" w14:textId="77777777" w:rsidTr="001B5BF1">
        <w:tc>
          <w:tcPr>
            <w:tcW w:w="3348" w:type="dxa"/>
            <w:tcBorders>
              <w:left w:val="nil"/>
              <w:right w:val="nil"/>
            </w:tcBorders>
          </w:tcPr>
          <w:p w14:paraId="53FC6AA1" w14:textId="77777777" w:rsidR="00931284" w:rsidRPr="000C720C" w:rsidRDefault="00931284" w:rsidP="001B5BF1">
            <w:pPr>
              <w:tabs>
                <w:tab w:val="left" w:pos="360"/>
              </w:tabs>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Sales and General Information </w:t>
            </w:r>
          </w:p>
        </w:tc>
        <w:tc>
          <w:tcPr>
            <w:tcW w:w="3240" w:type="dxa"/>
            <w:tcBorders>
              <w:left w:val="nil"/>
              <w:right w:val="nil"/>
            </w:tcBorders>
          </w:tcPr>
          <w:p w14:paraId="15938193"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410-694-5700</w:t>
            </w:r>
          </w:p>
        </w:tc>
        <w:tc>
          <w:tcPr>
            <w:tcW w:w="2970" w:type="dxa"/>
            <w:tcBorders>
              <w:left w:val="nil"/>
              <w:right w:val="nil"/>
            </w:tcBorders>
          </w:tcPr>
          <w:p w14:paraId="56DEAB22" w14:textId="77777777" w:rsidR="00931284" w:rsidRPr="000C720C" w:rsidRDefault="00931284" w:rsidP="001B5BF1">
            <w:pPr>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E-mail: sales@ciena.com</w:t>
            </w:r>
          </w:p>
        </w:tc>
      </w:tr>
      <w:tr w:rsidR="00931284" w:rsidRPr="00154358" w14:paraId="4B8EF743" w14:textId="77777777" w:rsidTr="001B5BF1">
        <w:tc>
          <w:tcPr>
            <w:tcW w:w="3348" w:type="dxa"/>
            <w:tcBorders>
              <w:left w:val="nil"/>
              <w:right w:val="nil"/>
            </w:tcBorders>
          </w:tcPr>
          <w:p w14:paraId="4B4A376F" w14:textId="77777777"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North America </w:t>
            </w:r>
          </w:p>
        </w:tc>
        <w:tc>
          <w:tcPr>
            <w:tcW w:w="3240" w:type="dxa"/>
            <w:tcBorders>
              <w:left w:val="nil"/>
              <w:right w:val="nil"/>
            </w:tcBorders>
          </w:tcPr>
          <w:p w14:paraId="793D7F1A"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410-694-5700 or 800-207-3714</w:t>
            </w:r>
          </w:p>
        </w:tc>
        <w:tc>
          <w:tcPr>
            <w:tcW w:w="2970" w:type="dxa"/>
            <w:tcBorders>
              <w:left w:val="nil"/>
              <w:right w:val="nil"/>
            </w:tcBorders>
          </w:tcPr>
          <w:p w14:paraId="47420A39"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E-mail: sales@ciena.com</w:t>
            </w:r>
          </w:p>
        </w:tc>
      </w:tr>
      <w:tr w:rsidR="00931284" w:rsidRPr="00154358" w14:paraId="4B0F5BB8" w14:textId="77777777" w:rsidTr="001B5BF1">
        <w:tc>
          <w:tcPr>
            <w:tcW w:w="3348" w:type="dxa"/>
            <w:tcBorders>
              <w:left w:val="nil"/>
              <w:right w:val="nil"/>
            </w:tcBorders>
          </w:tcPr>
          <w:p w14:paraId="46B094EA" w14:textId="77777777"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Europe </w:t>
            </w:r>
          </w:p>
        </w:tc>
        <w:tc>
          <w:tcPr>
            <w:tcW w:w="3240" w:type="dxa"/>
            <w:tcBorders>
              <w:left w:val="nil"/>
              <w:right w:val="nil"/>
            </w:tcBorders>
          </w:tcPr>
          <w:p w14:paraId="7F4DAB19"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+44-207-012-5500 (UK)</w:t>
            </w:r>
          </w:p>
        </w:tc>
        <w:tc>
          <w:tcPr>
            <w:tcW w:w="2970" w:type="dxa"/>
            <w:tcBorders>
              <w:left w:val="nil"/>
              <w:right w:val="nil"/>
            </w:tcBorders>
          </w:tcPr>
          <w:p w14:paraId="61A9D2F8"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E-mail: sales@ciena.com</w:t>
            </w:r>
          </w:p>
        </w:tc>
      </w:tr>
      <w:tr w:rsidR="00931284" w:rsidRPr="00154358" w14:paraId="7128E3B6" w14:textId="77777777" w:rsidTr="001B5BF1">
        <w:tc>
          <w:tcPr>
            <w:tcW w:w="3348" w:type="dxa"/>
            <w:tcBorders>
              <w:left w:val="nil"/>
              <w:right w:val="nil"/>
            </w:tcBorders>
          </w:tcPr>
          <w:p w14:paraId="273E83B4" w14:textId="702E8D51"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Asia </w:t>
            </w:r>
          </w:p>
        </w:tc>
        <w:tc>
          <w:tcPr>
            <w:tcW w:w="3240" w:type="dxa"/>
            <w:tcBorders>
              <w:left w:val="nil"/>
              <w:right w:val="nil"/>
            </w:tcBorders>
          </w:tcPr>
          <w:p w14:paraId="244F4C69" w14:textId="44F045B3" w:rsidR="00931284" w:rsidRPr="000C720C" w:rsidRDefault="006468B5" w:rsidP="001B5BF1">
            <w:pPr>
              <w:pStyle w:val="TableBody"/>
              <w:rPr>
                <w:color w:val="000000" w:themeColor="text1"/>
                <w:szCs w:val="18"/>
              </w:rPr>
            </w:pPr>
            <w:r w:rsidRPr="000C720C">
              <w:rPr>
                <w:rFonts w:ascii="Open Sans" w:eastAsiaTheme="minorEastAsia" w:hAnsi="Open Sans"/>
                <w:color w:val="000000" w:themeColor="text1"/>
                <w:szCs w:val="18"/>
              </w:rPr>
              <w:t>+81-3-3248-4680 (Japan)</w:t>
            </w:r>
          </w:p>
        </w:tc>
        <w:tc>
          <w:tcPr>
            <w:tcW w:w="2970" w:type="dxa"/>
            <w:tcBorders>
              <w:left w:val="nil"/>
              <w:right w:val="nil"/>
            </w:tcBorders>
          </w:tcPr>
          <w:p w14:paraId="11331E95"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E-mail: sales@ciena.com</w:t>
            </w:r>
          </w:p>
        </w:tc>
      </w:tr>
      <w:tr w:rsidR="00931284" w:rsidRPr="00154358" w14:paraId="18489A89" w14:textId="77777777" w:rsidTr="001B5BF1">
        <w:tc>
          <w:tcPr>
            <w:tcW w:w="3348" w:type="dxa"/>
            <w:tcBorders>
              <w:left w:val="nil"/>
              <w:right w:val="nil"/>
            </w:tcBorders>
          </w:tcPr>
          <w:p w14:paraId="48B4B60D" w14:textId="77777777"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India </w:t>
            </w:r>
          </w:p>
        </w:tc>
        <w:tc>
          <w:tcPr>
            <w:tcW w:w="3240" w:type="dxa"/>
            <w:tcBorders>
              <w:left w:val="nil"/>
              <w:right w:val="nil"/>
            </w:tcBorders>
          </w:tcPr>
          <w:p w14:paraId="57B8F101"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+91-124-434-0500</w:t>
            </w:r>
          </w:p>
        </w:tc>
        <w:tc>
          <w:tcPr>
            <w:tcW w:w="2970" w:type="dxa"/>
            <w:tcBorders>
              <w:left w:val="nil"/>
              <w:right w:val="nil"/>
            </w:tcBorders>
          </w:tcPr>
          <w:p w14:paraId="6D029CDC"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E-mail: sales@ciena.com</w:t>
            </w:r>
          </w:p>
        </w:tc>
      </w:tr>
      <w:tr w:rsidR="00931284" w:rsidRPr="00154358" w14:paraId="748BCDDE" w14:textId="77777777" w:rsidTr="001B5BF1">
        <w:tc>
          <w:tcPr>
            <w:tcW w:w="3348" w:type="dxa"/>
            <w:tcBorders>
              <w:left w:val="nil"/>
              <w:right w:val="nil"/>
            </w:tcBorders>
          </w:tcPr>
          <w:p w14:paraId="345D41ED" w14:textId="77777777" w:rsidR="00931284" w:rsidRPr="000C720C" w:rsidRDefault="00931284" w:rsidP="001B5BF1">
            <w:pPr>
              <w:tabs>
                <w:tab w:val="left" w:pos="360"/>
              </w:tabs>
              <w:autoSpaceDE w:val="0"/>
              <w:autoSpaceDN w:val="0"/>
              <w:adjustRightInd w:val="0"/>
              <w:spacing w:before="60" w:after="40"/>
              <w:ind w:left="446"/>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In Latin America </w:t>
            </w:r>
          </w:p>
        </w:tc>
        <w:tc>
          <w:tcPr>
            <w:tcW w:w="3240" w:type="dxa"/>
            <w:tcBorders>
              <w:left w:val="nil"/>
              <w:right w:val="nil"/>
            </w:tcBorders>
          </w:tcPr>
          <w:p w14:paraId="78B6F7DD"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011-5255-1719-0220 (Mexico City)</w:t>
            </w:r>
          </w:p>
        </w:tc>
        <w:tc>
          <w:tcPr>
            <w:tcW w:w="2970" w:type="dxa"/>
            <w:tcBorders>
              <w:left w:val="nil"/>
              <w:right w:val="nil"/>
            </w:tcBorders>
          </w:tcPr>
          <w:p w14:paraId="1E4FC02A" w14:textId="77777777" w:rsidR="00931284" w:rsidRPr="000C720C" w:rsidRDefault="00931284" w:rsidP="001B5BF1">
            <w:pPr>
              <w:pStyle w:val="TableBody"/>
              <w:rPr>
                <w:color w:val="000000" w:themeColor="text1"/>
                <w:szCs w:val="18"/>
              </w:rPr>
            </w:pPr>
            <w:r w:rsidRPr="000C720C">
              <w:rPr>
                <w:rFonts w:eastAsiaTheme="minorEastAsia"/>
                <w:color w:val="000000" w:themeColor="text1"/>
                <w:szCs w:val="18"/>
              </w:rPr>
              <w:t>E-mail: sales@ciena.com</w:t>
            </w:r>
          </w:p>
        </w:tc>
      </w:tr>
      <w:tr w:rsidR="00931284" w:rsidRPr="00154358" w14:paraId="10929AB9" w14:textId="77777777" w:rsidTr="001B5BF1">
        <w:tc>
          <w:tcPr>
            <w:tcW w:w="3348" w:type="dxa"/>
            <w:tcBorders>
              <w:left w:val="nil"/>
              <w:right w:val="nil"/>
            </w:tcBorders>
          </w:tcPr>
          <w:p w14:paraId="3265A9D9" w14:textId="77777777" w:rsidR="00931284" w:rsidRPr="000C720C" w:rsidRDefault="00931284" w:rsidP="001B5BF1">
            <w:pPr>
              <w:tabs>
                <w:tab w:val="left" w:pos="360"/>
              </w:tabs>
              <w:autoSpaceDE w:val="0"/>
              <w:autoSpaceDN w:val="0"/>
              <w:adjustRightInd w:val="0"/>
              <w:spacing w:before="60" w:after="40"/>
              <w:rPr>
                <w:rFonts w:ascii="Open Sans" w:eastAsiaTheme="minorEastAsia" w:hAnsi="Open Sans" w:cs="Open Sans"/>
                <w:color w:val="000000" w:themeColor="text1"/>
                <w:sz w:val="18"/>
                <w:szCs w:val="18"/>
              </w:rPr>
            </w:pPr>
            <w:r w:rsidRPr="000C720C">
              <w:rPr>
                <w:rFonts w:ascii="Open Sans" w:eastAsiaTheme="minorEastAsia" w:hAnsi="Open Sans" w:cs="Open Sans"/>
                <w:color w:val="000000" w:themeColor="text1"/>
                <w:sz w:val="18"/>
                <w:szCs w:val="18"/>
              </w:rPr>
              <w:t xml:space="preserve">Training </w:t>
            </w:r>
          </w:p>
        </w:tc>
        <w:tc>
          <w:tcPr>
            <w:tcW w:w="3240" w:type="dxa"/>
            <w:tcBorders>
              <w:left w:val="nil"/>
              <w:right w:val="nil"/>
            </w:tcBorders>
          </w:tcPr>
          <w:p w14:paraId="0131A867" w14:textId="4A7095F7" w:rsidR="00931284" w:rsidRPr="000C720C" w:rsidRDefault="00931284" w:rsidP="001B5BF1">
            <w:pPr>
              <w:autoSpaceDE w:val="0"/>
              <w:autoSpaceDN w:val="0"/>
              <w:adjustRightInd w:val="0"/>
              <w:spacing w:before="60" w:after="40"/>
              <w:rPr>
                <w:rFonts w:ascii="Open Sans" w:hAnsi="Open Sans" w:cs="Open Sans"/>
                <w:color w:val="000000" w:themeColor="text1"/>
                <w:sz w:val="18"/>
                <w:szCs w:val="18"/>
              </w:rPr>
            </w:pPr>
          </w:p>
        </w:tc>
        <w:tc>
          <w:tcPr>
            <w:tcW w:w="2970" w:type="dxa"/>
            <w:tcBorders>
              <w:left w:val="nil"/>
              <w:right w:val="nil"/>
            </w:tcBorders>
          </w:tcPr>
          <w:p w14:paraId="69161E3B" w14:textId="778BD4D3" w:rsidR="00931284" w:rsidRPr="000C720C" w:rsidRDefault="00931284" w:rsidP="001B5BF1">
            <w:pPr>
              <w:pStyle w:val="BodyNormal"/>
              <w:spacing w:before="60" w:after="40"/>
              <w:rPr>
                <w:b/>
                <w:color w:val="000000" w:themeColor="text1"/>
                <w:sz w:val="18"/>
                <w:szCs w:val="18"/>
              </w:rPr>
            </w:pPr>
            <w:r w:rsidRPr="000C720C">
              <w:rPr>
                <w:color w:val="000000" w:themeColor="text1"/>
                <w:sz w:val="18"/>
                <w:szCs w:val="18"/>
              </w:rPr>
              <w:t xml:space="preserve">E-mail: </w:t>
            </w:r>
            <w:r w:rsidR="00622E27">
              <w:rPr>
                <w:color w:val="000000" w:themeColor="text1"/>
                <w:sz w:val="18"/>
                <w:szCs w:val="18"/>
              </w:rPr>
              <w:t>learning</w:t>
            </w:r>
            <w:r w:rsidRPr="000C720C">
              <w:rPr>
                <w:color w:val="000000" w:themeColor="text1"/>
                <w:sz w:val="18"/>
                <w:szCs w:val="18"/>
              </w:rPr>
              <w:t>@ciena.com</w:t>
            </w:r>
          </w:p>
        </w:tc>
      </w:tr>
    </w:tbl>
    <w:p w14:paraId="63466F9D" w14:textId="79DED056" w:rsidR="00931284" w:rsidRDefault="00931284" w:rsidP="00931284">
      <w:pPr>
        <w:pStyle w:val="BodyNormal"/>
        <w:rPr>
          <w:rStyle w:val="Hyperlink"/>
          <w:rFonts w:cs="Arial"/>
          <w:sz w:val="18"/>
          <w:szCs w:val="18"/>
        </w:rPr>
      </w:pPr>
      <w:r w:rsidRPr="00B76DC0">
        <w:rPr>
          <w:sz w:val="18"/>
          <w:szCs w:val="18"/>
        </w:rPr>
        <w:t>For additional office locations and phone numb</w:t>
      </w:r>
      <w:r>
        <w:rPr>
          <w:sz w:val="18"/>
          <w:szCs w:val="18"/>
        </w:rPr>
        <w:t>ers, please visit the Ciena web</w:t>
      </w:r>
      <w:r w:rsidRPr="00B76DC0">
        <w:rPr>
          <w:sz w:val="18"/>
          <w:szCs w:val="18"/>
        </w:rPr>
        <w:t xml:space="preserve">site at </w:t>
      </w:r>
      <w:hyperlink r:id="rId13" w:history="1">
        <w:r w:rsidRPr="00B76DC0">
          <w:rPr>
            <w:rStyle w:val="Hyperlink"/>
            <w:rFonts w:cs="Arial"/>
            <w:sz w:val="18"/>
            <w:szCs w:val="18"/>
          </w:rPr>
          <w:t>www.ciena.com</w:t>
        </w:r>
      </w:hyperlink>
    </w:p>
    <w:p w14:paraId="73EB7E62" w14:textId="6D1A9043" w:rsidR="00B51F60" w:rsidRDefault="00B51F60">
      <w:pPr>
        <w:spacing w:after="200" w:line="276" w:lineRule="auto"/>
        <w:rPr>
          <w:rStyle w:val="Hyperlink"/>
          <w:rFonts w:ascii="Arial" w:eastAsiaTheme="minorEastAsia" w:hAnsi="Arial" w:cs="Arial"/>
          <w:sz w:val="18"/>
          <w:szCs w:val="18"/>
          <w:lang w:eastAsia="zh-CN"/>
        </w:rPr>
      </w:pPr>
      <w:r>
        <w:rPr>
          <w:rStyle w:val="Hyperlink"/>
          <w:rFonts w:cs="Arial"/>
          <w:sz w:val="18"/>
          <w:szCs w:val="18"/>
        </w:rPr>
        <w:br w:type="page"/>
      </w:r>
    </w:p>
    <w:p w14:paraId="2F1D5BF8" w14:textId="77777777" w:rsidR="00CB048E" w:rsidRDefault="00CB048E" w:rsidP="00931284">
      <w:pPr>
        <w:pStyle w:val="BodyNormal"/>
        <w:rPr>
          <w:rStyle w:val="Hyperlink"/>
          <w:rFonts w:cs="Arial"/>
          <w:sz w:val="18"/>
          <w:szCs w:val="18"/>
        </w:rPr>
      </w:pPr>
    </w:p>
    <w:p w14:paraId="5334DF3E" w14:textId="77777777" w:rsidR="00CB048E" w:rsidRPr="003A7726" w:rsidRDefault="00CB048E" w:rsidP="00CB048E">
      <w:pPr>
        <w:pStyle w:val="FrontmatterHeading"/>
        <w:spacing w:before="360" w:after="240"/>
        <w:rPr>
          <w:rFonts w:ascii="Arial" w:hAnsi="Arial" w:cs="Arial"/>
        </w:rPr>
      </w:pPr>
      <w:bookmarkStart w:id="5" w:name="O_270"/>
      <w:bookmarkStart w:id="6" w:name="O_272"/>
      <w:bookmarkEnd w:id="5"/>
      <w:bookmarkEnd w:id="6"/>
      <w:r w:rsidRPr="003A7726">
        <w:rPr>
          <w:rFonts w:ascii="Arial" w:hAnsi="Arial" w:cs="Arial"/>
        </w:rPr>
        <w:t>Change History</w:t>
      </w:r>
    </w:p>
    <w:tbl>
      <w:tblPr>
        <w:tblStyle w:val="TableGrid"/>
        <w:tblW w:w="0" w:type="auto"/>
        <w:tblLook w:val="04A0" w:firstRow="1" w:lastRow="0" w:firstColumn="1" w:lastColumn="0" w:noHBand="0" w:noVBand="1"/>
      </w:tblPr>
      <w:tblGrid>
        <w:gridCol w:w="1307"/>
        <w:gridCol w:w="1435"/>
        <w:gridCol w:w="5474"/>
      </w:tblGrid>
      <w:tr w:rsidR="00F77120" w:rsidRPr="007A4C95" w14:paraId="543B87F1" w14:textId="77777777" w:rsidTr="00FB3A80">
        <w:tc>
          <w:tcPr>
            <w:tcW w:w="1307" w:type="dxa"/>
            <w:shd w:val="clear" w:color="auto" w:fill="C9C9C9"/>
            <w:vAlign w:val="center"/>
          </w:tcPr>
          <w:p w14:paraId="7B4A7971" w14:textId="77777777" w:rsidR="00F77120" w:rsidRPr="007A4C95" w:rsidRDefault="00F77120" w:rsidP="00FB3A80">
            <w:pPr>
              <w:pStyle w:val="TableHeading"/>
            </w:pPr>
            <w:r>
              <w:t>Revision</w:t>
            </w:r>
          </w:p>
        </w:tc>
        <w:tc>
          <w:tcPr>
            <w:tcW w:w="1435" w:type="dxa"/>
            <w:shd w:val="clear" w:color="auto" w:fill="C9C9C9"/>
            <w:vAlign w:val="center"/>
          </w:tcPr>
          <w:p w14:paraId="7321EBD1" w14:textId="77777777" w:rsidR="00F77120" w:rsidRPr="007A4C95" w:rsidRDefault="00F77120" w:rsidP="00FB3A80">
            <w:pPr>
              <w:pStyle w:val="TableHeading"/>
            </w:pPr>
            <w:r w:rsidRPr="007A4C95">
              <w:t xml:space="preserve">Publication </w:t>
            </w:r>
            <w:r w:rsidRPr="007A4C95">
              <w:br/>
              <w:t>Date</w:t>
            </w:r>
          </w:p>
        </w:tc>
        <w:tc>
          <w:tcPr>
            <w:tcW w:w="5474" w:type="dxa"/>
            <w:shd w:val="clear" w:color="auto" w:fill="C9C9C9"/>
            <w:vAlign w:val="center"/>
          </w:tcPr>
          <w:p w14:paraId="7760B638" w14:textId="77777777" w:rsidR="00F77120" w:rsidRPr="007A4C95" w:rsidRDefault="00F77120" w:rsidP="00FB3A80">
            <w:pPr>
              <w:pStyle w:val="TableHeading"/>
            </w:pPr>
            <w:r w:rsidRPr="007A4C95">
              <w:t xml:space="preserve">Reason for </w:t>
            </w:r>
            <w:r>
              <w:t>Change</w:t>
            </w:r>
          </w:p>
        </w:tc>
      </w:tr>
      <w:tr w:rsidR="00F77120" w:rsidRPr="007A4C95" w14:paraId="36DE493F" w14:textId="77777777" w:rsidTr="00FB3A80">
        <w:tc>
          <w:tcPr>
            <w:tcW w:w="1307" w:type="dxa"/>
          </w:tcPr>
          <w:p w14:paraId="0E3410CC" w14:textId="77777777" w:rsidR="00F77120" w:rsidRDefault="00F77120" w:rsidP="00FB3A80">
            <w:pPr>
              <w:pStyle w:val="TableBody"/>
              <w:spacing w:before="120" w:after="120"/>
              <w:jc w:val="center"/>
            </w:pPr>
            <w:r>
              <w:t>A</w:t>
            </w:r>
          </w:p>
        </w:tc>
        <w:tc>
          <w:tcPr>
            <w:tcW w:w="1435" w:type="dxa"/>
          </w:tcPr>
          <w:p w14:paraId="7E7520D2" w14:textId="1510D632" w:rsidR="00F77120" w:rsidRPr="007A4C95" w:rsidRDefault="004878D0" w:rsidP="00FB3A80">
            <w:pPr>
              <w:pStyle w:val="TableBody"/>
              <w:spacing w:before="120" w:after="120"/>
            </w:pPr>
            <w:r>
              <w:t>01</w:t>
            </w:r>
            <w:r w:rsidR="00B87761">
              <w:t>/</w:t>
            </w:r>
            <w:r w:rsidR="00F77120">
              <w:t>202</w:t>
            </w:r>
            <w:r>
              <w:t>1</w:t>
            </w:r>
          </w:p>
        </w:tc>
        <w:tc>
          <w:tcPr>
            <w:tcW w:w="5474" w:type="dxa"/>
          </w:tcPr>
          <w:p w14:paraId="6E7919C3" w14:textId="7BC6F49A" w:rsidR="00F77120" w:rsidRPr="007A4C95" w:rsidRDefault="00F77120" w:rsidP="00FB3A80">
            <w:pPr>
              <w:pStyle w:val="TableBody"/>
              <w:spacing w:before="120" w:after="120"/>
            </w:pPr>
            <w:r w:rsidRPr="007A4C95">
              <w:t>Initial release</w:t>
            </w:r>
            <w:r w:rsidR="004878D0">
              <w:t>, updated to SAOS 10.5.1</w:t>
            </w:r>
          </w:p>
        </w:tc>
      </w:tr>
      <w:tr w:rsidR="00F77120" w:rsidRPr="007A4C95" w14:paraId="2E04668C" w14:textId="77777777" w:rsidTr="00FB3A80">
        <w:tc>
          <w:tcPr>
            <w:tcW w:w="1307" w:type="dxa"/>
          </w:tcPr>
          <w:p w14:paraId="699B5960" w14:textId="77777777" w:rsidR="00F77120" w:rsidRDefault="00F77120" w:rsidP="00FB3A80">
            <w:pPr>
              <w:pStyle w:val="TableBody"/>
              <w:spacing w:before="120" w:after="120"/>
              <w:jc w:val="center"/>
            </w:pPr>
            <w:r>
              <w:t>B</w:t>
            </w:r>
          </w:p>
        </w:tc>
        <w:tc>
          <w:tcPr>
            <w:tcW w:w="1435" w:type="dxa"/>
          </w:tcPr>
          <w:p w14:paraId="07C0B6BB" w14:textId="43A3CD4A" w:rsidR="00F77120" w:rsidRDefault="00F14429" w:rsidP="00FB3A80">
            <w:pPr>
              <w:pStyle w:val="TableBody"/>
              <w:spacing w:before="120" w:after="120"/>
            </w:pPr>
            <w:r>
              <w:t>11</w:t>
            </w:r>
            <w:r w:rsidR="00B87761">
              <w:t>/</w:t>
            </w:r>
            <w:r>
              <w:t>2021</w:t>
            </w:r>
          </w:p>
        </w:tc>
        <w:tc>
          <w:tcPr>
            <w:tcW w:w="5474" w:type="dxa"/>
          </w:tcPr>
          <w:p w14:paraId="072EEB45" w14:textId="42130A87" w:rsidR="00F77120" w:rsidRPr="007A4C95" w:rsidRDefault="00F14429" w:rsidP="00FB3A80">
            <w:pPr>
              <w:pStyle w:val="TableBody"/>
              <w:spacing w:before="120" w:after="120"/>
            </w:pPr>
            <w:r>
              <w:t>Updated to SAOS 10.7.0</w:t>
            </w:r>
          </w:p>
        </w:tc>
      </w:tr>
    </w:tbl>
    <w:p w14:paraId="72E85915" w14:textId="77777777" w:rsidR="00D81EC3" w:rsidRDefault="00D81EC3" w:rsidP="00F77120">
      <w:pPr>
        <w:pStyle w:val="BodyNormal"/>
      </w:pPr>
    </w:p>
    <w:p w14:paraId="56AE695F" w14:textId="77777777" w:rsidR="00D81EC3" w:rsidRDefault="00D81EC3" w:rsidP="00D81EC3">
      <w:pPr>
        <w:pStyle w:val="BodyNormal"/>
        <w:ind w:left="630"/>
        <w:jc w:val="center"/>
      </w:pPr>
    </w:p>
    <w:p w14:paraId="538CA4C3" w14:textId="77777777" w:rsidR="00D81EC3" w:rsidRDefault="00D81EC3" w:rsidP="00D81EC3">
      <w:pPr>
        <w:pStyle w:val="BodyNormal"/>
        <w:ind w:left="630"/>
        <w:jc w:val="center"/>
      </w:pPr>
    </w:p>
    <w:p w14:paraId="5599B5AA" w14:textId="77777777" w:rsidR="00D81EC3" w:rsidRDefault="00D81EC3" w:rsidP="00D81EC3">
      <w:pPr>
        <w:pStyle w:val="BodyNormal"/>
        <w:ind w:left="630"/>
        <w:jc w:val="center"/>
      </w:pPr>
    </w:p>
    <w:p w14:paraId="04DB1906" w14:textId="77777777" w:rsidR="00D81EC3" w:rsidRDefault="00D81EC3" w:rsidP="00D81EC3">
      <w:pPr>
        <w:pStyle w:val="BodyNormal"/>
        <w:ind w:left="630"/>
        <w:jc w:val="center"/>
      </w:pPr>
    </w:p>
    <w:p w14:paraId="645B9B9F" w14:textId="77777777" w:rsidR="00D81EC3" w:rsidRDefault="00D81EC3" w:rsidP="00D81EC3">
      <w:pPr>
        <w:pStyle w:val="BodyNormal"/>
        <w:ind w:left="630"/>
        <w:jc w:val="center"/>
      </w:pPr>
    </w:p>
    <w:p w14:paraId="296E158E" w14:textId="1D857422" w:rsidR="00D81EC3" w:rsidRDefault="00CB048E" w:rsidP="00B46FA1">
      <w:pPr>
        <w:pStyle w:val="BodyNormal"/>
        <w:jc w:val="center"/>
      </w:pPr>
      <w:r>
        <w:rPr>
          <w:noProof/>
        </w:rPr>
        <w:drawing>
          <wp:inline distT="0" distB="0" distL="0" distR="0" wp14:anchorId="23C4F17A" wp14:editId="202D894C">
            <wp:extent cx="3640847" cy="1156447"/>
            <wp:effectExtent l="0" t="0" r="0" b="571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pic:cNvPicPr/>
                  </pic:nvPicPr>
                  <pic:blipFill>
                    <a:blip r:embed="rId11">
                      <a:extLst>
                        <a:ext uri="{28A0092B-C50C-407E-A947-70E740481C1C}">
                          <a14:useLocalDpi xmlns:a14="http://schemas.microsoft.com/office/drawing/2010/main" val="0"/>
                        </a:ext>
                      </a:extLst>
                    </a:blip>
                    <a:stretch>
                      <a:fillRect/>
                    </a:stretch>
                  </pic:blipFill>
                  <pic:spPr>
                    <a:xfrm>
                      <a:off x="0" y="0"/>
                      <a:ext cx="3640847" cy="1156447"/>
                    </a:xfrm>
                    <a:prstGeom prst="rect">
                      <a:avLst/>
                    </a:prstGeom>
                  </pic:spPr>
                </pic:pic>
              </a:graphicData>
            </a:graphic>
          </wp:inline>
        </w:drawing>
      </w:r>
    </w:p>
    <w:p w14:paraId="7F3DA68C" w14:textId="2E72BD56" w:rsidR="00D81EC3" w:rsidRDefault="00D81EC3" w:rsidP="00D81EC3">
      <w:pPr>
        <w:pStyle w:val="BodyNormal"/>
        <w:ind w:left="630"/>
        <w:jc w:val="center"/>
      </w:pPr>
    </w:p>
    <w:p w14:paraId="2D99C0A0" w14:textId="1405B28E" w:rsidR="001A446C" w:rsidRPr="002C770E" w:rsidRDefault="001A446C" w:rsidP="00D81EC3">
      <w:pPr>
        <w:pStyle w:val="BodyNormal"/>
        <w:ind w:left="630"/>
        <w:jc w:val="center"/>
        <w:sectPr w:rsidR="001A446C" w:rsidRPr="002C770E" w:rsidSect="00DF29B3">
          <w:headerReference w:type="even" r:id="rId14"/>
          <w:footerReference w:type="default" r:id="rId15"/>
          <w:headerReference w:type="first" r:id="rId16"/>
          <w:footerReference w:type="first" r:id="rId17"/>
          <w:pgSz w:w="12240" w:h="15840"/>
          <w:pgMar w:top="1418" w:right="1012" w:bottom="1418" w:left="1418" w:header="680" w:footer="680" w:gutter="0"/>
          <w:pgNumType w:start="1"/>
          <w:cols w:space="720"/>
          <w:noEndnote/>
          <w:titlePg/>
          <w:docGrid w:linePitch="299"/>
        </w:sectPr>
      </w:pPr>
    </w:p>
    <w:p w14:paraId="7E7F922A" w14:textId="77777777" w:rsidR="001A446C" w:rsidRPr="001F1D6C" w:rsidRDefault="002C770E" w:rsidP="001F1D6C">
      <w:pPr>
        <w:pStyle w:val="TOCTitle"/>
      </w:pPr>
      <w:r w:rsidRPr="001F1D6C">
        <w:lastRenderedPageBreak/>
        <w:t>Contents</w:t>
      </w:r>
    </w:p>
    <w:bookmarkStart w:id="7" w:name="O_217"/>
    <w:bookmarkEnd w:id="7"/>
    <w:p w14:paraId="53FE7790" w14:textId="5447DF71" w:rsidR="00E918F6" w:rsidRDefault="00527564">
      <w:pPr>
        <w:pStyle w:val="TOC2"/>
        <w:rPr>
          <w:rFonts w:asciiTheme="minorHAnsi" w:eastAsiaTheme="minorEastAsia" w:hAnsiTheme="minorHAnsi" w:cstheme="minorBidi"/>
          <w:b w:val="0"/>
          <w:bCs w:val="0"/>
        </w:rPr>
      </w:pPr>
      <w:r>
        <w:fldChar w:fldCharType="begin"/>
      </w:r>
      <w:r w:rsidR="00B27B5E">
        <w:instrText xml:space="preserve"> TOC \o "1-2</w:instrText>
      </w:r>
      <w:r w:rsidR="00FC6473">
        <w:instrText xml:space="preserve">" \h \z \u </w:instrText>
      </w:r>
      <w:r>
        <w:fldChar w:fldCharType="separate"/>
      </w:r>
      <w:hyperlink w:anchor="_Toc88907191" w:history="1">
        <w:r w:rsidR="00E918F6" w:rsidRPr="004E1841">
          <w:rPr>
            <w:rStyle w:val="Hyperlink"/>
          </w:rPr>
          <w:t>Lab 1: Lab Topology Overview</w:t>
        </w:r>
        <w:r w:rsidR="00E918F6">
          <w:rPr>
            <w:webHidden/>
          </w:rPr>
          <w:tab/>
        </w:r>
        <w:r w:rsidR="00E918F6">
          <w:rPr>
            <w:webHidden/>
          </w:rPr>
          <w:fldChar w:fldCharType="begin"/>
        </w:r>
        <w:r w:rsidR="00E918F6">
          <w:rPr>
            <w:webHidden/>
          </w:rPr>
          <w:instrText xml:space="preserve"> PAGEREF _Toc88907191 \h </w:instrText>
        </w:r>
        <w:r w:rsidR="00E918F6">
          <w:rPr>
            <w:webHidden/>
          </w:rPr>
        </w:r>
        <w:r w:rsidR="00E918F6">
          <w:rPr>
            <w:webHidden/>
          </w:rPr>
          <w:fldChar w:fldCharType="separate"/>
        </w:r>
        <w:r w:rsidR="00E918F6">
          <w:rPr>
            <w:webHidden/>
          </w:rPr>
          <w:t>5</w:t>
        </w:r>
        <w:r w:rsidR="00E918F6">
          <w:rPr>
            <w:webHidden/>
          </w:rPr>
          <w:fldChar w:fldCharType="end"/>
        </w:r>
      </w:hyperlink>
    </w:p>
    <w:p w14:paraId="643DB450" w14:textId="2E6FC39C" w:rsidR="00E918F6" w:rsidRDefault="008E0284">
      <w:pPr>
        <w:pStyle w:val="TOC2"/>
        <w:rPr>
          <w:rFonts w:asciiTheme="minorHAnsi" w:eastAsiaTheme="minorEastAsia" w:hAnsiTheme="minorHAnsi" w:cstheme="minorBidi"/>
          <w:b w:val="0"/>
          <w:bCs w:val="0"/>
        </w:rPr>
      </w:pPr>
      <w:hyperlink w:anchor="_Toc88907192" w:history="1">
        <w:r w:rsidR="00E918F6" w:rsidRPr="004E1841">
          <w:rPr>
            <w:rStyle w:val="Hyperlink"/>
          </w:rPr>
          <w:t xml:space="preserve">Lab 2: Set up the PON </w:t>
        </w:r>
        <w:r w:rsidR="008743E4">
          <w:rPr>
            <w:rStyle w:val="Hyperlink"/>
          </w:rPr>
          <w:t xml:space="preserve">OLT </w:t>
        </w:r>
        <w:r w:rsidR="00E918F6" w:rsidRPr="004E1841">
          <w:rPr>
            <w:rStyle w:val="Hyperlink"/>
          </w:rPr>
          <w:t>management domain</w:t>
        </w:r>
        <w:r w:rsidR="00E918F6">
          <w:rPr>
            <w:webHidden/>
          </w:rPr>
          <w:tab/>
        </w:r>
        <w:r w:rsidR="00E918F6">
          <w:rPr>
            <w:webHidden/>
          </w:rPr>
          <w:fldChar w:fldCharType="begin"/>
        </w:r>
        <w:r w:rsidR="00E918F6">
          <w:rPr>
            <w:webHidden/>
          </w:rPr>
          <w:instrText xml:space="preserve"> PAGEREF _Toc88907192 \h </w:instrText>
        </w:r>
        <w:r w:rsidR="00E918F6">
          <w:rPr>
            <w:webHidden/>
          </w:rPr>
        </w:r>
        <w:r w:rsidR="00E918F6">
          <w:rPr>
            <w:webHidden/>
          </w:rPr>
          <w:fldChar w:fldCharType="separate"/>
        </w:r>
        <w:r w:rsidR="00E918F6">
          <w:rPr>
            <w:webHidden/>
          </w:rPr>
          <w:t>9</w:t>
        </w:r>
        <w:r w:rsidR="00E918F6">
          <w:rPr>
            <w:webHidden/>
          </w:rPr>
          <w:fldChar w:fldCharType="end"/>
        </w:r>
      </w:hyperlink>
    </w:p>
    <w:p w14:paraId="2E3B5B92" w14:textId="5B65ED01" w:rsidR="00E918F6" w:rsidRDefault="008E0284">
      <w:pPr>
        <w:pStyle w:val="TOC2"/>
        <w:rPr>
          <w:rFonts w:asciiTheme="minorHAnsi" w:eastAsiaTheme="minorEastAsia" w:hAnsiTheme="minorHAnsi" w:cstheme="minorBidi"/>
          <w:b w:val="0"/>
          <w:bCs w:val="0"/>
        </w:rPr>
      </w:pPr>
      <w:hyperlink w:anchor="_Toc88907193" w:history="1">
        <w:r w:rsidR="00E918F6" w:rsidRPr="004E1841">
          <w:rPr>
            <w:rStyle w:val="Hyperlink"/>
          </w:rPr>
          <w:t>Lab 3: OLT Configuration</w:t>
        </w:r>
        <w:r w:rsidR="00E918F6">
          <w:rPr>
            <w:webHidden/>
          </w:rPr>
          <w:tab/>
        </w:r>
        <w:r w:rsidR="00E918F6">
          <w:rPr>
            <w:webHidden/>
          </w:rPr>
          <w:fldChar w:fldCharType="begin"/>
        </w:r>
        <w:r w:rsidR="00E918F6">
          <w:rPr>
            <w:webHidden/>
          </w:rPr>
          <w:instrText xml:space="preserve"> PAGEREF _Toc88907193 \h </w:instrText>
        </w:r>
        <w:r w:rsidR="00E918F6">
          <w:rPr>
            <w:webHidden/>
          </w:rPr>
        </w:r>
        <w:r w:rsidR="00E918F6">
          <w:rPr>
            <w:webHidden/>
          </w:rPr>
          <w:fldChar w:fldCharType="separate"/>
        </w:r>
        <w:r w:rsidR="00E918F6">
          <w:rPr>
            <w:webHidden/>
          </w:rPr>
          <w:t>15</w:t>
        </w:r>
        <w:r w:rsidR="00E918F6">
          <w:rPr>
            <w:webHidden/>
          </w:rPr>
          <w:fldChar w:fldCharType="end"/>
        </w:r>
      </w:hyperlink>
    </w:p>
    <w:p w14:paraId="3634C934" w14:textId="034BB729" w:rsidR="00E918F6" w:rsidRDefault="008E0284">
      <w:pPr>
        <w:pStyle w:val="TOC2"/>
        <w:rPr>
          <w:rFonts w:asciiTheme="minorHAnsi" w:eastAsiaTheme="minorEastAsia" w:hAnsiTheme="minorHAnsi" w:cstheme="minorBidi"/>
          <w:b w:val="0"/>
          <w:bCs w:val="0"/>
        </w:rPr>
      </w:pPr>
      <w:hyperlink w:anchor="_Toc88907194" w:history="1">
        <w:r w:rsidR="00E918F6" w:rsidRPr="004E1841">
          <w:rPr>
            <w:rStyle w:val="Hyperlink"/>
          </w:rPr>
          <w:t>Lab 4: Verify OLT Firmware</w:t>
        </w:r>
        <w:r w:rsidR="00E918F6">
          <w:rPr>
            <w:webHidden/>
          </w:rPr>
          <w:tab/>
        </w:r>
        <w:r w:rsidR="00E918F6">
          <w:rPr>
            <w:webHidden/>
          </w:rPr>
          <w:fldChar w:fldCharType="begin"/>
        </w:r>
        <w:r w:rsidR="00E918F6">
          <w:rPr>
            <w:webHidden/>
          </w:rPr>
          <w:instrText xml:space="preserve"> PAGEREF _Toc88907194 \h </w:instrText>
        </w:r>
        <w:r w:rsidR="00E918F6">
          <w:rPr>
            <w:webHidden/>
          </w:rPr>
        </w:r>
        <w:r w:rsidR="00E918F6">
          <w:rPr>
            <w:webHidden/>
          </w:rPr>
          <w:fldChar w:fldCharType="separate"/>
        </w:r>
        <w:r w:rsidR="00E918F6">
          <w:rPr>
            <w:webHidden/>
          </w:rPr>
          <w:t>23</w:t>
        </w:r>
        <w:r w:rsidR="00E918F6">
          <w:rPr>
            <w:webHidden/>
          </w:rPr>
          <w:fldChar w:fldCharType="end"/>
        </w:r>
      </w:hyperlink>
    </w:p>
    <w:p w14:paraId="2217AF94" w14:textId="53DF5288" w:rsidR="00E918F6" w:rsidRDefault="008E0284">
      <w:pPr>
        <w:pStyle w:val="TOC2"/>
        <w:rPr>
          <w:rFonts w:asciiTheme="minorHAnsi" w:eastAsiaTheme="minorEastAsia" w:hAnsiTheme="minorHAnsi" w:cstheme="minorBidi"/>
          <w:b w:val="0"/>
          <w:bCs w:val="0"/>
        </w:rPr>
      </w:pPr>
      <w:hyperlink w:anchor="_Toc88907195" w:history="1">
        <w:r w:rsidR="00E918F6" w:rsidRPr="004E1841">
          <w:rPr>
            <w:rStyle w:val="Hyperlink"/>
          </w:rPr>
          <w:t>Lab 5: ONU Configuration</w:t>
        </w:r>
        <w:r w:rsidR="00E918F6">
          <w:rPr>
            <w:webHidden/>
          </w:rPr>
          <w:tab/>
        </w:r>
        <w:r w:rsidR="00E918F6">
          <w:rPr>
            <w:webHidden/>
          </w:rPr>
          <w:fldChar w:fldCharType="begin"/>
        </w:r>
        <w:r w:rsidR="00E918F6">
          <w:rPr>
            <w:webHidden/>
          </w:rPr>
          <w:instrText xml:space="preserve"> PAGEREF _Toc88907195 \h </w:instrText>
        </w:r>
        <w:r w:rsidR="00E918F6">
          <w:rPr>
            <w:webHidden/>
          </w:rPr>
        </w:r>
        <w:r w:rsidR="00E918F6">
          <w:rPr>
            <w:webHidden/>
          </w:rPr>
          <w:fldChar w:fldCharType="separate"/>
        </w:r>
        <w:r w:rsidR="00E918F6">
          <w:rPr>
            <w:webHidden/>
          </w:rPr>
          <w:t>25</w:t>
        </w:r>
        <w:r w:rsidR="00E918F6">
          <w:rPr>
            <w:webHidden/>
          </w:rPr>
          <w:fldChar w:fldCharType="end"/>
        </w:r>
      </w:hyperlink>
    </w:p>
    <w:p w14:paraId="01B77286" w14:textId="0E34B2D1" w:rsidR="00E918F6" w:rsidRDefault="008E0284">
      <w:pPr>
        <w:pStyle w:val="TOC2"/>
        <w:rPr>
          <w:rFonts w:asciiTheme="minorHAnsi" w:eastAsiaTheme="minorEastAsia" w:hAnsiTheme="minorHAnsi" w:cstheme="minorBidi"/>
          <w:b w:val="0"/>
          <w:bCs w:val="0"/>
        </w:rPr>
      </w:pPr>
      <w:hyperlink w:anchor="_Toc88907196" w:history="1">
        <w:r w:rsidR="00E918F6" w:rsidRPr="004E1841">
          <w:rPr>
            <w:rStyle w:val="Hyperlink"/>
          </w:rPr>
          <w:t>Lab 6: ONU UNI Port Configuration</w:t>
        </w:r>
        <w:r w:rsidR="00E918F6">
          <w:rPr>
            <w:webHidden/>
          </w:rPr>
          <w:tab/>
        </w:r>
        <w:r w:rsidR="00E918F6">
          <w:rPr>
            <w:webHidden/>
          </w:rPr>
          <w:fldChar w:fldCharType="begin"/>
        </w:r>
        <w:r w:rsidR="00E918F6">
          <w:rPr>
            <w:webHidden/>
          </w:rPr>
          <w:instrText xml:space="preserve"> PAGEREF _Toc88907196 \h </w:instrText>
        </w:r>
        <w:r w:rsidR="00E918F6">
          <w:rPr>
            <w:webHidden/>
          </w:rPr>
        </w:r>
        <w:r w:rsidR="00E918F6">
          <w:rPr>
            <w:webHidden/>
          </w:rPr>
          <w:fldChar w:fldCharType="separate"/>
        </w:r>
        <w:r w:rsidR="00E918F6">
          <w:rPr>
            <w:webHidden/>
          </w:rPr>
          <w:t>31</w:t>
        </w:r>
        <w:r w:rsidR="00E918F6">
          <w:rPr>
            <w:webHidden/>
          </w:rPr>
          <w:fldChar w:fldCharType="end"/>
        </w:r>
      </w:hyperlink>
    </w:p>
    <w:p w14:paraId="75B1232B" w14:textId="4251B2F6" w:rsidR="00E918F6" w:rsidRDefault="008E0284">
      <w:pPr>
        <w:pStyle w:val="TOC2"/>
        <w:rPr>
          <w:rFonts w:asciiTheme="minorHAnsi" w:eastAsiaTheme="minorEastAsia" w:hAnsiTheme="minorHAnsi" w:cstheme="minorBidi"/>
          <w:b w:val="0"/>
          <w:bCs w:val="0"/>
        </w:rPr>
      </w:pPr>
      <w:hyperlink w:anchor="_Toc88907197" w:history="1">
        <w:r w:rsidR="00E918F6" w:rsidRPr="004E1841">
          <w:rPr>
            <w:rStyle w:val="Hyperlink"/>
          </w:rPr>
          <w:t>Lab 7: PON Connection Configuration</w:t>
        </w:r>
        <w:r w:rsidR="00E918F6">
          <w:rPr>
            <w:webHidden/>
          </w:rPr>
          <w:tab/>
        </w:r>
        <w:r w:rsidR="00E918F6">
          <w:rPr>
            <w:webHidden/>
          </w:rPr>
          <w:fldChar w:fldCharType="begin"/>
        </w:r>
        <w:r w:rsidR="00E918F6">
          <w:rPr>
            <w:webHidden/>
          </w:rPr>
          <w:instrText xml:space="preserve"> PAGEREF _Toc88907197 \h </w:instrText>
        </w:r>
        <w:r w:rsidR="00E918F6">
          <w:rPr>
            <w:webHidden/>
          </w:rPr>
        </w:r>
        <w:r w:rsidR="00E918F6">
          <w:rPr>
            <w:webHidden/>
          </w:rPr>
          <w:fldChar w:fldCharType="separate"/>
        </w:r>
        <w:r w:rsidR="00E918F6">
          <w:rPr>
            <w:webHidden/>
          </w:rPr>
          <w:t>35</w:t>
        </w:r>
        <w:r w:rsidR="00E918F6">
          <w:rPr>
            <w:webHidden/>
          </w:rPr>
          <w:fldChar w:fldCharType="end"/>
        </w:r>
      </w:hyperlink>
    </w:p>
    <w:p w14:paraId="279F1413" w14:textId="63B0E184" w:rsidR="00E918F6" w:rsidRDefault="008E0284">
      <w:pPr>
        <w:pStyle w:val="TOC2"/>
        <w:rPr>
          <w:rFonts w:asciiTheme="minorHAnsi" w:eastAsiaTheme="minorEastAsia" w:hAnsiTheme="minorHAnsi" w:cstheme="minorBidi"/>
          <w:b w:val="0"/>
          <w:bCs w:val="0"/>
        </w:rPr>
      </w:pPr>
      <w:hyperlink w:anchor="_Toc88907198" w:history="1">
        <w:r w:rsidR="00E918F6" w:rsidRPr="004E1841">
          <w:rPr>
            <w:rStyle w:val="Hyperlink"/>
          </w:rPr>
          <w:t>Lab 8: PON Operations Tasks</w:t>
        </w:r>
        <w:r w:rsidR="00E918F6">
          <w:rPr>
            <w:webHidden/>
          </w:rPr>
          <w:tab/>
        </w:r>
        <w:r w:rsidR="00E918F6">
          <w:rPr>
            <w:webHidden/>
          </w:rPr>
          <w:fldChar w:fldCharType="begin"/>
        </w:r>
        <w:r w:rsidR="00E918F6">
          <w:rPr>
            <w:webHidden/>
          </w:rPr>
          <w:instrText xml:space="preserve"> PAGEREF _Toc88907198 \h </w:instrText>
        </w:r>
        <w:r w:rsidR="00E918F6">
          <w:rPr>
            <w:webHidden/>
          </w:rPr>
        </w:r>
        <w:r w:rsidR="00E918F6">
          <w:rPr>
            <w:webHidden/>
          </w:rPr>
          <w:fldChar w:fldCharType="separate"/>
        </w:r>
        <w:r w:rsidR="00E918F6">
          <w:rPr>
            <w:webHidden/>
          </w:rPr>
          <w:t>51</w:t>
        </w:r>
        <w:r w:rsidR="00E918F6">
          <w:rPr>
            <w:webHidden/>
          </w:rPr>
          <w:fldChar w:fldCharType="end"/>
        </w:r>
      </w:hyperlink>
    </w:p>
    <w:p w14:paraId="1CD1D33A" w14:textId="2F4FC5A0" w:rsidR="00E918F6" w:rsidRDefault="008E0284">
      <w:pPr>
        <w:pStyle w:val="TOC2"/>
        <w:rPr>
          <w:rFonts w:asciiTheme="minorHAnsi" w:eastAsiaTheme="minorEastAsia" w:hAnsiTheme="minorHAnsi" w:cstheme="minorBidi"/>
          <w:b w:val="0"/>
          <w:bCs w:val="0"/>
        </w:rPr>
      </w:pPr>
      <w:hyperlink w:anchor="_Toc88907199" w:history="1">
        <w:r w:rsidR="00E918F6" w:rsidRPr="004E1841">
          <w:rPr>
            <w:rStyle w:val="Hyperlink"/>
            <w:lang w:val="en-IN"/>
          </w:rPr>
          <w:t>Lab 9 : Events and Alarms</w:t>
        </w:r>
        <w:r w:rsidR="00E918F6">
          <w:rPr>
            <w:webHidden/>
          </w:rPr>
          <w:tab/>
        </w:r>
        <w:r w:rsidR="00E918F6">
          <w:rPr>
            <w:webHidden/>
          </w:rPr>
          <w:fldChar w:fldCharType="begin"/>
        </w:r>
        <w:r w:rsidR="00E918F6">
          <w:rPr>
            <w:webHidden/>
          </w:rPr>
          <w:instrText xml:space="preserve"> PAGEREF _Toc88907199 \h </w:instrText>
        </w:r>
        <w:r w:rsidR="00E918F6">
          <w:rPr>
            <w:webHidden/>
          </w:rPr>
        </w:r>
        <w:r w:rsidR="00E918F6">
          <w:rPr>
            <w:webHidden/>
          </w:rPr>
          <w:fldChar w:fldCharType="separate"/>
        </w:r>
        <w:r w:rsidR="00E918F6">
          <w:rPr>
            <w:webHidden/>
          </w:rPr>
          <w:t>58</w:t>
        </w:r>
        <w:r w:rsidR="00E918F6">
          <w:rPr>
            <w:webHidden/>
          </w:rPr>
          <w:fldChar w:fldCharType="end"/>
        </w:r>
      </w:hyperlink>
    </w:p>
    <w:p w14:paraId="38A125FF" w14:textId="634DD35B" w:rsidR="00E918F6" w:rsidRDefault="008E0284">
      <w:pPr>
        <w:pStyle w:val="TOC2"/>
        <w:rPr>
          <w:rFonts w:asciiTheme="minorHAnsi" w:eastAsiaTheme="minorEastAsia" w:hAnsiTheme="minorHAnsi" w:cstheme="minorBidi"/>
          <w:b w:val="0"/>
          <w:bCs w:val="0"/>
        </w:rPr>
      </w:pPr>
      <w:hyperlink w:anchor="_Toc88907200" w:history="1">
        <w:r w:rsidR="00E918F6" w:rsidRPr="004E1841">
          <w:rPr>
            <w:rStyle w:val="Hyperlink"/>
            <w:lang w:eastAsia="zh-CN"/>
          </w:rPr>
          <w:t>Appendix: PON Firmware Updates:</w:t>
        </w:r>
        <w:r w:rsidR="00E918F6">
          <w:rPr>
            <w:webHidden/>
          </w:rPr>
          <w:tab/>
        </w:r>
        <w:r w:rsidR="00E918F6">
          <w:rPr>
            <w:webHidden/>
          </w:rPr>
          <w:fldChar w:fldCharType="begin"/>
        </w:r>
        <w:r w:rsidR="00E918F6">
          <w:rPr>
            <w:webHidden/>
          </w:rPr>
          <w:instrText xml:space="preserve"> PAGEREF _Toc88907200 \h </w:instrText>
        </w:r>
        <w:r w:rsidR="00E918F6">
          <w:rPr>
            <w:webHidden/>
          </w:rPr>
        </w:r>
        <w:r w:rsidR="00E918F6">
          <w:rPr>
            <w:webHidden/>
          </w:rPr>
          <w:fldChar w:fldCharType="separate"/>
        </w:r>
        <w:r w:rsidR="00E918F6">
          <w:rPr>
            <w:webHidden/>
          </w:rPr>
          <w:t>61</w:t>
        </w:r>
        <w:r w:rsidR="00E918F6">
          <w:rPr>
            <w:webHidden/>
          </w:rPr>
          <w:fldChar w:fldCharType="end"/>
        </w:r>
      </w:hyperlink>
    </w:p>
    <w:p w14:paraId="6C8E06DD" w14:textId="193B7DE2" w:rsidR="00F003C9" w:rsidRDefault="00527564" w:rsidP="00240E4C">
      <w:pPr>
        <w:pStyle w:val="BodyNormal"/>
        <w:ind w:left="360"/>
      </w:pPr>
      <w:r>
        <w:fldChar w:fldCharType="end"/>
      </w:r>
    </w:p>
    <w:p w14:paraId="6381865D" w14:textId="77777777" w:rsidR="00F003C9" w:rsidRPr="001916D0" w:rsidRDefault="00F003C9" w:rsidP="00240E4C">
      <w:pPr>
        <w:pStyle w:val="BodyNormal"/>
        <w:ind w:left="360"/>
      </w:pPr>
    </w:p>
    <w:p w14:paraId="48DF94FC" w14:textId="53F87797" w:rsidR="00193E52" w:rsidRPr="003B3BEC" w:rsidRDefault="004F59F9" w:rsidP="003B3BEC">
      <w:pPr>
        <w:pStyle w:val="BodyNormal"/>
        <w:sectPr w:rsidR="00193E52" w:rsidRPr="003B3BEC" w:rsidSect="00B52C25">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680" w:footer="680" w:gutter="0"/>
          <w:cols w:space="720"/>
          <w:noEndnote/>
          <w:titlePg/>
          <w:docGrid w:linePitch="326"/>
        </w:sectPr>
      </w:pPr>
      <w:r>
        <w:tab/>
      </w:r>
    </w:p>
    <w:p w14:paraId="3BF40111" w14:textId="28AB3C3B" w:rsidR="00354A79" w:rsidRPr="001F1D6C" w:rsidRDefault="00354A79" w:rsidP="001F1D6C">
      <w:pPr>
        <w:pStyle w:val="Heading2"/>
      </w:pPr>
      <w:bookmarkStart w:id="8" w:name="_Toc259087099"/>
      <w:bookmarkStart w:id="9" w:name="_Toc400455006"/>
      <w:bookmarkStart w:id="10" w:name="_Toc46518327"/>
      <w:bookmarkStart w:id="11" w:name="_Toc88907191"/>
      <w:r w:rsidRPr="001F1D6C">
        <w:lastRenderedPageBreak/>
        <w:t xml:space="preserve">Lab </w:t>
      </w:r>
      <w:r w:rsidR="008E0284">
        <w:fldChar w:fldCharType="begin"/>
      </w:r>
      <w:r w:rsidR="008E0284">
        <w:instrText xml:space="preserve"> SEQ  labs1 \* MERGEFORMAT </w:instrText>
      </w:r>
      <w:r w:rsidR="008E0284">
        <w:fldChar w:fldCharType="separate"/>
      </w:r>
      <w:r w:rsidR="000E5028">
        <w:rPr>
          <w:noProof/>
        </w:rPr>
        <w:t>1</w:t>
      </w:r>
      <w:r w:rsidR="008E0284">
        <w:rPr>
          <w:noProof/>
        </w:rPr>
        <w:fldChar w:fldCharType="end"/>
      </w:r>
      <w:r w:rsidRPr="001F1D6C">
        <w:t xml:space="preserve">: </w:t>
      </w:r>
      <w:bookmarkEnd w:id="8"/>
      <w:bookmarkEnd w:id="9"/>
      <w:r w:rsidR="00592E96">
        <w:t>Lab Topology Overview</w:t>
      </w:r>
      <w:bookmarkEnd w:id="10"/>
      <w:bookmarkEnd w:id="11"/>
    </w:p>
    <w:p w14:paraId="48E57939" w14:textId="062236F4" w:rsidR="00354A79" w:rsidRDefault="00354A79" w:rsidP="001F1D6C">
      <w:pPr>
        <w:pStyle w:val="Heading3"/>
      </w:pPr>
      <w:r>
        <w:t>Objectives</w:t>
      </w:r>
    </w:p>
    <w:p w14:paraId="48B5BE92" w14:textId="25C3E379" w:rsidR="00EE6BB7" w:rsidRDefault="00592E96" w:rsidP="0065183F">
      <w:pPr>
        <w:pStyle w:val="BulletList"/>
      </w:pPr>
      <w:r>
        <w:t xml:space="preserve">Discuss the physical connection between </w:t>
      </w:r>
      <w:r w:rsidR="004D5E11">
        <w:t xml:space="preserve">the </w:t>
      </w:r>
      <w:r>
        <w:t>nodes</w:t>
      </w:r>
    </w:p>
    <w:p w14:paraId="7EDB8B29" w14:textId="5621CCC7" w:rsidR="00EE6BB7" w:rsidRDefault="00186EAD" w:rsidP="00077718">
      <w:pPr>
        <w:pStyle w:val="BulletList"/>
      </w:pPr>
      <w:r>
        <w:t>I</w:t>
      </w:r>
      <w:r w:rsidR="00592E96">
        <w:t xml:space="preserve">dentify the physical ports </w:t>
      </w:r>
      <w:r w:rsidR="00082F31">
        <w:t>used to connect the nodes</w:t>
      </w:r>
    </w:p>
    <w:p w14:paraId="5564ED2E" w14:textId="711E3302" w:rsidR="00077718" w:rsidRDefault="006D1FD5" w:rsidP="00082F31">
      <w:pPr>
        <w:pStyle w:val="BulletList"/>
      </w:pPr>
      <w:r>
        <w:t>Identify</w:t>
      </w:r>
      <w:r w:rsidR="00082F31">
        <w:t xml:space="preserve"> the IP addressing scheme to be used in this course</w:t>
      </w:r>
    </w:p>
    <w:p w14:paraId="2E97C625" w14:textId="26F86C9C" w:rsidR="001410F4" w:rsidRDefault="001410F4" w:rsidP="00082F31">
      <w:pPr>
        <w:pStyle w:val="BulletList"/>
      </w:pPr>
      <w:r>
        <w:t xml:space="preserve">Check </w:t>
      </w:r>
      <w:r w:rsidR="004D5E11">
        <w:t xml:space="preserve">the </w:t>
      </w:r>
      <w:r w:rsidR="00153819">
        <w:t>SAOS 10 lab</w:t>
      </w:r>
      <w:r>
        <w:t xml:space="preserve"> environment</w:t>
      </w:r>
    </w:p>
    <w:p w14:paraId="045A6F3B" w14:textId="7F271AC3" w:rsidR="00B30EB8" w:rsidRDefault="00B30EB8" w:rsidP="00B30EB8">
      <w:pPr>
        <w:pStyle w:val="BulletList"/>
        <w:numPr>
          <w:ilvl w:val="0"/>
          <w:numId w:val="0"/>
        </w:numPr>
        <w:ind w:left="360"/>
      </w:pPr>
    </w:p>
    <w:p w14:paraId="1A3AB89B" w14:textId="77777777" w:rsidR="009E54A2" w:rsidRDefault="009E54A2" w:rsidP="00B30EB8">
      <w:pPr>
        <w:pStyle w:val="BulletList"/>
        <w:numPr>
          <w:ilvl w:val="0"/>
          <w:numId w:val="0"/>
        </w:numPr>
        <w:ind w:left="360"/>
      </w:pPr>
    </w:p>
    <w:p w14:paraId="299C23C1" w14:textId="19C98B61" w:rsidR="009E54A2" w:rsidRDefault="009E54A2" w:rsidP="009E54A2">
      <w:pPr>
        <w:pStyle w:val="Heading3"/>
        <w:ind w:left="0" w:firstLine="0"/>
      </w:pPr>
      <w:bookmarkStart w:id="12" w:name="_Toc248891454"/>
      <w:r w:rsidRPr="00FB3A80">
        <w:t xml:space="preserve">Task </w:t>
      </w:r>
      <w:r>
        <w:t>1</w:t>
      </w:r>
      <w:r w:rsidRPr="00FB3A80">
        <w:t xml:space="preserve">: </w:t>
      </w:r>
      <w:r>
        <w:t>Revis</w:t>
      </w:r>
      <w:r w:rsidR="003C4CEA">
        <w:t>it</w:t>
      </w:r>
      <w:r>
        <w:t xml:space="preserve"> Basic XGS-PON Concepts</w:t>
      </w:r>
    </w:p>
    <w:p w14:paraId="66147C33" w14:textId="2E32012A" w:rsidR="009E54A2" w:rsidRDefault="009E54A2" w:rsidP="00EB3DF0">
      <w:pPr>
        <w:pStyle w:val="BodyNormal"/>
        <w:numPr>
          <w:ilvl w:val="0"/>
          <w:numId w:val="26"/>
        </w:numPr>
        <w:rPr>
          <w:lang w:eastAsia="en-US"/>
        </w:rPr>
      </w:pPr>
      <w:r>
        <w:rPr>
          <w:lang w:eastAsia="en-US"/>
        </w:rPr>
        <w:t>Your instructor will explain the concept of OLT, ONT, attenuation, splitter, UPC vs APC and optical budget.</w:t>
      </w:r>
    </w:p>
    <w:p w14:paraId="246BE802" w14:textId="44BCEE97" w:rsidR="009E54A2" w:rsidRDefault="00E32A2C" w:rsidP="009E54A2">
      <w:pPr>
        <w:pStyle w:val="BodyNormal"/>
        <w:ind w:left="720"/>
        <w:rPr>
          <w:lang w:eastAsia="en-US"/>
        </w:rPr>
      </w:pPr>
      <w:r w:rsidRPr="00E32A2C">
        <w:rPr>
          <w:lang w:eastAsia="en-US"/>
        </w:rPr>
        <w:drawing>
          <wp:inline distT="0" distB="0" distL="0" distR="0" wp14:anchorId="1F19F6D7" wp14:editId="331E6A47">
            <wp:extent cx="5980430" cy="3382645"/>
            <wp:effectExtent l="0" t="0" r="1270" b="825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stretch>
                      <a:fillRect/>
                    </a:stretch>
                  </pic:blipFill>
                  <pic:spPr>
                    <a:xfrm>
                      <a:off x="0" y="0"/>
                      <a:ext cx="5980430" cy="3382645"/>
                    </a:xfrm>
                    <a:prstGeom prst="rect">
                      <a:avLst/>
                    </a:prstGeom>
                  </pic:spPr>
                </pic:pic>
              </a:graphicData>
            </a:graphic>
          </wp:inline>
        </w:drawing>
      </w:r>
    </w:p>
    <w:p w14:paraId="70A0B788" w14:textId="77777777" w:rsidR="00535078" w:rsidRDefault="009E54A2" w:rsidP="00EB3DF0">
      <w:pPr>
        <w:pStyle w:val="BodyNormal"/>
        <w:numPr>
          <w:ilvl w:val="0"/>
          <w:numId w:val="26"/>
        </w:numPr>
        <w:rPr>
          <w:lang w:eastAsia="en-US"/>
        </w:rPr>
      </w:pPr>
      <w:r>
        <w:rPr>
          <w:lang w:eastAsia="en-US"/>
        </w:rPr>
        <w:t>Your instructor will explain the different elements of the Ciena XGS-PON solution, including the symbiotic relationship between the</w:t>
      </w:r>
      <w:r w:rsidR="006E7E58">
        <w:rPr>
          <w:lang w:eastAsia="en-US"/>
        </w:rPr>
        <w:t xml:space="preserve"> SAOS 10 Device</w:t>
      </w:r>
      <w:r>
        <w:rPr>
          <w:lang w:eastAsia="en-US"/>
        </w:rPr>
        <w:t xml:space="preserve"> and the pluggable XGS-PON OLT. </w:t>
      </w:r>
    </w:p>
    <w:p w14:paraId="3FB63AA9" w14:textId="0BF03069" w:rsidR="00C06CC7" w:rsidRDefault="009E54A2" w:rsidP="00C06CC7">
      <w:pPr>
        <w:pStyle w:val="BodyNormal"/>
        <w:numPr>
          <w:ilvl w:val="0"/>
          <w:numId w:val="26"/>
        </w:numPr>
        <w:rPr>
          <w:lang w:eastAsia="en-US"/>
        </w:rPr>
      </w:pPr>
      <w:r>
        <w:rPr>
          <w:lang w:eastAsia="en-US"/>
        </w:rPr>
        <w:t>As of SAOS 10.</w:t>
      </w:r>
      <w:r w:rsidR="00833C02">
        <w:rPr>
          <w:lang w:eastAsia="en-US"/>
        </w:rPr>
        <w:t>7</w:t>
      </w:r>
      <w:r w:rsidR="00FA2B37">
        <w:rPr>
          <w:lang w:eastAsia="en-US"/>
        </w:rPr>
        <w:t>.0</w:t>
      </w:r>
      <w:r w:rsidR="00535078">
        <w:rPr>
          <w:lang w:eastAsia="en-US"/>
        </w:rPr>
        <w:t xml:space="preserve"> </w:t>
      </w:r>
      <w:r>
        <w:rPr>
          <w:lang w:eastAsia="en-US"/>
        </w:rPr>
        <w:t xml:space="preserve">XGS-PON pluggable OLTs are supported on </w:t>
      </w:r>
      <w:r w:rsidR="00DD3036">
        <w:rPr>
          <w:lang w:eastAsia="en-US"/>
        </w:rPr>
        <w:t>3924</w:t>
      </w:r>
      <w:r w:rsidR="000F5145">
        <w:rPr>
          <w:lang w:eastAsia="en-US"/>
        </w:rPr>
        <w:t>,3926,3928, 5130,</w:t>
      </w:r>
      <w:r w:rsidR="002A133D">
        <w:rPr>
          <w:lang w:eastAsia="en-US"/>
        </w:rPr>
        <w:t>5131,</w:t>
      </w:r>
      <w:r w:rsidR="00F0388C">
        <w:rPr>
          <w:lang w:eastAsia="en-US"/>
        </w:rPr>
        <w:t xml:space="preserve"> 5132, </w:t>
      </w:r>
      <w:r w:rsidR="000F5145">
        <w:rPr>
          <w:lang w:eastAsia="en-US"/>
        </w:rPr>
        <w:t>5144,</w:t>
      </w:r>
      <w:r w:rsidR="007639D3">
        <w:rPr>
          <w:lang w:eastAsia="en-US"/>
        </w:rPr>
        <w:t xml:space="preserve"> 5162, </w:t>
      </w:r>
      <w:r w:rsidR="006417A7">
        <w:rPr>
          <w:lang w:eastAsia="en-US"/>
        </w:rPr>
        <w:t xml:space="preserve">5164, </w:t>
      </w:r>
      <w:r w:rsidR="007639D3">
        <w:rPr>
          <w:lang w:eastAsia="en-US"/>
        </w:rPr>
        <w:t xml:space="preserve">5166, </w:t>
      </w:r>
      <w:r w:rsidR="00F0388C">
        <w:rPr>
          <w:lang w:eastAsia="en-US"/>
        </w:rPr>
        <w:t xml:space="preserve">5168, </w:t>
      </w:r>
      <w:r>
        <w:rPr>
          <w:lang w:eastAsia="en-US"/>
        </w:rPr>
        <w:t>5170</w:t>
      </w:r>
      <w:r w:rsidR="00535078">
        <w:rPr>
          <w:lang w:eastAsia="en-US"/>
        </w:rPr>
        <w:t xml:space="preserve"> and </w:t>
      </w:r>
      <w:r>
        <w:rPr>
          <w:lang w:eastAsia="en-US"/>
        </w:rPr>
        <w:t>5171</w:t>
      </w:r>
      <w:r w:rsidR="006D7186">
        <w:rPr>
          <w:lang w:eastAsia="en-US"/>
        </w:rPr>
        <w:t xml:space="preserve"> SAOS 10 supporting devices</w:t>
      </w:r>
      <w:r>
        <w:rPr>
          <w:lang w:eastAsia="en-US"/>
        </w:rPr>
        <w:t>.</w:t>
      </w:r>
      <w:r w:rsidR="006417A7">
        <w:rPr>
          <w:lang w:eastAsia="en-US"/>
        </w:rPr>
        <w:t xml:space="preserve"> </w:t>
      </w:r>
      <w:r>
        <w:rPr>
          <w:lang w:eastAsia="en-US"/>
        </w:rPr>
        <w:t>You will also get a short overview of the two Ciena ONUs, 3801 and 3802.</w:t>
      </w:r>
    </w:p>
    <w:p w14:paraId="0FD2EB5E" w14:textId="77777777" w:rsidR="009E54A2" w:rsidRDefault="009E54A2" w:rsidP="009E54A2">
      <w:pPr>
        <w:pStyle w:val="Heading3"/>
        <w:ind w:left="0" w:firstLine="0"/>
      </w:pPr>
    </w:p>
    <w:p w14:paraId="0A29D5B9" w14:textId="77777777" w:rsidR="009E54A2" w:rsidRDefault="009E54A2">
      <w:pPr>
        <w:spacing w:after="200" w:line="276" w:lineRule="auto"/>
        <w:rPr>
          <w:rFonts w:ascii="Arial" w:hAnsi="Arial" w:cs="Arial"/>
          <w:b/>
          <w:color w:val="383838"/>
          <w:sz w:val="24"/>
        </w:rPr>
      </w:pPr>
      <w:r>
        <w:br w:type="page"/>
      </w:r>
    </w:p>
    <w:p w14:paraId="3FA30F84" w14:textId="3B603F72" w:rsidR="002C0B04" w:rsidRPr="00FB3A80" w:rsidRDefault="002C0B04" w:rsidP="002C0B04">
      <w:pPr>
        <w:pStyle w:val="Heading3"/>
      </w:pPr>
      <w:r w:rsidRPr="00FB3A80">
        <w:lastRenderedPageBreak/>
        <w:t xml:space="preserve">Task </w:t>
      </w:r>
      <w:r w:rsidR="009E54A2">
        <w:t>2</w:t>
      </w:r>
      <w:r w:rsidRPr="00FB3A80">
        <w:t xml:space="preserve">: </w:t>
      </w:r>
      <w:r>
        <w:t>Revis</w:t>
      </w:r>
      <w:r w:rsidR="00207338">
        <w:t>it</w:t>
      </w:r>
      <w:r>
        <w:t xml:space="preserve"> SAOS 10 L3 Interfaces Concept</w:t>
      </w:r>
      <w:r w:rsidR="00B24ED6">
        <w:t>s</w:t>
      </w:r>
    </w:p>
    <w:p w14:paraId="6D96FFBC" w14:textId="1F8F1C59" w:rsidR="002C0B04" w:rsidRDefault="002C0B04" w:rsidP="00EB3DF0">
      <w:pPr>
        <w:pStyle w:val="BodyNormal"/>
        <w:numPr>
          <w:ilvl w:val="0"/>
          <w:numId w:val="137"/>
        </w:numPr>
        <w:rPr>
          <w:lang w:eastAsia="en-US"/>
        </w:rPr>
      </w:pPr>
      <w:r>
        <w:rPr>
          <w:lang w:eastAsia="en-US"/>
        </w:rPr>
        <w:t>Your instructor will explain the concept</w:t>
      </w:r>
      <w:r w:rsidR="00207338">
        <w:rPr>
          <w:lang w:eastAsia="en-US"/>
        </w:rPr>
        <w:t>s</w:t>
      </w:r>
      <w:r>
        <w:rPr>
          <w:lang w:eastAsia="en-US"/>
        </w:rPr>
        <w:t xml:space="preserve">, ETTP, Logical Port, Flow Point, Classifiers, </w:t>
      </w:r>
      <w:r w:rsidR="004D5E11">
        <w:rPr>
          <w:lang w:eastAsia="en-US"/>
        </w:rPr>
        <w:t xml:space="preserve">and </w:t>
      </w:r>
      <w:r>
        <w:rPr>
          <w:lang w:eastAsia="en-US"/>
        </w:rPr>
        <w:t>Forwarding domains.</w:t>
      </w:r>
      <w:r w:rsidR="00C06CC7">
        <w:rPr>
          <w:lang w:eastAsia="en-US"/>
        </w:rPr>
        <w:t xml:space="preserve"> These will be required to set up the PON management domain. </w:t>
      </w:r>
    </w:p>
    <w:p w14:paraId="3602E8DC" w14:textId="5EF47768" w:rsidR="004E478A" w:rsidRPr="004E478A" w:rsidRDefault="004E478A" w:rsidP="004E478A">
      <w:pPr>
        <w:pStyle w:val="Heading3"/>
        <w:rPr>
          <w:noProof/>
        </w:rPr>
      </w:pPr>
      <w:r w:rsidRPr="004E478A">
        <w:rPr>
          <w:noProof/>
        </w:rPr>
        <w:drawing>
          <wp:inline distT="0" distB="0" distL="0" distR="0" wp14:anchorId="21DA9C9D" wp14:editId="374E6470">
            <wp:extent cx="5980430" cy="3490595"/>
            <wp:effectExtent l="0" t="0" r="1270" b="0"/>
            <wp:docPr id="4145" name="Picture 4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Picture 4145" descr="Diagram&#10;&#10;Description automatically generated"/>
                    <pic:cNvPicPr/>
                  </pic:nvPicPr>
                  <pic:blipFill>
                    <a:blip r:embed="rId25"/>
                    <a:stretch>
                      <a:fillRect/>
                    </a:stretch>
                  </pic:blipFill>
                  <pic:spPr>
                    <a:xfrm>
                      <a:off x="0" y="0"/>
                      <a:ext cx="5980430" cy="3490595"/>
                    </a:xfrm>
                    <a:prstGeom prst="rect">
                      <a:avLst/>
                    </a:prstGeom>
                  </pic:spPr>
                </pic:pic>
              </a:graphicData>
            </a:graphic>
          </wp:inline>
        </w:drawing>
      </w:r>
    </w:p>
    <w:p w14:paraId="359802BC" w14:textId="43A3A577" w:rsidR="00390F77" w:rsidRPr="009E54A2" w:rsidRDefault="00390F77" w:rsidP="00390F77">
      <w:pPr>
        <w:spacing w:after="200" w:line="276" w:lineRule="auto"/>
        <w:rPr>
          <w:rFonts w:ascii="Arial" w:hAnsi="Arial" w:cs="Arial"/>
          <w:b/>
          <w:color w:val="383838"/>
          <w:sz w:val="24"/>
        </w:rPr>
      </w:pPr>
    </w:p>
    <w:p w14:paraId="05E0F46D" w14:textId="2D19106D" w:rsidR="00354A79" w:rsidRPr="00390F77" w:rsidRDefault="00354A79" w:rsidP="009E54A2">
      <w:pPr>
        <w:pStyle w:val="Heading3"/>
        <w:ind w:left="0" w:firstLine="0"/>
      </w:pPr>
      <w:r>
        <w:t xml:space="preserve">Task </w:t>
      </w:r>
      <w:r w:rsidR="002616AB">
        <w:t>3</w:t>
      </w:r>
      <w:r>
        <w:t xml:space="preserve">: </w:t>
      </w:r>
      <w:bookmarkEnd w:id="12"/>
      <w:r w:rsidR="00082F31">
        <w:t xml:space="preserve">Gather </w:t>
      </w:r>
      <w:r w:rsidR="002C0B04">
        <w:t xml:space="preserve">Lab </w:t>
      </w:r>
      <w:r w:rsidR="00082F31">
        <w:t>Information</w:t>
      </w:r>
    </w:p>
    <w:p w14:paraId="75CFB888" w14:textId="5492DE15" w:rsidR="006D1FD5" w:rsidRDefault="006D1FD5" w:rsidP="00A85E05">
      <w:pPr>
        <w:pStyle w:val="NumberedListNormal"/>
      </w:pPr>
      <w:r>
        <w:t>Your instructor will divide the class into two or four teams</w:t>
      </w:r>
      <w:r w:rsidR="00AF2CF2">
        <w:t>. W</w:t>
      </w:r>
      <w:r>
        <w:t>rite down the information provided by the instructor</w:t>
      </w:r>
      <w:r w:rsidR="00363FB5">
        <w:t>:</w:t>
      </w:r>
    </w:p>
    <w:p w14:paraId="409F1FC4" w14:textId="3E655BB2" w:rsidR="00F003C9" w:rsidRPr="00F003C9" w:rsidRDefault="006D1FD5" w:rsidP="00700EB6">
      <w:pPr>
        <w:pStyle w:val="BodyNormal"/>
        <w:numPr>
          <w:ilvl w:val="0"/>
          <w:numId w:val="17"/>
        </w:numPr>
        <w:rPr>
          <w:lang w:eastAsia="en-US"/>
        </w:rPr>
      </w:pPr>
      <w:r>
        <w:rPr>
          <w:lang w:eastAsia="en-US"/>
        </w:rPr>
        <w:t>I am in Team: _____________________________________________________________</w:t>
      </w:r>
      <w:r w:rsidR="00751469">
        <w:rPr>
          <w:lang w:eastAsia="en-US"/>
        </w:rPr>
        <w:t>__</w:t>
      </w:r>
    </w:p>
    <w:p w14:paraId="6AFC3B1B" w14:textId="761A8F30" w:rsidR="006D1FD5" w:rsidRDefault="00A0069F" w:rsidP="00700EB6">
      <w:pPr>
        <w:pStyle w:val="NumberedListNormal"/>
        <w:numPr>
          <w:ilvl w:val="0"/>
          <w:numId w:val="17"/>
        </w:numPr>
      </w:pPr>
      <w:r>
        <w:t>SAOS 10 Device</w:t>
      </w:r>
      <w:r w:rsidR="006D1FD5">
        <w:t xml:space="preserve"> Login Credentials:</w:t>
      </w:r>
    </w:p>
    <w:p w14:paraId="0E56700B" w14:textId="79E9E2D5" w:rsidR="00751469" w:rsidRDefault="00751469" w:rsidP="00700EB6">
      <w:pPr>
        <w:pStyle w:val="NumberedListNormal"/>
        <w:numPr>
          <w:ilvl w:val="1"/>
          <w:numId w:val="17"/>
        </w:numPr>
      </w:pPr>
      <w:r>
        <w:t>Management IP Address: _______________________________________________</w:t>
      </w:r>
    </w:p>
    <w:p w14:paraId="69745864" w14:textId="60047C08" w:rsidR="006D1FD5" w:rsidRDefault="006D1FD5" w:rsidP="00700EB6">
      <w:pPr>
        <w:pStyle w:val="NumberedListNormal"/>
        <w:numPr>
          <w:ilvl w:val="1"/>
          <w:numId w:val="17"/>
        </w:numPr>
      </w:pPr>
      <w:r>
        <w:t>CLI Username: ______________________________________________</w:t>
      </w:r>
      <w:r w:rsidR="00751469">
        <w:t>_________</w:t>
      </w:r>
    </w:p>
    <w:p w14:paraId="2F6FEF96" w14:textId="72B29E60" w:rsidR="006D1FD5" w:rsidRDefault="006D1FD5" w:rsidP="00700EB6">
      <w:pPr>
        <w:pStyle w:val="NumberedListNormal"/>
        <w:numPr>
          <w:ilvl w:val="1"/>
          <w:numId w:val="17"/>
        </w:numPr>
      </w:pPr>
      <w:r>
        <w:t>Password: __________________________________________________</w:t>
      </w:r>
      <w:r w:rsidR="00751469">
        <w:t>_________</w:t>
      </w:r>
    </w:p>
    <w:p w14:paraId="3346E7D4" w14:textId="3F82462E" w:rsidR="00A0572F" w:rsidRPr="0049255D" w:rsidRDefault="00A0572F" w:rsidP="0033442B">
      <w:pPr>
        <w:pStyle w:val="NumberedListNormal"/>
        <w:keepNext/>
        <w:numPr>
          <w:ilvl w:val="0"/>
          <w:numId w:val="0"/>
        </w:numPr>
        <w:ind w:left="360"/>
        <w:jc w:val="center"/>
      </w:pPr>
    </w:p>
    <w:p w14:paraId="408BF9E7" w14:textId="5C1047E7" w:rsidR="00E40FBF" w:rsidRDefault="00E40FBF" w:rsidP="00301121">
      <w:pPr>
        <w:pStyle w:val="BodyNormal"/>
        <w:rPr>
          <w:b/>
        </w:rPr>
      </w:pPr>
    </w:p>
    <w:p w14:paraId="77A35795" w14:textId="5063FA32" w:rsidR="00BD42C2" w:rsidRDefault="00BD42C2" w:rsidP="00301121">
      <w:pPr>
        <w:pStyle w:val="BodyNormal"/>
        <w:rPr>
          <w:b/>
        </w:rPr>
      </w:pPr>
    </w:p>
    <w:p w14:paraId="26822ECD" w14:textId="6B4A31C2" w:rsidR="00BD42C2" w:rsidRDefault="00BD42C2" w:rsidP="00301121">
      <w:pPr>
        <w:pStyle w:val="BodyNormal"/>
        <w:rPr>
          <w:b/>
        </w:rPr>
      </w:pPr>
    </w:p>
    <w:p w14:paraId="1863BDAA" w14:textId="456FE2AC" w:rsidR="00BD42C2" w:rsidRDefault="00BD42C2" w:rsidP="00301121">
      <w:pPr>
        <w:pStyle w:val="BodyNormal"/>
        <w:rPr>
          <w:b/>
        </w:rPr>
      </w:pPr>
    </w:p>
    <w:p w14:paraId="7057B7FF" w14:textId="703AB7D5" w:rsidR="00BD42C2" w:rsidRDefault="00BD42C2" w:rsidP="00301121">
      <w:pPr>
        <w:pStyle w:val="BodyNormal"/>
        <w:rPr>
          <w:b/>
        </w:rPr>
      </w:pPr>
    </w:p>
    <w:p w14:paraId="17AB4C82" w14:textId="77777777" w:rsidR="00BD42C2" w:rsidRDefault="00BD42C2" w:rsidP="00301121">
      <w:pPr>
        <w:pStyle w:val="BodyNormal"/>
        <w:rPr>
          <w:b/>
        </w:rPr>
      </w:pPr>
    </w:p>
    <w:p w14:paraId="42147B68" w14:textId="54FEFBE4" w:rsidR="009E54A2" w:rsidRPr="00301121" w:rsidRDefault="00802808" w:rsidP="00301121">
      <w:pPr>
        <w:pStyle w:val="BodyNormal"/>
      </w:pPr>
      <w:r w:rsidRPr="00301121">
        <w:rPr>
          <w:b/>
        </w:rPr>
        <w:lastRenderedPageBreak/>
        <w:t>NOTE:</w:t>
      </w:r>
      <w:r w:rsidRPr="00301121">
        <w:t xml:space="preserve"> </w:t>
      </w:r>
      <w:r w:rsidR="00082F31" w:rsidRPr="00301121">
        <w:t xml:space="preserve">This course is developed using </w:t>
      </w:r>
      <w:r w:rsidR="004D5E11" w:rsidRPr="00301121">
        <w:t xml:space="preserve">the </w:t>
      </w:r>
      <w:r w:rsidR="00082F31" w:rsidRPr="00301121">
        <w:t>Hanover lab</w:t>
      </w:r>
      <w:r w:rsidR="009E54A2">
        <w:t xml:space="preserve">, see lab guide below. </w:t>
      </w:r>
    </w:p>
    <w:p w14:paraId="30B74B2B" w14:textId="72461FCB" w:rsidR="000D5350" w:rsidRPr="00301121" w:rsidRDefault="00082F31" w:rsidP="00EB3DF0">
      <w:pPr>
        <w:pStyle w:val="BodyNormal"/>
        <w:numPr>
          <w:ilvl w:val="0"/>
          <w:numId w:val="138"/>
        </w:numPr>
      </w:pPr>
      <w:r w:rsidRPr="00301121">
        <w:t xml:space="preserve">We </w:t>
      </w:r>
      <w:r w:rsidR="00D86055" w:rsidRPr="00301121">
        <w:t xml:space="preserve">will </w:t>
      </w:r>
      <w:r w:rsidRPr="00301121">
        <w:t xml:space="preserve">use </w:t>
      </w:r>
      <w:r w:rsidR="00530147" w:rsidRPr="00301121">
        <w:t>two</w:t>
      </w:r>
      <w:r w:rsidRPr="00301121">
        <w:t xml:space="preserve"> </w:t>
      </w:r>
      <w:r w:rsidR="005C0371" w:rsidRPr="00301121">
        <w:t xml:space="preserve">pluggable OLTs, in ports 19 and 20 of the </w:t>
      </w:r>
      <w:r w:rsidR="006F2C79">
        <w:t>SAOS 10 device</w:t>
      </w:r>
      <w:r w:rsidR="005C0371" w:rsidRPr="00301121">
        <w:t>,</w:t>
      </w:r>
      <w:r w:rsidRPr="00301121">
        <w:t xml:space="preserve"> </w:t>
      </w:r>
      <w:r w:rsidR="00D86055" w:rsidRPr="00301121">
        <w:t>in all the lab</w:t>
      </w:r>
      <w:r w:rsidR="009E54A2">
        <w:t xml:space="preserve"> exercises</w:t>
      </w:r>
      <w:r w:rsidR="00802808" w:rsidRPr="00301121">
        <w:t>.</w:t>
      </w:r>
      <w:r w:rsidR="006F2C79">
        <w:t xml:space="preserve"> </w:t>
      </w:r>
      <w:bookmarkStart w:id="13" w:name="_Toc248891455"/>
    </w:p>
    <w:p w14:paraId="2B460AA5" w14:textId="78B8731D" w:rsidR="00A85E05" w:rsidRDefault="00FA3FAF" w:rsidP="00EB3DF0">
      <w:pPr>
        <w:pStyle w:val="BodyNormal"/>
        <w:numPr>
          <w:ilvl w:val="0"/>
          <w:numId w:val="138"/>
        </w:numPr>
      </w:pPr>
      <w:r>
        <w:t xml:space="preserve">All labs are done using CLI commands </w:t>
      </w:r>
      <w:r w:rsidR="00157385">
        <w:t xml:space="preserve">or WebGUI </w:t>
      </w:r>
      <w:r>
        <w:t xml:space="preserve">on the </w:t>
      </w:r>
      <w:r w:rsidR="00157385">
        <w:t>SAOS 10 chassis</w:t>
      </w:r>
      <w:r>
        <w:t>, which runs SAOS 10.</w:t>
      </w:r>
      <w:r w:rsidR="00A0069F">
        <w:t>7</w:t>
      </w:r>
      <w:r>
        <w:t>.</w:t>
      </w:r>
      <w:r w:rsidR="00901110">
        <w:t>0</w:t>
      </w:r>
    </w:p>
    <w:p w14:paraId="1F2DE977" w14:textId="1FB958A9" w:rsidR="00CD398D" w:rsidRDefault="00CD398D" w:rsidP="00EB3DF0">
      <w:pPr>
        <w:pStyle w:val="NoSpacing"/>
        <w:numPr>
          <w:ilvl w:val="0"/>
          <w:numId w:val="138"/>
        </w:numPr>
      </w:pPr>
      <w:r>
        <w:t xml:space="preserve">Multiple </w:t>
      </w:r>
      <w:r w:rsidR="00E40FBF">
        <w:t xml:space="preserve">ONUs cannot be directly connected to the OLTs, without a passive </w:t>
      </w:r>
      <w:r w:rsidR="004D1824">
        <w:t xml:space="preserve">optical </w:t>
      </w:r>
      <w:r w:rsidR="00E40FBF">
        <w:t>splitter</w:t>
      </w:r>
      <w:r>
        <w:t>.</w:t>
      </w:r>
      <w:r w:rsidR="00B92E03">
        <w:t xml:space="preserve"> The use of an optical splitter allows a </w:t>
      </w:r>
      <w:r w:rsidR="00996879">
        <w:t>single O</w:t>
      </w:r>
      <w:r w:rsidR="00B92E03">
        <w:t>LT to support up to 128 ONUs.</w:t>
      </w:r>
      <w:r w:rsidR="00996879">
        <w:t xml:space="preserve"> This number will be limited based on the </w:t>
      </w:r>
      <w:r w:rsidR="001F68A5">
        <w:t>optical splitter chosen.</w:t>
      </w:r>
      <w:r w:rsidR="00B92E03">
        <w:t xml:space="preserve"> </w:t>
      </w:r>
    </w:p>
    <w:p w14:paraId="66183CD5" w14:textId="6174E8E9" w:rsidR="00E40FBF" w:rsidRDefault="00B40612" w:rsidP="00EB3DF0">
      <w:pPr>
        <w:pStyle w:val="NoSpacing"/>
        <w:numPr>
          <w:ilvl w:val="0"/>
          <w:numId w:val="138"/>
        </w:numPr>
      </w:pPr>
      <w:r>
        <w:t>Using an optical splitter will attenuate the optical signal level. Depending on the split ratio of the optical splitter an additional attenuator may be required so that the receiving signal is within the acceptable range</w:t>
      </w:r>
      <w:r w:rsidR="00E40FBF">
        <w:t>. Not having sufficient attenuation will damage the optical equipment (both on ONU and OLT side).</w:t>
      </w:r>
    </w:p>
    <w:p w14:paraId="0BB980E2" w14:textId="23EC7B4C" w:rsidR="00A85E05" w:rsidRDefault="00274B89" w:rsidP="00EB3DF0">
      <w:pPr>
        <w:pStyle w:val="NoSpacing"/>
        <w:numPr>
          <w:ilvl w:val="0"/>
          <w:numId w:val="138"/>
        </w:numPr>
      </w:pPr>
      <w:r>
        <w:t xml:space="preserve">Our lab does </w:t>
      </w:r>
      <w:r w:rsidR="000F68D4">
        <w:t xml:space="preserve">not have optical splitters. </w:t>
      </w:r>
      <w:r w:rsidR="007C25C7">
        <w:t>I</w:t>
      </w:r>
      <w:r w:rsidR="009E54A2">
        <w:t xml:space="preserve">n our lab we </w:t>
      </w:r>
      <w:r w:rsidR="007C25C7">
        <w:t>compensate for</w:t>
      </w:r>
      <w:r w:rsidR="009E54A2">
        <w:t xml:space="preserve"> the passive splitter</w:t>
      </w:r>
      <w:r w:rsidR="000F68D4">
        <w:t xml:space="preserve"> induced optical loss</w:t>
      </w:r>
      <w:r w:rsidR="009E54A2">
        <w:t xml:space="preserve"> by using a 20dB or 25dB UPC attenuator</w:t>
      </w:r>
      <w:r w:rsidR="00153819">
        <w:t xml:space="preserve"> on each OLT</w:t>
      </w:r>
      <w:r w:rsidR="00627D7C">
        <w:t>.</w:t>
      </w:r>
    </w:p>
    <w:p w14:paraId="7C96AD67" w14:textId="575336C9" w:rsidR="00A85E05" w:rsidRDefault="00627D7C" w:rsidP="00A85E05">
      <w:pPr>
        <w:pStyle w:val="NoSpacing"/>
      </w:pPr>
      <w:r w:rsidRPr="00627D7C">
        <w:rPr>
          <w:noProof/>
        </w:rPr>
        <w:drawing>
          <wp:inline distT="0" distB="0" distL="0" distR="0" wp14:anchorId="2E69A373" wp14:editId="4348524C">
            <wp:extent cx="5980430" cy="3434080"/>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6"/>
                    <a:stretch>
                      <a:fillRect/>
                    </a:stretch>
                  </pic:blipFill>
                  <pic:spPr>
                    <a:xfrm>
                      <a:off x="0" y="0"/>
                      <a:ext cx="5980430" cy="3434080"/>
                    </a:xfrm>
                    <a:prstGeom prst="rect">
                      <a:avLst/>
                    </a:prstGeom>
                  </pic:spPr>
                </pic:pic>
              </a:graphicData>
            </a:graphic>
          </wp:inline>
        </w:drawing>
      </w:r>
    </w:p>
    <w:p w14:paraId="54963B44" w14:textId="77777777" w:rsidR="009E54A2" w:rsidRDefault="009E54A2" w:rsidP="00FB3A80">
      <w:pPr>
        <w:pStyle w:val="Heading3"/>
      </w:pPr>
    </w:p>
    <w:p w14:paraId="6EED3429" w14:textId="4006812C" w:rsidR="00540493" w:rsidRPr="00FB3A80" w:rsidRDefault="00540493" w:rsidP="00FB3A80">
      <w:pPr>
        <w:pStyle w:val="Heading3"/>
      </w:pPr>
      <w:r w:rsidRPr="00FB3A80">
        <w:t xml:space="preserve">Task </w:t>
      </w:r>
      <w:r w:rsidR="002616AB">
        <w:t>4</w:t>
      </w:r>
      <w:r w:rsidRPr="00FB3A80">
        <w:t xml:space="preserve">: </w:t>
      </w:r>
      <w:bookmarkEnd w:id="13"/>
      <w:r w:rsidR="00082F31" w:rsidRPr="00FB3A80">
        <w:t>Log</w:t>
      </w:r>
      <w:r w:rsidR="00AB0F99">
        <w:t xml:space="preserve"> </w:t>
      </w:r>
      <w:r w:rsidR="00082F31" w:rsidRPr="00FB3A80">
        <w:t xml:space="preserve">in to </w:t>
      </w:r>
      <w:r w:rsidR="00363FB5">
        <w:t xml:space="preserve">the </w:t>
      </w:r>
      <w:r w:rsidR="00082F31" w:rsidRPr="00FB3A80">
        <w:t>Nodes</w:t>
      </w:r>
    </w:p>
    <w:p w14:paraId="15F6A99E" w14:textId="577100F4" w:rsidR="00D86055" w:rsidRDefault="006F79C5" w:rsidP="00EB3DF0">
      <w:pPr>
        <w:pStyle w:val="BodyNormal"/>
        <w:numPr>
          <w:ilvl w:val="0"/>
          <w:numId w:val="87"/>
        </w:numPr>
        <w:ind w:left="851" w:hanging="567"/>
        <w:rPr>
          <w:lang w:eastAsia="en-US"/>
        </w:rPr>
      </w:pPr>
      <w:r>
        <w:rPr>
          <w:lang w:eastAsia="en-US"/>
        </w:rPr>
        <w:t xml:space="preserve">Use </w:t>
      </w:r>
      <w:r w:rsidR="009A261A">
        <w:rPr>
          <w:lang w:eastAsia="en-US"/>
        </w:rPr>
        <w:t>P</w:t>
      </w:r>
      <w:r>
        <w:rPr>
          <w:lang w:eastAsia="en-US"/>
        </w:rPr>
        <w:t>utty/</w:t>
      </w:r>
      <w:proofErr w:type="spellStart"/>
      <w:r w:rsidR="009A261A">
        <w:rPr>
          <w:lang w:eastAsia="en-US"/>
        </w:rPr>
        <w:t>S</w:t>
      </w:r>
      <w:r>
        <w:rPr>
          <w:lang w:eastAsia="en-US"/>
        </w:rPr>
        <w:t>ecureCRT</w:t>
      </w:r>
      <w:proofErr w:type="spellEnd"/>
      <w:r>
        <w:rPr>
          <w:lang w:eastAsia="en-US"/>
        </w:rPr>
        <w:t xml:space="preserve"> to log</w:t>
      </w:r>
      <w:r w:rsidR="00AF2CF2">
        <w:rPr>
          <w:lang w:eastAsia="en-US"/>
        </w:rPr>
        <w:t xml:space="preserve"> </w:t>
      </w:r>
      <w:r>
        <w:rPr>
          <w:lang w:eastAsia="en-US"/>
        </w:rPr>
        <w:t xml:space="preserve">in </w:t>
      </w:r>
      <w:r w:rsidR="00AF2CF2">
        <w:rPr>
          <w:lang w:eastAsia="en-US"/>
        </w:rPr>
        <w:t xml:space="preserve">to </w:t>
      </w:r>
      <w:r>
        <w:rPr>
          <w:lang w:eastAsia="en-US"/>
        </w:rPr>
        <w:t xml:space="preserve">the nodes using </w:t>
      </w:r>
      <w:r w:rsidR="000015A1">
        <w:rPr>
          <w:lang w:eastAsia="en-US"/>
        </w:rPr>
        <w:t xml:space="preserve">the </w:t>
      </w:r>
      <w:r>
        <w:rPr>
          <w:lang w:eastAsia="en-US"/>
        </w:rPr>
        <w:t xml:space="preserve">username/password provided by </w:t>
      </w:r>
      <w:r w:rsidR="00363FB5">
        <w:rPr>
          <w:lang w:eastAsia="en-US"/>
        </w:rPr>
        <w:t xml:space="preserve">the </w:t>
      </w:r>
      <w:r>
        <w:rPr>
          <w:lang w:eastAsia="en-US"/>
        </w:rPr>
        <w:t>instructor.</w:t>
      </w:r>
    </w:p>
    <w:p w14:paraId="7770E133" w14:textId="737ED3E2" w:rsidR="006F79C5" w:rsidRPr="00D86055" w:rsidRDefault="00920310" w:rsidP="006F79C5">
      <w:pPr>
        <w:pStyle w:val="NumberedListNormal"/>
        <w:numPr>
          <w:ilvl w:val="0"/>
          <w:numId w:val="0"/>
        </w:numPr>
        <w:ind w:left="720"/>
      </w:pPr>
      <w:r>
        <w:t>-End of lab 1</w:t>
      </w:r>
    </w:p>
    <w:p w14:paraId="1F20E944" w14:textId="1C03AC99" w:rsidR="00FB3A80" w:rsidRDefault="00FB3A80" w:rsidP="00FB3A80">
      <w:pPr>
        <w:pStyle w:val="BodyNormal"/>
        <w:rPr>
          <w:lang w:eastAsia="en-US"/>
        </w:rPr>
      </w:pPr>
    </w:p>
    <w:p w14:paraId="19AF7B33" w14:textId="3D16A4FA" w:rsidR="006F79C5" w:rsidRDefault="006F79C5" w:rsidP="00FB3A80">
      <w:pPr>
        <w:pStyle w:val="BodyNormal"/>
        <w:rPr>
          <w:lang w:eastAsia="en-US"/>
        </w:rPr>
      </w:pPr>
    </w:p>
    <w:p w14:paraId="6630E25B" w14:textId="4E01B8E7" w:rsidR="006D1FD5" w:rsidRDefault="006D1FD5" w:rsidP="00082F31">
      <w:pPr>
        <w:pStyle w:val="BodyNormal"/>
        <w:rPr>
          <w:lang w:eastAsia="en-US"/>
        </w:rPr>
      </w:pPr>
    </w:p>
    <w:p w14:paraId="1192E7CA" w14:textId="3FA2D14C" w:rsidR="006D1FD5" w:rsidRPr="001F1D6C" w:rsidRDefault="006D1FD5" w:rsidP="006D1FD5">
      <w:pPr>
        <w:pStyle w:val="Heading2"/>
      </w:pPr>
      <w:bookmarkStart w:id="14" w:name="_Toc46518328"/>
      <w:bookmarkStart w:id="15" w:name="_Toc88907192"/>
      <w:r w:rsidRPr="001F1D6C">
        <w:lastRenderedPageBreak/>
        <w:t xml:space="preserve">Lab </w:t>
      </w:r>
      <w:r>
        <w:t>2</w:t>
      </w:r>
      <w:r w:rsidRPr="001F1D6C">
        <w:t xml:space="preserve">: </w:t>
      </w:r>
      <w:bookmarkEnd w:id="14"/>
      <w:r w:rsidR="00984534">
        <w:t xml:space="preserve">Set up </w:t>
      </w:r>
      <w:r w:rsidR="009F787E">
        <w:t xml:space="preserve">the PON </w:t>
      </w:r>
      <w:r w:rsidR="000C391E">
        <w:t>M</w:t>
      </w:r>
      <w:r w:rsidR="009F787E">
        <w:t xml:space="preserve">anagement </w:t>
      </w:r>
      <w:r w:rsidR="000C391E">
        <w:t>D</w:t>
      </w:r>
      <w:r w:rsidR="009F787E">
        <w:t>omain</w:t>
      </w:r>
      <w:bookmarkEnd w:id="15"/>
    </w:p>
    <w:p w14:paraId="34346898" w14:textId="5801EDF4" w:rsidR="00D53148" w:rsidRDefault="00D53148" w:rsidP="00D53148">
      <w:pPr>
        <w:pStyle w:val="Heading3"/>
      </w:pPr>
      <w:r>
        <w:t xml:space="preserve">Objectives </w:t>
      </w:r>
    </w:p>
    <w:p w14:paraId="599D53EE" w14:textId="3A05358F" w:rsidR="00D53148" w:rsidRDefault="00D53148" w:rsidP="00D53148">
      <w:pPr>
        <w:pStyle w:val="BulletList"/>
      </w:pPr>
      <w:r>
        <w:t xml:space="preserve">Configure </w:t>
      </w:r>
      <w:r w:rsidR="00817804">
        <w:t xml:space="preserve">a </w:t>
      </w:r>
      <w:r w:rsidR="00722F08">
        <w:t>classifier for management</w:t>
      </w:r>
    </w:p>
    <w:p w14:paraId="1D006003" w14:textId="4BC7795D" w:rsidR="00722F08" w:rsidRDefault="00722F08" w:rsidP="00D53148">
      <w:pPr>
        <w:pStyle w:val="BulletList"/>
      </w:pPr>
      <w:r>
        <w:t>Configure the forwarding-domain for management</w:t>
      </w:r>
    </w:p>
    <w:p w14:paraId="3E87BD5A" w14:textId="060E18AC" w:rsidR="00722F08" w:rsidRDefault="00722F08" w:rsidP="00D53148">
      <w:pPr>
        <w:pStyle w:val="BulletList"/>
      </w:pPr>
      <w:r>
        <w:t xml:space="preserve">Configure the </w:t>
      </w:r>
      <w:r w:rsidR="00355980">
        <w:t xml:space="preserve">management </w:t>
      </w:r>
      <w:r>
        <w:t>flow-points for both OLTs</w:t>
      </w:r>
    </w:p>
    <w:p w14:paraId="65D537A7" w14:textId="0CD069A9" w:rsidR="00D10EA9" w:rsidRDefault="00D10EA9" w:rsidP="00D53148">
      <w:pPr>
        <w:pStyle w:val="BulletList"/>
      </w:pPr>
      <w:r w:rsidRPr="00D10EA9">
        <w:t>Verify Forwarding Domain and Flow-points</w:t>
      </w:r>
    </w:p>
    <w:p w14:paraId="5711E68D" w14:textId="01FB75F5" w:rsidR="00722F08" w:rsidRDefault="00722F08" w:rsidP="00D53148">
      <w:pPr>
        <w:pStyle w:val="BulletList"/>
      </w:pPr>
      <w:r>
        <w:t>Configure the management IP interface</w:t>
      </w:r>
    </w:p>
    <w:p w14:paraId="2EC31E39" w14:textId="595554C7" w:rsidR="0041733D" w:rsidRDefault="00D53148" w:rsidP="00082F31">
      <w:pPr>
        <w:pStyle w:val="BulletList"/>
      </w:pPr>
      <w:r>
        <w:t>Verify the operational status</w:t>
      </w:r>
      <w:r w:rsidR="0041733D">
        <w:t xml:space="preserve"> of the interface</w:t>
      </w:r>
    </w:p>
    <w:p w14:paraId="48630786" w14:textId="26E8EF61" w:rsidR="0041733D" w:rsidRDefault="0041733D" w:rsidP="00082F31">
      <w:pPr>
        <w:pStyle w:val="BulletList"/>
      </w:pPr>
      <w:r>
        <w:t>Configure the OLT</w:t>
      </w:r>
      <w:r w:rsidR="00722F08">
        <w:t>s</w:t>
      </w:r>
    </w:p>
    <w:p w14:paraId="58F527BA" w14:textId="56A1D8C4" w:rsidR="006D1FD5" w:rsidRDefault="0041733D" w:rsidP="00082F31">
      <w:pPr>
        <w:pStyle w:val="BulletList"/>
      </w:pPr>
      <w:r>
        <w:t>Verify the operational status of the OLT</w:t>
      </w:r>
      <w:r w:rsidR="00722F08">
        <w:t>s</w:t>
      </w:r>
    </w:p>
    <w:p w14:paraId="56C7FA34" w14:textId="77777777" w:rsidR="005048A4" w:rsidRDefault="005048A4" w:rsidP="009526CD">
      <w:pPr>
        <w:pStyle w:val="NumberedListNormal"/>
        <w:numPr>
          <w:ilvl w:val="0"/>
          <w:numId w:val="0"/>
        </w:numPr>
      </w:pPr>
    </w:p>
    <w:p w14:paraId="07E00744" w14:textId="42C4E8EE" w:rsidR="00770FBA" w:rsidRDefault="00067E31" w:rsidP="009526CD">
      <w:pPr>
        <w:pStyle w:val="NumberedListNormal"/>
        <w:numPr>
          <w:ilvl w:val="0"/>
          <w:numId w:val="0"/>
        </w:numPr>
      </w:pPr>
      <w:r>
        <w:t>Both OLTs will use the same management interface</w:t>
      </w:r>
      <w:r w:rsidR="00817804">
        <w:t xml:space="preserve"> </w:t>
      </w:r>
      <w:r w:rsidR="005048A4">
        <w:t xml:space="preserve">and for </w:t>
      </w:r>
      <w:r>
        <w:t xml:space="preserve">that we need </w:t>
      </w:r>
      <w:r w:rsidR="001C17B2">
        <w:t xml:space="preserve">classifiers and </w:t>
      </w:r>
      <w:r>
        <w:t xml:space="preserve">a common forwarding domain, with two flow-points attached to it. </w:t>
      </w:r>
    </w:p>
    <w:p w14:paraId="1728D2AC" w14:textId="1426CCA8" w:rsidR="00A3549E" w:rsidRDefault="00A3549E" w:rsidP="009526CD">
      <w:pPr>
        <w:pStyle w:val="NumberedListNormal"/>
        <w:numPr>
          <w:ilvl w:val="0"/>
          <w:numId w:val="0"/>
        </w:numPr>
      </w:pPr>
    </w:p>
    <w:p w14:paraId="2F85F70A" w14:textId="77777777" w:rsidR="00A3549E" w:rsidRDefault="00A3549E" w:rsidP="009526CD">
      <w:pPr>
        <w:pStyle w:val="NumberedListNormal"/>
        <w:numPr>
          <w:ilvl w:val="0"/>
          <w:numId w:val="0"/>
        </w:numPr>
      </w:pPr>
    </w:p>
    <w:p w14:paraId="3F34903A" w14:textId="20E438D5" w:rsidR="00491924" w:rsidRDefault="0096090D" w:rsidP="009526CD">
      <w:pPr>
        <w:pStyle w:val="NumberedListNormal"/>
        <w:numPr>
          <w:ilvl w:val="0"/>
          <w:numId w:val="0"/>
        </w:numPr>
      </w:pPr>
      <w:r w:rsidRPr="0096090D">
        <w:rPr>
          <w:noProof/>
        </w:rPr>
        <w:drawing>
          <wp:inline distT="0" distB="0" distL="0" distR="0" wp14:anchorId="6E64FB0C" wp14:editId="00AFE4F1">
            <wp:extent cx="5980430" cy="3467100"/>
            <wp:effectExtent l="0" t="0" r="1270" b="0"/>
            <wp:docPr id="2095" name="Picture 20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Picture 2095" descr="Diagram&#10;&#10;Description automatically generated"/>
                    <pic:cNvPicPr/>
                  </pic:nvPicPr>
                  <pic:blipFill>
                    <a:blip r:embed="rId27"/>
                    <a:stretch>
                      <a:fillRect/>
                    </a:stretch>
                  </pic:blipFill>
                  <pic:spPr>
                    <a:xfrm>
                      <a:off x="0" y="0"/>
                      <a:ext cx="5980430" cy="3467100"/>
                    </a:xfrm>
                    <a:prstGeom prst="rect">
                      <a:avLst/>
                    </a:prstGeom>
                  </pic:spPr>
                </pic:pic>
              </a:graphicData>
            </a:graphic>
          </wp:inline>
        </w:drawing>
      </w:r>
    </w:p>
    <w:p w14:paraId="1D59964E" w14:textId="6E14D5A4" w:rsidR="00491924" w:rsidRDefault="00491924" w:rsidP="009526CD">
      <w:pPr>
        <w:pStyle w:val="NumberedListNormal"/>
        <w:numPr>
          <w:ilvl w:val="0"/>
          <w:numId w:val="0"/>
        </w:numPr>
      </w:pPr>
    </w:p>
    <w:p w14:paraId="3054F42F" w14:textId="46286F70" w:rsidR="00A3549E" w:rsidRDefault="00A3549E" w:rsidP="009526CD">
      <w:pPr>
        <w:pStyle w:val="NumberedListNormal"/>
        <w:numPr>
          <w:ilvl w:val="0"/>
          <w:numId w:val="0"/>
        </w:numPr>
      </w:pPr>
    </w:p>
    <w:p w14:paraId="1847F6A7" w14:textId="1BCE2BC7" w:rsidR="00A3549E" w:rsidRDefault="00A3549E" w:rsidP="009526CD">
      <w:pPr>
        <w:pStyle w:val="NumberedListNormal"/>
        <w:numPr>
          <w:ilvl w:val="0"/>
          <w:numId w:val="0"/>
        </w:numPr>
      </w:pPr>
    </w:p>
    <w:p w14:paraId="4F72333B" w14:textId="6B243247" w:rsidR="00A3549E" w:rsidRDefault="00A3549E" w:rsidP="009526CD">
      <w:pPr>
        <w:pStyle w:val="NumberedListNormal"/>
        <w:numPr>
          <w:ilvl w:val="0"/>
          <w:numId w:val="0"/>
        </w:numPr>
      </w:pPr>
    </w:p>
    <w:p w14:paraId="66A9B172" w14:textId="170952BC" w:rsidR="00A3549E" w:rsidRDefault="00A3549E" w:rsidP="009526CD">
      <w:pPr>
        <w:pStyle w:val="NumberedListNormal"/>
        <w:numPr>
          <w:ilvl w:val="0"/>
          <w:numId w:val="0"/>
        </w:numPr>
      </w:pPr>
    </w:p>
    <w:p w14:paraId="5BB7B47C" w14:textId="3193F01C" w:rsidR="00A3549E" w:rsidRDefault="00A3549E" w:rsidP="009526CD">
      <w:pPr>
        <w:pStyle w:val="NumberedListNormal"/>
        <w:numPr>
          <w:ilvl w:val="0"/>
          <w:numId w:val="0"/>
        </w:numPr>
      </w:pPr>
    </w:p>
    <w:p w14:paraId="136F2DB4" w14:textId="2B390977" w:rsidR="00A3549E" w:rsidRDefault="00A3549E" w:rsidP="009526CD">
      <w:pPr>
        <w:pStyle w:val="NumberedListNormal"/>
        <w:numPr>
          <w:ilvl w:val="0"/>
          <w:numId w:val="0"/>
        </w:numPr>
      </w:pPr>
    </w:p>
    <w:p w14:paraId="462CE11D" w14:textId="77777777" w:rsidR="00A3549E" w:rsidRDefault="00A3549E" w:rsidP="009526CD">
      <w:pPr>
        <w:pStyle w:val="NumberedListNormal"/>
        <w:numPr>
          <w:ilvl w:val="0"/>
          <w:numId w:val="0"/>
        </w:numPr>
      </w:pPr>
    </w:p>
    <w:p w14:paraId="634B3FE9" w14:textId="0BD967B8" w:rsidR="00770FBA" w:rsidRDefault="00770FBA" w:rsidP="002616AB">
      <w:pPr>
        <w:pStyle w:val="Heading3"/>
        <w:ind w:left="0" w:firstLine="0"/>
      </w:pPr>
      <w:r>
        <w:t xml:space="preserve">Task </w:t>
      </w:r>
      <w:r w:rsidR="00680CFB">
        <w:t>1</w:t>
      </w:r>
      <w:r>
        <w:t xml:space="preserve">: </w:t>
      </w:r>
      <w:r w:rsidR="00C14997">
        <w:t xml:space="preserve">Configure </w:t>
      </w:r>
      <w:r w:rsidR="00817804">
        <w:t xml:space="preserve">a </w:t>
      </w:r>
      <w:r w:rsidR="00C110F6">
        <w:t xml:space="preserve">Classifier </w:t>
      </w:r>
      <w:r w:rsidR="00C14231">
        <w:t xml:space="preserve">for </w:t>
      </w:r>
      <w:r w:rsidR="00C110F6">
        <w:t>Management</w:t>
      </w:r>
    </w:p>
    <w:p w14:paraId="7B6329CD" w14:textId="126BFECE" w:rsidR="00473D8B" w:rsidRDefault="00C14231" w:rsidP="00EB3DF0">
      <w:pPr>
        <w:pStyle w:val="NumberedListNormal"/>
        <w:numPr>
          <w:ilvl w:val="0"/>
          <w:numId w:val="28"/>
        </w:numPr>
      </w:pPr>
      <w:r>
        <w:t>On the 5170-2</w:t>
      </w:r>
      <w:r w:rsidR="00817905">
        <w:t>,</w:t>
      </w:r>
      <w:r>
        <w:t xml:space="preserve"> as </w:t>
      </w:r>
      <w:r w:rsidR="00473D8B">
        <w:t xml:space="preserve">per the </w:t>
      </w:r>
      <w:r>
        <w:t>OLT</w:t>
      </w:r>
      <w:r w:rsidR="00473D8B">
        <w:t xml:space="preserve"> assigned to your team, execute the following commands:</w:t>
      </w:r>
    </w:p>
    <w:p w14:paraId="51B22164" w14:textId="73BF3715" w:rsidR="00770FBA" w:rsidRDefault="00C14231" w:rsidP="00473D8B">
      <w:pPr>
        <w:pStyle w:val="NumberList2"/>
      </w:pPr>
      <w:r>
        <w:t>OLT_19</w:t>
      </w:r>
      <w:r w:rsidR="00473D8B">
        <w:t xml:space="preserve">: </w:t>
      </w:r>
    </w:p>
    <w:p w14:paraId="7709F866" w14:textId="5C6B8E95" w:rsidR="00473D8B" w:rsidRPr="00473D8B" w:rsidRDefault="00473D8B" w:rsidP="00044E7B">
      <w:pPr>
        <w:pStyle w:val="CodeLevel1"/>
        <w:numPr>
          <w:ilvl w:val="0"/>
          <w:numId w:val="16"/>
        </w:numPr>
        <w:rPr>
          <w:lang w:val="en-IN"/>
        </w:rPr>
      </w:pPr>
      <w:r w:rsidRPr="00473D8B">
        <w:rPr>
          <w:lang w:val="en-IN"/>
        </w:rPr>
        <w:t>51</w:t>
      </w:r>
      <w:r w:rsidR="00E33FEA">
        <w:rPr>
          <w:lang w:val="en-IN"/>
        </w:rPr>
        <w:t>70</w:t>
      </w:r>
      <w:r w:rsidRPr="00473D8B">
        <w:rPr>
          <w:lang w:val="en-IN"/>
        </w:rPr>
        <w:t>-</w:t>
      </w:r>
      <w:r w:rsidR="00E33FEA">
        <w:rPr>
          <w:lang w:val="en-IN"/>
        </w:rPr>
        <w:t>2</w:t>
      </w:r>
      <w:r w:rsidRPr="00473D8B">
        <w:rPr>
          <w:lang w:val="en-IN"/>
        </w:rPr>
        <w:t xml:space="preserve">&gt; </w:t>
      </w:r>
      <w:r w:rsidRPr="00473D8B">
        <w:rPr>
          <w:b/>
          <w:bCs/>
          <w:lang w:val="en-IN"/>
        </w:rPr>
        <w:t>config</w:t>
      </w:r>
    </w:p>
    <w:p w14:paraId="548B4CCD" w14:textId="72A7123F" w:rsidR="00473D8B" w:rsidRPr="00473D8B" w:rsidRDefault="00473D8B" w:rsidP="00044E7B">
      <w:pPr>
        <w:pStyle w:val="CodeLevel1"/>
        <w:numPr>
          <w:ilvl w:val="0"/>
          <w:numId w:val="16"/>
        </w:numPr>
        <w:rPr>
          <w:lang w:val="en-IN"/>
        </w:rPr>
      </w:pPr>
      <w:r w:rsidRPr="00473D8B">
        <w:rPr>
          <w:lang w:val="en-IN"/>
        </w:rPr>
        <w:t>diag@51</w:t>
      </w:r>
      <w:r w:rsidR="00E33FEA">
        <w:rPr>
          <w:lang w:val="en-IN"/>
        </w:rPr>
        <w:t>70</w:t>
      </w:r>
      <w:r w:rsidRPr="00473D8B">
        <w:rPr>
          <w:lang w:val="en-IN"/>
        </w:rPr>
        <w:t>-</w:t>
      </w:r>
      <w:r w:rsidR="00E33FEA">
        <w:rPr>
          <w:lang w:val="en-IN"/>
        </w:rPr>
        <w:t>2</w:t>
      </w:r>
      <w:r w:rsidRPr="00473D8B">
        <w:rPr>
          <w:lang w:val="en-IN"/>
        </w:rPr>
        <w:t xml:space="preserve"># </w:t>
      </w:r>
      <w:r w:rsidR="00E33FEA" w:rsidRPr="00E33FEA">
        <w:rPr>
          <w:b/>
          <w:bCs/>
          <w:lang w:val="en-GB"/>
        </w:rPr>
        <w:t>classifiers classifier POL_Mgmt</w:t>
      </w:r>
      <w:r w:rsidR="00251BF2">
        <w:rPr>
          <w:b/>
          <w:bCs/>
          <w:lang w:val="en-GB"/>
        </w:rPr>
        <w:t>_19</w:t>
      </w:r>
      <w:r w:rsidR="00E33FEA" w:rsidRPr="00E33FEA">
        <w:rPr>
          <w:b/>
          <w:bCs/>
          <w:lang w:val="en-GB"/>
        </w:rPr>
        <w:t xml:space="preserve"> filter-entry </w:t>
      </w:r>
      <w:proofErr w:type="spellStart"/>
      <w:r w:rsidR="00E33FEA" w:rsidRPr="00E33FEA">
        <w:rPr>
          <w:b/>
          <w:bCs/>
          <w:lang w:val="en-GB"/>
        </w:rPr>
        <w:t>vtag</w:t>
      </w:r>
      <w:proofErr w:type="spellEnd"/>
      <w:r w:rsidR="00E33FEA" w:rsidRPr="00E33FEA">
        <w:rPr>
          <w:b/>
          <w:bCs/>
          <w:lang w:val="en-GB"/>
        </w:rPr>
        <w:t xml:space="preserve">-stack </w:t>
      </w:r>
      <w:proofErr w:type="spellStart"/>
      <w:r w:rsidR="00E33FEA" w:rsidRPr="00E33FEA">
        <w:rPr>
          <w:b/>
          <w:bCs/>
          <w:lang w:val="en-GB"/>
        </w:rPr>
        <w:t>vtags</w:t>
      </w:r>
      <w:proofErr w:type="spellEnd"/>
      <w:r w:rsidR="00E33FEA" w:rsidRPr="00E33FEA">
        <w:rPr>
          <w:b/>
          <w:bCs/>
          <w:lang w:val="en-GB"/>
        </w:rPr>
        <w:t xml:space="preserve"> 1 </w:t>
      </w:r>
      <w:proofErr w:type="spellStart"/>
      <w:r w:rsidR="00E33FEA" w:rsidRPr="00E33FEA">
        <w:rPr>
          <w:b/>
          <w:bCs/>
          <w:lang w:val="en-GB"/>
        </w:rPr>
        <w:t>vlan</w:t>
      </w:r>
      <w:proofErr w:type="spellEnd"/>
      <w:r w:rsidR="00E33FEA" w:rsidRPr="00E33FEA">
        <w:rPr>
          <w:b/>
          <w:bCs/>
          <w:lang w:val="en-GB"/>
        </w:rPr>
        <w:t>-id 4090</w:t>
      </w:r>
    </w:p>
    <w:p w14:paraId="3D64A3C0" w14:textId="4CCE846F" w:rsidR="00473D8B" w:rsidRDefault="00C14231" w:rsidP="00473D8B">
      <w:pPr>
        <w:pStyle w:val="NumberList2"/>
      </w:pPr>
      <w:r>
        <w:t>OLT_20</w:t>
      </w:r>
      <w:r w:rsidR="00473D8B">
        <w:t>:</w:t>
      </w:r>
    </w:p>
    <w:p w14:paraId="25C87D22" w14:textId="77777777" w:rsidR="0045180A" w:rsidRPr="0045180A" w:rsidRDefault="0045180A" w:rsidP="0045180A">
      <w:pPr>
        <w:pStyle w:val="CodeLevel1"/>
        <w:rPr>
          <w:lang w:val="en-IN"/>
        </w:rPr>
      </w:pPr>
      <w:r w:rsidRPr="0045180A">
        <w:rPr>
          <w:lang w:val="en-IN"/>
        </w:rPr>
        <w:t xml:space="preserve">5170-2&gt; </w:t>
      </w:r>
      <w:r w:rsidRPr="0045180A">
        <w:rPr>
          <w:b/>
          <w:bCs/>
          <w:lang w:val="en-IN"/>
        </w:rPr>
        <w:t>config</w:t>
      </w:r>
    </w:p>
    <w:p w14:paraId="177550A1" w14:textId="127421FD" w:rsidR="0045180A" w:rsidRPr="0045180A" w:rsidRDefault="0045180A" w:rsidP="0045180A">
      <w:pPr>
        <w:pStyle w:val="CodeLevel1"/>
        <w:rPr>
          <w:lang w:val="en-IN"/>
        </w:rPr>
      </w:pPr>
      <w:r w:rsidRPr="0045180A">
        <w:rPr>
          <w:lang w:val="en-IN"/>
        </w:rPr>
        <w:t xml:space="preserve">diag@5170-2# </w:t>
      </w:r>
      <w:r w:rsidR="00E33FEA" w:rsidRPr="00E33FEA">
        <w:rPr>
          <w:b/>
          <w:bCs/>
          <w:lang w:val="en-GB"/>
        </w:rPr>
        <w:t>classifiers classifier POL_Mgmt</w:t>
      </w:r>
      <w:r w:rsidR="00251BF2">
        <w:rPr>
          <w:b/>
          <w:bCs/>
          <w:lang w:val="en-GB"/>
        </w:rPr>
        <w:t>_20</w:t>
      </w:r>
      <w:r w:rsidR="00E33FEA" w:rsidRPr="00E33FEA">
        <w:rPr>
          <w:b/>
          <w:bCs/>
          <w:lang w:val="en-GB"/>
        </w:rPr>
        <w:t xml:space="preserve"> filter-entry </w:t>
      </w:r>
      <w:proofErr w:type="spellStart"/>
      <w:r w:rsidR="00E33FEA" w:rsidRPr="00E33FEA">
        <w:rPr>
          <w:b/>
          <w:bCs/>
          <w:lang w:val="en-GB"/>
        </w:rPr>
        <w:t>vtag</w:t>
      </w:r>
      <w:proofErr w:type="spellEnd"/>
      <w:r w:rsidR="00E33FEA" w:rsidRPr="00E33FEA">
        <w:rPr>
          <w:b/>
          <w:bCs/>
          <w:lang w:val="en-GB"/>
        </w:rPr>
        <w:t xml:space="preserve">-stack </w:t>
      </w:r>
      <w:proofErr w:type="spellStart"/>
      <w:r w:rsidR="00E33FEA" w:rsidRPr="00E33FEA">
        <w:rPr>
          <w:b/>
          <w:bCs/>
          <w:lang w:val="en-GB"/>
        </w:rPr>
        <w:t>vtags</w:t>
      </w:r>
      <w:proofErr w:type="spellEnd"/>
      <w:r w:rsidR="00E33FEA" w:rsidRPr="00E33FEA">
        <w:rPr>
          <w:b/>
          <w:bCs/>
          <w:lang w:val="en-GB"/>
        </w:rPr>
        <w:t xml:space="preserve"> 1 </w:t>
      </w:r>
      <w:proofErr w:type="spellStart"/>
      <w:r w:rsidR="00E33FEA" w:rsidRPr="00E33FEA">
        <w:rPr>
          <w:b/>
          <w:bCs/>
          <w:lang w:val="en-GB"/>
        </w:rPr>
        <w:t>vlan</w:t>
      </w:r>
      <w:proofErr w:type="spellEnd"/>
      <w:r w:rsidR="00E33FEA" w:rsidRPr="00E33FEA">
        <w:rPr>
          <w:b/>
          <w:bCs/>
          <w:lang w:val="en-GB"/>
        </w:rPr>
        <w:t>-id 4090</w:t>
      </w:r>
    </w:p>
    <w:p w14:paraId="587AD06E" w14:textId="38448FB4" w:rsidR="00E33FEA" w:rsidRDefault="00E33FEA" w:rsidP="009A6AD8">
      <w:pPr>
        <w:pStyle w:val="Heading3"/>
      </w:pPr>
    </w:p>
    <w:p w14:paraId="5D9FDE9B" w14:textId="1D006FC3" w:rsidR="00251BF2" w:rsidRDefault="00251BF2" w:rsidP="00251BF2">
      <w:pPr>
        <w:pStyle w:val="Heading3"/>
      </w:pPr>
      <w:r>
        <w:t xml:space="preserve">Task </w:t>
      </w:r>
      <w:r w:rsidR="00680CFB">
        <w:t>2</w:t>
      </w:r>
      <w:r>
        <w:t xml:space="preserve">: Configure </w:t>
      </w:r>
      <w:r w:rsidR="00D37591">
        <w:t>Common Forwarding</w:t>
      </w:r>
      <w:r>
        <w:t xml:space="preserve">-domain for </w:t>
      </w:r>
      <w:r w:rsidR="00D37591">
        <w:t>Management</w:t>
      </w:r>
    </w:p>
    <w:p w14:paraId="592BC28A" w14:textId="66034225" w:rsidR="00251BF2" w:rsidRDefault="00251BF2" w:rsidP="00EB3DF0">
      <w:pPr>
        <w:pStyle w:val="NumberedListNormal"/>
        <w:numPr>
          <w:ilvl w:val="0"/>
          <w:numId w:val="88"/>
        </w:numPr>
      </w:pPr>
      <w:r>
        <w:t>On the 5170-2</w:t>
      </w:r>
      <w:r w:rsidR="00817905">
        <w:t>,</w:t>
      </w:r>
      <w:r>
        <w:t xml:space="preserve"> execute the following command</w:t>
      </w:r>
      <w:r w:rsidR="00067E31">
        <w:t xml:space="preserve"> (just once, </w:t>
      </w:r>
      <w:r w:rsidR="00640B8A">
        <w:t xml:space="preserve">to </w:t>
      </w:r>
      <w:r w:rsidR="00067E31">
        <w:t>be used by both teams)</w:t>
      </w:r>
      <w:r>
        <w:t>:</w:t>
      </w:r>
    </w:p>
    <w:p w14:paraId="00C01678" w14:textId="77777777" w:rsidR="00251BF2" w:rsidRPr="00473D8B" w:rsidRDefault="00251BF2" w:rsidP="00EB3DF0">
      <w:pPr>
        <w:pStyle w:val="CodeLevel1"/>
        <w:numPr>
          <w:ilvl w:val="0"/>
          <w:numId w:val="29"/>
        </w:numPr>
        <w:rPr>
          <w:lang w:val="en-IN"/>
        </w:rPr>
      </w:pPr>
      <w:r w:rsidRPr="00473D8B">
        <w:rPr>
          <w:lang w:val="en-IN"/>
        </w:rPr>
        <w:t>51</w:t>
      </w:r>
      <w:r>
        <w:rPr>
          <w:lang w:val="en-IN"/>
        </w:rPr>
        <w:t>70</w:t>
      </w:r>
      <w:r w:rsidRPr="00473D8B">
        <w:rPr>
          <w:lang w:val="en-IN"/>
        </w:rPr>
        <w:t>-</w:t>
      </w:r>
      <w:r>
        <w:rPr>
          <w:lang w:val="en-IN"/>
        </w:rPr>
        <w:t>2</w:t>
      </w:r>
      <w:r w:rsidRPr="00473D8B">
        <w:rPr>
          <w:lang w:val="en-IN"/>
        </w:rPr>
        <w:t xml:space="preserve">&gt; </w:t>
      </w:r>
      <w:r w:rsidRPr="00473D8B">
        <w:rPr>
          <w:b/>
          <w:bCs/>
          <w:lang w:val="en-IN"/>
        </w:rPr>
        <w:t>config</w:t>
      </w:r>
    </w:p>
    <w:p w14:paraId="0F698263" w14:textId="62FADE68" w:rsidR="00A7136B" w:rsidRPr="00973F79" w:rsidRDefault="00251BF2" w:rsidP="00A7136B">
      <w:pPr>
        <w:pStyle w:val="CodeLevel1"/>
        <w:numPr>
          <w:ilvl w:val="0"/>
          <w:numId w:val="29"/>
        </w:numPr>
        <w:rPr>
          <w:lang w:val="en-IN"/>
        </w:rPr>
      </w:pPr>
      <w:r w:rsidRPr="00473D8B">
        <w:rPr>
          <w:lang w:val="en-IN"/>
        </w:rPr>
        <w:t>diag@51</w:t>
      </w:r>
      <w:r>
        <w:rPr>
          <w:lang w:val="en-IN"/>
        </w:rPr>
        <w:t>70</w:t>
      </w:r>
      <w:r w:rsidRPr="00473D8B">
        <w:rPr>
          <w:lang w:val="en-IN"/>
        </w:rPr>
        <w:t>-</w:t>
      </w:r>
      <w:r>
        <w:rPr>
          <w:lang w:val="en-IN"/>
        </w:rPr>
        <w:t>2</w:t>
      </w:r>
      <w:r w:rsidRPr="00473D8B">
        <w:rPr>
          <w:lang w:val="en-IN"/>
        </w:rPr>
        <w:t xml:space="preserve"># </w:t>
      </w:r>
      <w:proofErr w:type="spellStart"/>
      <w:r w:rsidRPr="00251BF2">
        <w:rPr>
          <w:b/>
          <w:bCs/>
          <w:lang w:val="en-GB"/>
        </w:rPr>
        <w:t>fds</w:t>
      </w:r>
      <w:proofErr w:type="spellEnd"/>
      <w:r w:rsidRPr="00251BF2">
        <w:rPr>
          <w:b/>
          <w:bCs/>
          <w:lang w:val="en-GB"/>
        </w:rPr>
        <w:t xml:space="preserve"> </w:t>
      </w:r>
      <w:proofErr w:type="spellStart"/>
      <w:r w:rsidRPr="00251BF2">
        <w:rPr>
          <w:b/>
          <w:bCs/>
          <w:lang w:val="en-GB"/>
        </w:rPr>
        <w:t>fd</w:t>
      </w:r>
      <w:proofErr w:type="spellEnd"/>
      <w:r w:rsidRPr="00251BF2">
        <w:rPr>
          <w:b/>
          <w:bCs/>
          <w:lang w:val="en-GB"/>
        </w:rPr>
        <w:t xml:space="preserve"> OLT_MGMT_FD mode </w:t>
      </w:r>
      <w:proofErr w:type="spellStart"/>
      <w:r w:rsidRPr="00251BF2">
        <w:rPr>
          <w:b/>
          <w:bCs/>
          <w:lang w:val="en-GB"/>
        </w:rPr>
        <w:t>vpls</w:t>
      </w:r>
      <w:proofErr w:type="spellEnd"/>
    </w:p>
    <w:p w14:paraId="1A7C0B39" w14:textId="23C736D1" w:rsidR="00973F79" w:rsidRDefault="00973F79" w:rsidP="00A7136B">
      <w:pPr>
        <w:pStyle w:val="BodyNormal"/>
        <w:rPr>
          <w:lang w:eastAsia="en-US"/>
        </w:rPr>
      </w:pPr>
    </w:p>
    <w:p w14:paraId="2C8EB0BE" w14:textId="77777777" w:rsidR="00973F79" w:rsidRPr="00A7136B" w:rsidRDefault="00973F79" w:rsidP="00A7136B">
      <w:pPr>
        <w:pStyle w:val="BodyNormal"/>
        <w:rPr>
          <w:lang w:eastAsia="en-US"/>
        </w:rPr>
      </w:pPr>
    </w:p>
    <w:p w14:paraId="2D84083F" w14:textId="1524B311" w:rsidR="002B4E30" w:rsidRDefault="002B4E30" w:rsidP="002B4E30">
      <w:pPr>
        <w:pStyle w:val="Heading3"/>
      </w:pPr>
      <w:r>
        <w:t xml:space="preserve">Task </w:t>
      </w:r>
      <w:r w:rsidR="00F86C91">
        <w:t>3</w:t>
      </w:r>
      <w:r>
        <w:t xml:space="preserve">: Configure </w:t>
      </w:r>
      <w:r w:rsidR="00D37591">
        <w:t>Flow</w:t>
      </w:r>
      <w:r>
        <w:t xml:space="preserve">-points for </w:t>
      </w:r>
      <w:r w:rsidR="007E5CB9">
        <w:t>Management</w:t>
      </w:r>
    </w:p>
    <w:p w14:paraId="3D3D35B9" w14:textId="44EBDA1B" w:rsidR="002B4E30" w:rsidRDefault="002B4E30" w:rsidP="00EB3DF0">
      <w:pPr>
        <w:pStyle w:val="NumberedListNormal"/>
        <w:numPr>
          <w:ilvl w:val="0"/>
          <w:numId w:val="89"/>
        </w:numPr>
      </w:pPr>
      <w:r>
        <w:t>On the 5170-2</w:t>
      </w:r>
      <w:r w:rsidR="007E5CB9">
        <w:t>,</w:t>
      </w:r>
      <w:r>
        <w:t xml:space="preserve"> as per the OLT assigned to your team, execute the following commands</w:t>
      </w:r>
      <w:r w:rsidR="00B819F5">
        <w:t xml:space="preserve"> to</w:t>
      </w:r>
      <w:r>
        <w:t>:</w:t>
      </w:r>
    </w:p>
    <w:p w14:paraId="564084EC" w14:textId="7AE4844C" w:rsidR="00B819F5" w:rsidRDefault="00640B8A" w:rsidP="00EB3DF0">
      <w:pPr>
        <w:pStyle w:val="NumberedListNormal"/>
        <w:numPr>
          <w:ilvl w:val="0"/>
          <w:numId w:val="53"/>
        </w:numPr>
      </w:pPr>
      <w:r>
        <w:t>C</w:t>
      </w:r>
      <w:r w:rsidR="00B819F5">
        <w:t>reate the management flow-point on the logical port where the OLT resides</w:t>
      </w:r>
    </w:p>
    <w:p w14:paraId="4C3A9895" w14:textId="13E6A52C" w:rsidR="00B40612" w:rsidRDefault="00640B8A" w:rsidP="00EB3DF0">
      <w:pPr>
        <w:pStyle w:val="NumberedListNormal"/>
        <w:numPr>
          <w:ilvl w:val="0"/>
          <w:numId w:val="53"/>
        </w:numPr>
      </w:pPr>
      <w:r>
        <w:t>M</w:t>
      </w:r>
      <w:r w:rsidR="00B819F5">
        <w:t>odify the management flow-point on the logical port where the OLT resides</w:t>
      </w:r>
    </w:p>
    <w:p w14:paraId="125B3412" w14:textId="77777777" w:rsidR="00CE6248" w:rsidRDefault="00CE6248" w:rsidP="00CE6248">
      <w:pPr>
        <w:pStyle w:val="NumberedListNormal"/>
        <w:numPr>
          <w:ilvl w:val="0"/>
          <w:numId w:val="0"/>
        </w:numPr>
        <w:ind w:left="1080"/>
      </w:pPr>
    </w:p>
    <w:p w14:paraId="271B201E" w14:textId="7899B641" w:rsidR="00B819F5" w:rsidRDefault="00B40612" w:rsidP="00B40612">
      <w:pPr>
        <w:pStyle w:val="NumberedListNormal"/>
        <w:numPr>
          <w:ilvl w:val="0"/>
          <w:numId w:val="0"/>
        </w:numPr>
        <w:ind w:left="1080"/>
      </w:pPr>
      <w:r w:rsidRPr="00F776ED">
        <w:rPr>
          <w:b/>
          <w:bCs/>
        </w:rPr>
        <w:t>Note:</w:t>
      </w:r>
      <w:r>
        <w:t xml:space="preserve"> </w:t>
      </w:r>
      <w:r w:rsidRPr="00F776ED">
        <w:t>We set OLT management traffic with the highest priority (7) to ensure the OLT is always manageable in the case of traffic congestion</w:t>
      </w:r>
      <w:r>
        <w:t>.</w:t>
      </w:r>
      <w:r w:rsidR="00B819F5">
        <w:t xml:space="preserve"> </w:t>
      </w:r>
    </w:p>
    <w:p w14:paraId="7042D611" w14:textId="62F0D906" w:rsidR="002B4E30" w:rsidRDefault="0027344E" w:rsidP="0027344E">
      <w:pPr>
        <w:pStyle w:val="NumberList2"/>
        <w:numPr>
          <w:ilvl w:val="0"/>
          <w:numId w:val="0"/>
        </w:numPr>
        <w:ind w:left="1440"/>
      </w:pPr>
      <w:r>
        <w:t>a. O</w:t>
      </w:r>
      <w:r w:rsidR="002B4E30">
        <w:t xml:space="preserve">LT_19: </w:t>
      </w:r>
    </w:p>
    <w:p w14:paraId="4F1B3E8A" w14:textId="77777777" w:rsidR="002B4E30" w:rsidRPr="00473D8B" w:rsidRDefault="002B4E30" w:rsidP="00EB3DF0">
      <w:pPr>
        <w:pStyle w:val="CodeLevel1"/>
        <w:numPr>
          <w:ilvl w:val="0"/>
          <w:numId w:val="30"/>
        </w:numPr>
        <w:rPr>
          <w:lang w:val="en-IN"/>
        </w:rPr>
      </w:pPr>
      <w:r w:rsidRPr="00473D8B">
        <w:rPr>
          <w:lang w:val="en-IN"/>
        </w:rPr>
        <w:t>51</w:t>
      </w:r>
      <w:r>
        <w:rPr>
          <w:lang w:val="en-IN"/>
        </w:rPr>
        <w:t>70</w:t>
      </w:r>
      <w:r w:rsidRPr="00473D8B">
        <w:rPr>
          <w:lang w:val="en-IN"/>
        </w:rPr>
        <w:t>-</w:t>
      </w:r>
      <w:r>
        <w:rPr>
          <w:lang w:val="en-IN"/>
        </w:rPr>
        <w:t>2</w:t>
      </w:r>
      <w:r w:rsidRPr="00473D8B">
        <w:rPr>
          <w:lang w:val="en-IN"/>
        </w:rPr>
        <w:t xml:space="preserve">&gt; </w:t>
      </w:r>
      <w:r w:rsidRPr="00473D8B">
        <w:rPr>
          <w:b/>
          <w:bCs/>
          <w:lang w:val="en-IN"/>
        </w:rPr>
        <w:t>config</w:t>
      </w:r>
    </w:p>
    <w:p w14:paraId="633B116B" w14:textId="790D0EE4" w:rsidR="002B4E30" w:rsidRPr="00963A34" w:rsidRDefault="002B4E30" w:rsidP="00EB3DF0">
      <w:pPr>
        <w:pStyle w:val="CodeLevel1"/>
        <w:numPr>
          <w:ilvl w:val="0"/>
          <w:numId w:val="30"/>
        </w:numPr>
        <w:rPr>
          <w:lang w:val="en-IN"/>
        </w:rPr>
      </w:pPr>
      <w:r w:rsidRPr="00473D8B">
        <w:rPr>
          <w:lang w:val="en-IN"/>
        </w:rPr>
        <w:t>diag@51</w:t>
      </w:r>
      <w:r>
        <w:rPr>
          <w:lang w:val="en-IN"/>
        </w:rPr>
        <w:t>70</w:t>
      </w:r>
      <w:r w:rsidRPr="00473D8B">
        <w:rPr>
          <w:lang w:val="en-IN"/>
        </w:rPr>
        <w:t>-</w:t>
      </w:r>
      <w:r>
        <w:rPr>
          <w:lang w:val="en-IN"/>
        </w:rPr>
        <w:t>2</w:t>
      </w:r>
      <w:r w:rsidRPr="00473D8B">
        <w:rPr>
          <w:lang w:val="en-IN"/>
        </w:rPr>
        <w:t xml:space="preserve"># </w:t>
      </w:r>
      <w:r w:rsidR="00963A34" w:rsidRPr="00963A34">
        <w:rPr>
          <w:b/>
          <w:bCs/>
          <w:lang w:val="en-GB"/>
        </w:rPr>
        <w:t>fps fp OLT</w:t>
      </w:r>
      <w:r w:rsidR="00F908EC">
        <w:rPr>
          <w:b/>
          <w:bCs/>
          <w:lang w:val="en-GB"/>
        </w:rPr>
        <w:t>_</w:t>
      </w:r>
      <w:r w:rsidR="00963A34" w:rsidRPr="00963A34">
        <w:rPr>
          <w:b/>
          <w:bCs/>
          <w:lang w:val="en-GB"/>
        </w:rPr>
        <w:t xml:space="preserve">FP_19 </w:t>
      </w:r>
      <w:proofErr w:type="spellStart"/>
      <w:r w:rsidR="00963A34" w:rsidRPr="00963A34">
        <w:rPr>
          <w:b/>
          <w:bCs/>
          <w:lang w:val="en-GB"/>
        </w:rPr>
        <w:t>fd</w:t>
      </w:r>
      <w:proofErr w:type="spellEnd"/>
      <w:r w:rsidR="00963A34" w:rsidRPr="00963A34">
        <w:rPr>
          <w:b/>
          <w:bCs/>
          <w:lang w:val="en-GB"/>
        </w:rPr>
        <w:t>-name OLT_MGMT_FD logical-port 19 stats-collection on classifier-list POL_Mgmt</w:t>
      </w:r>
      <w:r w:rsidR="00963A34">
        <w:rPr>
          <w:b/>
          <w:bCs/>
          <w:lang w:val="en-GB"/>
        </w:rPr>
        <w:t>_19</w:t>
      </w:r>
    </w:p>
    <w:p w14:paraId="43ED93F2" w14:textId="5E166C63" w:rsidR="00F908EC" w:rsidRPr="00AF6B4F" w:rsidRDefault="00963A34" w:rsidP="00EB3DF0">
      <w:pPr>
        <w:pStyle w:val="CodeLevel1"/>
        <w:numPr>
          <w:ilvl w:val="0"/>
          <w:numId w:val="30"/>
        </w:numPr>
        <w:rPr>
          <w:lang w:val="en-IN"/>
        </w:rPr>
      </w:pPr>
      <w:r>
        <w:rPr>
          <w:lang w:val="en-IN"/>
        </w:rPr>
        <w:t xml:space="preserve">diag@5170-2# </w:t>
      </w:r>
      <w:r w:rsidRPr="00963A34">
        <w:rPr>
          <w:b/>
          <w:bCs/>
          <w:lang w:val="en-GB"/>
        </w:rPr>
        <w:t>fps fp OLT</w:t>
      </w:r>
      <w:r w:rsidR="00F908EC">
        <w:rPr>
          <w:b/>
          <w:bCs/>
          <w:lang w:val="en-GB"/>
        </w:rPr>
        <w:t>_</w:t>
      </w:r>
      <w:r w:rsidRPr="00963A34">
        <w:rPr>
          <w:b/>
          <w:bCs/>
          <w:lang w:val="en-GB"/>
        </w:rPr>
        <w:t xml:space="preserve">FP_19 </w:t>
      </w:r>
      <w:proofErr w:type="spellStart"/>
      <w:r w:rsidRPr="00963A34">
        <w:rPr>
          <w:b/>
          <w:bCs/>
          <w:lang w:val="en-GB"/>
        </w:rPr>
        <w:t>fd</w:t>
      </w:r>
      <w:proofErr w:type="spellEnd"/>
      <w:r w:rsidRPr="00963A34">
        <w:rPr>
          <w:b/>
          <w:bCs/>
          <w:lang w:val="en-GB"/>
        </w:rPr>
        <w:t xml:space="preserve">-name OLT_MGMT_FD logical-port 19 mac-learning enabled egress-l2-transform push-vid-4090 </w:t>
      </w:r>
      <w:proofErr w:type="spellStart"/>
      <w:r w:rsidRPr="00963A34">
        <w:rPr>
          <w:b/>
          <w:bCs/>
          <w:lang w:val="en-GB"/>
        </w:rPr>
        <w:t>vlan</w:t>
      </w:r>
      <w:proofErr w:type="spellEnd"/>
      <w:r w:rsidRPr="00963A34">
        <w:rPr>
          <w:b/>
          <w:bCs/>
          <w:lang w:val="en-GB"/>
        </w:rPr>
        <w:t>-stack 1 push-vid 4090 push-</w:t>
      </w:r>
      <w:proofErr w:type="spellStart"/>
      <w:r w:rsidRPr="00963A34">
        <w:rPr>
          <w:b/>
          <w:bCs/>
          <w:lang w:val="en-GB"/>
        </w:rPr>
        <w:t>tpid</w:t>
      </w:r>
      <w:proofErr w:type="spellEnd"/>
      <w:r w:rsidRPr="00963A34">
        <w:rPr>
          <w:b/>
          <w:bCs/>
          <w:lang w:val="en-GB"/>
        </w:rPr>
        <w:t xml:space="preserve"> tpid-8</w:t>
      </w:r>
      <w:r w:rsidR="00D72115">
        <w:rPr>
          <w:b/>
          <w:bCs/>
          <w:lang w:val="en-GB"/>
        </w:rPr>
        <w:t>8a8</w:t>
      </w:r>
      <w:r w:rsidR="00B40612">
        <w:rPr>
          <w:b/>
          <w:bCs/>
          <w:lang w:val="en-GB"/>
        </w:rPr>
        <w:t xml:space="preserve"> </w:t>
      </w:r>
      <w:r w:rsidR="00B40612">
        <w:rPr>
          <w:b/>
          <w:bCs/>
          <w:lang w:val="en-GB"/>
        </w:rPr>
        <w:t>push-</w:t>
      </w:r>
      <w:proofErr w:type="spellStart"/>
      <w:r w:rsidR="00B40612">
        <w:rPr>
          <w:b/>
          <w:bCs/>
          <w:lang w:val="en-GB"/>
        </w:rPr>
        <w:t>pcp</w:t>
      </w:r>
      <w:proofErr w:type="spellEnd"/>
      <w:r w:rsidR="00B40612">
        <w:rPr>
          <w:b/>
          <w:bCs/>
          <w:lang w:val="en-GB"/>
        </w:rPr>
        <w:t xml:space="preserve"> pcp-7</w:t>
      </w:r>
    </w:p>
    <w:p w14:paraId="5051E8B3" w14:textId="4CC2B0F7" w:rsidR="00AE61E4" w:rsidRDefault="0027344E" w:rsidP="00AE61E4">
      <w:pPr>
        <w:pStyle w:val="NumberList2"/>
        <w:numPr>
          <w:ilvl w:val="0"/>
          <w:numId w:val="0"/>
        </w:numPr>
        <w:ind w:left="1440"/>
      </w:pPr>
      <w:r>
        <w:t>b.</w:t>
      </w:r>
      <w:r w:rsidR="00AE61E4">
        <w:t xml:space="preserve"> </w:t>
      </w:r>
      <w:r w:rsidR="002B4E30">
        <w:t>OLT_20:</w:t>
      </w:r>
      <w:r w:rsidR="00AE61E4">
        <w:t xml:space="preserve"> </w:t>
      </w:r>
    </w:p>
    <w:p w14:paraId="72F16158" w14:textId="242EE7CF" w:rsidR="002B4E30" w:rsidRPr="005E5C56" w:rsidRDefault="002B4E30" w:rsidP="00EB3DF0">
      <w:pPr>
        <w:pStyle w:val="CodeLevel1"/>
        <w:numPr>
          <w:ilvl w:val="0"/>
          <w:numId w:val="31"/>
        </w:numPr>
        <w:rPr>
          <w:lang w:val="en-IN"/>
        </w:rPr>
      </w:pPr>
      <w:r w:rsidRPr="007E5CB9">
        <w:rPr>
          <w:lang w:val="en-IN"/>
        </w:rPr>
        <w:t xml:space="preserve">5170-2&gt; </w:t>
      </w:r>
      <w:r w:rsidRPr="007E5CB9">
        <w:rPr>
          <w:b/>
          <w:bCs/>
          <w:lang w:val="en-IN"/>
        </w:rPr>
        <w:t>config</w:t>
      </w:r>
    </w:p>
    <w:p w14:paraId="54DAB8D6" w14:textId="77777777" w:rsidR="005E5C56" w:rsidRPr="00731EDB" w:rsidRDefault="005E5C56" w:rsidP="00EB3DF0">
      <w:pPr>
        <w:pStyle w:val="CodeLevel1"/>
        <w:numPr>
          <w:ilvl w:val="0"/>
          <w:numId w:val="31"/>
        </w:numPr>
        <w:rPr>
          <w:lang w:val="en-IN"/>
        </w:rPr>
      </w:pPr>
      <w:r w:rsidRPr="0045180A">
        <w:rPr>
          <w:lang w:val="en-IN"/>
        </w:rPr>
        <w:t xml:space="preserve">diag@5170-2# </w:t>
      </w:r>
      <w:r w:rsidRPr="00731EDB">
        <w:rPr>
          <w:b/>
          <w:bCs/>
          <w:lang w:val="en-GB"/>
        </w:rPr>
        <w:t>fps fp OLT</w:t>
      </w:r>
      <w:r>
        <w:rPr>
          <w:b/>
          <w:bCs/>
          <w:lang w:val="en-GB"/>
        </w:rPr>
        <w:t>_</w:t>
      </w:r>
      <w:r w:rsidRPr="00731EDB">
        <w:rPr>
          <w:b/>
          <w:bCs/>
          <w:lang w:val="en-GB"/>
        </w:rPr>
        <w:t xml:space="preserve">FP_20 </w:t>
      </w:r>
      <w:proofErr w:type="spellStart"/>
      <w:r w:rsidRPr="00731EDB">
        <w:rPr>
          <w:b/>
          <w:bCs/>
          <w:lang w:val="en-GB"/>
        </w:rPr>
        <w:t>fd</w:t>
      </w:r>
      <w:proofErr w:type="spellEnd"/>
      <w:r w:rsidRPr="00731EDB">
        <w:rPr>
          <w:b/>
          <w:bCs/>
          <w:lang w:val="en-GB"/>
        </w:rPr>
        <w:t>-name OLT_MGMT_FD logical-port 20 stats-collection on classifier-list POL_Mgmt</w:t>
      </w:r>
      <w:r>
        <w:rPr>
          <w:b/>
          <w:bCs/>
          <w:lang w:val="en-GB"/>
        </w:rPr>
        <w:t>_20</w:t>
      </w:r>
    </w:p>
    <w:p w14:paraId="3949C1E2" w14:textId="7F3FB80F" w:rsidR="00251BF2" w:rsidRDefault="005E5C56" w:rsidP="00DB32FF">
      <w:pPr>
        <w:pStyle w:val="CodeLevel1"/>
        <w:numPr>
          <w:ilvl w:val="0"/>
          <w:numId w:val="31"/>
        </w:numPr>
        <w:rPr>
          <w:lang w:eastAsia="en-US"/>
        </w:rPr>
      </w:pPr>
      <w:r w:rsidRPr="00D72115">
        <w:rPr>
          <w:lang w:val="en-IN"/>
        </w:rPr>
        <w:lastRenderedPageBreak/>
        <w:t xml:space="preserve">diag@5170-2# </w:t>
      </w:r>
      <w:r w:rsidRPr="00D72115">
        <w:rPr>
          <w:b/>
          <w:bCs/>
          <w:lang w:val="en-GB"/>
        </w:rPr>
        <w:t xml:space="preserve">fps fp OLT_FP_20 </w:t>
      </w:r>
      <w:proofErr w:type="spellStart"/>
      <w:r w:rsidRPr="00D72115">
        <w:rPr>
          <w:b/>
          <w:bCs/>
          <w:lang w:val="en-GB"/>
        </w:rPr>
        <w:t>fd</w:t>
      </w:r>
      <w:proofErr w:type="spellEnd"/>
      <w:r w:rsidRPr="00D72115">
        <w:rPr>
          <w:b/>
          <w:bCs/>
          <w:lang w:val="en-GB"/>
        </w:rPr>
        <w:t xml:space="preserve">-name OLT_MGMT_FD logical-port 20 mac-learning enabled egress-l2-transform push-vid-4090 </w:t>
      </w:r>
      <w:proofErr w:type="spellStart"/>
      <w:r w:rsidRPr="00D72115">
        <w:rPr>
          <w:b/>
          <w:bCs/>
          <w:lang w:val="en-GB"/>
        </w:rPr>
        <w:t>vlan</w:t>
      </w:r>
      <w:proofErr w:type="spellEnd"/>
      <w:r w:rsidRPr="00D72115">
        <w:rPr>
          <w:b/>
          <w:bCs/>
          <w:lang w:val="en-GB"/>
        </w:rPr>
        <w:t>-stack 1 push-vid 4090 push-</w:t>
      </w:r>
      <w:proofErr w:type="spellStart"/>
      <w:r w:rsidRPr="00D72115">
        <w:rPr>
          <w:b/>
          <w:bCs/>
          <w:lang w:val="en-GB"/>
        </w:rPr>
        <w:t>tpid</w:t>
      </w:r>
      <w:proofErr w:type="spellEnd"/>
      <w:r w:rsidRPr="00D72115">
        <w:rPr>
          <w:b/>
          <w:bCs/>
          <w:lang w:val="en-GB"/>
        </w:rPr>
        <w:t xml:space="preserve"> tpid-8</w:t>
      </w:r>
      <w:r w:rsidR="00D72115">
        <w:rPr>
          <w:b/>
          <w:bCs/>
          <w:lang w:val="en-GB"/>
        </w:rPr>
        <w:t>8a8</w:t>
      </w:r>
      <w:r w:rsidR="00B40612">
        <w:rPr>
          <w:b/>
          <w:bCs/>
          <w:lang w:val="en-GB"/>
        </w:rPr>
        <w:t xml:space="preserve"> </w:t>
      </w:r>
      <w:r w:rsidR="00B40612">
        <w:rPr>
          <w:b/>
          <w:bCs/>
          <w:lang w:val="en-GB"/>
        </w:rPr>
        <w:t>push-</w:t>
      </w:r>
      <w:proofErr w:type="spellStart"/>
      <w:r w:rsidR="00B40612">
        <w:rPr>
          <w:b/>
          <w:bCs/>
          <w:lang w:val="en-GB"/>
        </w:rPr>
        <w:t>pcp</w:t>
      </w:r>
      <w:proofErr w:type="spellEnd"/>
      <w:r w:rsidR="00B40612">
        <w:rPr>
          <w:b/>
          <w:bCs/>
          <w:lang w:val="en-GB"/>
        </w:rPr>
        <w:t xml:space="preserve"> pcp-7</w:t>
      </w:r>
    </w:p>
    <w:p w14:paraId="3EA156D9" w14:textId="32BA8C24" w:rsidR="00D72115" w:rsidRDefault="007626C4" w:rsidP="00EB4BF0">
      <w:pPr>
        <w:pStyle w:val="Heading3"/>
        <w:ind w:firstLine="0"/>
        <w:rPr>
          <w:b w:val="0"/>
          <w:bCs/>
          <w:sz w:val="20"/>
          <w:szCs w:val="18"/>
        </w:rPr>
      </w:pPr>
      <w:r w:rsidRPr="00EB4BF0">
        <w:rPr>
          <w:sz w:val="28"/>
          <w:szCs w:val="24"/>
        </w:rPr>
        <w:t>Important</w:t>
      </w:r>
      <w:r w:rsidR="00D72115" w:rsidRPr="00EB4BF0">
        <w:rPr>
          <w:sz w:val="28"/>
          <w:szCs w:val="24"/>
        </w:rPr>
        <w:t xml:space="preserve"> Note</w:t>
      </w:r>
      <w:r w:rsidRPr="000410D3">
        <w:rPr>
          <w:sz w:val="20"/>
          <w:szCs w:val="18"/>
        </w:rPr>
        <w:t xml:space="preserve">: </w:t>
      </w:r>
      <w:r w:rsidR="005805DB" w:rsidRPr="00EB4BF0">
        <w:rPr>
          <w:b w:val="0"/>
          <w:bCs/>
          <w:sz w:val="20"/>
          <w:szCs w:val="18"/>
        </w:rPr>
        <w:t xml:space="preserve">Older </w:t>
      </w:r>
      <w:r w:rsidR="00EE32BB">
        <w:rPr>
          <w:b w:val="0"/>
          <w:bCs/>
          <w:sz w:val="20"/>
          <w:szCs w:val="18"/>
        </w:rPr>
        <w:t xml:space="preserve">Ciena </w:t>
      </w:r>
      <w:r w:rsidR="005805DB" w:rsidRPr="00EB4BF0">
        <w:rPr>
          <w:b w:val="0"/>
          <w:bCs/>
          <w:sz w:val="20"/>
          <w:szCs w:val="18"/>
        </w:rPr>
        <w:t>OLTs use the ether</w:t>
      </w:r>
      <w:r w:rsidR="000410D3" w:rsidRPr="00EB4BF0">
        <w:rPr>
          <w:b w:val="0"/>
          <w:bCs/>
          <w:sz w:val="20"/>
          <w:szCs w:val="18"/>
        </w:rPr>
        <w:t>-</w:t>
      </w:r>
      <w:r w:rsidR="00915D79" w:rsidRPr="00EB4BF0">
        <w:rPr>
          <w:b w:val="0"/>
          <w:bCs/>
          <w:sz w:val="20"/>
          <w:szCs w:val="18"/>
        </w:rPr>
        <w:t xml:space="preserve">type of </w:t>
      </w:r>
      <w:r w:rsidR="005805DB" w:rsidRPr="00CA7DB6">
        <w:rPr>
          <w:sz w:val="20"/>
          <w:szCs w:val="18"/>
        </w:rPr>
        <w:t>88a8</w:t>
      </w:r>
      <w:r w:rsidR="00915D79" w:rsidRPr="00EB4BF0">
        <w:rPr>
          <w:b w:val="0"/>
          <w:bCs/>
          <w:sz w:val="20"/>
          <w:szCs w:val="18"/>
        </w:rPr>
        <w:t xml:space="preserve">, while newer OLTs use </w:t>
      </w:r>
      <w:r w:rsidR="00CA7DB6">
        <w:rPr>
          <w:b w:val="0"/>
          <w:bCs/>
          <w:sz w:val="20"/>
          <w:szCs w:val="18"/>
        </w:rPr>
        <w:t xml:space="preserve">an </w:t>
      </w:r>
      <w:r w:rsidR="00A715F3">
        <w:rPr>
          <w:b w:val="0"/>
          <w:bCs/>
          <w:sz w:val="20"/>
          <w:szCs w:val="18"/>
        </w:rPr>
        <w:t xml:space="preserve">ether-type </w:t>
      </w:r>
      <w:r w:rsidR="00CA7DB6">
        <w:rPr>
          <w:b w:val="0"/>
          <w:bCs/>
          <w:sz w:val="20"/>
          <w:szCs w:val="18"/>
        </w:rPr>
        <w:t xml:space="preserve">of </w:t>
      </w:r>
      <w:r w:rsidR="00915D79" w:rsidRPr="00CA7DB6">
        <w:rPr>
          <w:sz w:val="20"/>
          <w:szCs w:val="18"/>
        </w:rPr>
        <w:t>8100</w:t>
      </w:r>
      <w:r w:rsidR="00915D79" w:rsidRPr="00EB4BF0">
        <w:rPr>
          <w:b w:val="0"/>
          <w:bCs/>
          <w:sz w:val="20"/>
          <w:szCs w:val="18"/>
        </w:rPr>
        <w:t>. If your OLT does not go into an operationally “</w:t>
      </w:r>
      <w:r w:rsidR="00915D79" w:rsidRPr="002E4126">
        <w:rPr>
          <w:rFonts w:ascii="Courier New" w:hAnsi="Courier New" w:cs="Courier New"/>
          <w:b w:val="0"/>
          <w:bCs/>
          <w:sz w:val="20"/>
          <w:szCs w:val="18"/>
        </w:rPr>
        <w:t>Active</w:t>
      </w:r>
      <w:r w:rsidR="00915D79" w:rsidRPr="00EB4BF0">
        <w:rPr>
          <w:b w:val="0"/>
          <w:bCs/>
          <w:sz w:val="20"/>
          <w:szCs w:val="18"/>
        </w:rPr>
        <w:t>” state</w:t>
      </w:r>
      <w:r w:rsidR="0049586F" w:rsidRPr="00EB4BF0">
        <w:rPr>
          <w:b w:val="0"/>
          <w:bCs/>
          <w:sz w:val="20"/>
          <w:szCs w:val="18"/>
        </w:rPr>
        <w:t xml:space="preserve"> or gets stuck in the “</w:t>
      </w:r>
      <w:r w:rsidR="0049586F" w:rsidRPr="002E4126">
        <w:rPr>
          <w:rFonts w:ascii="Courier New" w:hAnsi="Courier New" w:cs="Courier New"/>
          <w:b w:val="0"/>
          <w:bCs/>
          <w:sz w:val="20"/>
          <w:szCs w:val="18"/>
        </w:rPr>
        <w:t>configured</w:t>
      </w:r>
      <w:r w:rsidR="0049586F" w:rsidRPr="00EB4BF0">
        <w:rPr>
          <w:b w:val="0"/>
          <w:bCs/>
          <w:sz w:val="20"/>
          <w:szCs w:val="18"/>
        </w:rPr>
        <w:t>” state,</w:t>
      </w:r>
      <w:r w:rsidR="00915D79" w:rsidRPr="00EB4BF0">
        <w:rPr>
          <w:b w:val="0"/>
          <w:bCs/>
          <w:sz w:val="20"/>
          <w:szCs w:val="18"/>
        </w:rPr>
        <w:t xml:space="preserve"> try changing the ether-type</w:t>
      </w:r>
      <w:r w:rsidR="0049586F" w:rsidRPr="00EB4BF0">
        <w:rPr>
          <w:b w:val="0"/>
          <w:bCs/>
          <w:sz w:val="20"/>
          <w:szCs w:val="18"/>
        </w:rPr>
        <w:t xml:space="preserve"> values</w:t>
      </w:r>
      <w:r w:rsidR="000410D3" w:rsidRPr="00EB4BF0">
        <w:rPr>
          <w:b w:val="0"/>
          <w:bCs/>
          <w:sz w:val="20"/>
          <w:szCs w:val="18"/>
        </w:rPr>
        <w:t xml:space="preserve"> in the commands above.</w:t>
      </w:r>
      <w:r w:rsidR="00B40612">
        <w:rPr>
          <w:b w:val="0"/>
          <w:bCs/>
          <w:sz w:val="20"/>
          <w:szCs w:val="18"/>
        </w:rPr>
        <w:t xml:space="preserve"> As of 10.7.0 it is possible to set OLT management using untagged frames. See 10.7.0 PON OAM User Guide for details.</w:t>
      </w:r>
    </w:p>
    <w:p w14:paraId="3A448449" w14:textId="77777777" w:rsidR="00973F79" w:rsidRPr="00973F79" w:rsidRDefault="00973F79" w:rsidP="00973F79">
      <w:pPr>
        <w:pStyle w:val="BodyNormal"/>
        <w:rPr>
          <w:lang w:eastAsia="en-US"/>
        </w:rPr>
      </w:pPr>
    </w:p>
    <w:p w14:paraId="5082F5C7" w14:textId="73ECD039" w:rsidR="00B82D63" w:rsidRDefault="00B82D63" w:rsidP="00B82D63">
      <w:pPr>
        <w:pStyle w:val="Heading3"/>
      </w:pPr>
      <w:r>
        <w:t xml:space="preserve">Task </w:t>
      </w:r>
      <w:r w:rsidR="00F86C91">
        <w:t>4</w:t>
      </w:r>
      <w:r>
        <w:t xml:space="preserve">: Verify </w:t>
      </w:r>
      <w:r w:rsidR="00DB77E4">
        <w:t>Forwarding Domain</w:t>
      </w:r>
      <w:r w:rsidR="00301121">
        <w:t xml:space="preserve"> and</w:t>
      </w:r>
      <w:r w:rsidR="00DB77E4">
        <w:t xml:space="preserve"> </w:t>
      </w:r>
      <w:r w:rsidR="00BC70C9">
        <w:t>Flow</w:t>
      </w:r>
      <w:r>
        <w:t>-points</w:t>
      </w:r>
    </w:p>
    <w:p w14:paraId="2F145D1E" w14:textId="07A6712C" w:rsidR="00EE5784" w:rsidRPr="004332D0" w:rsidRDefault="00EE5784" w:rsidP="00EE5784">
      <w:pPr>
        <w:pStyle w:val="Heading3"/>
        <w:numPr>
          <w:ilvl w:val="0"/>
          <w:numId w:val="90"/>
        </w:numPr>
        <w:rPr>
          <w:b w:val="0"/>
          <w:bCs/>
          <w:sz w:val="20"/>
          <w:szCs w:val="20"/>
        </w:rPr>
      </w:pPr>
      <w:r>
        <w:rPr>
          <w:b w:val="0"/>
          <w:bCs/>
          <w:sz w:val="20"/>
          <w:szCs w:val="20"/>
        </w:rPr>
        <w:t>Verify the classifiers you created:</w:t>
      </w:r>
    </w:p>
    <w:p w14:paraId="5AAEF894" w14:textId="26BDD128" w:rsidR="00F9270B" w:rsidRDefault="004332D0" w:rsidP="00EE5784">
      <w:pPr>
        <w:pStyle w:val="BodyNormal"/>
        <w:rPr>
          <w:lang w:eastAsia="en-US"/>
        </w:rPr>
      </w:pPr>
      <w:r>
        <w:rPr>
          <w:noProof/>
        </w:rPr>
        <mc:AlternateContent>
          <mc:Choice Requires="wpg">
            <w:drawing>
              <wp:anchor distT="0" distB="0" distL="114300" distR="114300" simplePos="0" relativeHeight="251660288" behindDoc="0" locked="0" layoutInCell="1" allowOverlap="1" wp14:anchorId="5B0DAF31" wp14:editId="3706C577">
                <wp:simplePos x="0" y="0"/>
                <wp:positionH relativeFrom="column">
                  <wp:posOffset>0</wp:posOffset>
                </wp:positionH>
                <wp:positionV relativeFrom="paragraph">
                  <wp:posOffset>-635</wp:posOffset>
                </wp:positionV>
                <wp:extent cx="5124450" cy="2324101"/>
                <wp:effectExtent l="0" t="0" r="0" b="0"/>
                <wp:wrapNone/>
                <wp:docPr id="4109" name="Group 6"/>
                <wp:cNvGraphicFramePr/>
                <a:graphic xmlns:a="http://schemas.openxmlformats.org/drawingml/2006/main">
                  <a:graphicData uri="http://schemas.microsoft.com/office/word/2010/wordprocessingGroup">
                    <wpg:wgp>
                      <wpg:cNvGrpSpPr/>
                      <wpg:grpSpPr>
                        <a:xfrm>
                          <a:off x="0" y="0"/>
                          <a:ext cx="5124450" cy="2324101"/>
                          <a:chOff x="0" y="0"/>
                          <a:chExt cx="5124450" cy="2324101"/>
                        </a:xfrm>
                      </wpg:grpSpPr>
                      <wps:wsp>
                        <wps:cNvPr id="4110" name="Rectangle: Rounded Corners 4110"/>
                        <wps:cNvSpPr/>
                        <wps:spPr>
                          <a:xfrm>
                            <a:off x="0" y="0"/>
                            <a:ext cx="5124450" cy="2324101"/>
                          </a:xfrm>
                          <a:prstGeom prst="roundRect">
                            <a:avLst/>
                          </a:prstGeom>
                          <a:solidFill>
                            <a:srgbClr val="E8E8E8"/>
                          </a:solidFill>
                          <a:ln w="57150">
                            <a:noFill/>
                          </a:ln>
                        </wps:spPr>
                        <wps:style>
                          <a:lnRef idx="1">
                            <a:schemeClr val="accent4"/>
                          </a:lnRef>
                          <a:fillRef idx="0">
                            <a:schemeClr val="accent4"/>
                          </a:fillRef>
                          <a:effectRef idx="0">
                            <a:schemeClr val="accent4"/>
                          </a:effectRef>
                          <a:fontRef idx="minor">
                            <a:schemeClr val="tx1"/>
                          </a:fontRef>
                        </wps:style>
                        <wps:bodyPr rtlCol="0" anchor="ctr"/>
                      </wps:wsp>
                      <pic:pic xmlns:pic="http://schemas.openxmlformats.org/drawingml/2006/picture">
                        <pic:nvPicPr>
                          <pic:cNvPr id="4111" name="Picture 4111"/>
                          <pic:cNvPicPr>
                            <a:picLocks noChangeAspect="1"/>
                          </pic:cNvPicPr>
                        </pic:nvPicPr>
                        <pic:blipFill>
                          <a:blip r:embed="rId28"/>
                          <a:stretch>
                            <a:fillRect/>
                          </a:stretch>
                        </pic:blipFill>
                        <pic:spPr>
                          <a:xfrm>
                            <a:off x="266700" y="271339"/>
                            <a:ext cx="4744112" cy="1781424"/>
                          </a:xfrm>
                          <a:prstGeom prst="rect">
                            <a:avLst/>
                          </a:prstGeom>
                        </pic:spPr>
                      </pic:pic>
                    </wpg:wgp>
                  </a:graphicData>
                </a:graphic>
              </wp:anchor>
            </w:drawing>
          </mc:Choice>
          <mc:Fallback>
            <w:pict>
              <v:group w14:anchorId="26B05737" id="Group 6" o:spid="_x0000_s1026" style="position:absolute;margin-left:0;margin-top:-.05pt;width:403.5pt;height:183pt;z-index:251660288" coordsize="51244,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">
                <v:roundrect id="Rectangle: Rounded Corners 4110" o:spid="_x0000_s1027" style="position:absolute;width:51244;height:232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" fillcolor="#e8e8e8" stroked="f" strokeweight="4.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1" o:spid="_x0000_s1028" type="#_x0000_t75" style="position:absolute;left:2667;top:2713;width:47441;height:1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">
                  <v:imagedata r:id="rId29" o:title=""/>
                </v:shape>
              </v:group>
            </w:pict>
          </mc:Fallback>
        </mc:AlternateContent>
      </w:r>
    </w:p>
    <w:p w14:paraId="7705DC37" w14:textId="40436A37" w:rsidR="00F9270B" w:rsidRDefault="00F9270B" w:rsidP="00EE5784">
      <w:pPr>
        <w:pStyle w:val="BodyNormal"/>
        <w:rPr>
          <w:lang w:eastAsia="en-US"/>
        </w:rPr>
      </w:pPr>
    </w:p>
    <w:p w14:paraId="754EA04C" w14:textId="7CD93311" w:rsidR="00F9270B" w:rsidRDefault="00F9270B" w:rsidP="00EE5784">
      <w:pPr>
        <w:pStyle w:val="BodyNormal"/>
        <w:rPr>
          <w:lang w:eastAsia="en-US"/>
        </w:rPr>
      </w:pPr>
    </w:p>
    <w:p w14:paraId="33891F25" w14:textId="79BE9453" w:rsidR="004332D0" w:rsidRDefault="004332D0" w:rsidP="00EE5784">
      <w:pPr>
        <w:pStyle w:val="BodyNormal"/>
        <w:rPr>
          <w:lang w:eastAsia="en-US"/>
        </w:rPr>
      </w:pPr>
    </w:p>
    <w:p w14:paraId="1F4D3CE6" w14:textId="71260A0F" w:rsidR="004332D0" w:rsidRDefault="004332D0" w:rsidP="00EE5784">
      <w:pPr>
        <w:pStyle w:val="BodyNormal"/>
        <w:rPr>
          <w:lang w:eastAsia="en-US"/>
        </w:rPr>
      </w:pPr>
    </w:p>
    <w:p w14:paraId="5B5CDEBA" w14:textId="14D97A63" w:rsidR="004332D0" w:rsidRDefault="004332D0" w:rsidP="00EE5784">
      <w:pPr>
        <w:pStyle w:val="BodyNormal"/>
        <w:rPr>
          <w:lang w:eastAsia="en-US"/>
        </w:rPr>
      </w:pPr>
    </w:p>
    <w:p w14:paraId="7638E242" w14:textId="7F4CE3F3" w:rsidR="004332D0" w:rsidRDefault="004332D0" w:rsidP="00EE5784">
      <w:pPr>
        <w:pStyle w:val="BodyNormal"/>
        <w:rPr>
          <w:lang w:eastAsia="en-US"/>
        </w:rPr>
      </w:pPr>
    </w:p>
    <w:p w14:paraId="43D1E9B9" w14:textId="06F7444D" w:rsidR="004332D0" w:rsidRDefault="004332D0" w:rsidP="00EE5784">
      <w:pPr>
        <w:pStyle w:val="BodyNormal"/>
        <w:rPr>
          <w:lang w:eastAsia="en-US"/>
        </w:rPr>
      </w:pPr>
    </w:p>
    <w:p w14:paraId="5703E190" w14:textId="4AF135DE" w:rsidR="00EE78C5" w:rsidRDefault="00EE78C5" w:rsidP="00EE5784">
      <w:pPr>
        <w:pStyle w:val="BodyNormal"/>
        <w:rPr>
          <w:lang w:eastAsia="en-US"/>
        </w:rPr>
      </w:pPr>
    </w:p>
    <w:p w14:paraId="22AC5659" w14:textId="77777777" w:rsidR="00EE78C5" w:rsidRDefault="00EE78C5" w:rsidP="00EE5784">
      <w:pPr>
        <w:pStyle w:val="BodyNormal"/>
        <w:rPr>
          <w:lang w:eastAsia="en-US"/>
        </w:rPr>
      </w:pPr>
    </w:p>
    <w:p w14:paraId="53BF4E9C" w14:textId="502C9198" w:rsidR="006736B0" w:rsidRDefault="006736B0" w:rsidP="00EE5784">
      <w:pPr>
        <w:pStyle w:val="BodyNormal"/>
        <w:rPr>
          <w:lang w:eastAsia="en-US"/>
        </w:rPr>
      </w:pPr>
    </w:p>
    <w:p w14:paraId="081A1E7B" w14:textId="6D1008C2" w:rsidR="006736B0" w:rsidRDefault="006736B0" w:rsidP="00EE5784">
      <w:pPr>
        <w:pStyle w:val="BodyNormal"/>
        <w:rPr>
          <w:lang w:eastAsia="en-US"/>
        </w:rPr>
      </w:pPr>
    </w:p>
    <w:p w14:paraId="1B2CDD89" w14:textId="77777777" w:rsidR="006736B0" w:rsidRPr="00EE5784" w:rsidRDefault="006736B0" w:rsidP="00EE5784">
      <w:pPr>
        <w:pStyle w:val="BodyNormal"/>
        <w:rPr>
          <w:lang w:eastAsia="en-US"/>
        </w:rPr>
      </w:pPr>
    </w:p>
    <w:p w14:paraId="60B50D67" w14:textId="52E3D6A0" w:rsidR="00D16B30" w:rsidRDefault="00D16B30" w:rsidP="00EB3DF0">
      <w:pPr>
        <w:pStyle w:val="Heading3"/>
        <w:numPr>
          <w:ilvl w:val="0"/>
          <w:numId w:val="90"/>
        </w:numPr>
        <w:rPr>
          <w:b w:val="0"/>
          <w:bCs/>
          <w:sz w:val="20"/>
          <w:szCs w:val="20"/>
        </w:rPr>
      </w:pPr>
      <w:r>
        <w:rPr>
          <w:b w:val="0"/>
          <w:bCs/>
          <w:sz w:val="20"/>
          <w:szCs w:val="20"/>
        </w:rPr>
        <w:t>Verify whether the Forwarding Domain was created correctly</w:t>
      </w:r>
      <w:r w:rsidR="00EE5784">
        <w:rPr>
          <w:b w:val="0"/>
          <w:bCs/>
          <w:sz w:val="20"/>
          <w:szCs w:val="20"/>
        </w:rPr>
        <w:t>:</w:t>
      </w:r>
    </w:p>
    <w:p w14:paraId="674E6991" w14:textId="5D73137A" w:rsidR="00D16B30" w:rsidRPr="00D16B30" w:rsidRDefault="00D16B30" w:rsidP="00D16B30">
      <w:pPr>
        <w:pStyle w:val="BodyNormal"/>
        <w:rPr>
          <w:lang w:eastAsia="en-US"/>
        </w:rPr>
      </w:pPr>
    </w:p>
    <w:p w14:paraId="4CE3BD33" w14:textId="56282728" w:rsidR="00FD2A35" w:rsidRDefault="00FD2A35" w:rsidP="00FD2A35">
      <w:pPr>
        <w:pStyle w:val="Heading3"/>
        <w:numPr>
          <w:ilvl w:val="0"/>
          <w:numId w:val="0"/>
        </w:numPr>
        <w:ind w:left="720"/>
        <w:rPr>
          <w:b w:val="0"/>
          <w:bCs/>
          <w:sz w:val="20"/>
          <w:szCs w:val="20"/>
        </w:rPr>
      </w:pPr>
      <w:r>
        <w:rPr>
          <w:noProof/>
        </w:rPr>
        <mc:AlternateContent>
          <mc:Choice Requires="wpg">
            <w:drawing>
              <wp:anchor distT="0" distB="0" distL="114300" distR="114300" simplePos="0" relativeHeight="251662336" behindDoc="0" locked="0" layoutInCell="1" allowOverlap="1" wp14:anchorId="376370D8" wp14:editId="460A2897">
                <wp:simplePos x="0" y="0"/>
                <wp:positionH relativeFrom="column">
                  <wp:posOffset>0</wp:posOffset>
                </wp:positionH>
                <wp:positionV relativeFrom="paragraph">
                  <wp:posOffset>0</wp:posOffset>
                </wp:positionV>
                <wp:extent cx="4191000" cy="1800225"/>
                <wp:effectExtent l="0" t="0" r="0" b="9525"/>
                <wp:wrapNone/>
                <wp:docPr id="4115" name="Group 12"/>
                <wp:cNvGraphicFramePr/>
                <a:graphic xmlns:a="http://schemas.openxmlformats.org/drawingml/2006/main">
                  <a:graphicData uri="http://schemas.microsoft.com/office/word/2010/wordprocessingGroup">
                    <wpg:wgp>
                      <wpg:cNvGrpSpPr/>
                      <wpg:grpSpPr>
                        <a:xfrm>
                          <a:off x="0" y="0"/>
                          <a:ext cx="4191000" cy="1800225"/>
                          <a:chOff x="0" y="0"/>
                          <a:chExt cx="4191000" cy="1800225"/>
                        </a:xfrm>
                      </wpg:grpSpPr>
                      <wps:wsp>
                        <wps:cNvPr id="4116" name="Rectangle: Rounded Corners 4116"/>
                        <wps:cNvSpPr/>
                        <wps:spPr>
                          <a:xfrm>
                            <a:off x="0" y="0"/>
                            <a:ext cx="4191000" cy="1800225"/>
                          </a:xfrm>
                          <a:prstGeom prst="roundRect">
                            <a:avLst/>
                          </a:prstGeom>
                          <a:solidFill>
                            <a:srgbClr val="E8E8E8"/>
                          </a:solidFill>
                          <a:ln w="57150" cap="flat" cmpd="sng" algn="ctr">
                            <a:noFill/>
                            <a:prstDash val="solid"/>
                            <a:miter lim="800000"/>
                          </a:ln>
                          <a:effectLst/>
                        </wps:spPr>
                        <wps:bodyPr rtlCol="0" anchor="ctr"/>
                      </wps:wsp>
                      <pic:pic xmlns:pic="http://schemas.openxmlformats.org/drawingml/2006/picture">
                        <pic:nvPicPr>
                          <pic:cNvPr id="4117" name="Picture 4117"/>
                          <pic:cNvPicPr>
                            <a:picLocks noChangeAspect="1"/>
                          </pic:cNvPicPr>
                        </pic:nvPicPr>
                        <pic:blipFill>
                          <a:blip r:embed="rId30"/>
                          <a:stretch>
                            <a:fillRect/>
                          </a:stretch>
                        </pic:blipFill>
                        <pic:spPr>
                          <a:xfrm>
                            <a:off x="509343" y="180770"/>
                            <a:ext cx="3496163" cy="1467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95A5A5" id="Group 12" o:spid="_x0000_s1026" style="position:absolute;margin-left:0;margin-top:0;width:330pt;height:141.75pt;z-index:251662336;mso-width-relative:margin;mso-height-relative:margin" coordsize="4191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">
                <v:roundrect id="Rectangle: Rounded Corners 4116" o:spid="_x0000_s1027" style="position:absolute;width:41910;height:18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" fillcolor="#e8e8e8" stroked="f" strokeweight="4.5pt">
                  <v:stroke joinstyle="miter"/>
                </v:roundrect>
                <v:shape id="Picture 4117" o:spid="_x0000_s1028" type="#_x0000_t75" style="position:absolute;left:5093;top:1807;width:34962;height:1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">
                  <v:imagedata r:id="rId31" o:title=""/>
                </v:shape>
              </v:group>
            </w:pict>
          </mc:Fallback>
        </mc:AlternateContent>
      </w:r>
    </w:p>
    <w:p w14:paraId="656B021A" w14:textId="553C9695" w:rsidR="00FD2A35" w:rsidRDefault="00FD2A35" w:rsidP="00FD2A35">
      <w:pPr>
        <w:pStyle w:val="BodyNormal"/>
        <w:rPr>
          <w:lang w:eastAsia="en-US"/>
        </w:rPr>
      </w:pPr>
    </w:p>
    <w:p w14:paraId="1069A4A1" w14:textId="3FDD6771" w:rsidR="00FD2A35" w:rsidRDefault="00FD2A35" w:rsidP="00FD2A35">
      <w:pPr>
        <w:pStyle w:val="BodyNormal"/>
        <w:rPr>
          <w:lang w:eastAsia="en-US"/>
        </w:rPr>
      </w:pPr>
    </w:p>
    <w:p w14:paraId="2BD6214F" w14:textId="50C8A392" w:rsidR="00FD2A35" w:rsidRDefault="00FD2A35" w:rsidP="00FD2A35">
      <w:pPr>
        <w:pStyle w:val="BodyNormal"/>
        <w:rPr>
          <w:lang w:eastAsia="en-US"/>
        </w:rPr>
      </w:pPr>
    </w:p>
    <w:p w14:paraId="3C380A01" w14:textId="4CE4ACC4" w:rsidR="00FD2A35" w:rsidRDefault="00FD2A35" w:rsidP="00FD2A35">
      <w:pPr>
        <w:pStyle w:val="BodyNormal"/>
        <w:rPr>
          <w:lang w:eastAsia="en-US"/>
        </w:rPr>
      </w:pPr>
    </w:p>
    <w:p w14:paraId="7BC4C453" w14:textId="46AC9E49" w:rsidR="00FD2A35" w:rsidRDefault="00FD2A35" w:rsidP="00FD2A35">
      <w:pPr>
        <w:pStyle w:val="BodyNormal"/>
        <w:rPr>
          <w:lang w:eastAsia="en-US"/>
        </w:rPr>
      </w:pPr>
    </w:p>
    <w:p w14:paraId="6741335B" w14:textId="4B5C05EC" w:rsidR="00FD2A35" w:rsidRDefault="00FD2A35" w:rsidP="00FD2A35">
      <w:pPr>
        <w:pStyle w:val="BodyNormal"/>
        <w:rPr>
          <w:lang w:eastAsia="en-US"/>
        </w:rPr>
      </w:pPr>
    </w:p>
    <w:p w14:paraId="245BFCBD" w14:textId="77FB9581" w:rsidR="00FD2A35" w:rsidRDefault="00FD2A35" w:rsidP="00FD2A35">
      <w:pPr>
        <w:pStyle w:val="BodyNormal"/>
        <w:rPr>
          <w:lang w:eastAsia="en-US"/>
        </w:rPr>
      </w:pPr>
    </w:p>
    <w:p w14:paraId="4196D950" w14:textId="77777777" w:rsidR="00FD2A35" w:rsidRPr="00FD2A35" w:rsidRDefault="00FD2A35" w:rsidP="00FD2A35">
      <w:pPr>
        <w:pStyle w:val="BodyNormal"/>
        <w:rPr>
          <w:lang w:eastAsia="en-US"/>
        </w:rPr>
      </w:pPr>
    </w:p>
    <w:p w14:paraId="6CC6DDD9" w14:textId="181222F2" w:rsidR="00A84A67" w:rsidRPr="00163779" w:rsidRDefault="004A2663" w:rsidP="00163779">
      <w:pPr>
        <w:pStyle w:val="Heading3"/>
        <w:numPr>
          <w:ilvl w:val="0"/>
          <w:numId w:val="90"/>
        </w:numPr>
        <w:rPr>
          <w:b w:val="0"/>
          <w:bCs/>
          <w:sz w:val="20"/>
          <w:szCs w:val="20"/>
        </w:rPr>
      </w:pPr>
      <w:r w:rsidRPr="00BE5F5F">
        <w:rPr>
          <w:b w:val="0"/>
          <w:bCs/>
          <w:sz w:val="20"/>
          <w:szCs w:val="20"/>
        </w:rPr>
        <w:t xml:space="preserve">Verify the </w:t>
      </w:r>
      <w:r w:rsidR="00BE5F5F" w:rsidRPr="00BE5F5F">
        <w:rPr>
          <w:b w:val="0"/>
          <w:bCs/>
          <w:sz w:val="20"/>
          <w:szCs w:val="20"/>
        </w:rPr>
        <w:t xml:space="preserve">operational </w:t>
      </w:r>
      <w:r w:rsidRPr="00BE5F5F">
        <w:rPr>
          <w:b w:val="0"/>
          <w:bCs/>
          <w:sz w:val="20"/>
          <w:szCs w:val="20"/>
        </w:rPr>
        <w:t>state</w:t>
      </w:r>
      <w:r w:rsidR="00BE5F5F" w:rsidRPr="00BE5F5F">
        <w:rPr>
          <w:b w:val="0"/>
          <w:bCs/>
          <w:sz w:val="20"/>
          <w:szCs w:val="20"/>
        </w:rPr>
        <w:t xml:space="preserve"> of the flow-points you just created.</w:t>
      </w:r>
      <w:r w:rsidRPr="00BE5F5F">
        <w:rPr>
          <w:b w:val="0"/>
          <w:bCs/>
          <w:sz w:val="20"/>
          <w:szCs w:val="20"/>
        </w:rPr>
        <w:t xml:space="preserve"> </w:t>
      </w:r>
    </w:p>
    <w:p w14:paraId="133E1A48" w14:textId="18255F54" w:rsidR="00B82D63" w:rsidRDefault="00993D36" w:rsidP="00234B7C">
      <w:pPr>
        <w:pStyle w:val="Heading3"/>
      </w:pPr>
      <w:r>
        <w:rPr>
          <w:noProof/>
        </w:rPr>
        <w:drawing>
          <wp:inline distT="0" distB="0" distL="0" distR="0" wp14:anchorId="536F3660" wp14:editId="609A14EB">
            <wp:extent cx="6377029" cy="2024860"/>
            <wp:effectExtent l="0" t="0" r="508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9460" cy="2041508"/>
                    </a:xfrm>
                    <a:prstGeom prst="rect">
                      <a:avLst/>
                    </a:prstGeom>
                    <a:noFill/>
                  </pic:spPr>
                </pic:pic>
              </a:graphicData>
            </a:graphic>
          </wp:inline>
        </w:drawing>
      </w:r>
    </w:p>
    <w:p w14:paraId="4DFF1C36" w14:textId="0B3E39E2" w:rsidR="00993D36" w:rsidRDefault="00993D36" w:rsidP="00993D36">
      <w:pPr>
        <w:pStyle w:val="BodyNormal"/>
        <w:rPr>
          <w:lang w:eastAsia="en-US"/>
        </w:rPr>
      </w:pPr>
    </w:p>
    <w:p w14:paraId="05E369E8" w14:textId="04A2BDC2" w:rsidR="00993D36" w:rsidRDefault="00993D36" w:rsidP="00993D36">
      <w:pPr>
        <w:pStyle w:val="BodyNormal"/>
        <w:rPr>
          <w:lang w:eastAsia="en-US"/>
        </w:rPr>
      </w:pPr>
    </w:p>
    <w:p w14:paraId="5FB1EC57" w14:textId="5CD04477" w:rsidR="00993D36" w:rsidRDefault="00993D36" w:rsidP="00993D36">
      <w:pPr>
        <w:pStyle w:val="BodyNormal"/>
        <w:rPr>
          <w:lang w:eastAsia="en-US"/>
        </w:rPr>
      </w:pPr>
    </w:p>
    <w:p w14:paraId="5F7B9D92" w14:textId="4E0493EE" w:rsidR="00993D36" w:rsidRDefault="00993D36" w:rsidP="00993D36">
      <w:pPr>
        <w:pStyle w:val="BodyNormal"/>
        <w:rPr>
          <w:lang w:eastAsia="en-US"/>
        </w:rPr>
      </w:pPr>
    </w:p>
    <w:p w14:paraId="7F5BFE02" w14:textId="7E54CF78" w:rsidR="00993D36" w:rsidRDefault="00993D36" w:rsidP="00993D36">
      <w:pPr>
        <w:pStyle w:val="BodyNormal"/>
        <w:rPr>
          <w:lang w:eastAsia="en-US"/>
        </w:rPr>
      </w:pPr>
    </w:p>
    <w:p w14:paraId="50AF2D01" w14:textId="49739A3E" w:rsidR="00993D36" w:rsidRDefault="00993D36" w:rsidP="00993D36">
      <w:pPr>
        <w:pStyle w:val="BodyNormal"/>
        <w:rPr>
          <w:lang w:eastAsia="en-US"/>
        </w:rPr>
      </w:pPr>
    </w:p>
    <w:p w14:paraId="1FD87750" w14:textId="2FE6703C" w:rsidR="00993D36" w:rsidRDefault="00993D36" w:rsidP="00993D36">
      <w:pPr>
        <w:pStyle w:val="BodyNormal"/>
        <w:rPr>
          <w:lang w:eastAsia="en-US"/>
        </w:rPr>
      </w:pPr>
    </w:p>
    <w:p w14:paraId="381812A6" w14:textId="76D81F9D" w:rsidR="00993D36" w:rsidRDefault="00993D36" w:rsidP="00993D36">
      <w:pPr>
        <w:pStyle w:val="BodyNormal"/>
        <w:rPr>
          <w:lang w:eastAsia="en-US"/>
        </w:rPr>
      </w:pPr>
    </w:p>
    <w:p w14:paraId="4EF2185B" w14:textId="389D350C" w:rsidR="00993D36" w:rsidRDefault="00993D36" w:rsidP="00993D36">
      <w:pPr>
        <w:pStyle w:val="BodyNormal"/>
        <w:rPr>
          <w:lang w:eastAsia="en-US"/>
        </w:rPr>
      </w:pPr>
    </w:p>
    <w:p w14:paraId="0208ECF9" w14:textId="77777777" w:rsidR="00993D36" w:rsidRPr="00993D36" w:rsidRDefault="00993D36" w:rsidP="00993D36">
      <w:pPr>
        <w:pStyle w:val="BodyNormal"/>
        <w:rPr>
          <w:lang w:eastAsia="en-US"/>
        </w:rPr>
      </w:pPr>
    </w:p>
    <w:p w14:paraId="68DF16C6" w14:textId="77777777" w:rsidR="004764D0" w:rsidRDefault="004764D0" w:rsidP="00234B7C">
      <w:pPr>
        <w:pStyle w:val="Heading3"/>
      </w:pPr>
    </w:p>
    <w:p w14:paraId="0E339CC9" w14:textId="04905099" w:rsidR="00234B7C" w:rsidRDefault="00234B7C" w:rsidP="00234B7C">
      <w:pPr>
        <w:pStyle w:val="Heading3"/>
      </w:pPr>
      <w:r>
        <w:t xml:space="preserve">Task </w:t>
      </w:r>
      <w:r w:rsidR="00F86C91">
        <w:t>5</w:t>
      </w:r>
      <w:r>
        <w:t xml:space="preserve">: Configure </w:t>
      </w:r>
      <w:r w:rsidR="00BC70C9">
        <w:t xml:space="preserve">Common Management </w:t>
      </w:r>
      <w:r>
        <w:t xml:space="preserve">IP </w:t>
      </w:r>
      <w:r w:rsidR="00BC70C9">
        <w:t>Interface</w:t>
      </w:r>
    </w:p>
    <w:p w14:paraId="2F70A119" w14:textId="638CDA1A" w:rsidR="004E21EC" w:rsidRPr="004E21EC" w:rsidRDefault="00EC7F53" w:rsidP="004E21EC">
      <w:pPr>
        <w:pStyle w:val="BodyNormal"/>
        <w:rPr>
          <w:lang w:eastAsia="en-US"/>
        </w:rPr>
      </w:pPr>
      <w:r w:rsidRPr="00EC7F53">
        <w:rPr>
          <w:noProof/>
          <w:lang w:eastAsia="en-US"/>
        </w:rPr>
        <w:drawing>
          <wp:inline distT="0" distB="0" distL="0" distR="0" wp14:anchorId="2D9802E5" wp14:editId="36BA5E16">
            <wp:extent cx="5980430" cy="3444875"/>
            <wp:effectExtent l="0" t="0" r="1270" b="3175"/>
            <wp:docPr id="2096" name="Picture 20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2096" descr="Diagram&#10;&#10;Description automatically generated"/>
                    <pic:cNvPicPr/>
                  </pic:nvPicPr>
                  <pic:blipFill>
                    <a:blip r:embed="rId33"/>
                    <a:stretch>
                      <a:fillRect/>
                    </a:stretch>
                  </pic:blipFill>
                  <pic:spPr>
                    <a:xfrm>
                      <a:off x="0" y="0"/>
                      <a:ext cx="5980430" cy="3444875"/>
                    </a:xfrm>
                    <a:prstGeom prst="rect">
                      <a:avLst/>
                    </a:prstGeom>
                  </pic:spPr>
                </pic:pic>
              </a:graphicData>
            </a:graphic>
          </wp:inline>
        </w:drawing>
      </w:r>
    </w:p>
    <w:p w14:paraId="6D1276DA" w14:textId="66C35DB0" w:rsidR="00234B7C" w:rsidRDefault="00234B7C" w:rsidP="00EB3DF0">
      <w:pPr>
        <w:pStyle w:val="NumberedListNormal"/>
        <w:numPr>
          <w:ilvl w:val="0"/>
          <w:numId w:val="91"/>
        </w:numPr>
      </w:pPr>
      <w:r>
        <w:t>On the 5170-2, execute the following commands</w:t>
      </w:r>
      <w:r w:rsidR="0092688E" w:rsidRPr="0092688E">
        <w:t xml:space="preserve"> </w:t>
      </w:r>
      <w:r w:rsidR="0092688E">
        <w:t xml:space="preserve">(just once, </w:t>
      </w:r>
      <w:r w:rsidR="00640B8A">
        <w:t xml:space="preserve">to </w:t>
      </w:r>
      <w:r w:rsidR="0092688E">
        <w:t>be used by both teams):</w:t>
      </w:r>
    </w:p>
    <w:p w14:paraId="60BF9783" w14:textId="77777777" w:rsidR="00BE5F5F" w:rsidRDefault="00234B7C" w:rsidP="00EB3DF0">
      <w:pPr>
        <w:pStyle w:val="CodeLevel1"/>
        <w:numPr>
          <w:ilvl w:val="0"/>
          <w:numId w:val="46"/>
        </w:numPr>
        <w:rPr>
          <w:lang w:val="en-IN"/>
        </w:rPr>
      </w:pPr>
      <w:r w:rsidRPr="00BE5F5F">
        <w:rPr>
          <w:lang w:val="en-IN"/>
        </w:rPr>
        <w:t xml:space="preserve">5170-2&gt; </w:t>
      </w:r>
      <w:r w:rsidRPr="004764D0">
        <w:rPr>
          <w:b/>
          <w:bCs/>
          <w:lang w:val="en-IN"/>
        </w:rPr>
        <w:t>config</w:t>
      </w:r>
      <w:r w:rsidR="00BE5F5F" w:rsidRPr="00BE5F5F">
        <w:rPr>
          <w:lang w:val="en-IN"/>
        </w:rPr>
        <w:t xml:space="preserve"> </w:t>
      </w:r>
    </w:p>
    <w:p w14:paraId="50A1F779" w14:textId="6330C342" w:rsidR="00234B7C" w:rsidRPr="00BE5F5F" w:rsidRDefault="00234B7C" w:rsidP="00EB3DF0">
      <w:pPr>
        <w:pStyle w:val="CodeLevel1"/>
        <w:numPr>
          <w:ilvl w:val="0"/>
          <w:numId w:val="46"/>
        </w:numPr>
        <w:rPr>
          <w:lang w:val="en-IN"/>
        </w:rPr>
      </w:pPr>
      <w:r w:rsidRPr="00BE5F5F">
        <w:rPr>
          <w:lang w:val="en-IN"/>
        </w:rPr>
        <w:t xml:space="preserve">diag@5170-2# </w:t>
      </w:r>
      <w:proofErr w:type="spellStart"/>
      <w:r w:rsidR="00173EDD" w:rsidRPr="004764D0">
        <w:rPr>
          <w:b/>
          <w:bCs/>
          <w:lang w:val="en-GB"/>
        </w:rPr>
        <w:t>oc-</w:t>
      </w:r>
      <w:proofErr w:type="gramStart"/>
      <w:r w:rsidR="00173EDD" w:rsidRPr="004764D0">
        <w:rPr>
          <w:b/>
          <w:bCs/>
          <w:lang w:val="en-GB"/>
        </w:rPr>
        <w:t>if:interfaces</w:t>
      </w:r>
      <w:proofErr w:type="spellEnd"/>
      <w:proofErr w:type="gramEnd"/>
      <w:r w:rsidR="00173EDD" w:rsidRPr="004764D0">
        <w:rPr>
          <w:b/>
          <w:bCs/>
          <w:lang w:val="en-GB"/>
        </w:rPr>
        <w:t xml:space="preserve"> interface OLT_MGMT_ITF config name OLT_MGMT_ITF </w:t>
      </w:r>
      <w:proofErr w:type="spellStart"/>
      <w:r w:rsidR="00173EDD" w:rsidRPr="004764D0">
        <w:rPr>
          <w:b/>
          <w:bCs/>
          <w:lang w:val="en-GB"/>
        </w:rPr>
        <w:t>cn-if:type</w:t>
      </w:r>
      <w:proofErr w:type="spellEnd"/>
      <w:r w:rsidR="00173EDD" w:rsidRPr="004764D0">
        <w:rPr>
          <w:b/>
          <w:bCs/>
          <w:lang w:val="en-GB"/>
        </w:rPr>
        <w:t xml:space="preserve"> </w:t>
      </w:r>
      <w:proofErr w:type="spellStart"/>
      <w:r w:rsidR="00173EDD" w:rsidRPr="004764D0">
        <w:rPr>
          <w:b/>
          <w:bCs/>
          <w:lang w:val="en-GB"/>
        </w:rPr>
        <w:t>ip</w:t>
      </w:r>
      <w:proofErr w:type="spellEnd"/>
      <w:r w:rsidR="00173EDD" w:rsidRPr="004764D0">
        <w:rPr>
          <w:b/>
          <w:bCs/>
          <w:lang w:val="en-GB"/>
        </w:rPr>
        <w:t xml:space="preserve"> </w:t>
      </w:r>
      <w:proofErr w:type="spellStart"/>
      <w:r w:rsidR="00173EDD" w:rsidRPr="004764D0">
        <w:rPr>
          <w:b/>
          <w:bCs/>
          <w:lang w:val="en-GB"/>
        </w:rPr>
        <w:t>mtu</w:t>
      </w:r>
      <w:proofErr w:type="spellEnd"/>
      <w:r w:rsidR="00173EDD" w:rsidRPr="004764D0">
        <w:rPr>
          <w:b/>
          <w:bCs/>
          <w:lang w:val="en-GB"/>
        </w:rPr>
        <w:t xml:space="preserve"> 1500 admin-status true underlay-binding config </w:t>
      </w:r>
      <w:proofErr w:type="spellStart"/>
      <w:r w:rsidR="00173EDD" w:rsidRPr="004764D0">
        <w:rPr>
          <w:b/>
          <w:bCs/>
          <w:lang w:val="en-GB"/>
        </w:rPr>
        <w:t>fd</w:t>
      </w:r>
      <w:proofErr w:type="spellEnd"/>
      <w:r w:rsidR="00173EDD" w:rsidRPr="004764D0">
        <w:rPr>
          <w:b/>
          <w:bCs/>
          <w:lang w:val="en-GB"/>
        </w:rPr>
        <w:t xml:space="preserve"> OLT_MGMT_FD</w:t>
      </w:r>
    </w:p>
    <w:p w14:paraId="751FB069" w14:textId="17CE8EBB" w:rsidR="004764D0" w:rsidRDefault="004764D0">
      <w:pPr>
        <w:spacing w:after="200" w:line="276" w:lineRule="auto"/>
        <w:rPr>
          <w:rFonts w:ascii="Arial" w:hAnsi="Arial" w:cs="Arial"/>
          <w:b/>
          <w:color w:val="383838"/>
          <w:sz w:val="24"/>
        </w:rPr>
      </w:pPr>
    </w:p>
    <w:p w14:paraId="161ACFB2" w14:textId="7C652339" w:rsidR="009A6AD8" w:rsidRDefault="009A6AD8" w:rsidP="00157C2F">
      <w:pPr>
        <w:pStyle w:val="Heading3"/>
        <w:ind w:left="0" w:firstLine="0"/>
      </w:pPr>
      <w:r>
        <w:t xml:space="preserve">Task </w:t>
      </w:r>
      <w:r w:rsidR="00F86C91">
        <w:t>6</w:t>
      </w:r>
      <w:r>
        <w:t xml:space="preserve">: </w:t>
      </w:r>
      <w:r w:rsidR="00C14997">
        <w:t xml:space="preserve">Verify </w:t>
      </w:r>
      <w:r w:rsidR="00166B8F">
        <w:t xml:space="preserve">the Management </w:t>
      </w:r>
      <w:r w:rsidR="00234B7C">
        <w:t xml:space="preserve">IP </w:t>
      </w:r>
      <w:r w:rsidR="00166B8F">
        <w:t>Interface</w:t>
      </w:r>
    </w:p>
    <w:p w14:paraId="2878910D" w14:textId="1FE106F9" w:rsidR="00D43A89" w:rsidRDefault="00E71195" w:rsidP="00EB3DF0">
      <w:pPr>
        <w:pStyle w:val="NumberedListNormal"/>
        <w:numPr>
          <w:ilvl w:val="0"/>
          <w:numId w:val="92"/>
        </w:numPr>
      </w:pPr>
      <w:r>
        <w:t>Verify</w:t>
      </w:r>
      <w:r w:rsidR="008A1AE0">
        <w:t xml:space="preserve"> the </w:t>
      </w:r>
      <w:r w:rsidR="00D43A89">
        <w:t>existing IP interfaces with this command:</w:t>
      </w:r>
    </w:p>
    <w:p w14:paraId="614409B4" w14:textId="3BA68B64" w:rsidR="005C50E6" w:rsidRDefault="005C50E6" w:rsidP="00E91D24">
      <w:pPr>
        <w:pStyle w:val="NumberedListNormal"/>
        <w:numPr>
          <w:ilvl w:val="0"/>
          <w:numId w:val="0"/>
        </w:numPr>
        <w:rPr>
          <w:noProof/>
        </w:rPr>
      </w:pPr>
    </w:p>
    <w:p w14:paraId="1611814A" w14:textId="18C3C48D" w:rsidR="005C50E6" w:rsidRDefault="002A5BE5" w:rsidP="002A5BE5">
      <w:pPr>
        <w:pStyle w:val="NumberedListNormal"/>
        <w:numPr>
          <w:ilvl w:val="0"/>
          <w:numId w:val="0"/>
        </w:numPr>
        <w:ind w:left="360"/>
        <w:rPr>
          <w:noProof/>
        </w:rPr>
      </w:pPr>
      <w:r>
        <w:rPr>
          <w:noProof/>
        </w:rPr>
        <w:drawing>
          <wp:inline distT="0" distB="0" distL="0" distR="0" wp14:anchorId="457BEEEA" wp14:editId="1CFB41C2">
            <wp:extent cx="5857429" cy="1170305"/>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3875" cy="1231532"/>
                    </a:xfrm>
                    <a:prstGeom prst="rect">
                      <a:avLst/>
                    </a:prstGeom>
                    <a:noFill/>
                  </pic:spPr>
                </pic:pic>
              </a:graphicData>
            </a:graphic>
          </wp:inline>
        </w:drawing>
      </w:r>
    </w:p>
    <w:p w14:paraId="2B4D263A" w14:textId="77777777" w:rsidR="005C50E6" w:rsidRDefault="005C50E6" w:rsidP="00F975A2">
      <w:pPr>
        <w:pStyle w:val="NumberedListNormal"/>
        <w:numPr>
          <w:ilvl w:val="0"/>
          <w:numId w:val="0"/>
        </w:numPr>
      </w:pPr>
    </w:p>
    <w:p w14:paraId="728F94EB" w14:textId="0950F608" w:rsidR="00815181" w:rsidRDefault="00815181" w:rsidP="00D12820">
      <w:pPr>
        <w:pStyle w:val="NumberedListNormal"/>
        <w:numPr>
          <w:ilvl w:val="0"/>
          <w:numId w:val="0"/>
        </w:numPr>
        <w:ind w:left="720"/>
      </w:pPr>
    </w:p>
    <w:p w14:paraId="01FB51B9" w14:textId="77777777" w:rsidR="00815181" w:rsidRDefault="00815181" w:rsidP="00D12820">
      <w:pPr>
        <w:pStyle w:val="NumberedListNormal"/>
        <w:numPr>
          <w:ilvl w:val="0"/>
          <w:numId w:val="0"/>
        </w:numPr>
        <w:ind w:left="720"/>
      </w:pPr>
    </w:p>
    <w:p w14:paraId="19D48041" w14:textId="03B5D944" w:rsidR="00D12820" w:rsidRDefault="00D43A89" w:rsidP="00EB3DF0">
      <w:pPr>
        <w:pStyle w:val="NumberedListNormal"/>
        <w:numPr>
          <w:ilvl w:val="0"/>
          <w:numId w:val="92"/>
        </w:numPr>
      </w:pPr>
      <w:r>
        <w:lastRenderedPageBreak/>
        <w:t>For your PO</w:t>
      </w:r>
      <w:r w:rsidR="0076418C">
        <w:t>N</w:t>
      </w:r>
      <w:r>
        <w:t xml:space="preserve"> Management interface, v</w:t>
      </w:r>
      <w:r w:rsidR="009A6AD8">
        <w:t>erify the administrative and operational state</w:t>
      </w:r>
      <w:r w:rsidR="00166B8F">
        <w:t>s</w:t>
      </w:r>
      <w:r w:rsidR="009A6AD8">
        <w:t>.</w:t>
      </w:r>
    </w:p>
    <w:p w14:paraId="69B10140" w14:textId="57134881" w:rsidR="009E690D" w:rsidRDefault="009A6AD8" w:rsidP="00D12820">
      <w:pPr>
        <w:pStyle w:val="NumberedListNormal"/>
        <w:numPr>
          <w:ilvl w:val="0"/>
          <w:numId w:val="0"/>
        </w:numPr>
        <w:ind w:left="720"/>
      </w:pPr>
      <w:r>
        <w:t xml:space="preserve">If the output is different from </w:t>
      </w:r>
      <w:r w:rsidR="00C14997">
        <w:t xml:space="preserve">the one </w:t>
      </w:r>
      <w:r>
        <w:t xml:space="preserve">shown here, </w:t>
      </w:r>
      <w:r w:rsidR="00363FB5">
        <w:t>talk</w:t>
      </w:r>
      <w:r w:rsidR="00C14997">
        <w:t xml:space="preserve"> to </w:t>
      </w:r>
      <w:r>
        <w:t>your instructor.</w:t>
      </w:r>
    </w:p>
    <w:p w14:paraId="0B3C3131" w14:textId="3242E8D2" w:rsidR="003178D3" w:rsidRDefault="003178D3" w:rsidP="00E91D24">
      <w:pPr>
        <w:pStyle w:val="NumberedListNormal"/>
        <w:numPr>
          <w:ilvl w:val="0"/>
          <w:numId w:val="0"/>
        </w:numPr>
      </w:pPr>
    </w:p>
    <w:p w14:paraId="1D2FE416" w14:textId="3AB2D64E" w:rsidR="003178D3" w:rsidRDefault="006841E5" w:rsidP="0033442B">
      <w:pPr>
        <w:pStyle w:val="NumberedListNormal"/>
        <w:numPr>
          <w:ilvl w:val="0"/>
          <w:numId w:val="0"/>
        </w:numPr>
        <w:ind w:left="360"/>
        <w:jc w:val="center"/>
      </w:pPr>
      <w:r>
        <w:rPr>
          <w:noProof/>
        </w:rPr>
        <w:drawing>
          <wp:inline distT="0" distB="0" distL="0" distR="0" wp14:anchorId="7218AA80" wp14:editId="30E5E5B3">
            <wp:extent cx="5796501" cy="3688912"/>
            <wp:effectExtent l="0" t="0" r="0" b="6985"/>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1526" cy="3711202"/>
                    </a:xfrm>
                    <a:prstGeom prst="rect">
                      <a:avLst/>
                    </a:prstGeom>
                    <a:noFill/>
                  </pic:spPr>
                </pic:pic>
              </a:graphicData>
            </a:graphic>
          </wp:inline>
        </w:drawing>
      </w:r>
    </w:p>
    <w:p w14:paraId="34207876" w14:textId="5CBA1C95" w:rsidR="003178D3" w:rsidRDefault="003178D3" w:rsidP="0033442B">
      <w:pPr>
        <w:pStyle w:val="NumberedListNormal"/>
        <w:numPr>
          <w:ilvl w:val="0"/>
          <w:numId w:val="0"/>
        </w:numPr>
        <w:ind w:left="360"/>
        <w:jc w:val="center"/>
      </w:pPr>
    </w:p>
    <w:p w14:paraId="6AE77889" w14:textId="4D081C00" w:rsidR="003178D3" w:rsidRDefault="003178D3" w:rsidP="0033442B">
      <w:pPr>
        <w:pStyle w:val="NumberedListNormal"/>
        <w:numPr>
          <w:ilvl w:val="0"/>
          <w:numId w:val="0"/>
        </w:numPr>
        <w:ind w:left="360"/>
        <w:jc w:val="center"/>
      </w:pPr>
    </w:p>
    <w:p w14:paraId="644B9C7F" w14:textId="567C0D97" w:rsidR="003178D3" w:rsidRDefault="00920310" w:rsidP="00807473">
      <w:pPr>
        <w:pStyle w:val="NumberedListNormal"/>
        <w:numPr>
          <w:ilvl w:val="0"/>
          <w:numId w:val="0"/>
        </w:numPr>
      </w:pPr>
      <w:r>
        <w:t xml:space="preserve">-End of </w:t>
      </w:r>
      <w:r w:rsidR="00C82F30">
        <w:t>L</w:t>
      </w:r>
      <w:r>
        <w:t>ab 2</w:t>
      </w:r>
    </w:p>
    <w:p w14:paraId="7E055A6C" w14:textId="65F1660F" w:rsidR="004C0296" w:rsidRDefault="004C0296" w:rsidP="004C0296">
      <w:pPr>
        <w:pStyle w:val="Heading2"/>
      </w:pPr>
      <w:bookmarkStart w:id="16" w:name="_Toc88907193"/>
      <w:bookmarkStart w:id="17" w:name="_Toc46518329"/>
      <w:r w:rsidRPr="001F1D6C">
        <w:lastRenderedPageBreak/>
        <w:t xml:space="preserve">Lab </w:t>
      </w:r>
      <w:r>
        <w:t>3</w:t>
      </w:r>
      <w:r w:rsidRPr="001F1D6C">
        <w:t xml:space="preserve">: </w:t>
      </w:r>
      <w:r>
        <w:t>OLT Configuration</w:t>
      </w:r>
      <w:bookmarkEnd w:id="16"/>
    </w:p>
    <w:p w14:paraId="0EE6BC98" w14:textId="77777777" w:rsidR="004C0296" w:rsidRDefault="004C0296" w:rsidP="004C0296">
      <w:pPr>
        <w:pStyle w:val="Heading3"/>
      </w:pPr>
      <w:r>
        <w:t xml:space="preserve">Objectives </w:t>
      </w:r>
    </w:p>
    <w:p w14:paraId="4FFD3016" w14:textId="6BECBFED" w:rsidR="00D2402B" w:rsidRDefault="00D2402B" w:rsidP="004C0296">
      <w:pPr>
        <w:pStyle w:val="BulletList"/>
      </w:pPr>
      <w:r>
        <w:t xml:space="preserve">Review the </w:t>
      </w:r>
      <w:r w:rsidR="00CE1CA3">
        <w:t>steps required for PON deployment</w:t>
      </w:r>
    </w:p>
    <w:p w14:paraId="3318F539" w14:textId="2DE97689" w:rsidR="00A622BC" w:rsidRDefault="00FB45F2" w:rsidP="00FB45F2">
      <w:pPr>
        <w:pStyle w:val="BulletList"/>
      </w:pPr>
      <w:r>
        <w:t xml:space="preserve">Gather required information required to deploy OLT in PON Controller </w:t>
      </w:r>
    </w:p>
    <w:p w14:paraId="639575FE" w14:textId="0988521B" w:rsidR="00FB45F2" w:rsidRDefault="00FB45F2" w:rsidP="00E372B6">
      <w:pPr>
        <w:pStyle w:val="BulletList"/>
      </w:pPr>
      <w:r w:rsidRPr="00FB45F2">
        <w:t xml:space="preserve">Document the required information required to deploy OLT in PON Controller </w:t>
      </w:r>
      <w:r w:rsidR="00A622BC">
        <w:t xml:space="preserve"> </w:t>
      </w:r>
    </w:p>
    <w:p w14:paraId="44DDD395" w14:textId="59EC9177" w:rsidR="004C0296" w:rsidRDefault="004C0296" w:rsidP="00E372B6">
      <w:pPr>
        <w:pStyle w:val="BulletList"/>
      </w:pPr>
      <w:r>
        <w:t>Configure the OLTs</w:t>
      </w:r>
    </w:p>
    <w:p w14:paraId="0D0AD618" w14:textId="6E3600E5" w:rsidR="004C0296" w:rsidRDefault="004C0296" w:rsidP="004C0296">
      <w:pPr>
        <w:pStyle w:val="BulletList"/>
      </w:pPr>
      <w:r>
        <w:t xml:space="preserve">Verify </w:t>
      </w:r>
      <w:r w:rsidR="00166B8F">
        <w:t xml:space="preserve">the </w:t>
      </w:r>
      <w:r>
        <w:t>OLT status</w:t>
      </w:r>
    </w:p>
    <w:p w14:paraId="59537BF5" w14:textId="72C75D83" w:rsidR="00C42386" w:rsidRDefault="00C42386" w:rsidP="00C42386">
      <w:pPr>
        <w:pStyle w:val="BulletList"/>
        <w:numPr>
          <w:ilvl w:val="0"/>
          <w:numId w:val="0"/>
        </w:numPr>
      </w:pPr>
    </w:p>
    <w:p w14:paraId="655B5FED" w14:textId="6DFB75F6" w:rsidR="00C42386" w:rsidRDefault="00C42386" w:rsidP="00C42386">
      <w:pPr>
        <w:pStyle w:val="Heading3"/>
      </w:pPr>
      <w:r>
        <w:t>Task 1: Review steps required to configure PON</w:t>
      </w:r>
    </w:p>
    <w:p w14:paraId="62E94A90" w14:textId="553B1346" w:rsidR="000D3F5F" w:rsidRDefault="00E71195" w:rsidP="00EB3DF0">
      <w:pPr>
        <w:pStyle w:val="BodyNormal"/>
        <w:numPr>
          <w:ilvl w:val="0"/>
          <w:numId w:val="93"/>
        </w:numPr>
        <w:rPr>
          <w:lang w:eastAsia="en-US"/>
        </w:rPr>
      </w:pPr>
      <w:r>
        <w:rPr>
          <w:lang w:eastAsia="en-US"/>
        </w:rPr>
        <w:t xml:space="preserve">Understand </w:t>
      </w:r>
      <w:r w:rsidR="000D3F5F">
        <w:rPr>
          <w:lang w:eastAsia="en-US"/>
        </w:rPr>
        <w:t>the steps</w:t>
      </w:r>
      <w:r w:rsidR="00447778">
        <w:rPr>
          <w:lang w:eastAsia="en-US"/>
        </w:rPr>
        <w:t xml:space="preserve"> </w:t>
      </w:r>
      <w:r w:rsidR="00AC2F3D">
        <w:rPr>
          <w:lang w:eastAsia="en-US"/>
        </w:rPr>
        <w:t xml:space="preserve">required </w:t>
      </w:r>
      <w:r w:rsidR="000D3F5F">
        <w:rPr>
          <w:lang w:eastAsia="en-US"/>
        </w:rPr>
        <w:t>to configure a working XGS-PON</w:t>
      </w:r>
      <w:r w:rsidR="00AC2F3D">
        <w:rPr>
          <w:lang w:eastAsia="en-US"/>
        </w:rPr>
        <w:t xml:space="preserve"> service</w:t>
      </w:r>
      <w:r>
        <w:rPr>
          <w:lang w:eastAsia="en-US"/>
        </w:rPr>
        <w:t xml:space="preserve">, your instructor will </w:t>
      </w:r>
      <w:r w:rsidR="00975B93">
        <w:rPr>
          <w:lang w:eastAsia="en-US"/>
        </w:rPr>
        <w:t xml:space="preserve">go over these steps with </w:t>
      </w:r>
      <w:r>
        <w:rPr>
          <w:lang w:eastAsia="en-US"/>
        </w:rPr>
        <w:t>you</w:t>
      </w:r>
      <w:r w:rsidR="000D3F5F">
        <w:rPr>
          <w:lang w:eastAsia="en-US"/>
        </w:rPr>
        <w:t>.</w:t>
      </w:r>
    </w:p>
    <w:p w14:paraId="2784F980" w14:textId="77777777" w:rsidR="00FD11BE" w:rsidRPr="000D3F5F" w:rsidRDefault="00FD11BE" w:rsidP="00FD11BE">
      <w:pPr>
        <w:pStyle w:val="BodyNormal"/>
        <w:ind w:left="720"/>
        <w:rPr>
          <w:lang w:eastAsia="en-US"/>
        </w:rPr>
      </w:pPr>
    </w:p>
    <w:p w14:paraId="40192EE4" w14:textId="48D1A6B7" w:rsidR="00C42386" w:rsidRDefault="00EB06BC" w:rsidP="00FD11BE">
      <w:pPr>
        <w:pStyle w:val="BulletList"/>
        <w:numPr>
          <w:ilvl w:val="0"/>
          <w:numId w:val="0"/>
        </w:numPr>
        <w:ind w:left="720"/>
        <w:jc w:val="center"/>
      </w:pPr>
      <w:r w:rsidRPr="00EB06BC">
        <w:rPr>
          <w:noProof/>
        </w:rPr>
        <w:drawing>
          <wp:inline distT="0" distB="0" distL="0" distR="0" wp14:anchorId="2DF59931" wp14:editId="59A8F9DA">
            <wp:extent cx="5369357" cy="3971432"/>
            <wp:effectExtent l="0" t="0" r="3175" b="0"/>
            <wp:docPr id="4152" name="Picture 4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Picture 4152" descr="Timeline&#10;&#10;Description automatically generated"/>
                    <pic:cNvPicPr/>
                  </pic:nvPicPr>
                  <pic:blipFill>
                    <a:blip r:embed="rId36"/>
                    <a:stretch>
                      <a:fillRect/>
                    </a:stretch>
                  </pic:blipFill>
                  <pic:spPr>
                    <a:xfrm>
                      <a:off x="0" y="0"/>
                      <a:ext cx="5407535" cy="3999670"/>
                    </a:xfrm>
                    <a:prstGeom prst="rect">
                      <a:avLst/>
                    </a:prstGeom>
                  </pic:spPr>
                </pic:pic>
              </a:graphicData>
            </a:graphic>
          </wp:inline>
        </w:drawing>
      </w:r>
    </w:p>
    <w:p w14:paraId="22071DD7" w14:textId="372D1E54" w:rsidR="00E51859" w:rsidRDefault="00B40612">
      <w:pPr>
        <w:spacing w:after="200" w:line="276" w:lineRule="auto"/>
        <w:rPr>
          <w:rFonts w:ascii="Arial" w:hAnsi="Arial" w:cs="Arial"/>
          <w:b/>
          <w:color w:val="383838"/>
          <w:sz w:val="24"/>
        </w:rPr>
      </w:pPr>
      <w:r>
        <w:t xml:space="preserve">Note: SLA Profiles are </w:t>
      </w:r>
      <w:proofErr w:type="gramStart"/>
      <w:r>
        <w:t>actually built</w:t>
      </w:r>
      <w:proofErr w:type="gramEnd"/>
      <w:r>
        <w:t xml:space="preserve"> and stored in the OLTs. They are shown here in this diagram on the ONU to illustrate that they are applied to ONUs and dictate the service level a given ONU </w:t>
      </w:r>
      <w:proofErr w:type="gramStart"/>
      <w:r>
        <w:t>is capable of providing</w:t>
      </w:r>
      <w:proofErr w:type="gramEnd"/>
      <w:r>
        <w:t>.</w:t>
      </w:r>
    </w:p>
    <w:p w14:paraId="39FA96C8" w14:textId="24ECDD29" w:rsidR="004C0296" w:rsidRDefault="004C0296" w:rsidP="004C0296">
      <w:pPr>
        <w:pStyle w:val="Heading3"/>
      </w:pPr>
      <w:r>
        <w:lastRenderedPageBreak/>
        <w:t xml:space="preserve">Task </w:t>
      </w:r>
      <w:r w:rsidR="00C42386">
        <w:t>2</w:t>
      </w:r>
      <w:r>
        <w:t xml:space="preserve">: </w:t>
      </w:r>
      <w:r w:rsidR="00FB45F2" w:rsidRPr="00FB45F2">
        <w:t xml:space="preserve">Gather required information required to deploy OLT in PON Controller </w:t>
      </w:r>
    </w:p>
    <w:p w14:paraId="597D8BC7" w14:textId="05914299" w:rsidR="00DE5926" w:rsidRPr="00DE5926" w:rsidRDefault="00DE5926" w:rsidP="00EB3DF0">
      <w:pPr>
        <w:pStyle w:val="BodyNormal"/>
        <w:numPr>
          <w:ilvl w:val="0"/>
          <w:numId w:val="94"/>
        </w:numPr>
        <w:rPr>
          <w:bCs/>
          <w:lang w:eastAsia="en-US"/>
        </w:rPr>
      </w:pPr>
      <w:r w:rsidRPr="00DE5926">
        <w:rPr>
          <w:rFonts w:eastAsiaTheme="minorHAnsi" w:cs="Arial"/>
          <w:bCs/>
          <w:lang w:eastAsia="en-US"/>
        </w:rPr>
        <w:t xml:space="preserve">Using the appropriate </w:t>
      </w:r>
      <w:r w:rsidR="009B1575">
        <w:rPr>
          <w:rFonts w:eastAsiaTheme="minorHAnsi" w:cs="Arial"/>
          <w:bCs/>
          <w:lang w:eastAsia="en-US"/>
        </w:rPr>
        <w:t>‘</w:t>
      </w:r>
      <w:r w:rsidRPr="00DE5926">
        <w:rPr>
          <w:rFonts w:eastAsiaTheme="minorHAnsi" w:cs="Arial"/>
          <w:bCs/>
          <w:lang w:eastAsia="en-US"/>
        </w:rPr>
        <w:t>show</w:t>
      </w:r>
      <w:r w:rsidR="009B1575">
        <w:rPr>
          <w:rFonts w:eastAsiaTheme="minorHAnsi" w:cs="Arial"/>
          <w:bCs/>
          <w:lang w:eastAsia="en-US"/>
        </w:rPr>
        <w:t>’</w:t>
      </w:r>
      <w:r w:rsidRPr="00DE5926">
        <w:rPr>
          <w:rFonts w:eastAsiaTheme="minorHAnsi" w:cs="Arial"/>
          <w:bCs/>
          <w:lang w:eastAsia="en-US"/>
        </w:rPr>
        <w:t xml:space="preserve"> command, verify the details of the</w:t>
      </w:r>
      <w:r w:rsidR="00FB45F2">
        <w:rPr>
          <w:rFonts w:eastAsiaTheme="minorHAnsi" w:cs="Arial"/>
          <w:bCs/>
          <w:lang w:eastAsia="en-US"/>
        </w:rPr>
        <w:t xml:space="preserve"> OLTs</w:t>
      </w:r>
      <w:r w:rsidRPr="00DE5926">
        <w:rPr>
          <w:rFonts w:eastAsiaTheme="minorHAnsi" w:cs="Arial"/>
          <w:bCs/>
          <w:lang w:eastAsia="en-US"/>
        </w:rPr>
        <w:t xml:space="preserve"> in both port 19 and 20.</w:t>
      </w:r>
      <w:r w:rsidR="00937D88">
        <w:rPr>
          <w:rFonts w:eastAsiaTheme="minorHAnsi" w:cs="Arial"/>
          <w:bCs/>
          <w:lang w:eastAsia="en-US"/>
        </w:rPr>
        <w:t xml:space="preserve"> The example below shows the command and results for transceiver in port 20.</w:t>
      </w:r>
      <w:r w:rsidR="008B0379">
        <w:rPr>
          <w:rFonts w:eastAsiaTheme="minorHAnsi" w:cs="Arial"/>
          <w:bCs/>
          <w:lang w:eastAsia="en-US"/>
        </w:rPr>
        <w:t xml:space="preserve"> The OLT MAC</w:t>
      </w:r>
      <w:r w:rsidR="00BF2CA2">
        <w:rPr>
          <w:rFonts w:eastAsiaTheme="minorHAnsi" w:cs="Arial"/>
          <w:bCs/>
          <w:lang w:eastAsia="en-US"/>
        </w:rPr>
        <w:t xml:space="preserve"> is in the vendor serial number field.</w:t>
      </w:r>
      <w:r w:rsidR="00276C85">
        <w:rPr>
          <w:rFonts w:eastAsiaTheme="minorHAnsi" w:cs="Arial"/>
          <w:bCs/>
          <w:lang w:eastAsia="en-US"/>
        </w:rPr>
        <w:t xml:space="preserve"> In this example</w:t>
      </w:r>
      <w:r w:rsidR="00244211">
        <w:rPr>
          <w:rFonts w:eastAsiaTheme="minorHAnsi" w:cs="Arial"/>
          <w:bCs/>
          <w:lang w:eastAsia="en-US"/>
        </w:rPr>
        <w:t xml:space="preserve">, the OLT </w:t>
      </w:r>
      <w:r w:rsidR="00F83A20">
        <w:rPr>
          <w:rFonts w:eastAsiaTheme="minorHAnsi" w:cs="Arial"/>
          <w:bCs/>
          <w:lang w:eastAsia="en-US"/>
        </w:rPr>
        <w:t>inserted in port 20 has a MAC address of E8:</w:t>
      </w:r>
      <w:r w:rsidR="00E06240">
        <w:rPr>
          <w:rFonts w:eastAsiaTheme="minorHAnsi" w:cs="Arial"/>
          <w:bCs/>
          <w:lang w:eastAsia="en-US"/>
        </w:rPr>
        <w:t>B4:70:70:</w:t>
      </w:r>
      <w:r w:rsidR="00080551">
        <w:rPr>
          <w:rFonts w:eastAsiaTheme="minorHAnsi" w:cs="Arial"/>
          <w:bCs/>
          <w:lang w:eastAsia="en-US"/>
        </w:rPr>
        <w:t>05:86</w:t>
      </w:r>
      <w:r w:rsidR="00AB5372">
        <w:rPr>
          <w:rFonts w:eastAsiaTheme="minorHAnsi" w:cs="Arial"/>
          <w:bCs/>
          <w:lang w:eastAsia="en-US"/>
        </w:rPr>
        <w:t>.</w:t>
      </w:r>
      <w:r w:rsidR="00BF2CA2">
        <w:rPr>
          <w:rFonts w:eastAsiaTheme="minorHAnsi" w:cs="Arial"/>
          <w:bCs/>
          <w:lang w:eastAsia="en-US"/>
        </w:rPr>
        <w:t xml:space="preserve"> </w:t>
      </w:r>
    </w:p>
    <w:p w14:paraId="78E54721" w14:textId="3B30C377" w:rsidR="004C0296" w:rsidRDefault="004C0296" w:rsidP="004C0296">
      <w:pPr>
        <w:pStyle w:val="BodyNormal"/>
        <w:rPr>
          <w:noProof/>
        </w:rPr>
      </w:pPr>
    </w:p>
    <w:p w14:paraId="1EA36776" w14:textId="008E27C7" w:rsidR="00B70736" w:rsidRDefault="00663828" w:rsidP="004C0296">
      <w:pPr>
        <w:pStyle w:val="BodyNormal"/>
        <w:rPr>
          <w:noProof/>
        </w:rPr>
      </w:pPr>
      <w:r>
        <w:rPr>
          <w:noProof/>
        </w:rPr>
        <w:drawing>
          <wp:inline distT="0" distB="0" distL="0" distR="0" wp14:anchorId="09220482" wp14:editId="29A1B579">
            <wp:extent cx="6070130" cy="4535097"/>
            <wp:effectExtent l="0" t="0" r="6985"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573" cy="4537669"/>
                    </a:xfrm>
                    <a:prstGeom prst="rect">
                      <a:avLst/>
                    </a:prstGeom>
                    <a:noFill/>
                  </pic:spPr>
                </pic:pic>
              </a:graphicData>
            </a:graphic>
          </wp:inline>
        </w:drawing>
      </w:r>
    </w:p>
    <w:p w14:paraId="023198B4" w14:textId="0136C8AB" w:rsidR="00B70736" w:rsidRDefault="00B70736" w:rsidP="004C0296">
      <w:pPr>
        <w:pStyle w:val="BodyNormal"/>
        <w:rPr>
          <w:lang w:eastAsia="en-US"/>
        </w:rPr>
      </w:pPr>
    </w:p>
    <w:p w14:paraId="2DBCF06F" w14:textId="4460A186" w:rsidR="00D2248A" w:rsidRDefault="00D2248A" w:rsidP="004C0296">
      <w:pPr>
        <w:pStyle w:val="BodyNormal"/>
        <w:rPr>
          <w:lang w:eastAsia="en-US"/>
        </w:rPr>
      </w:pPr>
    </w:p>
    <w:p w14:paraId="4A2176CC" w14:textId="00D73B7E" w:rsidR="00D2248A" w:rsidRDefault="00D2248A" w:rsidP="004C0296">
      <w:pPr>
        <w:pStyle w:val="BodyNormal"/>
        <w:rPr>
          <w:lang w:eastAsia="en-US"/>
        </w:rPr>
      </w:pPr>
    </w:p>
    <w:p w14:paraId="5C11F9E8" w14:textId="38AD2EC5" w:rsidR="00D2248A" w:rsidRDefault="00D2248A" w:rsidP="004C0296">
      <w:pPr>
        <w:pStyle w:val="BodyNormal"/>
        <w:rPr>
          <w:lang w:eastAsia="en-US"/>
        </w:rPr>
      </w:pPr>
    </w:p>
    <w:p w14:paraId="66E819AD" w14:textId="712DE114" w:rsidR="00D2248A" w:rsidRDefault="00D2248A" w:rsidP="004C0296">
      <w:pPr>
        <w:pStyle w:val="BodyNormal"/>
        <w:rPr>
          <w:lang w:eastAsia="en-US"/>
        </w:rPr>
      </w:pPr>
    </w:p>
    <w:p w14:paraId="0820B74D" w14:textId="77777777" w:rsidR="00D2248A" w:rsidRDefault="00D2248A" w:rsidP="004C0296">
      <w:pPr>
        <w:pStyle w:val="BodyNormal"/>
        <w:rPr>
          <w:lang w:eastAsia="en-US"/>
        </w:rPr>
      </w:pPr>
    </w:p>
    <w:p w14:paraId="23FF8EE1" w14:textId="0DFFBF0E" w:rsidR="00EB0B70" w:rsidRPr="00EB0B70" w:rsidRDefault="00AD781A" w:rsidP="00FB45F2">
      <w:pPr>
        <w:pStyle w:val="Heading3"/>
        <w:numPr>
          <w:ilvl w:val="0"/>
          <w:numId w:val="0"/>
        </w:numPr>
        <w:ind w:left="720"/>
        <w:rPr>
          <w:lang w:val="en-AU"/>
        </w:rPr>
      </w:pPr>
      <w:r>
        <w:lastRenderedPageBreak/>
        <w:t xml:space="preserve">Task </w:t>
      </w:r>
      <w:r w:rsidR="00431350">
        <w:t>3</w:t>
      </w:r>
      <w:r>
        <w:t xml:space="preserve">: </w:t>
      </w:r>
      <w:r w:rsidR="00FB45F2">
        <w:rPr>
          <w:lang w:val="en-AU"/>
        </w:rPr>
        <w:t xml:space="preserve">Document the </w:t>
      </w:r>
      <w:r w:rsidR="00EB0B70" w:rsidRPr="00EB0B70">
        <w:rPr>
          <w:lang w:val="en-AU"/>
        </w:rPr>
        <w:t xml:space="preserve">required information required to deploy OLT in PON Controller </w:t>
      </w:r>
    </w:p>
    <w:p w14:paraId="538B43E1" w14:textId="1E1911DA" w:rsidR="00AD781A" w:rsidRDefault="00AD781A" w:rsidP="00AD781A">
      <w:pPr>
        <w:pStyle w:val="Heading3"/>
      </w:pPr>
    </w:p>
    <w:p w14:paraId="20B7F731" w14:textId="4B331198" w:rsidR="00AD781A" w:rsidRDefault="00E71195" w:rsidP="00EB3DF0">
      <w:pPr>
        <w:pStyle w:val="NumberedListNormal"/>
        <w:numPr>
          <w:ilvl w:val="6"/>
          <w:numId w:val="29"/>
        </w:numPr>
        <w:ind w:left="720"/>
      </w:pPr>
      <w:r>
        <w:t>W</w:t>
      </w:r>
      <w:r w:rsidR="00AD781A">
        <w:t>rite down the MAC addresses for the OLT you are about to configure</w:t>
      </w:r>
      <w:r>
        <w:t>, using the vendor serial number shown in Task 1</w:t>
      </w:r>
      <w:r w:rsidR="00EB0B70">
        <w:t>, you will need th</w:t>
      </w:r>
      <w:r w:rsidR="00D2248A">
        <w:t>is information to define the OLT in the PON controller</w:t>
      </w:r>
      <w:r w:rsidR="00AD781A">
        <w:t>:</w:t>
      </w:r>
    </w:p>
    <w:p w14:paraId="4C92CE38" w14:textId="77777777" w:rsidR="00AD781A" w:rsidRDefault="00AD781A" w:rsidP="00F82C80">
      <w:pPr>
        <w:pStyle w:val="NumberedListNormal"/>
        <w:numPr>
          <w:ilvl w:val="0"/>
          <w:numId w:val="24"/>
        </w:numPr>
      </w:pPr>
      <w:r>
        <w:t>OLT_19:</w:t>
      </w:r>
    </w:p>
    <w:p w14:paraId="36FE15C2" w14:textId="77777777" w:rsidR="00AD781A" w:rsidRDefault="00AD781A" w:rsidP="00AD781A">
      <w:pPr>
        <w:pStyle w:val="NumberedListNormal"/>
        <w:numPr>
          <w:ilvl w:val="0"/>
          <w:numId w:val="0"/>
        </w:numPr>
        <w:ind w:left="1800"/>
      </w:pPr>
      <w:r>
        <w:t>MAC address: ______________________________________________</w:t>
      </w:r>
    </w:p>
    <w:p w14:paraId="04E7ECC8" w14:textId="77777777" w:rsidR="00AD781A" w:rsidRDefault="00AD781A" w:rsidP="00F82C80">
      <w:pPr>
        <w:pStyle w:val="NumberedListNormal"/>
        <w:numPr>
          <w:ilvl w:val="0"/>
          <w:numId w:val="24"/>
        </w:numPr>
      </w:pPr>
      <w:r>
        <w:t>OLT_20:</w:t>
      </w:r>
    </w:p>
    <w:p w14:paraId="50735CD1" w14:textId="77777777" w:rsidR="00AD781A" w:rsidRDefault="00AD781A" w:rsidP="00AD781A">
      <w:pPr>
        <w:pStyle w:val="NumberedListNormal"/>
        <w:numPr>
          <w:ilvl w:val="0"/>
          <w:numId w:val="0"/>
        </w:numPr>
        <w:ind w:left="1800"/>
      </w:pPr>
      <w:r>
        <w:t>MAC address: ______________________________________________</w:t>
      </w:r>
    </w:p>
    <w:p w14:paraId="52ED6441" w14:textId="3989867E" w:rsidR="00D8258C" w:rsidRDefault="00D8258C" w:rsidP="00D8258C">
      <w:pPr>
        <w:pStyle w:val="BodyNormal"/>
        <w:rPr>
          <w:lang w:eastAsia="en-US"/>
        </w:rPr>
      </w:pPr>
    </w:p>
    <w:p w14:paraId="6BF972D4" w14:textId="5BB70DCC" w:rsidR="00D52436" w:rsidRDefault="00D52436" w:rsidP="00D8258C">
      <w:pPr>
        <w:pStyle w:val="BodyNormal"/>
        <w:rPr>
          <w:lang w:eastAsia="en-US"/>
        </w:rPr>
      </w:pPr>
    </w:p>
    <w:p w14:paraId="189942C6" w14:textId="4AA35C7A" w:rsidR="00D52436" w:rsidRDefault="00D52436" w:rsidP="00D8258C">
      <w:pPr>
        <w:pStyle w:val="BodyNormal"/>
        <w:rPr>
          <w:lang w:eastAsia="en-US"/>
        </w:rPr>
      </w:pPr>
    </w:p>
    <w:p w14:paraId="781F9726" w14:textId="6EF67D0B" w:rsidR="00D52436" w:rsidRDefault="00D52436" w:rsidP="00D8258C">
      <w:pPr>
        <w:pStyle w:val="BodyNormal"/>
        <w:rPr>
          <w:lang w:eastAsia="en-US"/>
        </w:rPr>
      </w:pPr>
    </w:p>
    <w:p w14:paraId="01281319" w14:textId="7971628C" w:rsidR="00D52436" w:rsidRDefault="00D52436" w:rsidP="00D8258C">
      <w:pPr>
        <w:pStyle w:val="BodyNormal"/>
        <w:rPr>
          <w:lang w:eastAsia="en-US"/>
        </w:rPr>
      </w:pPr>
    </w:p>
    <w:p w14:paraId="0DDE851B" w14:textId="2CA51F92" w:rsidR="00D52436" w:rsidRDefault="00D52436" w:rsidP="00D8258C">
      <w:pPr>
        <w:pStyle w:val="BodyNormal"/>
        <w:rPr>
          <w:lang w:eastAsia="en-US"/>
        </w:rPr>
      </w:pPr>
    </w:p>
    <w:p w14:paraId="55B8F7CF" w14:textId="34079CE3" w:rsidR="00D52436" w:rsidRDefault="00D52436" w:rsidP="00D8258C">
      <w:pPr>
        <w:pStyle w:val="BodyNormal"/>
        <w:rPr>
          <w:lang w:eastAsia="en-US"/>
        </w:rPr>
      </w:pPr>
    </w:p>
    <w:p w14:paraId="231A7E64" w14:textId="4A6F9892" w:rsidR="00D52436" w:rsidRDefault="00D52436" w:rsidP="00D8258C">
      <w:pPr>
        <w:pStyle w:val="BodyNormal"/>
        <w:rPr>
          <w:lang w:eastAsia="en-US"/>
        </w:rPr>
      </w:pPr>
    </w:p>
    <w:p w14:paraId="363CF580" w14:textId="5BA30EE2" w:rsidR="00D52436" w:rsidRDefault="00D52436" w:rsidP="00D8258C">
      <w:pPr>
        <w:pStyle w:val="BodyNormal"/>
        <w:rPr>
          <w:lang w:eastAsia="en-US"/>
        </w:rPr>
      </w:pPr>
    </w:p>
    <w:p w14:paraId="197ED6B6" w14:textId="77777777" w:rsidR="00D52436" w:rsidRPr="00D8258C" w:rsidRDefault="00D52436" w:rsidP="00D8258C">
      <w:pPr>
        <w:pStyle w:val="BodyNormal"/>
        <w:rPr>
          <w:lang w:eastAsia="en-US"/>
        </w:rPr>
      </w:pPr>
    </w:p>
    <w:p w14:paraId="3C997134" w14:textId="0954364C" w:rsidR="00AD781A" w:rsidRDefault="00AD781A" w:rsidP="00AD781A">
      <w:pPr>
        <w:pStyle w:val="Heading3"/>
      </w:pPr>
      <w:r>
        <w:lastRenderedPageBreak/>
        <w:t xml:space="preserve">Task </w:t>
      </w:r>
      <w:r w:rsidR="00431350">
        <w:t>4</w:t>
      </w:r>
      <w:r>
        <w:t xml:space="preserve">: Configuring </w:t>
      </w:r>
      <w:r w:rsidR="00D2248A">
        <w:t xml:space="preserve">the </w:t>
      </w:r>
      <w:r>
        <w:t>OLT</w:t>
      </w:r>
      <w:r w:rsidR="00D2248A">
        <w:t>s</w:t>
      </w:r>
    </w:p>
    <w:p w14:paraId="4E663137" w14:textId="036749B9" w:rsidR="006777C4" w:rsidRPr="006777C4" w:rsidRDefault="00A30252" w:rsidP="006777C4">
      <w:pPr>
        <w:pStyle w:val="BodyNormal"/>
        <w:rPr>
          <w:lang w:eastAsia="en-US"/>
        </w:rPr>
      </w:pPr>
      <w:r w:rsidRPr="00A30252">
        <w:rPr>
          <w:noProof/>
          <w:lang w:eastAsia="en-US"/>
        </w:rPr>
        <w:drawing>
          <wp:inline distT="0" distB="0" distL="0" distR="0" wp14:anchorId="2C83FC79" wp14:editId="3E232CB4">
            <wp:extent cx="5980430" cy="3441065"/>
            <wp:effectExtent l="0" t="0" r="1270" b="6985"/>
            <wp:docPr id="2097" name="Picture 20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Picture 2097" descr="Diagram&#10;&#10;Description automatically generated"/>
                    <pic:cNvPicPr/>
                  </pic:nvPicPr>
                  <pic:blipFill>
                    <a:blip r:embed="rId38"/>
                    <a:stretch>
                      <a:fillRect/>
                    </a:stretch>
                  </pic:blipFill>
                  <pic:spPr>
                    <a:xfrm>
                      <a:off x="0" y="0"/>
                      <a:ext cx="5980430" cy="3441065"/>
                    </a:xfrm>
                    <a:prstGeom prst="rect">
                      <a:avLst/>
                    </a:prstGeom>
                  </pic:spPr>
                </pic:pic>
              </a:graphicData>
            </a:graphic>
          </wp:inline>
        </w:drawing>
      </w:r>
    </w:p>
    <w:p w14:paraId="7F79AC0B" w14:textId="38B4DC8A" w:rsidR="00080CCF" w:rsidRDefault="00E71195" w:rsidP="005A474D">
      <w:pPr>
        <w:pStyle w:val="NumberedListNormal"/>
        <w:numPr>
          <w:ilvl w:val="6"/>
          <w:numId w:val="16"/>
        </w:numPr>
        <w:ind w:left="720"/>
      </w:pPr>
      <w:r>
        <w:t xml:space="preserve">Execute the following </w:t>
      </w:r>
      <w:r w:rsidR="00196861">
        <w:t xml:space="preserve">OLT configuration </w:t>
      </w:r>
      <w:r>
        <w:t>commands o</w:t>
      </w:r>
      <w:r w:rsidR="00080CCF">
        <w:t xml:space="preserve">n the </w:t>
      </w:r>
      <w:r w:rsidR="009D43B0">
        <w:t xml:space="preserve">assigned SAOS 10 </w:t>
      </w:r>
      <w:r w:rsidR="002E2DB3">
        <w:t>device</w:t>
      </w:r>
      <w:r w:rsidR="005A474D">
        <w:t>,</w:t>
      </w:r>
      <w:r w:rsidR="00080CCF">
        <w:t xml:space="preserve"> a</w:t>
      </w:r>
      <w:r w:rsidR="00196861">
        <w:t xml:space="preserve">gainst your </w:t>
      </w:r>
      <w:r w:rsidR="004E505F">
        <w:t>assigned</w:t>
      </w:r>
      <w:r w:rsidR="00080CCF">
        <w:t xml:space="preserve"> OLT</w:t>
      </w:r>
      <w:r w:rsidR="004E505F">
        <w:t>. Be sure to</w:t>
      </w:r>
      <w:r w:rsidR="00BB1B8B">
        <w:t xml:space="preserve"> provision</w:t>
      </w:r>
      <w:r w:rsidR="004E505F">
        <w:t xml:space="preserve"> </w:t>
      </w:r>
      <w:r w:rsidR="002026BD">
        <w:t xml:space="preserve">the corresponding </w:t>
      </w:r>
      <w:r w:rsidR="004E505F">
        <w:t xml:space="preserve">correct </w:t>
      </w:r>
      <w:r w:rsidR="00E52589">
        <w:t xml:space="preserve">OLT </w:t>
      </w:r>
      <w:r w:rsidR="002026BD">
        <w:t>MAC address</w:t>
      </w:r>
      <w:r w:rsidR="00E52589">
        <w:t xml:space="preserve"> for your Team’s OLT.</w:t>
      </w:r>
      <w:r w:rsidR="00BB1B8B">
        <w:t xml:space="preserve"> Provision only your assigned OLT. </w:t>
      </w:r>
    </w:p>
    <w:p w14:paraId="79CA1DB3" w14:textId="77777777" w:rsidR="00080CCF" w:rsidRDefault="00080CCF" w:rsidP="00F82C80">
      <w:pPr>
        <w:pStyle w:val="NumberList2"/>
        <w:numPr>
          <w:ilvl w:val="0"/>
          <w:numId w:val="25"/>
        </w:numPr>
      </w:pPr>
      <w:r>
        <w:t xml:space="preserve">OLT_19: </w:t>
      </w:r>
    </w:p>
    <w:p w14:paraId="4CC73C10" w14:textId="451C9F07" w:rsidR="00B12D12" w:rsidRPr="00B12D12" w:rsidRDefault="00302843" w:rsidP="00EB3DF0">
      <w:pPr>
        <w:pStyle w:val="CodeLevel1"/>
        <w:numPr>
          <w:ilvl w:val="0"/>
          <w:numId w:val="132"/>
        </w:numPr>
        <w:rPr>
          <w:lang w:val="en-IN"/>
        </w:rPr>
      </w:pPr>
      <w:r>
        <w:rPr>
          <w:lang w:val="en-IN"/>
        </w:rPr>
        <w:t>D-</w:t>
      </w:r>
      <w:r w:rsidR="00B12D12" w:rsidRPr="00B12D12">
        <w:rPr>
          <w:lang w:val="en-IN"/>
        </w:rPr>
        <w:t xml:space="preserve">5170-2&gt; </w:t>
      </w:r>
      <w:r w:rsidR="00B12D12" w:rsidRPr="00B12D12">
        <w:rPr>
          <w:b/>
          <w:bCs/>
          <w:lang w:val="en-IN"/>
        </w:rPr>
        <w:t>config</w:t>
      </w:r>
    </w:p>
    <w:p w14:paraId="5B581C6C" w14:textId="329334B9" w:rsidR="00080CCF" w:rsidRPr="00D52436" w:rsidRDefault="00DF7287" w:rsidP="00D128F8">
      <w:pPr>
        <w:pStyle w:val="CodeLevel1"/>
        <w:rPr>
          <w:b/>
          <w:bCs/>
          <w:lang w:val="en-IN"/>
        </w:rPr>
      </w:pPr>
      <w:r>
        <w:t>diag@</w:t>
      </w:r>
      <w:r w:rsidR="00302843">
        <w:t>D-</w:t>
      </w:r>
      <w:r w:rsidR="00080CCF" w:rsidRPr="00080CCF">
        <w:t>5170-2#</w:t>
      </w:r>
      <w:r w:rsidR="00302843" w:rsidRPr="00302843">
        <w:rPr>
          <w:b/>
          <w:bCs/>
        </w:rPr>
        <w:t xml:space="preserve">pon-ctrl olts olt OLT_19 admin-state enabled mac-address E8:B4:70:70:05:BC management-interface OLT_MGMT_ITF pon-mode </w:t>
      </w:r>
      <w:proofErr w:type="spellStart"/>
      <w:r w:rsidR="00302843" w:rsidRPr="00302843">
        <w:rPr>
          <w:b/>
          <w:bCs/>
        </w:rPr>
        <w:t>xgs</w:t>
      </w:r>
      <w:proofErr w:type="spellEnd"/>
      <w:r w:rsidR="00302843" w:rsidRPr="00302843">
        <w:rPr>
          <w:b/>
          <w:bCs/>
        </w:rPr>
        <w:t>-pon auto-boot-mode disabled upstream-fec-0 enabled upstream-preamble-0 64 downstream-</w:t>
      </w:r>
      <w:proofErr w:type="spellStart"/>
      <w:r w:rsidR="00302843" w:rsidRPr="00302843">
        <w:rPr>
          <w:b/>
          <w:bCs/>
        </w:rPr>
        <w:t>fec</w:t>
      </w:r>
      <w:proofErr w:type="spellEnd"/>
      <w:r w:rsidR="00302843" w:rsidRPr="00302843">
        <w:rPr>
          <w:b/>
          <w:bCs/>
        </w:rPr>
        <w:t xml:space="preserve"> enabled encryption-mode disabled guard-time 16 max-</w:t>
      </w:r>
      <w:proofErr w:type="spellStart"/>
      <w:r w:rsidR="00302843" w:rsidRPr="00302843">
        <w:rPr>
          <w:b/>
          <w:bCs/>
        </w:rPr>
        <w:t>nni</w:t>
      </w:r>
      <w:proofErr w:type="spellEnd"/>
      <w:r w:rsidR="00302843" w:rsidRPr="00302843">
        <w:rPr>
          <w:b/>
          <w:bCs/>
        </w:rPr>
        <w:t>-frame-size 9600 max-pon-frame-size 9600</w:t>
      </w:r>
      <w:r w:rsidR="00223E97">
        <w:t xml:space="preserve"> </w:t>
      </w:r>
      <w:r w:rsidR="00223E97" w:rsidRPr="00D52436">
        <w:rPr>
          <w:b/>
          <w:bCs/>
        </w:rPr>
        <w:t>auto</w:t>
      </w:r>
      <w:r w:rsidR="00D746A7" w:rsidRPr="00D52436">
        <w:rPr>
          <w:b/>
          <w:bCs/>
        </w:rPr>
        <w:t>-</w:t>
      </w:r>
      <w:r w:rsidR="009F6A44" w:rsidRPr="00D52436">
        <w:rPr>
          <w:b/>
          <w:bCs/>
        </w:rPr>
        <w:t>assigned-</w:t>
      </w:r>
      <w:r w:rsidR="00201DEA" w:rsidRPr="00D52436">
        <w:rPr>
          <w:b/>
          <w:bCs/>
        </w:rPr>
        <w:t xml:space="preserve">ids enabled </w:t>
      </w:r>
      <w:r w:rsidR="00D52436" w:rsidRPr="00D52436">
        <w:rPr>
          <w:b/>
          <w:bCs/>
        </w:rPr>
        <w:t>auto-</w:t>
      </w:r>
      <w:proofErr w:type="spellStart"/>
      <w:r w:rsidR="00D52436" w:rsidRPr="00D52436">
        <w:rPr>
          <w:b/>
          <w:bCs/>
        </w:rPr>
        <w:t>onu</w:t>
      </w:r>
      <w:proofErr w:type="spellEnd"/>
      <w:r w:rsidR="00D52436" w:rsidRPr="00D52436">
        <w:rPr>
          <w:b/>
          <w:bCs/>
        </w:rPr>
        <w:t>-upgrade disabled</w:t>
      </w:r>
    </w:p>
    <w:p w14:paraId="5E473C31" w14:textId="77777777" w:rsidR="00080CCF" w:rsidRDefault="00080CCF" w:rsidP="00F82C80">
      <w:pPr>
        <w:pStyle w:val="NumberList2"/>
        <w:numPr>
          <w:ilvl w:val="0"/>
          <w:numId w:val="25"/>
        </w:numPr>
      </w:pPr>
      <w:r>
        <w:t>OLT_20:</w:t>
      </w:r>
    </w:p>
    <w:p w14:paraId="6DDCFF49" w14:textId="5D87A975" w:rsidR="00080CCF" w:rsidRPr="009C2E67" w:rsidRDefault="00302843" w:rsidP="00EB3DF0">
      <w:pPr>
        <w:pStyle w:val="CodeLevel1"/>
        <w:numPr>
          <w:ilvl w:val="0"/>
          <w:numId w:val="52"/>
        </w:numPr>
        <w:rPr>
          <w:lang w:val="en-IN"/>
        </w:rPr>
      </w:pPr>
      <w:bookmarkStart w:id="18" w:name="_Hlk59552640"/>
      <w:r>
        <w:rPr>
          <w:lang w:val="en-IN"/>
        </w:rPr>
        <w:t>D-</w:t>
      </w:r>
      <w:r w:rsidR="00080CCF" w:rsidRPr="009C2E67">
        <w:rPr>
          <w:lang w:val="en-IN"/>
        </w:rPr>
        <w:t xml:space="preserve">5170-2&gt; </w:t>
      </w:r>
      <w:bookmarkEnd w:id="18"/>
      <w:r w:rsidR="00080CCF" w:rsidRPr="009C2E67">
        <w:rPr>
          <w:b/>
          <w:bCs/>
          <w:lang w:val="en-IN"/>
        </w:rPr>
        <w:t>config</w:t>
      </w:r>
    </w:p>
    <w:p w14:paraId="2B02E03C" w14:textId="6D816276" w:rsidR="00080CCF" w:rsidRDefault="00DF7287" w:rsidP="00145B21">
      <w:pPr>
        <w:pStyle w:val="CodeLevel1"/>
        <w:numPr>
          <w:ilvl w:val="0"/>
          <w:numId w:val="52"/>
        </w:numPr>
        <w:rPr>
          <w:lang w:eastAsia="en-US"/>
        </w:rPr>
      </w:pPr>
      <w:r>
        <w:t>diag@</w:t>
      </w:r>
      <w:r w:rsidR="00302843">
        <w:t>D-</w:t>
      </w:r>
      <w:r w:rsidR="00080CCF" w:rsidRPr="00080CCF">
        <w:t>5170-2#</w:t>
      </w:r>
      <w:r w:rsidR="00302843">
        <w:t xml:space="preserve"> </w:t>
      </w:r>
      <w:r w:rsidR="00302843" w:rsidRPr="00302843">
        <w:rPr>
          <w:b/>
          <w:bCs/>
        </w:rPr>
        <w:t xml:space="preserve">pon-ctrl olts olt OLT_20 admin-state enabled mac-address E8:B4:70:70:05:86 management-interface OLT_MGMT_ITF pon-mode </w:t>
      </w:r>
      <w:proofErr w:type="spellStart"/>
      <w:r w:rsidR="00302843" w:rsidRPr="00302843">
        <w:rPr>
          <w:b/>
          <w:bCs/>
        </w:rPr>
        <w:t>xgs</w:t>
      </w:r>
      <w:proofErr w:type="spellEnd"/>
      <w:r w:rsidR="00302843" w:rsidRPr="00302843">
        <w:rPr>
          <w:b/>
          <w:bCs/>
        </w:rPr>
        <w:t>-pon auto-boot-mode disabled upstream-fec-0 enabled upstream-preamble-0 64 downstream-</w:t>
      </w:r>
      <w:proofErr w:type="spellStart"/>
      <w:r w:rsidR="00302843" w:rsidRPr="00302843">
        <w:rPr>
          <w:b/>
          <w:bCs/>
        </w:rPr>
        <w:t>fec</w:t>
      </w:r>
      <w:proofErr w:type="spellEnd"/>
      <w:r w:rsidR="00302843" w:rsidRPr="00302843">
        <w:rPr>
          <w:b/>
          <w:bCs/>
        </w:rPr>
        <w:t xml:space="preserve"> enabled encryption-mode disabled guard-time 16 max-</w:t>
      </w:r>
      <w:proofErr w:type="spellStart"/>
      <w:r w:rsidR="00302843" w:rsidRPr="00302843">
        <w:rPr>
          <w:b/>
          <w:bCs/>
        </w:rPr>
        <w:t>nni</w:t>
      </w:r>
      <w:proofErr w:type="spellEnd"/>
      <w:r w:rsidR="00302843" w:rsidRPr="00302843">
        <w:rPr>
          <w:b/>
          <w:bCs/>
        </w:rPr>
        <w:t>-frame-size 9600 max-pon-frame-size 9600</w:t>
      </w:r>
      <w:r w:rsidR="00D52436">
        <w:rPr>
          <w:b/>
          <w:bCs/>
        </w:rPr>
        <w:t xml:space="preserve"> </w:t>
      </w:r>
      <w:r w:rsidR="00D52436" w:rsidRPr="00D52436">
        <w:rPr>
          <w:b/>
          <w:bCs/>
        </w:rPr>
        <w:t>auto-assigned-ids enabled auto-</w:t>
      </w:r>
      <w:proofErr w:type="spellStart"/>
      <w:r w:rsidR="00D52436" w:rsidRPr="00D52436">
        <w:rPr>
          <w:b/>
          <w:bCs/>
        </w:rPr>
        <w:t>onu</w:t>
      </w:r>
      <w:proofErr w:type="spellEnd"/>
      <w:r w:rsidR="00D52436" w:rsidRPr="00D52436">
        <w:rPr>
          <w:b/>
          <w:bCs/>
        </w:rPr>
        <w:t>-upgrade disabled</w:t>
      </w:r>
    </w:p>
    <w:p w14:paraId="72B13FAC" w14:textId="37328C63" w:rsidR="00302843" w:rsidRDefault="00302843" w:rsidP="00080CCF">
      <w:pPr>
        <w:pStyle w:val="BodyNormal"/>
        <w:rPr>
          <w:lang w:eastAsia="en-US"/>
        </w:rPr>
      </w:pPr>
    </w:p>
    <w:p w14:paraId="29408AE8" w14:textId="2C1DB110" w:rsidR="00302843" w:rsidRDefault="00302843" w:rsidP="00080CCF">
      <w:pPr>
        <w:pStyle w:val="BodyNormal"/>
        <w:rPr>
          <w:lang w:eastAsia="en-US"/>
        </w:rPr>
      </w:pPr>
    </w:p>
    <w:p w14:paraId="3B0074C7" w14:textId="1A0C65CA" w:rsidR="00302843" w:rsidRDefault="00302843" w:rsidP="00080CCF">
      <w:pPr>
        <w:pStyle w:val="BodyNormal"/>
        <w:rPr>
          <w:lang w:eastAsia="en-US"/>
        </w:rPr>
      </w:pPr>
    </w:p>
    <w:p w14:paraId="68A9BC24" w14:textId="77777777" w:rsidR="002F18E7" w:rsidRDefault="002F18E7" w:rsidP="00080CCF">
      <w:pPr>
        <w:pStyle w:val="BodyNormal"/>
        <w:rPr>
          <w:lang w:eastAsia="en-US"/>
        </w:rPr>
      </w:pPr>
    </w:p>
    <w:p w14:paraId="052233CA" w14:textId="61E5B8E4" w:rsidR="00302843" w:rsidRDefault="00302843" w:rsidP="00080CCF">
      <w:pPr>
        <w:pStyle w:val="BodyNormal"/>
        <w:rPr>
          <w:lang w:eastAsia="en-US"/>
        </w:rPr>
      </w:pPr>
      <w:r>
        <w:rPr>
          <w:lang w:eastAsia="en-US"/>
        </w:rPr>
        <w:t>OLT Provisioning parameters description:</w:t>
      </w:r>
    </w:p>
    <w:p w14:paraId="026398DB" w14:textId="795C5305" w:rsidR="00302843" w:rsidRPr="00251BF2" w:rsidRDefault="00302843" w:rsidP="00080CCF">
      <w:pPr>
        <w:pStyle w:val="BodyNormal"/>
        <w:rPr>
          <w:lang w:eastAsia="en-US"/>
        </w:rPr>
      </w:pPr>
      <w:r w:rsidRPr="00302843">
        <w:rPr>
          <w:noProof/>
          <w:lang w:eastAsia="en-US"/>
        </w:rPr>
        <w:drawing>
          <wp:inline distT="0" distB="0" distL="0" distR="0" wp14:anchorId="65E9D0C3" wp14:editId="215BB099">
            <wp:extent cx="5980430" cy="5278755"/>
            <wp:effectExtent l="0" t="0" r="1270" b="0"/>
            <wp:docPr id="4151" name="Picture 4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descr="Table&#10;&#10;Description automatically generated"/>
                    <pic:cNvPicPr/>
                  </pic:nvPicPr>
                  <pic:blipFill>
                    <a:blip r:embed="rId39"/>
                    <a:stretch>
                      <a:fillRect/>
                    </a:stretch>
                  </pic:blipFill>
                  <pic:spPr>
                    <a:xfrm>
                      <a:off x="0" y="0"/>
                      <a:ext cx="5980430" cy="5278755"/>
                    </a:xfrm>
                    <a:prstGeom prst="rect">
                      <a:avLst/>
                    </a:prstGeom>
                  </pic:spPr>
                </pic:pic>
              </a:graphicData>
            </a:graphic>
          </wp:inline>
        </w:drawing>
      </w:r>
    </w:p>
    <w:p w14:paraId="06D41AA3" w14:textId="2D939794" w:rsidR="00AD781A" w:rsidRDefault="00D43721" w:rsidP="004C0296">
      <w:pPr>
        <w:pStyle w:val="BodyNormal"/>
        <w:rPr>
          <w:lang w:eastAsia="en-US"/>
        </w:rPr>
      </w:pPr>
      <w:r w:rsidRPr="00D43721">
        <w:rPr>
          <w:lang w:eastAsia="en-US"/>
        </w:rPr>
        <w:lastRenderedPageBreak/>
        <w:drawing>
          <wp:inline distT="0" distB="0" distL="0" distR="0" wp14:anchorId="122AE083" wp14:editId="25CC1DE9">
            <wp:extent cx="5980430" cy="6089015"/>
            <wp:effectExtent l="0" t="0" r="1270" b="698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0"/>
                    <a:stretch>
                      <a:fillRect/>
                    </a:stretch>
                  </pic:blipFill>
                  <pic:spPr>
                    <a:xfrm>
                      <a:off x="0" y="0"/>
                      <a:ext cx="5980430" cy="6089015"/>
                    </a:xfrm>
                    <a:prstGeom prst="rect">
                      <a:avLst/>
                    </a:prstGeom>
                  </pic:spPr>
                </pic:pic>
              </a:graphicData>
            </a:graphic>
          </wp:inline>
        </w:drawing>
      </w:r>
    </w:p>
    <w:p w14:paraId="35AC0AEA" w14:textId="242B722D" w:rsidR="00302843" w:rsidRDefault="00302843" w:rsidP="004C0296">
      <w:pPr>
        <w:pStyle w:val="BodyNormal"/>
        <w:rPr>
          <w:lang w:eastAsia="en-US"/>
        </w:rPr>
      </w:pPr>
    </w:p>
    <w:p w14:paraId="31C7E08C" w14:textId="5BFE172D" w:rsidR="00302843" w:rsidRDefault="00302843" w:rsidP="004C0296">
      <w:pPr>
        <w:pStyle w:val="BodyNormal"/>
        <w:rPr>
          <w:lang w:eastAsia="en-US"/>
        </w:rPr>
      </w:pPr>
    </w:p>
    <w:p w14:paraId="3DCBFBA7" w14:textId="55821B7F" w:rsidR="00302843" w:rsidRDefault="00302843" w:rsidP="004C0296">
      <w:pPr>
        <w:pStyle w:val="BodyNormal"/>
        <w:rPr>
          <w:lang w:eastAsia="en-US"/>
        </w:rPr>
      </w:pPr>
    </w:p>
    <w:p w14:paraId="7B65AB34" w14:textId="0665E274" w:rsidR="00302843" w:rsidRDefault="00302843" w:rsidP="004C0296">
      <w:pPr>
        <w:pStyle w:val="BodyNormal"/>
        <w:rPr>
          <w:lang w:eastAsia="en-US"/>
        </w:rPr>
      </w:pPr>
    </w:p>
    <w:p w14:paraId="0DAD39A9" w14:textId="4989C0BE" w:rsidR="00302843" w:rsidRDefault="00302843" w:rsidP="004C0296">
      <w:pPr>
        <w:pStyle w:val="BodyNormal"/>
        <w:rPr>
          <w:lang w:eastAsia="en-US"/>
        </w:rPr>
      </w:pPr>
    </w:p>
    <w:p w14:paraId="44B40347" w14:textId="48EE94DB" w:rsidR="00302843" w:rsidRDefault="00302843" w:rsidP="004C0296">
      <w:pPr>
        <w:pStyle w:val="BodyNormal"/>
        <w:rPr>
          <w:lang w:eastAsia="en-US"/>
        </w:rPr>
      </w:pPr>
    </w:p>
    <w:p w14:paraId="03D17C24" w14:textId="169417BE" w:rsidR="00302843" w:rsidRDefault="00302843" w:rsidP="004C0296">
      <w:pPr>
        <w:pStyle w:val="BodyNormal"/>
        <w:rPr>
          <w:lang w:eastAsia="en-US"/>
        </w:rPr>
      </w:pPr>
    </w:p>
    <w:p w14:paraId="4A5FA35F" w14:textId="25D603D0" w:rsidR="00302843" w:rsidRDefault="00302843" w:rsidP="004C0296">
      <w:pPr>
        <w:pStyle w:val="BodyNormal"/>
        <w:rPr>
          <w:lang w:eastAsia="en-US"/>
        </w:rPr>
      </w:pPr>
    </w:p>
    <w:p w14:paraId="1E5D1570" w14:textId="77777777" w:rsidR="007D4D38" w:rsidRDefault="007D4D38" w:rsidP="004C0296">
      <w:pPr>
        <w:pStyle w:val="BodyNormal"/>
        <w:rPr>
          <w:lang w:eastAsia="en-US"/>
        </w:rPr>
      </w:pPr>
    </w:p>
    <w:p w14:paraId="4A2BF498" w14:textId="1EBA8C05" w:rsidR="00F5188B" w:rsidRDefault="00F5188B" w:rsidP="00F5188B">
      <w:pPr>
        <w:pStyle w:val="Heading3"/>
      </w:pPr>
      <w:r>
        <w:t xml:space="preserve">Task </w:t>
      </w:r>
      <w:r w:rsidR="00480414">
        <w:t>5</w:t>
      </w:r>
      <w:r>
        <w:t xml:space="preserve">: Verify OLT </w:t>
      </w:r>
      <w:r w:rsidR="002D0597">
        <w:t>Status</w:t>
      </w:r>
    </w:p>
    <w:p w14:paraId="759A5DFA" w14:textId="1AA105B6" w:rsidR="00110D91" w:rsidRPr="00110D91" w:rsidRDefault="004127F4" w:rsidP="00110D91">
      <w:pPr>
        <w:pStyle w:val="BodyNormal"/>
        <w:rPr>
          <w:lang w:eastAsia="en-US"/>
        </w:rPr>
      </w:pPr>
      <w:r w:rsidRPr="004127F4">
        <w:rPr>
          <w:noProof/>
          <w:lang w:eastAsia="en-US"/>
        </w:rPr>
        <w:drawing>
          <wp:inline distT="0" distB="0" distL="0" distR="0" wp14:anchorId="2E64DE60" wp14:editId="4301D614">
            <wp:extent cx="5980430" cy="4485640"/>
            <wp:effectExtent l="0" t="0" r="1270" b="0"/>
            <wp:docPr id="2101" name="Picture 2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Picture 2101" descr="Diagram&#10;&#10;Description automatically generated"/>
                    <pic:cNvPicPr/>
                  </pic:nvPicPr>
                  <pic:blipFill>
                    <a:blip r:embed="rId41"/>
                    <a:stretch>
                      <a:fillRect/>
                    </a:stretch>
                  </pic:blipFill>
                  <pic:spPr>
                    <a:xfrm>
                      <a:off x="0" y="0"/>
                      <a:ext cx="5980430" cy="4485640"/>
                    </a:xfrm>
                    <a:prstGeom prst="rect">
                      <a:avLst/>
                    </a:prstGeom>
                  </pic:spPr>
                </pic:pic>
              </a:graphicData>
            </a:graphic>
          </wp:inline>
        </w:drawing>
      </w:r>
    </w:p>
    <w:p w14:paraId="7A691FF8" w14:textId="53CB335C" w:rsidR="001B658A" w:rsidRDefault="001C160D" w:rsidP="00EB3DF0">
      <w:pPr>
        <w:pStyle w:val="BodyNormal"/>
        <w:numPr>
          <w:ilvl w:val="0"/>
          <w:numId w:val="95"/>
        </w:numPr>
        <w:rPr>
          <w:lang w:eastAsia="en-US"/>
        </w:rPr>
      </w:pPr>
      <w:r>
        <w:rPr>
          <w:lang w:eastAsia="en-US"/>
        </w:rPr>
        <w:t>V</w:t>
      </w:r>
      <w:r w:rsidR="001B658A">
        <w:rPr>
          <w:lang w:eastAsia="en-US"/>
        </w:rPr>
        <w:t xml:space="preserve">erify all configured OLTs on </w:t>
      </w:r>
      <w:r w:rsidR="005A474D">
        <w:rPr>
          <w:lang w:eastAsia="en-US"/>
        </w:rPr>
        <w:t xml:space="preserve">the </w:t>
      </w:r>
      <w:r w:rsidR="001B658A">
        <w:rPr>
          <w:lang w:eastAsia="en-US"/>
        </w:rPr>
        <w:t>host platform</w:t>
      </w:r>
      <w:r>
        <w:rPr>
          <w:lang w:eastAsia="en-US"/>
        </w:rPr>
        <w:t>, using the following ‘show’ command:</w:t>
      </w:r>
    </w:p>
    <w:p w14:paraId="38BA6434" w14:textId="63216E29" w:rsidR="00A9661D" w:rsidRDefault="00A9661D" w:rsidP="004C0296">
      <w:pPr>
        <w:pStyle w:val="BodyNormal"/>
        <w:rPr>
          <w:noProof/>
        </w:rPr>
      </w:pPr>
      <w:r>
        <w:rPr>
          <w:noProof/>
        </w:rPr>
        <w:drawing>
          <wp:inline distT="0" distB="0" distL="0" distR="0" wp14:anchorId="28F5260D" wp14:editId="6648D7BE">
            <wp:extent cx="5875461" cy="1653198"/>
            <wp:effectExtent l="0" t="0" r="0" b="4445"/>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045" cy="1672214"/>
                    </a:xfrm>
                    <a:prstGeom prst="rect">
                      <a:avLst/>
                    </a:prstGeom>
                    <a:noFill/>
                  </pic:spPr>
                </pic:pic>
              </a:graphicData>
            </a:graphic>
          </wp:inline>
        </w:drawing>
      </w:r>
    </w:p>
    <w:p w14:paraId="2F347F15" w14:textId="7C0794FC" w:rsidR="00F74850" w:rsidRDefault="00280E63" w:rsidP="00D03197">
      <w:pPr>
        <w:pStyle w:val="BodyNormal"/>
        <w:numPr>
          <w:ilvl w:val="0"/>
          <w:numId w:val="146"/>
        </w:numPr>
      </w:pPr>
      <w:r w:rsidRPr="7192630B">
        <w:t>The number of ONUs will be more than zero i</w:t>
      </w:r>
      <w:r w:rsidR="00A219DC">
        <w:t>f</w:t>
      </w:r>
      <w:r w:rsidRPr="7192630B">
        <w:t xml:space="preserve"> any ONUs </w:t>
      </w:r>
      <w:proofErr w:type="gramStart"/>
      <w:r w:rsidRPr="7192630B">
        <w:t>are</w:t>
      </w:r>
      <w:proofErr w:type="gramEnd"/>
      <w:r w:rsidRPr="7192630B">
        <w:t xml:space="preserve"> already physically connected to the OLT.</w:t>
      </w:r>
      <w:r w:rsidR="00D31FED">
        <w:t xml:space="preserve"> In our lab, the optical connections between OLT and ONUs are already made.</w:t>
      </w:r>
    </w:p>
    <w:p w14:paraId="55BD0F65" w14:textId="76A50872" w:rsidR="00294A24" w:rsidRPr="002F18E7" w:rsidRDefault="008464FE" w:rsidP="00334AD8">
      <w:pPr>
        <w:pStyle w:val="BodyNormal"/>
        <w:numPr>
          <w:ilvl w:val="0"/>
          <w:numId w:val="146"/>
        </w:numPr>
        <w:spacing w:after="200" w:line="276" w:lineRule="auto"/>
        <w:rPr>
          <w:b/>
          <w:bCs/>
        </w:rPr>
      </w:pPr>
      <w:r w:rsidRPr="002F18E7">
        <w:rPr>
          <w:b/>
          <w:bCs/>
        </w:rPr>
        <w:t xml:space="preserve">If the operational status is </w:t>
      </w:r>
      <w:r w:rsidR="00D03197" w:rsidRPr="002F18E7">
        <w:rPr>
          <w:b/>
          <w:bCs/>
        </w:rPr>
        <w:t>anything other than “active” consult with your instructor.</w:t>
      </w:r>
      <w:r w:rsidR="00D31FED" w:rsidRPr="002F18E7">
        <w:rPr>
          <w:b/>
          <w:bCs/>
        </w:rPr>
        <w:t xml:space="preserve"> </w:t>
      </w:r>
    </w:p>
    <w:p w14:paraId="79F00E88" w14:textId="77777777" w:rsidR="00A96185" w:rsidRDefault="00A96185" w:rsidP="7192630B">
      <w:pPr>
        <w:spacing w:after="200" w:line="276" w:lineRule="auto"/>
        <w:rPr>
          <w:rFonts w:ascii="Arial" w:eastAsiaTheme="minorEastAsia" w:hAnsi="Arial" w:cs="Open Sans"/>
          <w:b/>
          <w:bCs/>
          <w:color w:val="383838"/>
          <w:sz w:val="20"/>
          <w:szCs w:val="20"/>
        </w:rPr>
      </w:pPr>
    </w:p>
    <w:p w14:paraId="1594DBF8" w14:textId="77777777" w:rsidR="00A96185" w:rsidRDefault="00A96185" w:rsidP="7192630B">
      <w:pPr>
        <w:spacing w:after="200" w:line="276" w:lineRule="auto"/>
        <w:rPr>
          <w:rFonts w:ascii="Arial" w:eastAsiaTheme="minorEastAsia" w:hAnsi="Arial" w:cs="Open Sans"/>
          <w:b/>
          <w:bCs/>
          <w:color w:val="383838"/>
          <w:sz w:val="20"/>
          <w:szCs w:val="20"/>
        </w:rPr>
      </w:pPr>
    </w:p>
    <w:p w14:paraId="50B8F6B3" w14:textId="6FEA964C" w:rsidR="00294A24" w:rsidRDefault="00D31FED" w:rsidP="7192630B">
      <w:pPr>
        <w:spacing w:after="200" w:line="276" w:lineRule="auto"/>
        <w:rPr>
          <w:rFonts w:ascii="Arial" w:eastAsiaTheme="minorEastAsia" w:hAnsi="Arial" w:cs="Open Sans"/>
          <w:color w:val="383838"/>
          <w:sz w:val="20"/>
          <w:szCs w:val="20"/>
        </w:rPr>
      </w:pPr>
      <w:r>
        <w:rPr>
          <w:rFonts w:ascii="Arial" w:eastAsiaTheme="minorEastAsia" w:hAnsi="Arial" w:cs="Open Sans"/>
          <w:b/>
          <w:bCs/>
          <w:color w:val="383838"/>
          <w:sz w:val="20"/>
          <w:szCs w:val="20"/>
        </w:rPr>
        <w:t>Note on optical connections between ONUs and OLTs</w:t>
      </w:r>
      <w:r w:rsidR="00F74850">
        <w:rPr>
          <w:rFonts w:ascii="Arial" w:eastAsiaTheme="minorEastAsia" w:hAnsi="Arial" w:cs="Open Sans"/>
          <w:color w:val="383838"/>
          <w:sz w:val="20"/>
          <w:szCs w:val="20"/>
        </w:rPr>
        <w:t xml:space="preserve">: </w:t>
      </w:r>
    </w:p>
    <w:p w14:paraId="7BD071EC" w14:textId="09F43F1F" w:rsidR="00C775BD" w:rsidRDefault="00F74850" w:rsidP="7192630B">
      <w:pPr>
        <w:spacing w:after="200" w:line="276" w:lineRule="auto"/>
        <w:rPr>
          <w:rFonts w:ascii="Arial" w:eastAsiaTheme="minorEastAsia" w:hAnsi="Arial" w:cs="Open Sans"/>
          <w:color w:val="383838"/>
          <w:sz w:val="20"/>
          <w:szCs w:val="20"/>
        </w:rPr>
      </w:pPr>
      <w:r>
        <w:rPr>
          <w:rFonts w:ascii="Arial" w:eastAsiaTheme="minorEastAsia" w:hAnsi="Arial" w:cs="Open Sans"/>
          <w:color w:val="383838"/>
          <w:sz w:val="20"/>
          <w:szCs w:val="20"/>
        </w:rPr>
        <w:t>ONUs should never be directly connected to OLTs</w:t>
      </w:r>
      <w:r w:rsidR="00BE1F87">
        <w:rPr>
          <w:rFonts w:ascii="Arial" w:eastAsiaTheme="minorEastAsia" w:hAnsi="Arial" w:cs="Open Sans"/>
          <w:color w:val="383838"/>
          <w:sz w:val="20"/>
          <w:szCs w:val="20"/>
        </w:rPr>
        <w:t xml:space="preserve"> without the proper optical attenuation</w:t>
      </w:r>
      <w:r>
        <w:rPr>
          <w:rFonts w:ascii="Arial" w:eastAsiaTheme="minorEastAsia" w:hAnsi="Arial" w:cs="Open Sans"/>
          <w:color w:val="383838"/>
          <w:sz w:val="20"/>
          <w:szCs w:val="20"/>
        </w:rPr>
        <w:t>.</w:t>
      </w:r>
      <w:r w:rsidR="00D31FED">
        <w:rPr>
          <w:rFonts w:ascii="Arial" w:eastAsiaTheme="minorEastAsia" w:hAnsi="Arial" w:cs="Open Sans"/>
          <w:color w:val="383838"/>
          <w:sz w:val="20"/>
          <w:szCs w:val="20"/>
        </w:rPr>
        <w:t xml:space="preserve"> </w:t>
      </w:r>
      <w:r w:rsidR="00C51440">
        <w:rPr>
          <w:rFonts w:ascii="Arial" w:eastAsiaTheme="minorEastAsia" w:hAnsi="Arial" w:cs="Open Sans"/>
          <w:color w:val="383838"/>
          <w:sz w:val="20"/>
          <w:szCs w:val="20"/>
        </w:rPr>
        <w:t xml:space="preserve">Doing so, can cause optical </w:t>
      </w:r>
      <w:r w:rsidR="00EC693A">
        <w:rPr>
          <w:rFonts w:ascii="Arial" w:eastAsiaTheme="minorEastAsia" w:hAnsi="Arial" w:cs="Open Sans"/>
          <w:color w:val="383838"/>
          <w:sz w:val="20"/>
          <w:szCs w:val="20"/>
        </w:rPr>
        <w:t xml:space="preserve">receive </w:t>
      </w:r>
      <w:r w:rsidR="00C51440">
        <w:rPr>
          <w:rFonts w:ascii="Arial" w:eastAsiaTheme="minorEastAsia" w:hAnsi="Arial" w:cs="Open Sans"/>
          <w:color w:val="383838"/>
          <w:sz w:val="20"/>
          <w:szCs w:val="20"/>
        </w:rPr>
        <w:t>levels</w:t>
      </w:r>
      <w:r w:rsidR="00D31FED">
        <w:rPr>
          <w:rFonts w:ascii="Arial" w:eastAsiaTheme="minorEastAsia" w:hAnsi="Arial" w:cs="Open Sans"/>
          <w:color w:val="383838"/>
          <w:sz w:val="20"/>
          <w:szCs w:val="20"/>
        </w:rPr>
        <w:t xml:space="preserve"> exceeding the limits recommended on the OLT and/or ONUs. This could cause equipment damage. A</w:t>
      </w:r>
      <w:r>
        <w:rPr>
          <w:rFonts w:ascii="Arial" w:eastAsiaTheme="minorEastAsia" w:hAnsi="Arial" w:cs="Open Sans"/>
          <w:color w:val="383838"/>
          <w:sz w:val="20"/>
          <w:szCs w:val="20"/>
        </w:rPr>
        <w:t xml:space="preserve"> passive optical splitter with sufficient split ratio </w:t>
      </w:r>
      <w:r w:rsidR="00800C69">
        <w:rPr>
          <w:rFonts w:ascii="Arial" w:eastAsiaTheme="minorEastAsia" w:hAnsi="Arial" w:cs="Open Sans"/>
          <w:color w:val="383838"/>
          <w:sz w:val="20"/>
          <w:szCs w:val="20"/>
        </w:rPr>
        <w:t xml:space="preserve">along with the use of optical attenuators </w:t>
      </w:r>
      <w:r w:rsidR="00D31FED">
        <w:rPr>
          <w:rFonts w:ascii="Arial" w:eastAsiaTheme="minorEastAsia" w:hAnsi="Arial" w:cs="Open Sans"/>
          <w:color w:val="383838"/>
          <w:sz w:val="20"/>
          <w:szCs w:val="20"/>
        </w:rPr>
        <w:t>can provide the required reduction in optical levels</w:t>
      </w:r>
      <w:r>
        <w:rPr>
          <w:rFonts w:ascii="Arial" w:eastAsiaTheme="minorEastAsia" w:hAnsi="Arial" w:cs="Open Sans"/>
          <w:color w:val="383838"/>
          <w:sz w:val="20"/>
          <w:szCs w:val="20"/>
        </w:rPr>
        <w:t xml:space="preserve"> between ONU and OLT. In</w:t>
      </w:r>
      <w:r w:rsidR="00D31FED">
        <w:rPr>
          <w:rFonts w:ascii="Arial" w:eastAsiaTheme="minorEastAsia" w:hAnsi="Arial" w:cs="Open Sans"/>
          <w:color w:val="383838"/>
          <w:sz w:val="20"/>
          <w:szCs w:val="20"/>
        </w:rPr>
        <w:t xml:space="preserve"> our</w:t>
      </w:r>
      <w:r>
        <w:rPr>
          <w:rFonts w:ascii="Arial" w:eastAsiaTheme="minorEastAsia" w:hAnsi="Arial" w:cs="Open Sans"/>
          <w:color w:val="383838"/>
          <w:sz w:val="20"/>
          <w:szCs w:val="20"/>
        </w:rPr>
        <w:t xml:space="preserve"> lab setup, </w:t>
      </w:r>
      <w:r w:rsidR="00D31FED">
        <w:rPr>
          <w:rFonts w:ascii="Arial" w:eastAsiaTheme="minorEastAsia" w:hAnsi="Arial" w:cs="Open Sans"/>
          <w:color w:val="383838"/>
          <w:sz w:val="20"/>
          <w:szCs w:val="20"/>
        </w:rPr>
        <w:t xml:space="preserve">optical </w:t>
      </w:r>
      <w:r>
        <w:rPr>
          <w:rFonts w:ascii="Arial" w:eastAsiaTheme="minorEastAsia" w:hAnsi="Arial" w:cs="Open Sans"/>
          <w:color w:val="383838"/>
          <w:sz w:val="20"/>
          <w:szCs w:val="20"/>
        </w:rPr>
        <w:t>attenuator</w:t>
      </w:r>
      <w:r w:rsidR="00D31FED">
        <w:rPr>
          <w:rFonts w:ascii="Arial" w:eastAsiaTheme="minorEastAsia" w:hAnsi="Arial" w:cs="Open Sans"/>
          <w:color w:val="383838"/>
          <w:sz w:val="20"/>
          <w:szCs w:val="20"/>
        </w:rPr>
        <w:t>s are used</w:t>
      </w:r>
      <w:r>
        <w:rPr>
          <w:rFonts w:ascii="Arial" w:eastAsiaTheme="minorEastAsia" w:hAnsi="Arial" w:cs="Open Sans"/>
          <w:color w:val="383838"/>
          <w:sz w:val="20"/>
          <w:szCs w:val="20"/>
        </w:rPr>
        <w:t xml:space="preserve"> to simulate the splitter</w:t>
      </w:r>
      <w:r w:rsidR="00D31FED">
        <w:rPr>
          <w:rFonts w:ascii="Arial" w:eastAsiaTheme="minorEastAsia" w:hAnsi="Arial" w:cs="Open Sans"/>
          <w:color w:val="383838"/>
          <w:sz w:val="20"/>
          <w:szCs w:val="20"/>
        </w:rPr>
        <w:t xml:space="preserve"> loss and ensure proper optical levels are maintained between OLT and ONUs.</w:t>
      </w:r>
    </w:p>
    <w:p w14:paraId="7A264A45" w14:textId="1DACFD2C" w:rsidR="004F0CED" w:rsidRDefault="004F0CED" w:rsidP="7192630B">
      <w:pPr>
        <w:spacing w:after="200" w:line="276" w:lineRule="auto"/>
        <w:rPr>
          <w:rFonts w:ascii="Arial" w:eastAsiaTheme="minorEastAsia" w:hAnsi="Arial" w:cs="Open Sans"/>
          <w:color w:val="383838"/>
          <w:sz w:val="20"/>
          <w:szCs w:val="20"/>
        </w:rPr>
      </w:pPr>
      <w:r>
        <w:rPr>
          <w:rFonts w:ascii="Arial" w:eastAsiaTheme="minorEastAsia" w:hAnsi="Arial" w:cs="Open Sans"/>
          <w:color w:val="383838"/>
          <w:sz w:val="20"/>
          <w:szCs w:val="20"/>
        </w:rPr>
        <w:t xml:space="preserve">This table shows </w:t>
      </w:r>
      <w:r w:rsidR="00E30479">
        <w:rPr>
          <w:rFonts w:ascii="Arial" w:eastAsiaTheme="minorEastAsia" w:hAnsi="Arial" w:cs="Open Sans"/>
          <w:color w:val="383838"/>
          <w:sz w:val="20"/>
          <w:szCs w:val="20"/>
        </w:rPr>
        <w:t>the effects of different optical split ratio and the required attenuation needed when using optical splitters.</w:t>
      </w:r>
    </w:p>
    <w:p w14:paraId="0A96CEF3" w14:textId="77777777" w:rsidR="00556F6E" w:rsidRDefault="00C775BD" w:rsidP="7192630B">
      <w:pPr>
        <w:spacing w:after="200" w:line="276" w:lineRule="auto"/>
      </w:pPr>
      <w:r w:rsidRPr="00C775BD">
        <w:rPr>
          <w:noProof/>
        </w:rPr>
        <w:drawing>
          <wp:inline distT="0" distB="0" distL="0" distR="0" wp14:anchorId="3A426794" wp14:editId="49F9FEC9">
            <wp:extent cx="5980430" cy="1936115"/>
            <wp:effectExtent l="0" t="0" r="1270" b="6985"/>
            <wp:docPr id="2102" name="Picture 2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Picture 2102" descr="Table&#10;&#10;Description automatically generated"/>
                    <pic:cNvPicPr/>
                  </pic:nvPicPr>
                  <pic:blipFill>
                    <a:blip r:embed="rId43"/>
                    <a:stretch>
                      <a:fillRect/>
                    </a:stretch>
                  </pic:blipFill>
                  <pic:spPr>
                    <a:xfrm>
                      <a:off x="0" y="0"/>
                      <a:ext cx="5980430" cy="1936115"/>
                    </a:xfrm>
                    <a:prstGeom prst="rect">
                      <a:avLst/>
                    </a:prstGeom>
                  </pic:spPr>
                </pic:pic>
              </a:graphicData>
            </a:graphic>
          </wp:inline>
        </w:drawing>
      </w:r>
    </w:p>
    <w:p w14:paraId="1CA7FD7D" w14:textId="66CA57C9" w:rsidR="00556F6E" w:rsidRDefault="00556F6E" w:rsidP="7192630B">
      <w:pPr>
        <w:spacing w:after="200" w:line="276" w:lineRule="auto"/>
      </w:pPr>
      <w:r>
        <w:t xml:space="preserve">Example of a </w:t>
      </w:r>
      <w:r w:rsidR="00D600D3">
        <w:t>1:16 optical splitter used in a simulated PON deployment:</w:t>
      </w:r>
    </w:p>
    <w:p w14:paraId="14AC6052" w14:textId="431AE24E" w:rsidR="006B2E84" w:rsidRDefault="00E32A2C" w:rsidP="7192630B">
      <w:pPr>
        <w:spacing w:after="200" w:line="276" w:lineRule="auto"/>
        <w:rPr>
          <w:rFonts w:ascii="Arial" w:eastAsiaTheme="minorEastAsia" w:hAnsi="Arial" w:cs="Open Sans"/>
          <w:color w:val="383838"/>
          <w:sz w:val="20"/>
          <w:szCs w:val="20"/>
        </w:rPr>
      </w:pPr>
      <w:r w:rsidRPr="00E32A2C">
        <w:lastRenderedPageBreak/>
        <w:drawing>
          <wp:inline distT="0" distB="0" distL="0" distR="0" wp14:anchorId="7968957C" wp14:editId="765861E4">
            <wp:extent cx="5980430" cy="3382645"/>
            <wp:effectExtent l="0" t="0" r="127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5980430" cy="3382645"/>
                    </a:xfrm>
                    <a:prstGeom prst="rect">
                      <a:avLst/>
                    </a:prstGeom>
                  </pic:spPr>
                </pic:pic>
              </a:graphicData>
            </a:graphic>
          </wp:inline>
        </w:drawing>
      </w:r>
      <w:r w:rsidR="00280E63">
        <w:br w:type="page"/>
      </w:r>
    </w:p>
    <w:p w14:paraId="227A78BA" w14:textId="4EE6CF52" w:rsidR="009D7C51" w:rsidRDefault="00480414" w:rsidP="004C0296">
      <w:pPr>
        <w:pStyle w:val="BodyNormal"/>
        <w:rPr>
          <w:lang w:eastAsia="en-US"/>
        </w:rPr>
      </w:pPr>
      <w:r>
        <w:rPr>
          <w:lang w:eastAsia="en-US"/>
        </w:rPr>
        <w:lastRenderedPageBreak/>
        <w:t>2</w:t>
      </w:r>
      <w:r w:rsidR="007750B0">
        <w:rPr>
          <w:lang w:eastAsia="en-US"/>
        </w:rPr>
        <w:t xml:space="preserve">. </w:t>
      </w:r>
      <w:r w:rsidR="001B658A">
        <w:rPr>
          <w:lang w:eastAsia="en-US"/>
        </w:rPr>
        <w:t xml:space="preserve">Verify </w:t>
      </w:r>
      <w:r w:rsidR="005A474D">
        <w:rPr>
          <w:lang w:eastAsia="en-US"/>
        </w:rPr>
        <w:t xml:space="preserve">the </w:t>
      </w:r>
      <w:r w:rsidR="001B658A">
        <w:rPr>
          <w:lang w:eastAsia="en-US"/>
        </w:rPr>
        <w:t xml:space="preserve">details of </w:t>
      </w:r>
      <w:r w:rsidR="005A474D">
        <w:rPr>
          <w:lang w:eastAsia="en-US"/>
        </w:rPr>
        <w:t xml:space="preserve">the </w:t>
      </w:r>
      <w:r w:rsidR="001B658A">
        <w:rPr>
          <w:lang w:eastAsia="en-US"/>
        </w:rPr>
        <w:t>specific OLT</w:t>
      </w:r>
      <w:r w:rsidR="00BB12A4">
        <w:rPr>
          <w:lang w:eastAsia="en-US"/>
        </w:rPr>
        <w:t xml:space="preserve"> (example shown for OLT_19):</w:t>
      </w:r>
      <w:r w:rsidR="00F54773">
        <w:rPr>
          <w:lang w:eastAsia="en-US"/>
        </w:rPr>
        <w:t xml:space="preserve"> </w:t>
      </w:r>
    </w:p>
    <w:p w14:paraId="12EDD3A9" w14:textId="64A69814" w:rsidR="001B658A" w:rsidRDefault="00AC2834" w:rsidP="004C0296">
      <w:pPr>
        <w:pStyle w:val="BodyNormal"/>
        <w:rPr>
          <w:lang w:eastAsia="en-US"/>
        </w:rPr>
      </w:pPr>
      <w:r>
        <w:rPr>
          <w:noProof/>
          <w:lang w:eastAsia="en-US"/>
        </w:rPr>
        <w:drawing>
          <wp:inline distT="0" distB="0" distL="0" distR="0" wp14:anchorId="5F52F902" wp14:editId="57975BB8">
            <wp:extent cx="5170170" cy="6529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0170" cy="6529070"/>
                    </a:xfrm>
                    <a:prstGeom prst="rect">
                      <a:avLst/>
                    </a:prstGeom>
                    <a:noFill/>
                  </pic:spPr>
                </pic:pic>
              </a:graphicData>
            </a:graphic>
          </wp:inline>
        </w:drawing>
      </w:r>
    </w:p>
    <w:p w14:paraId="376F9BFF" w14:textId="07AC4E64" w:rsidR="009D7C51" w:rsidRDefault="00E15A2E" w:rsidP="004C0296">
      <w:pPr>
        <w:pStyle w:val="BodyNormal"/>
        <w:rPr>
          <w:lang w:eastAsia="en-US"/>
        </w:rPr>
      </w:pPr>
      <w:r>
        <w:rPr>
          <w:lang w:eastAsia="en-US"/>
        </w:rPr>
        <w:t>Note:</w:t>
      </w:r>
    </w:p>
    <w:p w14:paraId="05EABFAE" w14:textId="5F25FF0F" w:rsidR="009D7C51" w:rsidRDefault="00F54773" w:rsidP="004C0296">
      <w:pPr>
        <w:pStyle w:val="BodyNormal"/>
        <w:rPr>
          <w:lang w:eastAsia="en-US"/>
        </w:rPr>
      </w:pPr>
      <w:r>
        <w:rPr>
          <w:lang w:eastAsia="en-US"/>
        </w:rPr>
        <w:t xml:space="preserve">The </w:t>
      </w:r>
      <w:r w:rsidR="002D7D1C">
        <w:rPr>
          <w:lang w:eastAsia="en-US"/>
        </w:rPr>
        <w:t>OLT f</w:t>
      </w:r>
      <w:r>
        <w:rPr>
          <w:lang w:eastAsia="en-US"/>
        </w:rPr>
        <w:t>irmware status</w:t>
      </w:r>
      <w:r w:rsidR="00623D2F">
        <w:rPr>
          <w:lang w:eastAsia="en-US"/>
        </w:rPr>
        <w:t xml:space="preserve"> shoul</w:t>
      </w:r>
      <w:r w:rsidR="00907C27">
        <w:rPr>
          <w:lang w:eastAsia="en-US"/>
        </w:rPr>
        <w:t>d be</w:t>
      </w:r>
      <w:r>
        <w:rPr>
          <w:lang w:eastAsia="en-US"/>
        </w:rPr>
        <w:t xml:space="preserve"> </w:t>
      </w:r>
      <w:r w:rsidR="00907C27">
        <w:rPr>
          <w:lang w:eastAsia="en-US"/>
        </w:rPr>
        <w:t>“</w:t>
      </w:r>
      <w:r w:rsidRPr="00DB7D3A">
        <w:rPr>
          <w:rFonts w:ascii="Courier New" w:hAnsi="Courier New" w:cs="Courier New"/>
          <w:b/>
          <w:bCs/>
          <w:lang w:eastAsia="en-US"/>
        </w:rPr>
        <w:t>OK</w:t>
      </w:r>
      <w:r w:rsidR="00907C27">
        <w:rPr>
          <w:lang w:eastAsia="en-US"/>
        </w:rPr>
        <w:t>”</w:t>
      </w:r>
      <w:r>
        <w:rPr>
          <w:lang w:eastAsia="en-US"/>
        </w:rPr>
        <w:t>.</w:t>
      </w:r>
      <w:r w:rsidR="00907C27">
        <w:rPr>
          <w:lang w:eastAsia="en-US"/>
        </w:rPr>
        <w:t xml:space="preserve"> If it is an “unknown” state, then </w:t>
      </w:r>
      <w:r w:rsidR="0047238E">
        <w:rPr>
          <w:lang w:eastAsia="en-US"/>
        </w:rPr>
        <w:t>it usually indicates</w:t>
      </w:r>
      <w:r w:rsidR="00C44FA5">
        <w:rPr>
          <w:lang w:eastAsia="en-US"/>
        </w:rPr>
        <w:t xml:space="preserve"> a problem with the OLT </w:t>
      </w:r>
      <w:r w:rsidR="00D55B83">
        <w:rPr>
          <w:lang w:eastAsia="en-US"/>
        </w:rPr>
        <w:t>to PON controller communication.</w:t>
      </w:r>
      <w:r w:rsidR="00DB7D3A">
        <w:rPr>
          <w:lang w:eastAsia="en-US"/>
        </w:rPr>
        <w:t xml:space="preserve"> Additionally, </w:t>
      </w:r>
      <w:r w:rsidR="00E15A2E">
        <w:t xml:space="preserve">If your OLTs stay in a </w:t>
      </w:r>
      <w:r w:rsidR="00DB7D3A">
        <w:t>“</w:t>
      </w:r>
      <w:r w:rsidR="00E15A2E" w:rsidRPr="00DB7D3A">
        <w:rPr>
          <w:rFonts w:ascii="Courier New" w:hAnsi="Courier New" w:cs="Courier New"/>
          <w:b/>
          <w:bCs/>
        </w:rPr>
        <w:t>configured</w:t>
      </w:r>
      <w:r w:rsidR="00DB7D3A">
        <w:t>”</w:t>
      </w:r>
      <w:r w:rsidR="00E15A2E">
        <w:t xml:space="preserve"> state and do</w:t>
      </w:r>
      <w:r w:rsidR="005331CE">
        <w:t>es</w:t>
      </w:r>
      <w:r w:rsidR="00E15A2E">
        <w:t xml:space="preserve"> not go into an “</w:t>
      </w:r>
      <w:r w:rsidR="00E15A2E" w:rsidRPr="005331CE">
        <w:rPr>
          <w:rFonts w:ascii="Courier New" w:hAnsi="Courier New" w:cs="Courier New"/>
          <w:b/>
          <w:bCs/>
        </w:rPr>
        <w:t>active</w:t>
      </w:r>
      <w:r w:rsidR="00E15A2E">
        <w:t xml:space="preserve">” </w:t>
      </w:r>
      <w:r w:rsidR="0077380B">
        <w:t xml:space="preserve">operational </w:t>
      </w:r>
      <w:r w:rsidR="00E15A2E">
        <w:t xml:space="preserve">state as shown above, change the ether-type value </w:t>
      </w:r>
      <w:r w:rsidR="005331CE">
        <w:t xml:space="preserve">on the </w:t>
      </w:r>
      <w:r w:rsidR="002105F5">
        <w:t xml:space="preserve">PON </w:t>
      </w:r>
      <w:r w:rsidR="005331CE">
        <w:t>management</w:t>
      </w:r>
      <w:r w:rsidR="002105F5">
        <w:t xml:space="preserve"> flow point as</w:t>
      </w:r>
      <w:r w:rsidR="00E15A2E">
        <w:t xml:space="preserve"> explained in </w:t>
      </w:r>
      <w:r w:rsidR="00915970">
        <w:t>Lab 2</w:t>
      </w:r>
      <w:r w:rsidR="00E15A2E">
        <w:t xml:space="preserve"> </w:t>
      </w:r>
      <w:r w:rsidR="00915970">
        <w:t>of</w:t>
      </w:r>
      <w:r w:rsidR="00E15A2E">
        <w:t xml:space="preserve"> th</w:t>
      </w:r>
      <w:r w:rsidR="00AB0A2E">
        <w:t>is</w:t>
      </w:r>
      <w:r w:rsidR="00E15A2E">
        <w:t xml:space="preserve"> </w:t>
      </w:r>
      <w:r w:rsidR="00AB0A2E">
        <w:t>lab guide</w:t>
      </w:r>
      <w:r w:rsidR="00E15A2E">
        <w:t>.</w:t>
      </w:r>
    </w:p>
    <w:p w14:paraId="2CAC90DD" w14:textId="733E4041" w:rsidR="009D7C51" w:rsidRDefault="009D7C51" w:rsidP="004C0296">
      <w:pPr>
        <w:pStyle w:val="BodyNormal"/>
        <w:rPr>
          <w:lang w:eastAsia="en-US"/>
        </w:rPr>
      </w:pPr>
    </w:p>
    <w:p w14:paraId="3633F2E1" w14:textId="77777777" w:rsidR="009D7C51" w:rsidRDefault="009D7C51" w:rsidP="004C0296">
      <w:pPr>
        <w:pStyle w:val="BodyNormal"/>
        <w:rPr>
          <w:lang w:eastAsia="en-US"/>
        </w:rPr>
      </w:pPr>
    </w:p>
    <w:p w14:paraId="5073E9C0" w14:textId="596AF8BC" w:rsidR="001B658A" w:rsidRDefault="00480414" w:rsidP="007750B0">
      <w:pPr>
        <w:pStyle w:val="BodyNormal"/>
        <w:rPr>
          <w:lang w:eastAsia="en-US"/>
        </w:rPr>
      </w:pPr>
      <w:r>
        <w:rPr>
          <w:lang w:eastAsia="en-US"/>
        </w:rPr>
        <w:t>3</w:t>
      </w:r>
      <w:r w:rsidR="007750B0">
        <w:rPr>
          <w:lang w:eastAsia="en-US"/>
        </w:rPr>
        <w:t xml:space="preserve">. </w:t>
      </w:r>
      <w:r w:rsidR="001B658A">
        <w:rPr>
          <w:lang w:eastAsia="en-US"/>
        </w:rPr>
        <w:t xml:space="preserve">Verify </w:t>
      </w:r>
      <w:r w:rsidR="002D0597">
        <w:rPr>
          <w:lang w:eastAsia="en-US"/>
        </w:rPr>
        <w:t xml:space="preserve">the </w:t>
      </w:r>
      <w:r w:rsidR="001B658A">
        <w:rPr>
          <w:lang w:eastAsia="en-US"/>
        </w:rPr>
        <w:t>OLT host information</w:t>
      </w:r>
      <w:r w:rsidR="001C160D">
        <w:rPr>
          <w:lang w:eastAsia="en-US"/>
        </w:rPr>
        <w:t>:</w:t>
      </w:r>
    </w:p>
    <w:p w14:paraId="580AD18C" w14:textId="77D53CEE" w:rsidR="00CA426B" w:rsidRDefault="00AE22F9" w:rsidP="004C0296">
      <w:pPr>
        <w:pStyle w:val="BodyNormal"/>
        <w:rPr>
          <w:lang w:eastAsia="en-US"/>
        </w:rPr>
      </w:pPr>
      <w:r>
        <w:rPr>
          <w:noProof/>
        </w:rPr>
        <mc:AlternateContent>
          <mc:Choice Requires="wpg">
            <w:drawing>
              <wp:anchor distT="0" distB="0" distL="114300" distR="114300" simplePos="0" relativeHeight="251664384" behindDoc="0" locked="0" layoutInCell="1" allowOverlap="1" wp14:anchorId="7782F838" wp14:editId="79920E7D">
                <wp:simplePos x="0" y="0"/>
                <wp:positionH relativeFrom="column">
                  <wp:posOffset>0</wp:posOffset>
                </wp:positionH>
                <wp:positionV relativeFrom="paragraph">
                  <wp:posOffset>14605</wp:posOffset>
                </wp:positionV>
                <wp:extent cx="5754370" cy="1526540"/>
                <wp:effectExtent l="0" t="0" r="0" b="0"/>
                <wp:wrapNone/>
                <wp:docPr id="4157" name="Group 4"/>
                <wp:cNvGraphicFramePr/>
                <a:graphic xmlns:a="http://schemas.openxmlformats.org/drawingml/2006/main">
                  <a:graphicData uri="http://schemas.microsoft.com/office/word/2010/wordprocessingGroup">
                    <wpg:wgp>
                      <wpg:cNvGrpSpPr/>
                      <wpg:grpSpPr>
                        <a:xfrm>
                          <a:off x="0" y="0"/>
                          <a:ext cx="5754370" cy="1526540"/>
                          <a:chOff x="0" y="0"/>
                          <a:chExt cx="5754847" cy="1526796"/>
                        </a:xfrm>
                      </wpg:grpSpPr>
                      <wps:wsp>
                        <wps:cNvPr id="4158" name="Rectangle: Rounded Corners 4158"/>
                        <wps:cNvSpPr/>
                        <wps:spPr>
                          <a:xfrm>
                            <a:off x="0" y="0"/>
                            <a:ext cx="5754847" cy="1526796"/>
                          </a:xfrm>
                          <a:prstGeom prst="roundRect">
                            <a:avLst/>
                          </a:prstGeom>
                          <a:solidFill>
                            <a:srgbClr val="E8E8E8"/>
                          </a:solidFill>
                          <a:ln w="57150">
                            <a:noFill/>
                          </a:ln>
                        </wps:spPr>
                        <wps:style>
                          <a:lnRef idx="1">
                            <a:schemeClr val="accent4"/>
                          </a:lnRef>
                          <a:fillRef idx="0">
                            <a:schemeClr val="accent4"/>
                          </a:fillRef>
                          <a:effectRef idx="0">
                            <a:schemeClr val="accent4"/>
                          </a:effectRef>
                          <a:fontRef idx="minor">
                            <a:schemeClr val="tx1"/>
                          </a:fontRef>
                        </wps:style>
                        <wps:bodyPr rtlCol="0" anchor="ctr"/>
                      </wps:wsp>
                      <pic:pic xmlns:pic="http://schemas.openxmlformats.org/drawingml/2006/picture">
                        <pic:nvPicPr>
                          <pic:cNvPr id="4159" name="Picture 4159"/>
                          <pic:cNvPicPr>
                            <a:picLocks noChangeAspect="1"/>
                          </pic:cNvPicPr>
                        </pic:nvPicPr>
                        <pic:blipFill>
                          <a:blip r:embed="rId45"/>
                          <a:stretch>
                            <a:fillRect/>
                          </a:stretch>
                        </pic:blipFill>
                        <pic:spPr>
                          <a:xfrm>
                            <a:off x="264840" y="83794"/>
                            <a:ext cx="5353797" cy="1371791"/>
                          </a:xfrm>
                          <a:prstGeom prst="rect">
                            <a:avLst/>
                          </a:prstGeom>
                        </pic:spPr>
                      </pic:pic>
                    </wpg:wgp>
                  </a:graphicData>
                </a:graphic>
              </wp:anchor>
            </w:drawing>
          </mc:Choice>
          <mc:Fallback>
            <w:pict>
              <v:group w14:anchorId="61E324F4" id="Group 4" o:spid="_x0000_s1026" style="position:absolute;margin-left:0;margin-top:1.15pt;width:453.1pt;height:120.2pt;z-index:251664384" coordsize="57548,1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">
                <v:roundrect id="Rectangle: Rounded Corners 4158" o:spid="_x0000_s1027" style="position:absolute;width:57548;height:15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" fillcolor="#e8e8e8" stroked="f" strokeweight="4.5pt"/>
                <v:shape id="Picture 4159" o:spid="_x0000_s1028" type="#_x0000_t75" style="position:absolute;left:2648;top:837;width:53538;height:1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">
                  <v:imagedata r:id="rId46" o:title=""/>
                </v:shape>
              </v:group>
            </w:pict>
          </mc:Fallback>
        </mc:AlternateContent>
      </w:r>
    </w:p>
    <w:p w14:paraId="1F618E8E" w14:textId="77777777" w:rsidR="00D05188" w:rsidRDefault="00D05188">
      <w:pPr>
        <w:spacing w:after="200" w:line="276" w:lineRule="auto"/>
      </w:pPr>
    </w:p>
    <w:p w14:paraId="1E68355B" w14:textId="77777777" w:rsidR="00D05188" w:rsidRDefault="00D05188">
      <w:pPr>
        <w:spacing w:after="200" w:line="276" w:lineRule="auto"/>
      </w:pPr>
    </w:p>
    <w:p w14:paraId="38D61882" w14:textId="77777777" w:rsidR="00D05188" w:rsidRDefault="00D05188">
      <w:pPr>
        <w:spacing w:after="200" w:line="276" w:lineRule="auto"/>
      </w:pPr>
    </w:p>
    <w:p w14:paraId="5900E512" w14:textId="77777777" w:rsidR="00D05188" w:rsidRDefault="00D05188">
      <w:pPr>
        <w:spacing w:after="200" w:line="276" w:lineRule="auto"/>
      </w:pPr>
    </w:p>
    <w:p w14:paraId="07F0B436" w14:textId="77777777" w:rsidR="002C5DEE" w:rsidRDefault="002C5DEE">
      <w:pPr>
        <w:spacing w:after="200" w:line="276" w:lineRule="auto"/>
      </w:pPr>
    </w:p>
    <w:p w14:paraId="15780014" w14:textId="2EEA294C" w:rsidR="002039BE" w:rsidRPr="002C5DEE" w:rsidRDefault="002C5DEE">
      <w:pPr>
        <w:spacing w:after="200" w:line="276" w:lineRule="auto"/>
        <w:rPr>
          <w:rFonts w:ascii="Arial" w:hAnsi="Arial" w:cs="Arial"/>
          <w:b/>
          <w:bCs/>
          <w:color w:val="383838"/>
          <w:sz w:val="32"/>
        </w:rPr>
      </w:pPr>
      <w:r w:rsidRPr="006B7C15">
        <w:t xml:space="preserve">-End of lab </w:t>
      </w:r>
      <w:r w:rsidR="00FB1E3D">
        <w:t>3</w:t>
      </w:r>
      <w:r w:rsidR="002039BE" w:rsidRPr="002C5DEE">
        <w:rPr>
          <w:b/>
          <w:bCs/>
        </w:rPr>
        <w:br w:type="page"/>
      </w:r>
    </w:p>
    <w:p w14:paraId="3A8046BE" w14:textId="2EA9D52F" w:rsidR="00612D45" w:rsidRPr="001F1D6C" w:rsidRDefault="00AC3A06" w:rsidP="00612D45">
      <w:pPr>
        <w:pStyle w:val="Heading2"/>
      </w:pPr>
      <w:r>
        <w:lastRenderedPageBreak/>
        <w:tab/>
      </w:r>
      <w:r>
        <w:tab/>
      </w:r>
      <w:bookmarkStart w:id="19" w:name="_Toc88907194"/>
      <w:r w:rsidR="00612D45" w:rsidRPr="001F1D6C">
        <w:t xml:space="preserve">Lab </w:t>
      </w:r>
      <w:r w:rsidR="00612D45">
        <w:t>4</w:t>
      </w:r>
      <w:r w:rsidR="00612D45" w:rsidRPr="001F1D6C">
        <w:t xml:space="preserve">: </w:t>
      </w:r>
      <w:r w:rsidR="00FC3578">
        <w:t xml:space="preserve">Verify </w:t>
      </w:r>
      <w:r w:rsidR="00612D45">
        <w:t xml:space="preserve">OLT </w:t>
      </w:r>
      <w:r w:rsidR="00ED3672">
        <w:t>F</w:t>
      </w:r>
      <w:r w:rsidR="00612D45">
        <w:t>irmware</w:t>
      </w:r>
      <w:bookmarkEnd w:id="19"/>
    </w:p>
    <w:p w14:paraId="08018A7D" w14:textId="77777777" w:rsidR="00F021AD" w:rsidRPr="00F021AD" w:rsidRDefault="00F021AD" w:rsidP="00F021AD">
      <w:pPr>
        <w:keepNext/>
        <w:keepLines/>
        <w:numPr>
          <w:ilvl w:val="2"/>
          <w:numId w:val="0"/>
        </w:numPr>
        <w:spacing w:before="240"/>
        <w:ind w:left="720" w:hanging="720"/>
        <w:outlineLvl w:val="2"/>
        <w:rPr>
          <w:rFonts w:ascii="Arial" w:hAnsi="Arial" w:cs="Arial"/>
          <w:b/>
          <w:color w:val="383838"/>
          <w:sz w:val="24"/>
        </w:rPr>
      </w:pPr>
      <w:r w:rsidRPr="00F021AD">
        <w:rPr>
          <w:rFonts w:ascii="Arial" w:hAnsi="Arial" w:cs="Arial"/>
          <w:b/>
          <w:color w:val="383838"/>
          <w:sz w:val="24"/>
        </w:rPr>
        <w:t xml:space="preserve">Objectives </w:t>
      </w:r>
    </w:p>
    <w:p w14:paraId="0F7ADFDC" w14:textId="77777777" w:rsidR="00F07139" w:rsidRDefault="00F021AD" w:rsidP="00B66546">
      <w:pPr>
        <w:pStyle w:val="ListParagraph"/>
        <w:keepNext/>
        <w:keepLines/>
        <w:numPr>
          <w:ilvl w:val="2"/>
          <w:numId w:val="0"/>
        </w:numPr>
        <w:spacing w:before="240" w:after="60" w:line="240" w:lineRule="auto"/>
        <w:ind w:left="720" w:hanging="720"/>
        <w:outlineLvl w:val="2"/>
        <w:rPr>
          <w:rFonts w:ascii="Arial" w:hAnsi="Arial" w:cs="Open Sans"/>
          <w:color w:val="383838"/>
          <w:sz w:val="20"/>
          <w:szCs w:val="20"/>
          <w:lang w:val="en-AU"/>
        </w:rPr>
      </w:pPr>
      <w:r w:rsidRPr="00F07139">
        <w:rPr>
          <w:rFonts w:ascii="Arial" w:hAnsi="Arial" w:cs="Open Sans"/>
          <w:color w:val="383838"/>
          <w:sz w:val="20"/>
          <w:szCs w:val="20"/>
          <w:lang w:val="en-AU"/>
        </w:rPr>
        <w:t xml:space="preserve">Verify the </w:t>
      </w:r>
      <w:r w:rsidR="00F07139" w:rsidRPr="00F07139">
        <w:rPr>
          <w:rFonts w:ascii="Arial" w:hAnsi="Arial" w:cs="Open Sans"/>
          <w:color w:val="383838"/>
          <w:sz w:val="20"/>
          <w:szCs w:val="20"/>
          <w:lang w:val="en-AU"/>
        </w:rPr>
        <w:t xml:space="preserve">OLT </w:t>
      </w:r>
      <w:r w:rsidR="002B0E0A" w:rsidRPr="00F07139">
        <w:rPr>
          <w:rFonts w:ascii="Arial" w:hAnsi="Arial" w:cs="Open Sans"/>
          <w:color w:val="383838"/>
          <w:sz w:val="20"/>
          <w:szCs w:val="20"/>
          <w:lang w:val="en-AU"/>
        </w:rPr>
        <w:t xml:space="preserve">firmware </w:t>
      </w:r>
    </w:p>
    <w:p w14:paraId="16D6F808" w14:textId="77777777" w:rsidR="00F07139" w:rsidRDefault="00F07139" w:rsidP="00B66546">
      <w:pPr>
        <w:pStyle w:val="ListParagraph"/>
        <w:keepNext/>
        <w:keepLines/>
        <w:numPr>
          <w:ilvl w:val="2"/>
          <w:numId w:val="0"/>
        </w:numPr>
        <w:spacing w:before="240" w:after="60" w:line="240" w:lineRule="auto"/>
        <w:ind w:left="720" w:hanging="720"/>
        <w:outlineLvl w:val="2"/>
        <w:rPr>
          <w:rFonts w:ascii="Arial" w:hAnsi="Arial" w:cs="Open Sans"/>
          <w:color w:val="383838"/>
          <w:sz w:val="20"/>
          <w:szCs w:val="20"/>
          <w:lang w:val="en-AU"/>
        </w:rPr>
      </w:pPr>
    </w:p>
    <w:p w14:paraId="3D9E3D5A" w14:textId="18FFAF3E" w:rsidR="00F021AD" w:rsidRPr="00F07139" w:rsidRDefault="00F021AD" w:rsidP="00B66546">
      <w:pPr>
        <w:pStyle w:val="ListParagraph"/>
        <w:keepNext/>
        <w:keepLines/>
        <w:numPr>
          <w:ilvl w:val="2"/>
          <w:numId w:val="0"/>
        </w:numPr>
        <w:spacing w:before="240" w:after="60" w:line="240" w:lineRule="auto"/>
        <w:ind w:left="720" w:hanging="720"/>
        <w:outlineLvl w:val="2"/>
        <w:rPr>
          <w:rFonts w:ascii="Arial" w:hAnsi="Arial" w:cs="Arial"/>
          <w:b/>
          <w:color w:val="383838"/>
          <w:sz w:val="24"/>
        </w:rPr>
      </w:pPr>
      <w:r w:rsidRPr="00F07139">
        <w:rPr>
          <w:rFonts w:ascii="Arial" w:hAnsi="Arial" w:cs="Arial"/>
          <w:b/>
          <w:color w:val="383838"/>
          <w:sz w:val="24"/>
        </w:rPr>
        <w:t xml:space="preserve">Task 1: Verify the </w:t>
      </w:r>
      <w:r w:rsidR="00F07139">
        <w:rPr>
          <w:rFonts w:ascii="Arial" w:hAnsi="Arial" w:cs="Arial"/>
          <w:b/>
          <w:color w:val="383838"/>
          <w:sz w:val="24"/>
        </w:rPr>
        <w:t xml:space="preserve">OLT </w:t>
      </w:r>
      <w:r w:rsidR="002B0E0A" w:rsidRPr="00F07139">
        <w:rPr>
          <w:rFonts w:ascii="Arial" w:hAnsi="Arial" w:cs="Arial"/>
          <w:b/>
          <w:color w:val="383838"/>
          <w:sz w:val="24"/>
        </w:rPr>
        <w:t>firmware</w:t>
      </w:r>
    </w:p>
    <w:p w14:paraId="42C9479D" w14:textId="723F62A1" w:rsidR="00DE7873" w:rsidRDefault="00D242BB" w:rsidP="00612D45">
      <w:pPr>
        <w:rPr>
          <w:rFonts w:ascii="Arial" w:hAnsi="Arial" w:cs="Arial"/>
          <w:sz w:val="20"/>
          <w:szCs w:val="20"/>
        </w:rPr>
      </w:pPr>
      <w:r w:rsidRPr="00AC3A06">
        <w:rPr>
          <w:rFonts w:ascii="Arial" w:hAnsi="Arial" w:cs="Arial"/>
          <w:sz w:val="20"/>
          <w:szCs w:val="20"/>
        </w:rPr>
        <w:t>The OLT</w:t>
      </w:r>
      <w:r w:rsidR="00F834C0">
        <w:rPr>
          <w:rFonts w:ascii="Arial" w:hAnsi="Arial" w:cs="Arial"/>
          <w:sz w:val="20"/>
          <w:szCs w:val="20"/>
        </w:rPr>
        <w:t xml:space="preserve"> firmware</w:t>
      </w:r>
      <w:r w:rsidRPr="00AC3A06">
        <w:rPr>
          <w:rFonts w:ascii="Arial" w:hAnsi="Arial" w:cs="Arial"/>
          <w:sz w:val="20"/>
          <w:szCs w:val="20"/>
        </w:rPr>
        <w:t xml:space="preserve"> is dependent on </w:t>
      </w:r>
      <w:r w:rsidR="00284233" w:rsidRPr="00AC3A06">
        <w:rPr>
          <w:rFonts w:ascii="Arial" w:hAnsi="Arial" w:cs="Arial"/>
          <w:sz w:val="20"/>
          <w:szCs w:val="20"/>
        </w:rPr>
        <w:t xml:space="preserve">the underlying SAOS </w:t>
      </w:r>
      <w:r w:rsidR="00F028E7">
        <w:rPr>
          <w:rFonts w:ascii="Arial" w:hAnsi="Arial" w:cs="Arial"/>
          <w:sz w:val="20"/>
          <w:szCs w:val="20"/>
        </w:rPr>
        <w:t xml:space="preserve">10 SW </w:t>
      </w:r>
      <w:r w:rsidR="00284233" w:rsidRPr="00AC3A06">
        <w:rPr>
          <w:rFonts w:ascii="Arial" w:hAnsi="Arial" w:cs="Arial"/>
          <w:sz w:val="20"/>
          <w:szCs w:val="20"/>
        </w:rPr>
        <w:t>release</w:t>
      </w:r>
      <w:r w:rsidR="005C344E">
        <w:rPr>
          <w:rFonts w:ascii="Arial" w:hAnsi="Arial" w:cs="Arial"/>
          <w:sz w:val="20"/>
          <w:szCs w:val="20"/>
        </w:rPr>
        <w:t xml:space="preserve"> </w:t>
      </w:r>
      <w:r w:rsidR="002620DA">
        <w:rPr>
          <w:rFonts w:ascii="Arial" w:hAnsi="Arial" w:cs="Arial"/>
          <w:sz w:val="20"/>
          <w:szCs w:val="20"/>
        </w:rPr>
        <w:t xml:space="preserve">running </w:t>
      </w:r>
      <w:r w:rsidR="005C344E">
        <w:rPr>
          <w:rFonts w:ascii="Arial" w:hAnsi="Arial" w:cs="Arial"/>
          <w:sz w:val="20"/>
          <w:szCs w:val="20"/>
        </w:rPr>
        <w:t>on the SAOS 10 device where the OLT is installed</w:t>
      </w:r>
      <w:r w:rsidR="007F371D">
        <w:rPr>
          <w:rFonts w:ascii="Arial" w:hAnsi="Arial" w:cs="Arial"/>
          <w:sz w:val="20"/>
          <w:szCs w:val="20"/>
        </w:rPr>
        <w:t xml:space="preserve">. </w:t>
      </w:r>
      <w:r w:rsidR="00125920">
        <w:rPr>
          <w:rFonts w:ascii="Arial" w:hAnsi="Arial" w:cs="Arial"/>
          <w:sz w:val="20"/>
          <w:szCs w:val="20"/>
        </w:rPr>
        <w:t>The PON solution REQUIRES</w:t>
      </w:r>
      <w:r w:rsidR="00ED66B7">
        <w:rPr>
          <w:rFonts w:ascii="Arial" w:hAnsi="Arial" w:cs="Arial"/>
          <w:sz w:val="20"/>
          <w:szCs w:val="20"/>
        </w:rPr>
        <w:t xml:space="preserve"> the </w:t>
      </w:r>
      <w:r w:rsidR="005C344E">
        <w:rPr>
          <w:rFonts w:ascii="Arial" w:hAnsi="Arial" w:cs="Arial"/>
          <w:sz w:val="20"/>
          <w:szCs w:val="20"/>
        </w:rPr>
        <w:t xml:space="preserve">hosting </w:t>
      </w:r>
      <w:r w:rsidR="00ED66B7">
        <w:rPr>
          <w:rFonts w:ascii="Arial" w:hAnsi="Arial" w:cs="Arial"/>
          <w:sz w:val="20"/>
          <w:szCs w:val="20"/>
        </w:rPr>
        <w:t>SAOS 10</w:t>
      </w:r>
      <w:r w:rsidR="000A7BE3">
        <w:rPr>
          <w:rFonts w:ascii="Arial" w:hAnsi="Arial" w:cs="Arial"/>
          <w:sz w:val="20"/>
          <w:szCs w:val="20"/>
        </w:rPr>
        <w:t xml:space="preserve"> </w:t>
      </w:r>
      <w:r w:rsidR="002F2B89">
        <w:rPr>
          <w:rFonts w:ascii="Arial" w:hAnsi="Arial" w:cs="Arial"/>
          <w:sz w:val="20"/>
          <w:szCs w:val="20"/>
        </w:rPr>
        <w:t>devices’</w:t>
      </w:r>
      <w:r w:rsidR="00ED66B7">
        <w:rPr>
          <w:rFonts w:ascii="Arial" w:hAnsi="Arial" w:cs="Arial"/>
          <w:sz w:val="20"/>
          <w:szCs w:val="20"/>
        </w:rPr>
        <w:t xml:space="preserve"> SW image and OLT </w:t>
      </w:r>
      <w:r w:rsidR="002620DA">
        <w:rPr>
          <w:rFonts w:ascii="Arial" w:hAnsi="Arial" w:cs="Arial"/>
          <w:sz w:val="20"/>
          <w:szCs w:val="20"/>
        </w:rPr>
        <w:t>f</w:t>
      </w:r>
      <w:r w:rsidR="00ED66B7">
        <w:rPr>
          <w:rFonts w:ascii="Arial" w:hAnsi="Arial" w:cs="Arial"/>
          <w:sz w:val="20"/>
          <w:szCs w:val="20"/>
        </w:rPr>
        <w:t xml:space="preserve">irmware image </w:t>
      </w:r>
      <w:r w:rsidR="002F2B89">
        <w:rPr>
          <w:rFonts w:ascii="Arial" w:hAnsi="Arial" w:cs="Arial"/>
          <w:sz w:val="20"/>
          <w:szCs w:val="20"/>
        </w:rPr>
        <w:t>correspond</w:t>
      </w:r>
      <w:r w:rsidR="005F2A4F">
        <w:rPr>
          <w:rFonts w:ascii="Arial" w:hAnsi="Arial" w:cs="Arial"/>
          <w:sz w:val="20"/>
          <w:szCs w:val="20"/>
        </w:rPr>
        <w:t>. For each SAOS 10 SW release, there is an expected OLT Firmware</w:t>
      </w:r>
      <w:r w:rsidR="00F028E7">
        <w:rPr>
          <w:rFonts w:ascii="Arial" w:hAnsi="Arial" w:cs="Arial"/>
          <w:sz w:val="20"/>
          <w:szCs w:val="20"/>
        </w:rPr>
        <w:t xml:space="preserve"> version.</w:t>
      </w:r>
      <w:r w:rsidR="00F8395C">
        <w:rPr>
          <w:rFonts w:ascii="Arial" w:hAnsi="Arial" w:cs="Arial"/>
          <w:sz w:val="20"/>
          <w:szCs w:val="20"/>
        </w:rPr>
        <w:t xml:space="preserve"> </w:t>
      </w:r>
      <w:r w:rsidR="00160ADD">
        <w:rPr>
          <w:rFonts w:ascii="Arial" w:hAnsi="Arial" w:cs="Arial"/>
          <w:sz w:val="20"/>
          <w:szCs w:val="20"/>
        </w:rPr>
        <w:t>The table below</w:t>
      </w:r>
      <w:r w:rsidR="003B67DB">
        <w:rPr>
          <w:rFonts w:ascii="Arial" w:hAnsi="Arial" w:cs="Arial"/>
          <w:sz w:val="20"/>
          <w:szCs w:val="20"/>
        </w:rPr>
        <w:t xml:space="preserve"> lists the SAOS 10 release and its expe</w:t>
      </w:r>
      <w:r w:rsidR="00657C89">
        <w:rPr>
          <w:rFonts w:ascii="Arial" w:hAnsi="Arial" w:cs="Arial"/>
          <w:sz w:val="20"/>
          <w:szCs w:val="20"/>
        </w:rPr>
        <w:t xml:space="preserve">cted OLT firmware version. </w:t>
      </w:r>
    </w:p>
    <w:p w14:paraId="54BF4373" w14:textId="074D32CA" w:rsidR="00524B0C" w:rsidRPr="00C63000" w:rsidRDefault="009A6472" w:rsidP="00612D45">
      <w:pPr>
        <w:rPr>
          <w:rFonts w:ascii="Arial" w:hAnsi="Arial" w:cs="Arial"/>
          <w:sz w:val="20"/>
          <w:szCs w:val="20"/>
        </w:rPr>
      </w:pPr>
      <w:r>
        <w:rPr>
          <w:rFonts w:ascii="Arial" w:hAnsi="Arial" w:cs="Arial"/>
          <w:sz w:val="20"/>
          <w:szCs w:val="20"/>
        </w:rPr>
        <w:t xml:space="preserve">IMPORTANT NOTE: </w:t>
      </w:r>
      <w:r w:rsidR="00A362D6">
        <w:rPr>
          <w:rFonts w:ascii="Arial" w:hAnsi="Arial" w:cs="Arial"/>
          <w:sz w:val="20"/>
          <w:szCs w:val="20"/>
        </w:rPr>
        <w:t>The</w:t>
      </w:r>
      <w:r w:rsidR="008B21BD">
        <w:rPr>
          <w:rFonts w:ascii="Arial" w:hAnsi="Arial" w:cs="Arial"/>
          <w:sz w:val="20"/>
          <w:szCs w:val="20"/>
        </w:rPr>
        <w:t xml:space="preserve"> </w:t>
      </w:r>
      <w:r w:rsidR="00A362D6">
        <w:rPr>
          <w:rFonts w:ascii="Arial" w:hAnsi="Arial" w:cs="Arial"/>
          <w:sz w:val="20"/>
          <w:szCs w:val="20"/>
        </w:rPr>
        <w:t>OLT firmware</w:t>
      </w:r>
      <w:r w:rsidR="008A5DBE">
        <w:rPr>
          <w:rFonts w:ascii="Arial" w:hAnsi="Arial" w:cs="Arial"/>
          <w:sz w:val="20"/>
          <w:szCs w:val="20"/>
        </w:rPr>
        <w:t xml:space="preserve"> </w:t>
      </w:r>
      <w:r w:rsidR="00C41E70">
        <w:rPr>
          <w:rFonts w:ascii="Arial" w:hAnsi="Arial" w:cs="Arial"/>
          <w:sz w:val="20"/>
          <w:szCs w:val="20"/>
        </w:rPr>
        <w:t>is</w:t>
      </w:r>
      <w:r w:rsidR="0052726D">
        <w:rPr>
          <w:rFonts w:ascii="Arial" w:hAnsi="Arial" w:cs="Arial"/>
          <w:sz w:val="20"/>
          <w:szCs w:val="20"/>
        </w:rPr>
        <w:t xml:space="preserve"> included </w:t>
      </w:r>
      <w:r w:rsidR="000F4EE4">
        <w:rPr>
          <w:rFonts w:ascii="Arial" w:hAnsi="Arial" w:cs="Arial"/>
          <w:sz w:val="20"/>
          <w:szCs w:val="20"/>
        </w:rPr>
        <w:t xml:space="preserve">part of </w:t>
      </w:r>
      <w:r w:rsidR="008A5DBE">
        <w:rPr>
          <w:rFonts w:ascii="Arial" w:hAnsi="Arial" w:cs="Arial"/>
          <w:sz w:val="20"/>
          <w:szCs w:val="20"/>
        </w:rPr>
        <w:t>the S</w:t>
      </w:r>
      <w:r w:rsidR="00C41E70">
        <w:rPr>
          <w:rFonts w:ascii="Arial" w:hAnsi="Arial" w:cs="Arial"/>
          <w:sz w:val="20"/>
          <w:szCs w:val="20"/>
        </w:rPr>
        <w:t>AOS 10 S</w:t>
      </w:r>
      <w:r w:rsidR="008A5DBE">
        <w:rPr>
          <w:rFonts w:ascii="Arial" w:hAnsi="Arial" w:cs="Arial"/>
          <w:sz w:val="20"/>
          <w:szCs w:val="20"/>
        </w:rPr>
        <w:t>W</w:t>
      </w:r>
      <w:r w:rsidR="00C41E70">
        <w:rPr>
          <w:rFonts w:ascii="Arial" w:hAnsi="Arial" w:cs="Arial"/>
          <w:sz w:val="20"/>
          <w:szCs w:val="20"/>
        </w:rPr>
        <w:t xml:space="preserve"> load</w:t>
      </w:r>
      <w:r w:rsidR="000F4EE4">
        <w:rPr>
          <w:rFonts w:ascii="Arial" w:hAnsi="Arial" w:cs="Arial"/>
          <w:sz w:val="20"/>
          <w:szCs w:val="20"/>
        </w:rPr>
        <w:t xml:space="preserve"> running on the</w:t>
      </w:r>
      <w:r w:rsidR="0052726D">
        <w:rPr>
          <w:rFonts w:ascii="Arial" w:hAnsi="Arial" w:cs="Arial"/>
          <w:sz w:val="20"/>
          <w:szCs w:val="20"/>
        </w:rPr>
        <w:t xml:space="preserve"> </w:t>
      </w:r>
      <w:r w:rsidR="000F4EE4">
        <w:rPr>
          <w:rFonts w:ascii="Arial" w:hAnsi="Arial" w:cs="Arial"/>
          <w:sz w:val="20"/>
          <w:szCs w:val="20"/>
        </w:rPr>
        <w:t>SAOS 10 Device</w:t>
      </w:r>
      <w:r w:rsidR="0052726D">
        <w:rPr>
          <w:rFonts w:ascii="Arial" w:hAnsi="Arial" w:cs="Arial"/>
          <w:sz w:val="20"/>
          <w:szCs w:val="20"/>
        </w:rPr>
        <w:t xml:space="preserve"> that hosts</w:t>
      </w:r>
      <w:r w:rsidR="005D59FC">
        <w:rPr>
          <w:rFonts w:ascii="Arial" w:hAnsi="Arial" w:cs="Arial"/>
          <w:sz w:val="20"/>
          <w:szCs w:val="20"/>
        </w:rPr>
        <w:t xml:space="preserve"> the OLT</w:t>
      </w:r>
      <w:r w:rsidR="008A5DBE">
        <w:rPr>
          <w:rFonts w:ascii="Arial" w:hAnsi="Arial" w:cs="Arial"/>
          <w:sz w:val="20"/>
          <w:szCs w:val="20"/>
        </w:rPr>
        <w:t xml:space="preserve">. </w:t>
      </w:r>
      <w:r w:rsidR="00F32CCC" w:rsidRPr="00F32CCC">
        <w:rPr>
          <w:rFonts w:ascii="Arial" w:hAnsi="Arial" w:cs="Arial"/>
          <w:sz w:val="20"/>
          <w:szCs w:val="20"/>
        </w:rPr>
        <w:t>You</w:t>
      </w:r>
      <w:r w:rsidR="008A5DBE">
        <w:rPr>
          <w:rFonts w:ascii="Arial" w:hAnsi="Arial" w:cs="Arial"/>
          <w:sz w:val="20"/>
          <w:szCs w:val="20"/>
        </w:rPr>
        <w:t xml:space="preserve"> </w:t>
      </w:r>
      <w:r w:rsidR="002F2B51" w:rsidRPr="002F2B51">
        <w:rPr>
          <w:rFonts w:ascii="Arial" w:hAnsi="Arial" w:cs="Arial"/>
          <w:b/>
          <w:bCs/>
          <w:sz w:val="20"/>
          <w:szCs w:val="20"/>
        </w:rPr>
        <w:t>DO</w:t>
      </w:r>
      <w:r w:rsidR="008A5DBE" w:rsidRPr="002F2B51">
        <w:rPr>
          <w:rFonts w:ascii="Arial" w:hAnsi="Arial" w:cs="Arial"/>
          <w:b/>
          <w:bCs/>
          <w:sz w:val="20"/>
          <w:szCs w:val="20"/>
        </w:rPr>
        <w:t xml:space="preserve"> NOT</w:t>
      </w:r>
      <w:r w:rsidR="008A5DBE">
        <w:rPr>
          <w:rFonts w:ascii="Arial" w:hAnsi="Arial" w:cs="Arial"/>
          <w:sz w:val="20"/>
          <w:szCs w:val="20"/>
        </w:rPr>
        <w:t xml:space="preserve"> have to load additional SW to upgrade OLT firmware.</w:t>
      </w:r>
      <w:r w:rsidR="00203404">
        <w:rPr>
          <w:rFonts w:ascii="Arial" w:hAnsi="Arial" w:cs="Arial"/>
          <w:sz w:val="20"/>
          <w:szCs w:val="20"/>
        </w:rPr>
        <w:t xml:space="preserve"> </w:t>
      </w:r>
      <w:r w:rsidR="00A06C5E" w:rsidRPr="00C63000">
        <w:rPr>
          <w:rFonts w:ascii="Arial" w:hAnsi="Arial" w:cs="Arial"/>
          <w:sz w:val="20"/>
          <w:szCs w:val="20"/>
        </w:rPr>
        <w:t xml:space="preserve"> </w:t>
      </w:r>
    </w:p>
    <w:p w14:paraId="19696B06" w14:textId="33CA94B7" w:rsidR="009A6472" w:rsidRPr="00CA272D" w:rsidRDefault="00E30AF3" w:rsidP="00612D45">
      <w:pPr>
        <w:rPr>
          <w:rFonts w:ascii="Arial" w:hAnsi="Arial" w:cs="Arial"/>
          <w:sz w:val="20"/>
          <w:szCs w:val="20"/>
        </w:rPr>
      </w:pPr>
      <w:r w:rsidRPr="00CA272D">
        <w:rPr>
          <w:rFonts w:ascii="Arial" w:hAnsi="Arial" w:cs="Arial"/>
          <w:sz w:val="20"/>
          <w:szCs w:val="20"/>
        </w:rPr>
        <w:t>Anytime</w:t>
      </w:r>
      <w:r w:rsidR="00A06C5E" w:rsidRPr="00CA272D">
        <w:rPr>
          <w:rFonts w:ascii="Arial" w:hAnsi="Arial" w:cs="Arial"/>
          <w:sz w:val="20"/>
          <w:szCs w:val="20"/>
        </w:rPr>
        <w:t xml:space="preserve"> a new OLT is added</w:t>
      </w:r>
      <w:r w:rsidR="00B50651" w:rsidRPr="00CA272D">
        <w:rPr>
          <w:rFonts w:ascii="Arial" w:hAnsi="Arial" w:cs="Arial"/>
          <w:sz w:val="20"/>
          <w:szCs w:val="20"/>
        </w:rPr>
        <w:t>, the SAOS 10 device</w:t>
      </w:r>
      <w:r w:rsidRPr="00CA272D">
        <w:rPr>
          <w:rFonts w:ascii="Arial" w:hAnsi="Arial" w:cs="Arial"/>
          <w:sz w:val="20"/>
          <w:szCs w:val="20"/>
        </w:rPr>
        <w:t xml:space="preserve"> will check the firmware on the OLT and compare it to what </w:t>
      </w:r>
      <w:r w:rsidR="00524B0C" w:rsidRPr="00CA272D">
        <w:rPr>
          <w:rFonts w:ascii="Arial" w:hAnsi="Arial" w:cs="Arial"/>
          <w:sz w:val="20"/>
          <w:szCs w:val="20"/>
        </w:rPr>
        <w:t>version it is expected to run</w:t>
      </w:r>
      <w:r w:rsidR="00B50651" w:rsidRPr="00CA272D">
        <w:rPr>
          <w:rFonts w:ascii="Arial" w:hAnsi="Arial" w:cs="Arial"/>
          <w:sz w:val="20"/>
          <w:szCs w:val="20"/>
        </w:rPr>
        <w:t>. If it is different, then an upgrade or downgrade will be required on t</w:t>
      </w:r>
      <w:r w:rsidR="00CA272D" w:rsidRPr="00CA272D">
        <w:rPr>
          <w:rFonts w:ascii="Arial" w:hAnsi="Arial" w:cs="Arial"/>
          <w:sz w:val="20"/>
          <w:szCs w:val="20"/>
        </w:rPr>
        <w:t xml:space="preserve">he new OLT to ensure it matches what the hosting SAOS 10 device expects. </w:t>
      </w:r>
      <w:r w:rsidR="00E20656" w:rsidRPr="00CA272D">
        <w:rPr>
          <w:rFonts w:ascii="Arial" w:hAnsi="Arial" w:cs="Arial"/>
          <w:sz w:val="20"/>
          <w:szCs w:val="20"/>
        </w:rPr>
        <w:t xml:space="preserve"> </w:t>
      </w:r>
    </w:p>
    <w:p w14:paraId="33A64636" w14:textId="7F03CD19" w:rsidR="00284233" w:rsidRDefault="00284233" w:rsidP="00251999">
      <w:pPr>
        <w:jc w:val="center"/>
      </w:pPr>
    </w:p>
    <w:p w14:paraId="6291DF56" w14:textId="77777777" w:rsidR="008C4EA5" w:rsidRDefault="00450F6B">
      <w:pPr>
        <w:spacing w:after="200" w:line="276" w:lineRule="auto"/>
      </w:pPr>
      <w:r>
        <w:rPr>
          <w:noProof/>
        </w:rPr>
        <w:drawing>
          <wp:inline distT="0" distB="0" distL="0" distR="0" wp14:anchorId="7946B23D" wp14:editId="50DE48DB">
            <wp:extent cx="6159401" cy="2234316"/>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68773" cy="2237716"/>
                    </a:xfrm>
                    <a:prstGeom prst="rect">
                      <a:avLst/>
                    </a:prstGeom>
                    <a:noFill/>
                  </pic:spPr>
                </pic:pic>
              </a:graphicData>
            </a:graphic>
          </wp:inline>
        </w:drawing>
      </w:r>
    </w:p>
    <w:p w14:paraId="5EAEB806" w14:textId="5792D8A8" w:rsidR="00A25F16" w:rsidRDefault="00A25F16" w:rsidP="00A25F16">
      <w:pPr>
        <w:rPr>
          <w:rFonts w:ascii="Arial" w:hAnsi="Arial" w:cs="Arial"/>
          <w:sz w:val="20"/>
          <w:szCs w:val="20"/>
        </w:rPr>
      </w:pPr>
      <w:r>
        <w:rPr>
          <w:rFonts w:ascii="Arial" w:hAnsi="Arial" w:cs="Arial"/>
          <w:sz w:val="20"/>
          <w:szCs w:val="20"/>
        </w:rPr>
        <w:t xml:space="preserve">There are two </w:t>
      </w:r>
      <w:r w:rsidR="0056746C">
        <w:rPr>
          <w:rFonts w:ascii="Arial" w:hAnsi="Arial" w:cs="Arial"/>
          <w:sz w:val="20"/>
          <w:szCs w:val="20"/>
        </w:rPr>
        <w:t xml:space="preserve">OLT </w:t>
      </w:r>
      <w:r w:rsidR="00DF1DB7">
        <w:rPr>
          <w:rFonts w:ascii="Arial" w:hAnsi="Arial" w:cs="Arial"/>
          <w:sz w:val="20"/>
          <w:szCs w:val="20"/>
        </w:rPr>
        <w:t xml:space="preserve">firmware update </w:t>
      </w:r>
      <w:r>
        <w:rPr>
          <w:rFonts w:ascii="Arial" w:hAnsi="Arial" w:cs="Arial"/>
          <w:sz w:val="20"/>
          <w:szCs w:val="20"/>
        </w:rPr>
        <w:t>behaviors depending on SAOS 10 Release</w:t>
      </w:r>
      <w:r w:rsidR="00DF1DB7">
        <w:rPr>
          <w:rFonts w:ascii="Arial" w:hAnsi="Arial" w:cs="Arial"/>
          <w:sz w:val="20"/>
          <w:szCs w:val="20"/>
        </w:rPr>
        <w:t>:</w:t>
      </w:r>
    </w:p>
    <w:p w14:paraId="6FD6AFD8" w14:textId="77777777" w:rsidR="00A25F16" w:rsidRDefault="00A25F16" w:rsidP="00A25F16">
      <w:pPr>
        <w:pStyle w:val="ListParagraph"/>
        <w:numPr>
          <w:ilvl w:val="0"/>
          <w:numId w:val="147"/>
        </w:numPr>
        <w:rPr>
          <w:rFonts w:ascii="Arial" w:hAnsi="Arial" w:cs="Arial"/>
          <w:sz w:val="20"/>
          <w:szCs w:val="20"/>
        </w:rPr>
      </w:pPr>
      <w:r w:rsidRPr="00DA4541">
        <w:rPr>
          <w:rFonts w:ascii="Arial" w:hAnsi="Arial" w:cs="Arial"/>
          <w:b/>
          <w:bCs/>
          <w:sz w:val="20"/>
          <w:szCs w:val="20"/>
        </w:rPr>
        <w:t xml:space="preserve">From SAOS </w:t>
      </w:r>
      <w:r>
        <w:rPr>
          <w:rFonts w:ascii="Arial" w:hAnsi="Arial" w:cs="Arial"/>
          <w:b/>
          <w:bCs/>
          <w:sz w:val="20"/>
          <w:szCs w:val="20"/>
        </w:rPr>
        <w:t xml:space="preserve">10 </w:t>
      </w:r>
      <w:r w:rsidRPr="00DA4541">
        <w:rPr>
          <w:rFonts w:ascii="Arial" w:hAnsi="Arial" w:cs="Arial"/>
          <w:b/>
          <w:bCs/>
          <w:sz w:val="20"/>
          <w:szCs w:val="20"/>
        </w:rPr>
        <w:t xml:space="preserve">Release 10.6.0 and </w:t>
      </w:r>
      <w:r>
        <w:rPr>
          <w:rFonts w:ascii="Arial" w:hAnsi="Arial" w:cs="Arial"/>
          <w:b/>
          <w:bCs/>
          <w:sz w:val="20"/>
          <w:szCs w:val="20"/>
        </w:rPr>
        <w:t>newer</w:t>
      </w:r>
      <w:r w:rsidRPr="00DA4541">
        <w:rPr>
          <w:rFonts w:ascii="Arial" w:hAnsi="Arial" w:cs="Arial"/>
          <w:sz w:val="20"/>
          <w:szCs w:val="20"/>
        </w:rPr>
        <w:t>.</w:t>
      </w:r>
      <w:r>
        <w:rPr>
          <w:rFonts w:ascii="Arial" w:hAnsi="Arial" w:cs="Arial"/>
          <w:sz w:val="20"/>
          <w:szCs w:val="20"/>
        </w:rPr>
        <w:t xml:space="preserve"> All new or replacement</w:t>
      </w:r>
      <w:r w:rsidRPr="00DA4541">
        <w:rPr>
          <w:rFonts w:ascii="Arial" w:hAnsi="Arial" w:cs="Arial"/>
          <w:sz w:val="20"/>
          <w:szCs w:val="20"/>
        </w:rPr>
        <w:t xml:space="preserve"> OLT</w:t>
      </w:r>
      <w:r>
        <w:rPr>
          <w:rFonts w:ascii="Arial" w:hAnsi="Arial" w:cs="Arial"/>
          <w:sz w:val="20"/>
          <w:szCs w:val="20"/>
        </w:rPr>
        <w:t>s</w:t>
      </w:r>
      <w:r w:rsidRPr="00DA4541">
        <w:rPr>
          <w:rFonts w:ascii="Arial" w:hAnsi="Arial" w:cs="Arial"/>
          <w:sz w:val="20"/>
          <w:szCs w:val="20"/>
        </w:rPr>
        <w:t xml:space="preserve"> </w:t>
      </w:r>
      <w:r w:rsidRPr="00DA4541">
        <w:rPr>
          <w:rFonts w:ascii="Arial" w:hAnsi="Arial" w:cs="Arial"/>
          <w:b/>
          <w:bCs/>
          <w:sz w:val="20"/>
          <w:szCs w:val="20"/>
        </w:rPr>
        <w:t>will automatically be upgraded or downgraded</w:t>
      </w:r>
      <w:r w:rsidRPr="00DA4541">
        <w:rPr>
          <w:rFonts w:ascii="Arial" w:hAnsi="Arial" w:cs="Arial"/>
          <w:sz w:val="20"/>
          <w:szCs w:val="20"/>
        </w:rPr>
        <w:t xml:space="preserve"> to match the expected firmware version of the current SAOS 10 release running on the host SAOS 10 device.</w:t>
      </w:r>
    </w:p>
    <w:p w14:paraId="1A24E05E" w14:textId="77777777" w:rsidR="00A25F16" w:rsidRDefault="00A25F16" w:rsidP="00A25F16">
      <w:pPr>
        <w:pStyle w:val="ListParagraph"/>
        <w:ind w:left="820"/>
        <w:rPr>
          <w:rFonts w:ascii="Arial" w:hAnsi="Arial" w:cs="Arial"/>
          <w:sz w:val="20"/>
          <w:szCs w:val="20"/>
        </w:rPr>
      </w:pPr>
    </w:p>
    <w:p w14:paraId="13C02309" w14:textId="77777777" w:rsidR="00A25F16" w:rsidRPr="00DA4541" w:rsidRDefault="00A25F16" w:rsidP="00A25F16">
      <w:pPr>
        <w:pStyle w:val="ListParagraph"/>
        <w:numPr>
          <w:ilvl w:val="0"/>
          <w:numId w:val="147"/>
        </w:numPr>
        <w:rPr>
          <w:rFonts w:ascii="Arial" w:hAnsi="Arial" w:cs="Arial"/>
          <w:sz w:val="20"/>
          <w:szCs w:val="20"/>
        </w:rPr>
      </w:pPr>
      <w:r w:rsidRPr="00E77927">
        <w:rPr>
          <w:rFonts w:ascii="Arial" w:hAnsi="Arial" w:cs="Arial"/>
          <w:b/>
          <w:bCs/>
          <w:sz w:val="20"/>
          <w:szCs w:val="20"/>
        </w:rPr>
        <w:t>Earlier SAOS 10 Releases up to SAOS 10.5.1</w:t>
      </w:r>
      <w:r>
        <w:rPr>
          <w:rFonts w:ascii="Arial" w:hAnsi="Arial" w:cs="Arial"/>
          <w:sz w:val="20"/>
          <w:szCs w:val="20"/>
        </w:rPr>
        <w:t xml:space="preserve">. The OLT will detect the newer version, but </w:t>
      </w:r>
      <w:r w:rsidRPr="00E77927">
        <w:rPr>
          <w:rFonts w:ascii="Arial" w:hAnsi="Arial" w:cs="Arial"/>
          <w:b/>
          <w:bCs/>
          <w:sz w:val="20"/>
          <w:szCs w:val="20"/>
        </w:rPr>
        <w:t>manual install and activation commands are required</w:t>
      </w:r>
      <w:r>
        <w:rPr>
          <w:rFonts w:ascii="Arial" w:hAnsi="Arial" w:cs="Arial"/>
          <w:sz w:val="20"/>
          <w:szCs w:val="20"/>
        </w:rPr>
        <w:t xml:space="preserve"> to be issued for any new or replacement OLTs seated into host SAOS 10 device.  </w:t>
      </w:r>
    </w:p>
    <w:p w14:paraId="12361D8E" w14:textId="2EB72693" w:rsidR="006F4292" w:rsidRDefault="007664B0" w:rsidP="00B1010D">
      <w:pPr>
        <w:spacing w:after="200" w:line="276" w:lineRule="auto"/>
      </w:pPr>
      <w:r>
        <w:br w:type="page"/>
      </w:r>
      <w:r w:rsidRPr="00AC3A06">
        <w:rPr>
          <w:rFonts w:ascii="Arial" w:hAnsi="Arial" w:cs="Arial"/>
          <w:sz w:val="20"/>
          <w:szCs w:val="20"/>
        </w:rPr>
        <w:lastRenderedPageBreak/>
        <w:t xml:space="preserve">Verify </w:t>
      </w:r>
      <w:r w:rsidR="00341E42">
        <w:rPr>
          <w:rFonts w:ascii="Arial" w:hAnsi="Arial" w:cs="Arial"/>
          <w:sz w:val="20"/>
          <w:szCs w:val="20"/>
        </w:rPr>
        <w:t>your</w:t>
      </w:r>
      <w:r w:rsidRPr="00AC3A06">
        <w:rPr>
          <w:rFonts w:ascii="Arial" w:hAnsi="Arial" w:cs="Arial"/>
          <w:sz w:val="20"/>
          <w:szCs w:val="20"/>
        </w:rPr>
        <w:t xml:space="preserve"> OLT firmware using the following show command</w:t>
      </w:r>
      <w:r w:rsidR="005178FB">
        <w:rPr>
          <w:rFonts w:ascii="Arial" w:hAnsi="Arial" w:cs="Arial"/>
          <w:sz w:val="20"/>
          <w:szCs w:val="20"/>
        </w:rPr>
        <w:t xml:space="preserve"> against your teams assigned OLT</w:t>
      </w:r>
      <w:r w:rsidR="00B1010D">
        <w:rPr>
          <w:rFonts w:ascii="Arial" w:hAnsi="Arial" w:cs="Arial"/>
          <w:sz w:val="20"/>
          <w:szCs w:val="20"/>
        </w:rPr>
        <w:t>.</w:t>
      </w:r>
      <w:r w:rsidR="005178FB">
        <w:rPr>
          <w:rFonts w:ascii="Arial" w:hAnsi="Arial" w:cs="Arial"/>
          <w:sz w:val="20"/>
          <w:szCs w:val="20"/>
        </w:rPr>
        <w:t xml:space="preserve"> OLT_19</w:t>
      </w:r>
      <w:r w:rsidR="00B1010D">
        <w:rPr>
          <w:rFonts w:ascii="Arial" w:hAnsi="Arial" w:cs="Arial"/>
          <w:sz w:val="20"/>
          <w:szCs w:val="20"/>
        </w:rPr>
        <w:t xml:space="preserve"> is</w:t>
      </w:r>
      <w:r w:rsidR="005178FB">
        <w:rPr>
          <w:rFonts w:ascii="Arial" w:hAnsi="Arial" w:cs="Arial"/>
          <w:sz w:val="20"/>
          <w:szCs w:val="20"/>
        </w:rPr>
        <w:t xml:space="preserve"> shown</w:t>
      </w:r>
      <w:r w:rsidR="00B1010D">
        <w:rPr>
          <w:rFonts w:ascii="Arial" w:hAnsi="Arial" w:cs="Arial"/>
          <w:sz w:val="20"/>
          <w:szCs w:val="20"/>
        </w:rPr>
        <w:t xml:space="preserve"> here as an example.</w:t>
      </w:r>
    </w:p>
    <w:p w14:paraId="63FF52EB" w14:textId="4C8D6187" w:rsidR="00B12E10" w:rsidRDefault="00AC2834" w:rsidP="00251999">
      <w:r>
        <w:rPr>
          <w:noProof/>
        </w:rPr>
        <w:drawing>
          <wp:inline distT="0" distB="0" distL="0" distR="0" wp14:anchorId="23A865B0" wp14:editId="19FE519B">
            <wp:extent cx="5170170" cy="6529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0170" cy="6529070"/>
                    </a:xfrm>
                    <a:prstGeom prst="rect">
                      <a:avLst/>
                    </a:prstGeom>
                    <a:noFill/>
                  </pic:spPr>
                </pic:pic>
              </a:graphicData>
            </a:graphic>
          </wp:inline>
        </w:drawing>
      </w:r>
    </w:p>
    <w:p w14:paraId="4428897D" w14:textId="622F6124" w:rsidR="006F4292" w:rsidRDefault="006F4292" w:rsidP="00251999"/>
    <w:p w14:paraId="4EAE8F06" w14:textId="186B9EC8" w:rsidR="006F4292" w:rsidRDefault="006F4292" w:rsidP="00251999">
      <w:r>
        <w:t xml:space="preserve">Note that </w:t>
      </w:r>
      <w:r w:rsidR="00A50A79">
        <w:t xml:space="preserve">this OLT </w:t>
      </w:r>
      <w:r w:rsidR="00B1010D">
        <w:t>operationally “</w:t>
      </w:r>
      <w:r w:rsidR="00B1010D" w:rsidRPr="00B1010D">
        <w:rPr>
          <w:rFonts w:ascii="Courier New" w:hAnsi="Courier New" w:cs="Courier New"/>
        </w:rPr>
        <w:t>Active</w:t>
      </w:r>
      <w:r w:rsidR="00B1010D">
        <w:t xml:space="preserve">” and </w:t>
      </w:r>
      <w:r w:rsidR="00A50A79">
        <w:t xml:space="preserve">is using OLT firmware version </w:t>
      </w:r>
      <w:r w:rsidR="00A50A79" w:rsidRPr="00A50A79">
        <w:rPr>
          <w:rFonts w:ascii="Courier New" w:hAnsi="Courier New" w:cs="Courier New"/>
        </w:rPr>
        <w:t>R2.1.1</w:t>
      </w:r>
      <w:r w:rsidR="00A50A79">
        <w:t xml:space="preserve"> and that the firmware status is “</w:t>
      </w:r>
      <w:r w:rsidR="00A50A79" w:rsidRPr="00A50A79">
        <w:rPr>
          <w:rFonts w:ascii="Courier New" w:hAnsi="Courier New" w:cs="Courier New"/>
        </w:rPr>
        <w:t>OK</w:t>
      </w:r>
      <w:r w:rsidR="00A50A79">
        <w:t>”</w:t>
      </w:r>
    </w:p>
    <w:p w14:paraId="52A53F70" w14:textId="4F70AE76" w:rsidR="0017494D" w:rsidRPr="008F0A9F" w:rsidRDefault="008F0A9F" w:rsidP="00612D45">
      <w:pPr>
        <w:rPr>
          <w:rFonts w:ascii="Arial" w:hAnsi="Arial" w:cs="Arial"/>
          <w:sz w:val="20"/>
          <w:szCs w:val="20"/>
        </w:rPr>
      </w:pPr>
      <w:r w:rsidRPr="008F0A9F">
        <w:lastRenderedPageBreak/>
        <w:t>-End of Lab 4</w:t>
      </w:r>
    </w:p>
    <w:p w14:paraId="66DAE02D" w14:textId="7076B46C" w:rsidR="003178D3" w:rsidRPr="001F1D6C" w:rsidRDefault="003178D3" w:rsidP="003178D3">
      <w:pPr>
        <w:pStyle w:val="Heading2"/>
      </w:pPr>
      <w:bookmarkStart w:id="20" w:name="_Toc88907195"/>
      <w:r w:rsidRPr="001F1D6C">
        <w:lastRenderedPageBreak/>
        <w:t xml:space="preserve">Lab </w:t>
      </w:r>
      <w:r w:rsidR="009F26C9">
        <w:t>5</w:t>
      </w:r>
      <w:r w:rsidRPr="001F1D6C">
        <w:t xml:space="preserve">: </w:t>
      </w:r>
      <w:bookmarkEnd w:id="17"/>
      <w:r w:rsidR="00E76D1C">
        <w:t>ONU Configuration</w:t>
      </w:r>
      <w:bookmarkEnd w:id="20"/>
    </w:p>
    <w:p w14:paraId="75D71914" w14:textId="22CA441B" w:rsidR="003178D3" w:rsidRDefault="003178D3" w:rsidP="003178D3">
      <w:pPr>
        <w:pStyle w:val="Heading3"/>
      </w:pPr>
      <w:r>
        <w:t>Objectives</w:t>
      </w:r>
    </w:p>
    <w:p w14:paraId="4DCE0818" w14:textId="0D6BCEB5" w:rsidR="001B658A" w:rsidRDefault="001B658A" w:rsidP="003178D3">
      <w:pPr>
        <w:pStyle w:val="BulletList"/>
      </w:pPr>
      <w:r>
        <w:t xml:space="preserve">Verify </w:t>
      </w:r>
      <w:r w:rsidR="002D0597">
        <w:t xml:space="preserve">the </w:t>
      </w:r>
      <w:r>
        <w:t xml:space="preserve">connected ONUs before </w:t>
      </w:r>
      <w:r w:rsidR="002D0597">
        <w:t xml:space="preserve">the </w:t>
      </w:r>
      <w:r>
        <w:t>configuration</w:t>
      </w:r>
    </w:p>
    <w:p w14:paraId="57EA0256" w14:textId="4402A202" w:rsidR="003178D3" w:rsidRDefault="003178D3" w:rsidP="003178D3">
      <w:pPr>
        <w:pStyle w:val="BulletList"/>
      </w:pPr>
      <w:r>
        <w:t xml:space="preserve">Configure </w:t>
      </w:r>
      <w:r w:rsidR="002D0597">
        <w:t xml:space="preserve">the </w:t>
      </w:r>
      <w:r w:rsidR="00E76D1C">
        <w:t>ONU</w:t>
      </w:r>
      <w:r w:rsidR="00286D42">
        <w:t>s</w:t>
      </w:r>
      <w:r w:rsidR="00E76D1C">
        <w:t xml:space="preserve"> connected the OLTs</w:t>
      </w:r>
    </w:p>
    <w:p w14:paraId="476870A3" w14:textId="6E9D0F29" w:rsidR="003178D3" w:rsidRDefault="003178D3" w:rsidP="003178D3">
      <w:pPr>
        <w:pStyle w:val="BulletList"/>
      </w:pPr>
      <w:r>
        <w:t xml:space="preserve">Verify the </w:t>
      </w:r>
      <w:r w:rsidR="00E76D1C">
        <w:t>status</w:t>
      </w:r>
      <w:r w:rsidR="001B658A">
        <w:t xml:space="preserve"> of </w:t>
      </w:r>
      <w:r w:rsidR="002D0597">
        <w:t xml:space="preserve">the </w:t>
      </w:r>
      <w:r w:rsidR="001B658A">
        <w:t>configured ONUs</w:t>
      </w:r>
    </w:p>
    <w:p w14:paraId="1A5B9135" w14:textId="52535EA0" w:rsidR="0081709C" w:rsidRDefault="0081709C" w:rsidP="003178D3">
      <w:pPr>
        <w:pStyle w:val="BulletList"/>
      </w:pPr>
      <w:r>
        <w:t>Verify the diagnostic data for the configured ONUs</w:t>
      </w:r>
    </w:p>
    <w:p w14:paraId="3CC7FAC4" w14:textId="159A28D1" w:rsidR="003178D3" w:rsidRDefault="003178D3" w:rsidP="003178D3">
      <w:pPr>
        <w:pStyle w:val="Heading3"/>
      </w:pPr>
      <w:r>
        <w:t xml:space="preserve">Task 1: </w:t>
      </w:r>
      <w:r w:rsidR="0058236F">
        <w:t xml:space="preserve">Verify </w:t>
      </w:r>
      <w:r w:rsidR="002D0597">
        <w:t xml:space="preserve">the Connected </w:t>
      </w:r>
      <w:r w:rsidR="0058236F">
        <w:t>ONUs</w:t>
      </w:r>
      <w:r>
        <w:t xml:space="preserve"> </w:t>
      </w:r>
      <w:r w:rsidR="0058236F">
        <w:t xml:space="preserve">before </w:t>
      </w:r>
      <w:r w:rsidR="002D0597">
        <w:t>Configuration</w:t>
      </w:r>
    </w:p>
    <w:p w14:paraId="21D0C9ED" w14:textId="6274E556" w:rsidR="00B26369" w:rsidRPr="00AC3A06" w:rsidRDefault="00B26369" w:rsidP="00EB3DF0">
      <w:pPr>
        <w:pStyle w:val="ListParagraph"/>
        <w:numPr>
          <w:ilvl w:val="0"/>
          <w:numId w:val="114"/>
        </w:numPr>
        <w:rPr>
          <w:rFonts w:ascii="Arial" w:hAnsi="Arial" w:cs="Arial"/>
          <w:sz w:val="20"/>
          <w:szCs w:val="20"/>
        </w:rPr>
      </w:pPr>
      <w:r w:rsidRPr="00AC3A06">
        <w:rPr>
          <w:rFonts w:ascii="Arial" w:hAnsi="Arial" w:cs="Arial"/>
          <w:sz w:val="20"/>
          <w:szCs w:val="20"/>
        </w:rPr>
        <w:t>Verify that one ONU is already physically connected to each of the OLTs:</w:t>
      </w:r>
    </w:p>
    <w:p w14:paraId="1BF6A805" w14:textId="597065E7" w:rsidR="003178D3" w:rsidRDefault="007A79B5" w:rsidP="0058236F">
      <w:pPr>
        <w:pStyle w:val="NumberedListNormal"/>
        <w:numPr>
          <w:ilvl w:val="0"/>
          <w:numId w:val="0"/>
        </w:numPr>
      </w:pPr>
      <w:r>
        <w:rPr>
          <w:noProof/>
        </w:rPr>
        <w:drawing>
          <wp:inline distT="0" distB="0" distL="0" distR="0" wp14:anchorId="1E193728" wp14:editId="75866046">
            <wp:extent cx="6038481" cy="1699067"/>
            <wp:effectExtent l="0" t="0" r="635"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5829" cy="1726458"/>
                    </a:xfrm>
                    <a:prstGeom prst="rect">
                      <a:avLst/>
                    </a:prstGeom>
                    <a:noFill/>
                  </pic:spPr>
                </pic:pic>
              </a:graphicData>
            </a:graphic>
          </wp:inline>
        </w:drawing>
      </w:r>
    </w:p>
    <w:p w14:paraId="5067048D" w14:textId="77777777" w:rsidR="00B26369" w:rsidRDefault="00B26369" w:rsidP="00B26369">
      <w:pPr>
        <w:pStyle w:val="ListParagraph"/>
      </w:pPr>
    </w:p>
    <w:p w14:paraId="4BA3CA54" w14:textId="0ADBEF1C" w:rsidR="00ED655D" w:rsidRPr="00AC3A06" w:rsidRDefault="00B26369" w:rsidP="00EB3DF0">
      <w:pPr>
        <w:pStyle w:val="ListParagraph"/>
        <w:numPr>
          <w:ilvl w:val="0"/>
          <w:numId w:val="114"/>
        </w:numPr>
        <w:rPr>
          <w:rFonts w:ascii="Arial" w:hAnsi="Arial" w:cs="Arial"/>
          <w:sz w:val="20"/>
          <w:szCs w:val="20"/>
        </w:rPr>
      </w:pPr>
      <w:r w:rsidRPr="00AC3A06">
        <w:rPr>
          <w:rFonts w:ascii="Arial" w:hAnsi="Arial" w:cs="Arial"/>
          <w:sz w:val="20"/>
          <w:szCs w:val="20"/>
        </w:rPr>
        <w:t xml:space="preserve">Verify that </w:t>
      </w:r>
      <w:r w:rsidR="009F6CD5" w:rsidRPr="00AC3A06">
        <w:rPr>
          <w:rFonts w:ascii="Arial" w:hAnsi="Arial" w:cs="Arial"/>
          <w:sz w:val="20"/>
          <w:szCs w:val="20"/>
        </w:rPr>
        <w:t>those</w:t>
      </w:r>
      <w:r w:rsidRPr="00AC3A06">
        <w:rPr>
          <w:rFonts w:ascii="Arial" w:hAnsi="Arial" w:cs="Arial"/>
          <w:sz w:val="20"/>
          <w:szCs w:val="20"/>
        </w:rPr>
        <w:t xml:space="preserve"> ONU</w:t>
      </w:r>
      <w:r w:rsidR="009F6CD5" w:rsidRPr="00AC3A06">
        <w:rPr>
          <w:rFonts w:ascii="Arial" w:hAnsi="Arial" w:cs="Arial"/>
          <w:sz w:val="20"/>
          <w:szCs w:val="20"/>
        </w:rPr>
        <w:t>s</w:t>
      </w:r>
      <w:r w:rsidRPr="00AC3A06">
        <w:rPr>
          <w:rFonts w:ascii="Arial" w:hAnsi="Arial" w:cs="Arial"/>
          <w:sz w:val="20"/>
          <w:szCs w:val="20"/>
        </w:rPr>
        <w:t xml:space="preserve"> </w:t>
      </w:r>
      <w:r w:rsidR="009F6CD5" w:rsidRPr="00AC3A06">
        <w:rPr>
          <w:rFonts w:ascii="Arial" w:hAnsi="Arial" w:cs="Arial"/>
          <w:sz w:val="20"/>
          <w:szCs w:val="20"/>
        </w:rPr>
        <w:t>currently have an operational state of ‘Unconfigured’</w:t>
      </w:r>
      <w:r w:rsidRPr="00AC3A06">
        <w:rPr>
          <w:rFonts w:ascii="Arial" w:hAnsi="Arial" w:cs="Arial"/>
          <w:sz w:val="20"/>
          <w:szCs w:val="20"/>
        </w:rPr>
        <w:t>:</w:t>
      </w:r>
    </w:p>
    <w:p w14:paraId="21039214" w14:textId="0622A496" w:rsidR="00ED655D" w:rsidRDefault="00B95A8D" w:rsidP="0058236F">
      <w:pPr>
        <w:pStyle w:val="NumberedListNormal"/>
        <w:numPr>
          <w:ilvl w:val="0"/>
          <w:numId w:val="0"/>
        </w:numPr>
      </w:pPr>
      <w:r w:rsidRPr="00B95A8D">
        <w:rPr>
          <w:noProof/>
        </w:rPr>
        <w:drawing>
          <wp:inline distT="0" distB="0" distL="0" distR="0" wp14:anchorId="7A10D3B9" wp14:editId="123E1E62">
            <wp:extent cx="5980430" cy="2377440"/>
            <wp:effectExtent l="0" t="0" r="1270" b="3810"/>
            <wp:docPr id="2068" name="Picture 20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Picture 2068" descr="Table&#10;&#10;Description automatically generated with medium confidence"/>
                    <pic:cNvPicPr/>
                  </pic:nvPicPr>
                  <pic:blipFill>
                    <a:blip r:embed="rId48"/>
                    <a:stretch>
                      <a:fillRect/>
                    </a:stretch>
                  </pic:blipFill>
                  <pic:spPr>
                    <a:xfrm>
                      <a:off x="0" y="0"/>
                      <a:ext cx="5980430" cy="2377440"/>
                    </a:xfrm>
                    <a:prstGeom prst="rect">
                      <a:avLst/>
                    </a:prstGeom>
                  </pic:spPr>
                </pic:pic>
              </a:graphicData>
            </a:graphic>
          </wp:inline>
        </w:drawing>
      </w:r>
      <w:r w:rsidR="00ED655D">
        <w:t xml:space="preserve"> </w:t>
      </w:r>
    </w:p>
    <w:p w14:paraId="0CAACB0E" w14:textId="68C8D34C" w:rsidR="00ED655D" w:rsidRDefault="00BE0572" w:rsidP="0058236F">
      <w:pPr>
        <w:pStyle w:val="NumberedListNormal"/>
        <w:numPr>
          <w:ilvl w:val="0"/>
          <w:numId w:val="0"/>
        </w:numPr>
      </w:pPr>
      <w:r>
        <w:t xml:space="preserve">Note: </w:t>
      </w:r>
      <w:r w:rsidR="009F5877">
        <w:t>the serial numbers may vary depending on the lab used for this exercise.</w:t>
      </w:r>
      <w:r w:rsidR="00CF693A">
        <w:t xml:space="preserve"> </w:t>
      </w:r>
      <w:r w:rsidR="009F5877">
        <w:t>Be</w:t>
      </w:r>
      <w:r w:rsidR="00CF693A">
        <w:t xml:space="preserve"> sure to use the serial number from this show command on your lab equipment</w:t>
      </w:r>
      <w:r w:rsidR="00C3401D">
        <w:t>.</w:t>
      </w:r>
      <w:r w:rsidR="009F5877">
        <w:t xml:space="preserve"> </w:t>
      </w:r>
    </w:p>
    <w:p w14:paraId="4325F443" w14:textId="12892D34" w:rsidR="0046001E" w:rsidRDefault="0046001E">
      <w:pPr>
        <w:spacing w:after="200" w:line="276" w:lineRule="auto"/>
        <w:rPr>
          <w:rFonts w:ascii="Arial" w:hAnsi="Arial" w:cs="Arial"/>
          <w:b/>
          <w:color w:val="383838"/>
          <w:sz w:val="24"/>
        </w:rPr>
      </w:pPr>
      <w:r>
        <w:br w:type="page"/>
      </w:r>
    </w:p>
    <w:p w14:paraId="0160C0C2" w14:textId="326E0E43" w:rsidR="003178D3" w:rsidRDefault="003178D3" w:rsidP="003178D3">
      <w:pPr>
        <w:pStyle w:val="Heading3"/>
      </w:pPr>
      <w:r>
        <w:lastRenderedPageBreak/>
        <w:t xml:space="preserve">Task 2: </w:t>
      </w:r>
      <w:r w:rsidR="00C14997">
        <w:t xml:space="preserve">Configure </w:t>
      </w:r>
      <w:r w:rsidR="002D0597">
        <w:t xml:space="preserve">Connected </w:t>
      </w:r>
      <w:r w:rsidR="0058236F">
        <w:t>ONUs</w:t>
      </w:r>
    </w:p>
    <w:p w14:paraId="2B5A047B" w14:textId="4099A500" w:rsidR="003178D3" w:rsidRDefault="009C554D" w:rsidP="00EB3DF0">
      <w:pPr>
        <w:pStyle w:val="NumberedListNormal"/>
        <w:numPr>
          <w:ilvl w:val="0"/>
          <w:numId w:val="32"/>
        </w:numPr>
      </w:pPr>
      <w:r>
        <w:t>Issue</w:t>
      </w:r>
      <w:r w:rsidR="00B263AB">
        <w:t xml:space="preserve"> </w:t>
      </w:r>
      <w:r w:rsidR="00B263AB" w:rsidRPr="001E27E5">
        <w:rPr>
          <w:rFonts w:ascii="Courier New" w:hAnsi="Courier New" w:cs="Courier New"/>
          <w:b/>
          <w:bCs/>
        </w:rPr>
        <w:t xml:space="preserve">the </w:t>
      </w:r>
      <w:r w:rsidRPr="001E27E5">
        <w:rPr>
          <w:rFonts w:ascii="Courier New" w:hAnsi="Courier New" w:cs="Courier New"/>
          <w:b/>
          <w:bCs/>
        </w:rPr>
        <w:t>sh</w:t>
      </w:r>
      <w:r w:rsidR="001E27E5" w:rsidRPr="001E27E5">
        <w:rPr>
          <w:rFonts w:ascii="Courier New" w:hAnsi="Courier New" w:cs="Courier New"/>
          <w:b/>
          <w:bCs/>
        </w:rPr>
        <w:t>ow</w:t>
      </w:r>
      <w:r w:rsidRPr="001E27E5">
        <w:rPr>
          <w:rFonts w:ascii="Courier New" w:hAnsi="Courier New" w:cs="Courier New"/>
          <w:b/>
          <w:bCs/>
        </w:rPr>
        <w:t xml:space="preserve"> pon-ctrl olts</w:t>
      </w:r>
      <w:r w:rsidR="001E27E5" w:rsidRPr="001E27E5">
        <w:rPr>
          <w:rFonts w:ascii="Courier New" w:hAnsi="Courier New" w:cs="Courier New"/>
          <w:b/>
          <w:bCs/>
        </w:rPr>
        <w:t xml:space="preserve"> </w:t>
      </w:r>
      <w:proofErr w:type="spellStart"/>
      <w:r w:rsidR="001E27E5" w:rsidRPr="001E27E5">
        <w:rPr>
          <w:rFonts w:ascii="Courier New" w:hAnsi="Courier New" w:cs="Courier New"/>
          <w:b/>
          <w:bCs/>
        </w:rPr>
        <w:t>OLT_xx</w:t>
      </w:r>
      <w:proofErr w:type="spellEnd"/>
      <w:r w:rsidR="001E27E5">
        <w:t xml:space="preserve"> </w:t>
      </w:r>
      <w:r w:rsidR="001E27E5" w:rsidRPr="009551FC">
        <w:rPr>
          <w:rFonts w:ascii="Courier New" w:hAnsi="Courier New" w:cs="Courier New"/>
          <w:b/>
          <w:bCs/>
        </w:rPr>
        <w:t>onus</w:t>
      </w:r>
      <w:r w:rsidR="00B263AB" w:rsidRPr="009551FC">
        <w:rPr>
          <w:b/>
          <w:bCs/>
        </w:rPr>
        <w:t xml:space="preserve"> </w:t>
      </w:r>
      <w:r w:rsidR="00B263AB">
        <w:t xml:space="preserve">command </w:t>
      </w:r>
      <w:r w:rsidR="009551FC">
        <w:t xml:space="preserve">against your assigned OLT </w:t>
      </w:r>
      <w:r w:rsidR="00C47E67">
        <w:t>port</w:t>
      </w:r>
      <w:r w:rsidR="00141AA2">
        <w:t xml:space="preserve"> to get</w:t>
      </w:r>
      <w:r w:rsidR="00915DFE">
        <w:t xml:space="preserve"> the serial number of the ONU connected to your port</w:t>
      </w:r>
      <w:r w:rsidR="003178D3">
        <w:t>:</w:t>
      </w:r>
    </w:p>
    <w:p w14:paraId="764C6362" w14:textId="5ADE7F14" w:rsidR="000860B1" w:rsidRDefault="007F19A4" w:rsidP="000860B1">
      <w:pPr>
        <w:pStyle w:val="NumberedListNormal"/>
        <w:numPr>
          <w:ilvl w:val="0"/>
          <w:numId w:val="0"/>
        </w:numPr>
        <w:ind w:left="720" w:hanging="360"/>
      </w:pPr>
      <w:r w:rsidRPr="007F19A4">
        <w:rPr>
          <w:noProof/>
        </w:rPr>
        <w:drawing>
          <wp:inline distT="0" distB="0" distL="0" distR="0" wp14:anchorId="24BE106A" wp14:editId="2D01FABD">
            <wp:extent cx="5980430" cy="1117600"/>
            <wp:effectExtent l="0" t="0" r="1270" b="6350"/>
            <wp:docPr id="2069" name="Picture 20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2069" descr="A picture containing text&#10;&#10;Description automatically generated"/>
                    <pic:cNvPicPr/>
                  </pic:nvPicPr>
                  <pic:blipFill>
                    <a:blip r:embed="rId49"/>
                    <a:stretch>
                      <a:fillRect/>
                    </a:stretch>
                  </pic:blipFill>
                  <pic:spPr>
                    <a:xfrm>
                      <a:off x="0" y="0"/>
                      <a:ext cx="5980430" cy="1117600"/>
                    </a:xfrm>
                    <a:prstGeom prst="rect">
                      <a:avLst/>
                    </a:prstGeom>
                  </pic:spPr>
                </pic:pic>
              </a:graphicData>
            </a:graphic>
          </wp:inline>
        </w:drawing>
      </w:r>
    </w:p>
    <w:p w14:paraId="35C34D4F" w14:textId="77777777" w:rsidR="000860B1" w:rsidRDefault="000860B1" w:rsidP="000860B1">
      <w:pPr>
        <w:pStyle w:val="NumberedListNormal"/>
        <w:numPr>
          <w:ilvl w:val="0"/>
          <w:numId w:val="0"/>
        </w:numPr>
        <w:ind w:left="720" w:hanging="360"/>
      </w:pPr>
    </w:p>
    <w:p w14:paraId="10993CE2" w14:textId="31011192" w:rsidR="00D14A33" w:rsidRDefault="006E0B2E" w:rsidP="00D14A33">
      <w:pPr>
        <w:pStyle w:val="NumberedListNormal"/>
        <w:numPr>
          <w:ilvl w:val="0"/>
          <w:numId w:val="32"/>
        </w:numPr>
      </w:pPr>
      <w:r>
        <w:t>Make sure to use the serial number of the ONU</w:t>
      </w:r>
      <w:r w:rsidR="00EB007A">
        <w:t xml:space="preserve"> </w:t>
      </w:r>
      <w:r w:rsidR="004B721D">
        <w:t>that is connected to your assigned OLT.</w:t>
      </w:r>
      <w:r w:rsidR="000A4E83">
        <w:t xml:space="preserve"> </w:t>
      </w:r>
      <w:r w:rsidR="00CF62EA">
        <w:t>Register</w:t>
      </w:r>
      <w:r w:rsidR="009842A5">
        <w:t xml:space="preserve"> the </w:t>
      </w:r>
      <w:r w:rsidR="00A442BC">
        <w:t xml:space="preserve">ONU against its attached </w:t>
      </w:r>
      <w:r w:rsidR="009842A5">
        <w:t>OL</w:t>
      </w:r>
      <w:r w:rsidR="00152D73">
        <w:t xml:space="preserve">T </w:t>
      </w:r>
      <w:r w:rsidR="00A442BC">
        <w:t>in</w:t>
      </w:r>
      <w:r w:rsidR="00152D73">
        <w:t xml:space="preserve"> the PON controller by issuing the following command:</w:t>
      </w:r>
    </w:p>
    <w:p w14:paraId="110BCBEF" w14:textId="49B49358" w:rsidR="00572FEF" w:rsidRDefault="00572FEF" w:rsidP="00572FEF">
      <w:pPr>
        <w:pStyle w:val="NumberedListNormal"/>
        <w:numPr>
          <w:ilvl w:val="0"/>
          <w:numId w:val="0"/>
        </w:numPr>
        <w:ind w:left="720"/>
      </w:pPr>
      <w:r>
        <w:t xml:space="preserve">Do this for your </w:t>
      </w:r>
      <w:r w:rsidR="00FE6AE0">
        <w:t xml:space="preserve">Teams </w:t>
      </w:r>
      <w:r>
        <w:t xml:space="preserve">assigned </w:t>
      </w:r>
      <w:r w:rsidR="00FE6AE0">
        <w:t>OLT/ONUs only.</w:t>
      </w:r>
    </w:p>
    <w:p w14:paraId="0279AFE1" w14:textId="70407AE1" w:rsidR="00CD435C" w:rsidRDefault="009D4BA2" w:rsidP="00CD435C">
      <w:pPr>
        <w:pStyle w:val="NumberedListNormal"/>
        <w:numPr>
          <w:ilvl w:val="0"/>
          <w:numId w:val="0"/>
        </w:numPr>
        <w:ind w:left="720"/>
      </w:pPr>
      <w:r w:rsidRPr="009D4BA2">
        <w:rPr>
          <w:noProof/>
        </w:rPr>
        <w:drawing>
          <wp:inline distT="0" distB="0" distL="0" distR="0" wp14:anchorId="74B70CC9" wp14:editId="4AD61591">
            <wp:extent cx="5980430" cy="3618865"/>
            <wp:effectExtent l="0" t="0" r="1270" b="635"/>
            <wp:docPr id="714" name="Picture 7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Diagram&#10;&#10;Description automatically generated"/>
                    <pic:cNvPicPr/>
                  </pic:nvPicPr>
                  <pic:blipFill>
                    <a:blip r:embed="rId50"/>
                    <a:stretch>
                      <a:fillRect/>
                    </a:stretch>
                  </pic:blipFill>
                  <pic:spPr>
                    <a:xfrm>
                      <a:off x="0" y="0"/>
                      <a:ext cx="5980430" cy="3618865"/>
                    </a:xfrm>
                    <a:prstGeom prst="rect">
                      <a:avLst/>
                    </a:prstGeom>
                  </pic:spPr>
                </pic:pic>
              </a:graphicData>
            </a:graphic>
          </wp:inline>
        </w:drawing>
      </w:r>
    </w:p>
    <w:p w14:paraId="089B2693" w14:textId="77777777" w:rsidR="00767730" w:rsidRDefault="00767730" w:rsidP="00CD435C">
      <w:pPr>
        <w:pStyle w:val="NumberedListNormal"/>
        <w:numPr>
          <w:ilvl w:val="0"/>
          <w:numId w:val="0"/>
        </w:numPr>
        <w:ind w:left="720"/>
      </w:pPr>
    </w:p>
    <w:p w14:paraId="443A4938" w14:textId="71752A57" w:rsidR="002E7EA5" w:rsidRPr="002E7EA5" w:rsidRDefault="00C47E67" w:rsidP="00EB3DF0">
      <w:pPr>
        <w:pStyle w:val="NumberList2"/>
        <w:numPr>
          <w:ilvl w:val="1"/>
          <w:numId w:val="32"/>
        </w:numPr>
      </w:pPr>
      <w:r>
        <w:t>OLT_19</w:t>
      </w:r>
      <w:r w:rsidR="003178D3">
        <w:t xml:space="preserve">: </w:t>
      </w:r>
    </w:p>
    <w:p w14:paraId="28CAD441" w14:textId="36E6509B" w:rsidR="002E7EA5" w:rsidRPr="00055A00" w:rsidRDefault="002E7EA5" w:rsidP="00700EB6">
      <w:pPr>
        <w:pStyle w:val="CodeLevel1"/>
        <w:numPr>
          <w:ilvl w:val="0"/>
          <w:numId w:val="19"/>
        </w:numPr>
        <w:rPr>
          <w:lang w:val="en-IN"/>
        </w:rPr>
      </w:pPr>
      <w:r w:rsidRPr="00055A00">
        <w:t>5170-2&gt; config</w:t>
      </w:r>
    </w:p>
    <w:p w14:paraId="7DA313ED" w14:textId="25EB4CCD" w:rsidR="003178D3" w:rsidRPr="00055A00" w:rsidRDefault="002E7EA5" w:rsidP="00700EB6">
      <w:pPr>
        <w:pStyle w:val="CodeLevel1"/>
        <w:numPr>
          <w:ilvl w:val="0"/>
          <w:numId w:val="19"/>
        </w:numPr>
        <w:rPr>
          <w:lang w:val="en-IN"/>
        </w:rPr>
      </w:pPr>
      <w:r w:rsidRPr="00055A00">
        <w:t xml:space="preserve">diag@5170-2# </w:t>
      </w:r>
      <w:r w:rsidRPr="00055A00">
        <w:rPr>
          <w:b/>
          <w:bCs/>
        </w:rPr>
        <w:t xml:space="preserve">pon-ctrl onus </w:t>
      </w:r>
      <w:proofErr w:type="spellStart"/>
      <w:r w:rsidRPr="00055A00">
        <w:rPr>
          <w:b/>
          <w:bCs/>
        </w:rPr>
        <w:t>onu</w:t>
      </w:r>
      <w:proofErr w:type="spellEnd"/>
      <w:r w:rsidRPr="00055A00">
        <w:rPr>
          <w:b/>
          <w:bCs/>
        </w:rPr>
        <w:t xml:space="preserve"> ON</w:t>
      </w:r>
      <w:r w:rsidR="00E96D8F">
        <w:rPr>
          <w:b/>
          <w:bCs/>
        </w:rPr>
        <w:t>U</w:t>
      </w:r>
      <w:r w:rsidRPr="00055A00">
        <w:rPr>
          <w:b/>
          <w:bCs/>
        </w:rPr>
        <w:t>19.1 OLT_19 serial-number CIEN0000</w:t>
      </w:r>
      <w:r w:rsidR="00886E7A">
        <w:rPr>
          <w:b/>
          <w:bCs/>
        </w:rPr>
        <w:t>XXXX</w:t>
      </w:r>
    </w:p>
    <w:p w14:paraId="4403F627" w14:textId="2D70B30F" w:rsidR="003178D3" w:rsidRDefault="00C47E67" w:rsidP="00EB3DF0">
      <w:pPr>
        <w:pStyle w:val="NumberList2"/>
        <w:numPr>
          <w:ilvl w:val="1"/>
          <w:numId w:val="32"/>
        </w:numPr>
      </w:pPr>
      <w:r>
        <w:t>OLT_20</w:t>
      </w:r>
    </w:p>
    <w:p w14:paraId="60BFA985" w14:textId="77777777" w:rsidR="003178D3" w:rsidRPr="00055A00" w:rsidRDefault="003178D3" w:rsidP="00700EB6">
      <w:pPr>
        <w:pStyle w:val="CodeLevel1"/>
        <w:numPr>
          <w:ilvl w:val="0"/>
          <w:numId w:val="20"/>
        </w:numPr>
        <w:rPr>
          <w:lang w:val="en-IN"/>
        </w:rPr>
      </w:pPr>
      <w:r w:rsidRPr="00055A00">
        <w:rPr>
          <w:lang w:val="en-IN"/>
        </w:rPr>
        <w:t xml:space="preserve">5170-2&gt; </w:t>
      </w:r>
      <w:r w:rsidRPr="00055A00">
        <w:rPr>
          <w:b/>
          <w:bCs/>
          <w:lang w:val="en-IN"/>
        </w:rPr>
        <w:t>config</w:t>
      </w:r>
    </w:p>
    <w:p w14:paraId="1A2FFC9A" w14:textId="23B931F5" w:rsidR="00C47E67" w:rsidRPr="00055A00" w:rsidRDefault="002E7EA5" w:rsidP="00980FC0">
      <w:pPr>
        <w:pStyle w:val="CodeLevel1"/>
        <w:numPr>
          <w:ilvl w:val="0"/>
          <w:numId w:val="20"/>
        </w:numPr>
        <w:rPr>
          <w:b/>
        </w:rPr>
      </w:pPr>
      <w:r w:rsidRPr="00055A00">
        <w:t xml:space="preserve">diag@5170-2# </w:t>
      </w:r>
      <w:r w:rsidRPr="00055A00">
        <w:rPr>
          <w:b/>
          <w:bCs/>
        </w:rPr>
        <w:t xml:space="preserve">pon-ctrl onus </w:t>
      </w:r>
      <w:proofErr w:type="spellStart"/>
      <w:r w:rsidRPr="00055A00">
        <w:rPr>
          <w:b/>
          <w:bCs/>
        </w:rPr>
        <w:t>onu</w:t>
      </w:r>
      <w:proofErr w:type="spellEnd"/>
      <w:r w:rsidRPr="00055A00">
        <w:rPr>
          <w:b/>
          <w:bCs/>
        </w:rPr>
        <w:t xml:space="preserve"> ON</w:t>
      </w:r>
      <w:r w:rsidR="00E96D8F">
        <w:rPr>
          <w:b/>
          <w:bCs/>
        </w:rPr>
        <w:t>U</w:t>
      </w:r>
      <w:r w:rsidRPr="00055A00">
        <w:rPr>
          <w:b/>
          <w:bCs/>
        </w:rPr>
        <w:t>20.1 OLT_20 serial-number CIEN0000</w:t>
      </w:r>
      <w:r w:rsidR="00886E7A">
        <w:rPr>
          <w:b/>
          <w:bCs/>
        </w:rPr>
        <w:t>XXXX</w:t>
      </w:r>
    </w:p>
    <w:p w14:paraId="63B5E714" w14:textId="77777777" w:rsidR="00553C39" w:rsidRPr="00553C39" w:rsidRDefault="00553C39" w:rsidP="00D14A33">
      <w:pPr>
        <w:pStyle w:val="BodyNormal"/>
        <w:ind w:left="720"/>
        <w:rPr>
          <w:lang w:eastAsia="en-US"/>
        </w:rPr>
      </w:pPr>
    </w:p>
    <w:p w14:paraId="628B564E" w14:textId="2DF7E08F" w:rsidR="00767A01" w:rsidRDefault="00F92176" w:rsidP="00980FC0">
      <w:pPr>
        <w:pStyle w:val="Heading3"/>
      </w:pPr>
      <w:r>
        <w:t xml:space="preserve">Task 3: </w:t>
      </w:r>
      <w:r w:rsidR="00C14997">
        <w:t xml:space="preserve">Verify </w:t>
      </w:r>
      <w:r w:rsidR="004F4B62">
        <w:t xml:space="preserve">the </w:t>
      </w:r>
      <w:r w:rsidR="002D0597">
        <w:t xml:space="preserve">Status </w:t>
      </w:r>
      <w:r w:rsidR="00BC33BC">
        <w:t xml:space="preserve">of the </w:t>
      </w:r>
      <w:r w:rsidR="002D0597">
        <w:t xml:space="preserve">Configured </w:t>
      </w:r>
      <w:r w:rsidR="00BC33BC">
        <w:t>ONUs</w:t>
      </w:r>
    </w:p>
    <w:p w14:paraId="1348F1E0" w14:textId="0BBDAB21" w:rsidR="00F92176" w:rsidRDefault="003F25EA" w:rsidP="00EB3DF0">
      <w:pPr>
        <w:pStyle w:val="NumberedListNormal"/>
        <w:numPr>
          <w:ilvl w:val="0"/>
          <w:numId w:val="47"/>
        </w:numPr>
        <w:rPr>
          <w:noProof/>
        </w:rPr>
      </w:pPr>
      <w:r>
        <w:rPr>
          <w:noProof/>
        </w:rPr>
        <w:t>Verify ONU registration status</w:t>
      </w:r>
      <w:r w:rsidR="00143C47">
        <w:rPr>
          <w:noProof/>
        </w:rPr>
        <w:t xml:space="preserve"> with these commands</w:t>
      </w:r>
      <w:r>
        <w:rPr>
          <w:noProof/>
        </w:rPr>
        <w:t>:</w:t>
      </w:r>
    </w:p>
    <w:p w14:paraId="7E3B9A4C" w14:textId="3666B439" w:rsidR="003F25EA" w:rsidRDefault="00C45540" w:rsidP="003F25EA">
      <w:pPr>
        <w:pStyle w:val="NumberedListNormal"/>
        <w:numPr>
          <w:ilvl w:val="0"/>
          <w:numId w:val="0"/>
        </w:numPr>
        <w:rPr>
          <w:noProof/>
        </w:rPr>
      </w:pPr>
      <w:r w:rsidRPr="00C45540">
        <w:rPr>
          <w:noProof/>
        </w:rPr>
        <w:drawing>
          <wp:inline distT="0" distB="0" distL="0" distR="0" wp14:anchorId="1D1CBD4F" wp14:editId="0EC90B85">
            <wp:extent cx="5980430" cy="2400935"/>
            <wp:effectExtent l="0" t="0" r="1270" b="0"/>
            <wp:docPr id="704" name="Picture 7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Graphical user interface, table&#10;&#10;Description automatically generated"/>
                    <pic:cNvPicPr/>
                  </pic:nvPicPr>
                  <pic:blipFill>
                    <a:blip r:embed="rId51"/>
                    <a:stretch>
                      <a:fillRect/>
                    </a:stretch>
                  </pic:blipFill>
                  <pic:spPr>
                    <a:xfrm>
                      <a:off x="0" y="0"/>
                      <a:ext cx="5980430" cy="2400935"/>
                    </a:xfrm>
                    <a:prstGeom prst="rect">
                      <a:avLst/>
                    </a:prstGeom>
                  </pic:spPr>
                </pic:pic>
              </a:graphicData>
            </a:graphic>
          </wp:inline>
        </w:drawing>
      </w:r>
    </w:p>
    <w:p w14:paraId="3D815FC2" w14:textId="546ED44A" w:rsidR="00980FC0" w:rsidRPr="00553C39" w:rsidRDefault="0049316F" w:rsidP="00553C39">
      <w:pPr>
        <w:spacing w:after="200" w:line="276" w:lineRule="auto"/>
        <w:rPr>
          <w:rFonts w:ascii="Arial" w:hAnsi="Arial" w:cs="Open Sans"/>
          <w:noProof/>
          <w:color w:val="383838"/>
          <w:sz w:val="20"/>
          <w:szCs w:val="20"/>
        </w:rPr>
      </w:pPr>
      <w:r>
        <w:rPr>
          <w:noProof/>
        </w:rPr>
        <w:br w:type="page"/>
      </w:r>
    </w:p>
    <w:p w14:paraId="5CB1FC26" w14:textId="4BDDE84A" w:rsidR="008F3305" w:rsidRDefault="00143C47" w:rsidP="00904203">
      <w:pPr>
        <w:pStyle w:val="NumberedListNormal"/>
        <w:numPr>
          <w:ilvl w:val="0"/>
          <w:numId w:val="33"/>
        </w:numPr>
        <w:ind w:left="720"/>
        <w:rPr>
          <w:noProof/>
        </w:rPr>
      </w:pPr>
      <w:r>
        <w:rPr>
          <w:noProof/>
        </w:rPr>
        <w:lastRenderedPageBreak/>
        <w:t xml:space="preserve">Verify </w:t>
      </w:r>
      <w:r w:rsidR="002D0597">
        <w:rPr>
          <w:noProof/>
        </w:rPr>
        <w:t xml:space="preserve">the </w:t>
      </w:r>
      <w:r>
        <w:rPr>
          <w:noProof/>
        </w:rPr>
        <w:t>detailed ONU information with these commands</w:t>
      </w:r>
      <w:r w:rsidR="00904203">
        <w:rPr>
          <w:noProof/>
        </w:rPr>
        <w:t>:</w:t>
      </w:r>
    </w:p>
    <w:p w14:paraId="67206626" w14:textId="60FBC0FB" w:rsidR="008F3305" w:rsidRDefault="008F3305" w:rsidP="00DB7F78">
      <w:pPr>
        <w:pStyle w:val="NumberedListNormal"/>
        <w:numPr>
          <w:ilvl w:val="0"/>
          <w:numId w:val="0"/>
        </w:numPr>
        <w:rPr>
          <w:noProof/>
        </w:rPr>
      </w:pPr>
    </w:p>
    <w:p w14:paraId="2956ABE2" w14:textId="4A38A484" w:rsidR="008F3305" w:rsidRDefault="00904203" w:rsidP="00DB7F78">
      <w:pPr>
        <w:pStyle w:val="NumberedListNormal"/>
        <w:numPr>
          <w:ilvl w:val="0"/>
          <w:numId w:val="0"/>
        </w:numPr>
        <w:rPr>
          <w:noProof/>
        </w:rPr>
      </w:pPr>
      <w:r>
        <w:rPr>
          <w:noProof/>
        </w:rPr>
        <w:drawing>
          <wp:inline distT="0" distB="0" distL="0" distR="0" wp14:anchorId="36438927" wp14:editId="59474E45">
            <wp:extent cx="5607629" cy="3596560"/>
            <wp:effectExtent l="0" t="0" r="0" b="444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7769" cy="3603064"/>
                    </a:xfrm>
                    <a:prstGeom prst="rect">
                      <a:avLst/>
                    </a:prstGeom>
                    <a:noFill/>
                  </pic:spPr>
                </pic:pic>
              </a:graphicData>
            </a:graphic>
          </wp:inline>
        </w:drawing>
      </w:r>
    </w:p>
    <w:p w14:paraId="0C2C72D6" w14:textId="45C3C44C" w:rsidR="00767A01" w:rsidRDefault="008A5231" w:rsidP="007818C4">
      <w:pPr>
        <w:pStyle w:val="NumberedListNormal"/>
        <w:numPr>
          <w:ilvl w:val="0"/>
          <w:numId w:val="0"/>
        </w:numPr>
        <w:ind w:left="360" w:hanging="360"/>
        <w:rPr>
          <w:noProof/>
        </w:rPr>
      </w:pPr>
      <w:r>
        <w:rPr>
          <w:noProof/>
        </w:rPr>
        <w:drawing>
          <wp:inline distT="0" distB="0" distL="0" distR="0" wp14:anchorId="1F97B32C" wp14:editId="145599A5">
            <wp:extent cx="5663327" cy="3632283"/>
            <wp:effectExtent l="0" t="0" r="0" b="635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7997" cy="3660933"/>
                    </a:xfrm>
                    <a:prstGeom prst="rect">
                      <a:avLst/>
                    </a:prstGeom>
                    <a:noFill/>
                  </pic:spPr>
                </pic:pic>
              </a:graphicData>
            </a:graphic>
          </wp:inline>
        </w:drawing>
      </w:r>
    </w:p>
    <w:p w14:paraId="101BA130" w14:textId="0F035E2C" w:rsidR="00767A01" w:rsidRDefault="00767A01" w:rsidP="00DB7F78">
      <w:pPr>
        <w:pStyle w:val="NumberedListNormal"/>
        <w:numPr>
          <w:ilvl w:val="0"/>
          <w:numId w:val="0"/>
        </w:numPr>
        <w:rPr>
          <w:noProof/>
        </w:rPr>
      </w:pPr>
    </w:p>
    <w:p w14:paraId="0F406626" w14:textId="4AC2E2A1" w:rsidR="00767A01" w:rsidRDefault="00143C47" w:rsidP="00EB3DF0">
      <w:pPr>
        <w:pStyle w:val="NumberedListNormal"/>
        <w:numPr>
          <w:ilvl w:val="0"/>
          <w:numId w:val="33"/>
        </w:numPr>
        <w:ind w:left="720"/>
        <w:rPr>
          <w:noProof/>
        </w:rPr>
      </w:pPr>
      <w:r>
        <w:rPr>
          <w:noProof/>
        </w:rPr>
        <w:lastRenderedPageBreak/>
        <w:t xml:space="preserve">Verify </w:t>
      </w:r>
      <w:r w:rsidR="002D0597">
        <w:rPr>
          <w:noProof/>
        </w:rPr>
        <w:t xml:space="preserve">the </w:t>
      </w:r>
      <w:r>
        <w:rPr>
          <w:noProof/>
        </w:rPr>
        <w:t>ONU summary information for all OLTs with this command:</w:t>
      </w:r>
    </w:p>
    <w:p w14:paraId="34A0D297" w14:textId="30C232AB" w:rsidR="00767A01" w:rsidRDefault="00A8022B" w:rsidP="00BF1351">
      <w:pPr>
        <w:pStyle w:val="NumberedListNormal"/>
        <w:numPr>
          <w:ilvl w:val="0"/>
          <w:numId w:val="0"/>
        </w:numPr>
        <w:rPr>
          <w:noProof/>
        </w:rPr>
      </w:pPr>
      <w:r>
        <w:rPr>
          <w:noProof/>
        </w:rPr>
        <w:drawing>
          <wp:inline distT="0" distB="0" distL="0" distR="0" wp14:anchorId="4A424EA1" wp14:editId="0855B56F">
            <wp:extent cx="5858510" cy="1877695"/>
            <wp:effectExtent l="0" t="0" r="8890" b="825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8510" cy="1877695"/>
                    </a:xfrm>
                    <a:prstGeom prst="rect">
                      <a:avLst/>
                    </a:prstGeom>
                    <a:noFill/>
                  </pic:spPr>
                </pic:pic>
              </a:graphicData>
            </a:graphic>
          </wp:inline>
        </w:drawing>
      </w:r>
    </w:p>
    <w:p w14:paraId="251EA430" w14:textId="238D85A7" w:rsidR="00436B90" w:rsidRDefault="00436B90" w:rsidP="00BF1351">
      <w:pPr>
        <w:pStyle w:val="NumberedListNormal"/>
        <w:numPr>
          <w:ilvl w:val="0"/>
          <w:numId w:val="0"/>
        </w:numPr>
        <w:rPr>
          <w:noProof/>
        </w:rPr>
      </w:pPr>
    </w:p>
    <w:p w14:paraId="074D24B3" w14:textId="59152BBB" w:rsidR="00436B90" w:rsidRDefault="00436B90" w:rsidP="00BF1351">
      <w:pPr>
        <w:pStyle w:val="NumberedListNormal"/>
        <w:numPr>
          <w:ilvl w:val="0"/>
          <w:numId w:val="0"/>
        </w:numPr>
        <w:rPr>
          <w:noProof/>
        </w:rPr>
      </w:pPr>
    </w:p>
    <w:p w14:paraId="1C3B915B" w14:textId="54791BDB" w:rsidR="00436B90" w:rsidRDefault="00436B90" w:rsidP="00BF1351">
      <w:pPr>
        <w:pStyle w:val="NumberedListNormal"/>
        <w:numPr>
          <w:ilvl w:val="0"/>
          <w:numId w:val="0"/>
        </w:numPr>
        <w:rPr>
          <w:noProof/>
        </w:rPr>
      </w:pPr>
    </w:p>
    <w:p w14:paraId="452E8B1B" w14:textId="2460E142" w:rsidR="00436B90" w:rsidRDefault="00436B90" w:rsidP="00BF1351">
      <w:pPr>
        <w:pStyle w:val="NumberedListNormal"/>
        <w:numPr>
          <w:ilvl w:val="0"/>
          <w:numId w:val="0"/>
        </w:numPr>
        <w:rPr>
          <w:noProof/>
        </w:rPr>
      </w:pPr>
    </w:p>
    <w:p w14:paraId="33AE7592" w14:textId="0FD5C680" w:rsidR="00436B90" w:rsidRDefault="00436B90" w:rsidP="00BF1351">
      <w:pPr>
        <w:pStyle w:val="NumberedListNormal"/>
        <w:numPr>
          <w:ilvl w:val="0"/>
          <w:numId w:val="0"/>
        </w:numPr>
        <w:rPr>
          <w:noProof/>
        </w:rPr>
      </w:pPr>
    </w:p>
    <w:p w14:paraId="172CD90B" w14:textId="21DD7B73" w:rsidR="00436B90" w:rsidRDefault="00436B90" w:rsidP="00BF1351">
      <w:pPr>
        <w:pStyle w:val="NumberedListNormal"/>
        <w:numPr>
          <w:ilvl w:val="0"/>
          <w:numId w:val="0"/>
        </w:numPr>
        <w:rPr>
          <w:noProof/>
        </w:rPr>
      </w:pPr>
    </w:p>
    <w:p w14:paraId="48D5B721" w14:textId="229DF746" w:rsidR="00436B90" w:rsidRDefault="00436B90" w:rsidP="00BF1351">
      <w:pPr>
        <w:pStyle w:val="NumberedListNormal"/>
        <w:numPr>
          <w:ilvl w:val="0"/>
          <w:numId w:val="0"/>
        </w:numPr>
        <w:rPr>
          <w:noProof/>
        </w:rPr>
      </w:pPr>
    </w:p>
    <w:p w14:paraId="2123F81F" w14:textId="0BFB6041" w:rsidR="00436B90" w:rsidRDefault="00436B90" w:rsidP="00BF1351">
      <w:pPr>
        <w:pStyle w:val="NumberedListNormal"/>
        <w:numPr>
          <w:ilvl w:val="0"/>
          <w:numId w:val="0"/>
        </w:numPr>
        <w:rPr>
          <w:noProof/>
        </w:rPr>
      </w:pPr>
    </w:p>
    <w:p w14:paraId="45A854B0" w14:textId="4BE72530" w:rsidR="00436B90" w:rsidRDefault="00436B90" w:rsidP="00BF1351">
      <w:pPr>
        <w:pStyle w:val="NumberedListNormal"/>
        <w:numPr>
          <w:ilvl w:val="0"/>
          <w:numId w:val="0"/>
        </w:numPr>
        <w:rPr>
          <w:noProof/>
        </w:rPr>
      </w:pPr>
    </w:p>
    <w:p w14:paraId="7D8A76CE" w14:textId="352D559E" w:rsidR="00436B90" w:rsidRDefault="00436B90" w:rsidP="00BF1351">
      <w:pPr>
        <w:pStyle w:val="NumberedListNormal"/>
        <w:numPr>
          <w:ilvl w:val="0"/>
          <w:numId w:val="0"/>
        </w:numPr>
        <w:rPr>
          <w:noProof/>
        </w:rPr>
      </w:pPr>
    </w:p>
    <w:p w14:paraId="273A62C5" w14:textId="21368990" w:rsidR="00436B90" w:rsidRDefault="00436B90" w:rsidP="00BF1351">
      <w:pPr>
        <w:pStyle w:val="NumberedListNormal"/>
        <w:numPr>
          <w:ilvl w:val="0"/>
          <w:numId w:val="0"/>
        </w:numPr>
        <w:rPr>
          <w:noProof/>
        </w:rPr>
      </w:pPr>
    </w:p>
    <w:p w14:paraId="44482D4F" w14:textId="073923C3" w:rsidR="00436B90" w:rsidRDefault="00436B90" w:rsidP="00BF1351">
      <w:pPr>
        <w:pStyle w:val="NumberedListNormal"/>
        <w:numPr>
          <w:ilvl w:val="0"/>
          <w:numId w:val="0"/>
        </w:numPr>
        <w:rPr>
          <w:noProof/>
        </w:rPr>
      </w:pPr>
    </w:p>
    <w:p w14:paraId="361D9169" w14:textId="35B329A3" w:rsidR="00436B90" w:rsidRDefault="00436B90" w:rsidP="00BF1351">
      <w:pPr>
        <w:pStyle w:val="NumberedListNormal"/>
        <w:numPr>
          <w:ilvl w:val="0"/>
          <w:numId w:val="0"/>
        </w:numPr>
        <w:rPr>
          <w:noProof/>
        </w:rPr>
      </w:pPr>
    </w:p>
    <w:p w14:paraId="35512C5B" w14:textId="4396459B" w:rsidR="00436B90" w:rsidRDefault="00436B90" w:rsidP="00BF1351">
      <w:pPr>
        <w:pStyle w:val="NumberedListNormal"/>
        <w:numPr>
          <w:ilvl w:val="0"/>
          <w:numId w:val="0"/>
        </w:numPr>
        <w:rPr>
          <w:noProof/>
        </w:rPr>
      </w:pPr>
    </w:p>
    <w:p w14:paraId="76F91197" w14:textId="73B8C34D" w:rsidR="00436B90" w:rsidRDefault="00436B90" w:rsidP="00BF1351">
      <w:pPr>
        <w:pStyle w:val="NumberedListNormal"/>
        <w:numPr>
          <w:ilvl w:val="0"/>
          <w:numId w:val="0"/>
        </w:numPr>
        <w:rPr>
          <w:noProof/>
        </w:rPr>
      </w:pPr>
    </w:p>
    <w:p w14:paraId="12295ACF" w14:textId="6186DD7A" w:rsidR="00436B90" w:rsidRDefault="00436B90" w:rsidP="00BF1351">
      <w:pPr>
        <w:pStyle w:val="NumberedListNormal"/>
        <w:numPr>
          <w:ilvl w:val="0"/>
          <w:numId w:val="0"/>
        </w:numPr>
        <w:rPr>
          <w:noProof/>
        </w:rPr>
      </w:pPr>
    </w:p>
    <w:p w14:paraId="0DEB6F5C" w14:textId="7A7366D5" w:rsidR="00436B90" w:rsidRDefault="00436B90" w:rsidP="00BF1351">
      <w:pPr>
        <w:pStyle w:val="NumberedListNormal"/>
        <w:numPr>
          <w:ilvl w:val="0"/>
          <w:numId w:val="0"/>
        </w:numPr>
        <w:rPr>
          <w:noProof/>
        </w:rPr>
      </w:pPr>
    </w:p>
    <w:p w14:paraId="383CE8CC" w14:textId="3E36E1E4" w:rsidR="00436B90" w:rsidRDefault="00436B90" w:rsidP="00BF1351">
      <w:pPr>
        <w:pStyle w:val="NumberedListNormal"/>
        <w:numPr>
          <w:ilvl w:val="0"/>
          <w:numId w:val="0"/>
        </w:numPr>
        <w:rPr>
          <w:noProof/>
        </w:rPr>
      </w:pPr>
    </w:p>
    <w:p w14:paraId="5A84BC45" w14:textId="2645A5BD" w:rsidR="00436B90" w:rsidRDefault="00436B90" w:rsidP="00BF1351">
      <w:pPr>
        <w:pStyle w:val="NumberedListNormal"/>
        <w:numPr>
          <w:ilvl w:val="0"/>
          <w:numId w:val="0"/>
        </w:numPr>
        <w:rPr>
          <w:noProof/>
        </w:rPr>
      </w:pPr>
    </w:p>
    <w:p w14:paraId="58F4030C" w14:textId="43B5EAF1" w:rsidR="00436B90" w:rsidRDefault="00436B90" w:rsidP="00BF1351">
      <w:pPr>
        <w:pStyle w:val="NumberedListNormal"/>
        <w:numPr>
          <w:ilvl w:val="0"/>
          <w:numId w:val="0"/>
        </w:numPr>
        <w:rPr>
          <w:noProof/>
        </w:rPr>
      </w:pPr>
    </w:p>
    <w:p w14:paraId="35030288" w14:textId="013FC85C" w:rsidR="00436B90" w:rsidRDefault="00436B90" w:rsidP="00BF1351">
      <w:pPr>
        <w:pStyle w:val="NumberedListNormal"/>
        <w:numPr>
          <w:ilvl w:val="0"/>
          <w:numId w:val="0"/>
        </w:numPr>
        <w:rPr>
          <w:noProof/>
        </w:rPr>
      </w:pPr>
    </w:p>
    <w:p w14:paraId="06F6292D" w14:textId="65ACF61C" w:rsidR="00436B90" w:rsidRDefault="00436B90" w:rsidP="00BF1351">
      <w:pPr>
        <w:pStyle w:val="NumberedListNormal"/>
        <w:numPr>
          <w:ilvl w:val="0"/>
          <w:numId w:val="0"/>
        </w:numPr>
        <w:rPr>
          <w:noProof/>
        </w:rPr>
      </w:pPr>
    </w:p>
    <w:p w14:paraId="376A6CC9" w14:textId="2DFB30CD" w:rsidR="00436B90" w:rsidRDefault="00436B90" w:rsidP="00BF1351">
      <w:pPr>
        <w:pStyle w:val="NumberedListNormal"/>
        <w:numPr>
          <w:ilvl w:val="0"/>
          <w:numId w:val="0"/>
        </w:numPr>
        <w:rPr>
          <w:noProof/>
        </w:rPr>
      </w:pPr>
    </w:p>
    <w:p w14:paraId="188C06FB" w14:textId="2D59ACAE" w:rsidR="00436B90" w:rsidRDefault="00436B90" w:rsidP="00BF1351">
      <w:pPr>
        <w:pStyle w:val="NumberedListNormal"/>
        <w:numPr>
          <w:ilvl w:val="0"/>
          <w:numId w:val="0"/>
        </w:numPr>
        <w:rPr>
          <w:noProof/>
        </w:rPr>
      </w:pPr>
    </w:p>
    <w:p w14:paraId="64426826" w14:textId="436634E2" w:rsidR="00436B90" w:rsidRDefault="00436B90" w:rsidP="00BF1351">
      <w:pPr>
        <w:pStyle w:val="NumberedListNormal"/>
        <w:numPr>
          <w:ilvl w:val="0"/>
          <w:numId w:val="0"/>
        </w:numPr>
        <w:rPr>
          <w:noProof/>
        </w:rPr>
      </w:pPr>
    </w:p>
    <w:p w14:paraId="43079F2A" w14:textId="14ECC252" w:rsidR="00436B90" w:rsidRDefault="00436B90" w:rsidP="00BF1351">
      <w:pPr>
        <w:pStyle w:val="NumberedListNormal"/>
        <w:numPr>
          <w:ilvl w:val="0"/>
          <w:numId w:val="0"/>
        </w:numPr>
        <w:rPr>
          <w:noProof/>
        </w:rPr>
      </w:pPr>
    </w:p>
    <w:p w14:paraId="59E78C3E" w14:textId="51B49888" w:rsidR="00436B90" w:rsidRDefault="00436B90" w:rsidP="00BF1351">
      <w:pPr>
        <w:pStyle w:val="NumberedListNormal"/>
        <w:numPr>
          <w:ilvl w:val="0"/>
          <w:numId w:val="0"/>
        </w:numPr>
        <w:rPr>
          <w:noProof/>
        </w:rPr>
      </w:pPr>
    </w:p>
    <w:p w14:paraId="184C7CC4" w14:textId="77777777" w:rsidR="00436B90" w:rsidRDefault="00436B90" w:rsidP="00BF1351">
      <w:pPr>
        <w:pStyle w:val="NumberedListNormal"/>
        <w:numPr>
          <w:ilvl w:val="0"/>
          <w:numId w:val="0"/>
        </w:numPr>
        <w:rPr>
          <w:noProof/>
        </w:rPr>
      </w:pPr>
    </w:p>
    <w:p w14:paraId="31A74A9B" w14:textId="77777777" w:rsidR="00436B90" w:rsidRPr="00436B90" w:rsidRDefault="00436B90" w:rsidP="00436B90">
      <w:pPr>
        <w:pStyle w:val="BodyNormal"/>
        <w:rPr>
          <w:lang w:eastAsia="en-US"/>
        </w:rPr>
      </w:pPr>
      <w:bookmarkStart w:id="21" w:name="_Toc46518330"/>
    </w:p>
    <w:p w14:paraId="48A7D172" w14:textId="1D15432E" w:rsidR="00336A9D" w:rsidRDefault="00336A9D" w:rsidP="00336A9D">
      <w:pPr>
        <w:pStyle w:val="Heading3"/>
      </w:pPr>
      <w:r>
        <w:lastRenderedPageBreak/>
        <w:t xml:space="preserve">Task 4: Verify the Diagnostic Data </w:t>
      </w:r>
      <w:r w:rsidR="00B37248">
        <w:t>for</w:t>
      </w:r>
      <w:r>
        <w:t xml:space="preserve"> the Con</w:t>
      </w:r>
      <w:r w:rsidR="00B37248">
        <w:t>nected</w:t>
      </w:r>
      <w:r>
        <w:t xml:space="preserve"> ONUs</w:t>
      </w:r>
    </w:p>
    <w:p w14:paraId="773D595D" w14:textId="0F571E83" w:rsidR="002E4451" w:rsidRPr="002E4451" w:rsidRDefault="00154B17" w:rsidP="001C160D">
      <w:pPr>
        <w:pStyle w:val="ListParagraph"/>
        <w:numPr>
          <w:ilvl w:val="6"/>
          <w:numId w:val="20"/>
        </w:numPr>
        <w:autoSpaceDE w:val="0"/>
        <w:autoSpaceDN w:val="0"/>
        <w:adjustRightInd w:val="0"/>
        <w:spacing w:after="0" w:line="240" w:lineRule="auto"/>
        <w:ind w:left="851" w:hanging="425"/>
        <w:rPr>
          <w:rFonts w:ascii="Arial" w:eastAsiaTheme="minorEastAsia" w:hAnsi="Arial" w:cs="Arial"/>
          <w:sz w:val="20"/>
          <w:szCs w:val="20"/>
          <w:lang w:val="en-GB"/>
        </w:rPr>
      </w:pPr>
      <w:r>
        <w:rPr>
          <w:rFonts w:ascii="Arial" w:hAnsi="Arial" w:cs="Arial"/>
          <w:sz w:val="20"/>
          <w:szCs w:val="20"/>
        </w:rPr>
        <w:t>V</w:t>
      </w:r>
      <w:r w:rsidR="00064D60" w:rsidRPr="002E4451">
        <w:rPr>
          <w:rFonts w:ascii="Arial" w:hAnsi="Arial" w:cs="Arial"/>
          <w:sz w:val="20"/>
          <w:szCs w:val="20"/>
        </w:rPr>
        <w:t>erify the diagnostic data of the ONUs</w:t>
      </w:r>
      <w:r>
        <w:rPr>
          <w:rFonts w:ascii="Arial" w:hAnsi="Arial" w:cs="Arial"/>
          <w:sz w:val="20"/>
          <w:szCs w:val="20"/>
        </w:rPr>
        <w:t>, u</w:t>
      </w:r>
      <w:r w:rsidRPr="002E4451">
        <w:rPr>
          <w:rFonts w:ascii="Arial" w:hAnsi="Arial" w:cs="Arial"/>
          <w:sz w:val="20"/>
          <w:szCs w:val="20"/>
        </w:rPr>
        <w:t>sing the following command</w:t>
      </w:r>
      <w:r>
        <w:rPr>
          <w:rFonts w:ascii="Arial" w:hAnsi="Arial" w:cs="Arial"/>
          <w:sz w:val="20"/>
          <w:szCs w:val="20"/>
        </w:rPr>
        <w:t>.</w:t>
      </w:r>
      <w:r w:rsidRPr="002E4451">
        <w:rPr>
          <w:rFonts w:ascii="Arial" w:hAnsi="Arial" w:cs="Arial"/>
          <w:sz w:val="20"/>
          <w:szCs w:val="20"/>
        </w:rPr>
        <w:t xml:space="preserve"> </w:t>
      </w:r>
      <w:r w:rsidR="00064D60" w:rsidRPr="002E4451">
        <w:rPr>
          <w:rFonts w:ascii="Arial" w:hAnsi="Arial" w:cs="Arial"/>
          <w:sz w:val="20"/>
          <w:szCs w:val="20"/>
        </w:rPr>
        <w:t xml:space="preserve"> </w:t>
      </w:r>
    </w:p>
    <w:p w14:paraId="3C89659E" w14:textId="168B4529" w:rsidR="00064D60" w:rsidRPr="002E4451" w:rsidRDefault="00064D60" w:rsidP="002E4451">
      <w:pPr>
        <w:pStyle w:val="ListParagraph"/>
        <w:autoSpaceDE w:val="0"/>
        <w:autoSpaceDN w:val="0"/>
        <w:adjustRightInd w:val="0"/>
        <w:spacing w:after="0" w:line="240" w:lineRule="auto"/>
        <w:ind w:left="851"/>
        <w:rPr>
          <w:rFonts w:ascii="Arial" w:eastAsiaTheme="minorEastAsia" w:hAnsi="Arial" w:cs="Arial"/>
          <w:sz w:val="20"/>
          <w:szCs w:val="20"/>
          <w:lang w:val="en-GB"/>
        </w:rPr>
      </w:pPr>
      <w:r w:rsidRPr="002E4451">
        <w:rPr>
          <w:rFonts w:ascii="Arial" w:hAnsi="Arial" w:cs="Arial"/>
          <w:sz w:val="20"/>
          <w:szCs w:val="20"/>
        </w:rPr>
        <w:t xml:space="preserve">The </w:t>
      </w:r>
      <w:r w:rsidRPr="002E4451">
        <w:rPr>
          <w:rFonts w:ascii="Arial" w:eastAsiaTheme="minorEastAsia" w:hAnsi="Arial" w:cs="Arial"/>
          <w:sz w:val="20"/>
          <w:szCs w:val="20"/>
          <w:lang w:val="en-GB"/>
        </w:rPr>
        <w:t>ONU diagnostic data contains</w:t>
      </w:r>
      <w:r w:rsidR="00154B17">
        <w:rPr>
          <w:rFonts w:ascii="Arial" w:eastAsiaTheme="minorEastAsia" w:hAnsi="Arial" w:cs="Arial"/>
          <w:sz w:val="20"/>
          <w:szCs w:val="20"/>
          <w:lang w:val="en-GB"/>
        </w:rPr>
        <w:t xml:space="preserve"> the following items</w:t>
      </w:r>
      <w:r w:rsidRPr="002E4451">
        <w:rPr>
          <w:rFonts w:ascii="Arial" w:eastAsiaTheme="minorEastAsia" w:hAnsi="Arial" w:cs="Arial"/>
          <w:sz w:val="20"/>
          <w:szCs w:val="20"/>
          <w:lang w:val="en-GB"/>
        </w:rPr>
        <w:t>:</w:t>
      </w:r>
    </w:p>
    <w:p w14:paraId="7E0C2F78" w14:textId="567A1FEA" w:rsidR="00064D60" w:rsidRPr="00064D60"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064D60">
        <w:rPr>
          <w:rFonts w:ascii="Arial" w:eastAsiaTheme="minorEastAsia" w:hAnsi="Arial" w:cs="Arial"/>
          <w:sz w:val="20"/>
          <w:szCs w:val="20"/>
          <w:lang w:val="en-GB"/>
        </w:rPr>
        <w:t>OLT Rx power (dBm)</w:t>
      </w:r>
    </w:p>
    <w:p w14:paraId="3485FCF7" w14:textId="49DCDB12" w:rsidR="00064D60" w:rsidRPr="00064D60"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064D60">
        <w:rPr>
          <w:rFonts w:ascii="Arial" w:eastAsiaTheme="minorEastAsia" w:hAnsi="Arial" w:cs="Arial"/>
          <w:sz w:val="20"/>
          <w:szCs w:val="20"/>
          <w:lang w:val="en-GB"/>
        </w:rPr>
        <w:t>OLT Tx power (dBm)</w:t>
      </w:r>
    </w:p>
    <w:p w14:paraId="134658A4" w14:textId="2FB728E0" w:rsidR="00064D60" w:rsidRPr="00064D60"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064D60">
        <w:rPr>
          <w:rFonts w:ascii="Arial" w:eastAsiaTheme="minorEastAsia" w:hAnsi="Arial" w:cs="Arial"/>
          <w:sz w:val="20"/>
          <w:szCs w:val="20"/>
          <w:lang w:val="en-GB"/>
        </w:rPr>
        <w:t>ONU Rx power (</w:t>
      </w:r>
      <w:proofErr w:type="spellStart"/>
      <w:r w:rsidRPr="00064D60">
        <w:rPr>
          <w:rFonts w:ascii="Arial" w:eastAsiaTheme="minorEastAsia" w:hAnsi="Arial" w:cs="Arial"/>
          <w:sz w:val="20"/>
          <w:szCs w:val="20"/>
          <w:lang w:val="en-GB"/>
        </w:rPr>
        <w:t>dBM</w:t>
      </w:r>
      <w:proofErr w:type="spellEnd"/>
      <w:r w:rsidRPr="00064D60">
        <w:rPr>
          <w:rFonts w:ascii="Arial" w:eastAsiaTheme="minorEastAsia" w:hAnsi="Arial" w:cs="Arial"/>
          <w:sz w:val="20"/>
          <w:szCs w:val="20"/>
          <w:lang w:val="en-GB"/>
        </w:rPr>
        <w:t>)</w:t>
      </w:r>
    </w:p>
    <w:p w14:paraId="0CC334F1" w14:textId="66E80E1D" w:rsidR="00064D60" w:rsidRPr="00064D60"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064D60">
        <w:rPr>
          <w:rFonts w:ascii="Arial" w:eastAsiaTheme="minorEastAsia" w:hAnsi="Arial" w:cs="Arial"/>
          <w:sz w:val="20"/>
          <w:szCs w:val="20"/>
          <w:lang w:val="en-GB"/>
        </w:rPr>
        <w:t>ONU Tx power (dBm)</w:t>
      </w:r>
    </w:p>
    <w:p w14:paraId="37D2BF38" w14:textId="1379A10F" w:rsidR="00064D60" w:rsidRPr="00064D60"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064D60">
        <w:rPr>
          <w:rFonts w:ascii="Arial" w:eastAsiaTheme="minorEastAsia" w:hAnsi="Arial" w:cs="Arial"/>
          <w:sz w:val="20"/>
          <w:szCs w:val="20"/>
          <w:lang w:val="en-GB"/>
        </w:rPr>
        <w:t>Laser bias current (mA)</w:t>
      </w:r>
    </w:p>
    <w:p w14:paraId="1C9748A7" w14:textId="77777777" w:rsidR="002E4451"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2E4451">
        <w:rPr>
          <w:rFonts w:ascii="Arial" w:eastAsiaTheme="minorEastAsia" w:hAnsi="Arial" w:cs="Arial"/>
          <w:sz w:val="20"/>
          <w:szCs w:val="20"/>
          <w:lang w:val="en-GB"/>
        </w:rPr>
        <w:t>Power feed voltage (V)</w:t>
      </w:r>
    </w:p>
    <w:p w14:paraId="6AF2F856" w14:textId="16A6EB23" w:rsidR="00B77A0B" w:rsidRPr="002E4451" w:rsidRDefault="00064D60" w:rsidP="00EB3DF0">
      <w:pPr>
        <w:pStyle w:val="ListParagraph"/>
        <w:numPr>
          <w:ilvl w:val="0"/>
          <w:numId w:val="54"/>
        </w:numPr>
        <w:autoSpaceDE w:val="0"/>
        <w:autoSpaceDN w:val="0"/>
        <w:adjustRightInd w:val="0"/>
        <w:spacing w:after="0" w:line="240" w:lineRule="auto"/>
        <w:ind w:left="1276" w:hanging="283"/>
        <w:rPr>
          <w:rFonts w:ascii="Arial" w:eastAsiaTheme="minorEastAsia" w:hAnsi="Arial" w:cs="Arial"/>
          <w:sz w:val="20"/>
          <w:szCs w:val="20"/>
          <w:lang w:val="en-GB"/>
        </w:rPr>
      </w:pPr>
      <w:r w:rsidRPr="002E4451">
        <w:rPr>
          <w:rFonts w:ascii="Arial" w:eastAsiaTheme="minorEastAsia" w:hAnsi="Arial" w:cs="Arial"/>
          <w:sz w:val="20"/>
          <w:szCs w:val="20"/>
          <w:lang w:val="en-GB"/>
        </w:rPr>
        <w:t>Temperature (Celsius)</w:t>
      </w:r>
    </w:p>
    <w:p w14:paraId="0AC6ED36" w14:textId="7A4BFCBE" w:rsidR="00B77A0B" w:rsidRDefault="00B77A0B" w:rsidP="00B77A0B">
      <w:pPr>
        <w:autoSpaceDE w:val="0"/>
        <w:autoSpaceDN w:val="0"/>
        <w:adjustRightInd w:val="0"/>
        <w:spacing w:after="0" w:line="240" w:lineRule="auto"/>
      </w:pPr>
    </w:p>
    <w:p w14:paraId="502BF5B7" w14:textId="1F43056F" w:rsidR="00D71868" w:rsidRDefault="00D71868" w:rsidP="00B77A0B">
      <w:pPr>
        <w:autoSpaceDE w:val="0"/>
        <w:autoSpaceDN w:val="0"/>
        <w:adjustRightInd w:val="0"/>
        <w:spacing w:after="0" w:line="240" w:lineRule="auto"/>
      </w:pPr>
    </w:p>
    <w:p w14:paraId="3CF149C9" w14:textId="5C180B60" w:rsidR="00B77A0B" w:rsidRDefault="00CF0C1B" w:rsidP="00B77A0B">
      <w:pPr>
        <w:autoSpaceDE w:val="0"/>
        <w:autoSpaceDN w:val="0"/>
        <w:adjustRightInd w:val="0"/>
        <w:spacing w:after="0" w:line="240" w:lineRule="auto"/>
      </w:pPr>
      <w:r>
        <w:rPr>
          <w:noProof/>
        </w:rPr>
        <w:drawing>
          <wp:inline distT="0" distB="0" distL="0" distR="0" wp14:anchorId="11FD30C0" wp14:editId="30DBE0E9">
            <wp:extent cx="6300241" cy="2670858"/>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3885" cy="2685121"/>
                    </a:xfrm>
                    <a:prstGeom prst="rect">
                      <a:avLst/>
                    </a:prstGeom>
                    <a:noFill/>
                  </pic:spPr>
                </pic:pic>
              </a:graphicData>
            </a:graphic>
          </wp:inline>
        </w:drawing>
      </w:r>
    </w:p>
    <w:p w14:paraId="4C112831" w14:textId="14302FB8" w:rsidR="00B77A0B" w:rsidRDefault="00B77A0B" w:rsidP="00B77A0B">
      <w:pPr>
        <w:autoSpaceDE w:val="0"/>
        <w:autoSpaceDN w:val="0"/>
        <w:adjustRightInd w:val="0"/>
        <w:spacing w:after="0" w:line="240" w:lineRule="auto"/>
      </w:pPr>
    </w:p>
    <w:p w14:paraId="375C8EBF" w14:textId="53F88DE6" w:rsidR="00B77A0B" w:rsidRDefault="00DF2E86" w:rsidP="00B77A0B">
      <w:pPr>
        <w:autoSpaceDE w:val="0"/>
        <w:autoSpaceDN w:val="0"/>
        <w:adjustRightInd w:val="0"/>
        <w:spacing w:after="0" w:line="240" w:lineRule="auto"/>
        <w:rPr>
          <w:rFonts w:ascii="Arial" w:eastAsiaTheme="minorEastAsia" w:hAnsi="Arial" w:cs="Arial"/>
          <w:sz w:val="20"/>
          <w:szCs w:val="20"/>
          <w:lang w:val="en-GB"/>
        </w:rPr>
      </w:pPr>
      <w:r>
        <w:rPr>
          <w:rFonts w:ascii="Arial" w:eastAsiaTheme="minorEastAsia" w:hAnsi="Arial" w:cs="Arial"/>
          <w:noProof/>
          <w:sz w:val="20"/>
          <w:szCs w:val="20"/>
          <w:lang w:val="en-GB"/>
        </w:rPr>
        <w:drawing>
          <wp:inline distT="0" distB="0" distL="0" distR="0" wp14:anchorId="6898CBA4" wp14:editId="08ED6F32">
            <wp:extent cx="6270619" cy="2709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3374" cy="2719378"/>
                    </a:xfrm>
                    <a:prstGeom prst="rect">
                      <a:avLst/>
                    </a:prstGeom>
                    <a:noFill/>
                  </pic:spPr>
                </pic:pic>
              </a:graphicData>
            </a:graphic>
          </wp:inline>
        </w:drawing>
      </w:r>
    </w:p>
    <w:p w14:paraId="7119E089" w14:textId="08C7CE6D" w:rsidR="009E737F" w:rsidRDefault="009E737F" w:rsidP="00B77A0B">
      <w:pPr>
        <w:autoSpaceDE w:val="0"/>
        <w:autoSpaceDN w:val="0"/>
        <w:adjustRightInd w:val="0"/>
        <w:spacing w:after="0" w:line="240" w:lineRule="auto"/>
        <w:rPr>
          <w:rFonts w:ascii="Arial" w:eastAsiaTheme="minorEastAsia" w:hAnsi="Arial" w:cs="Arial"/>
          <w:sz w:val="20"/>
          <w:szCs w:val="20"/>
          <w:lang w:val="en-GB"/>
        </w:rPr>
      </w:pPr>
    </w:p>
    <w:p w14:paraId="7446D960" w14:textId="25764981" w:rsidR="009E737F" w:rsidRPr="00B77A0B" w:rsidRDefault="009E737F" w:rsidP="00B77A0B">
      <w:pPr>
        <w:autoSpaceDE w:val="0"/>
        <w:autoSpaceDN w:val="0"/>
        <w:adjustRightInd w:val="0"/>
        <w:spacing w:after="0" w:line="240" w:lineRule="auto"/>
        <w:rPr>
          <w:rFonts w:ascii="Arial" w:eastAsiaTheme="minorEastAsia" w:hAnsi="Arial" w:cs="Arial"/>
          <w:sz w:val="20"/>
          <w:szCs w:val="20"/>
          <w:lang w:val="en-GB"/>
        </w:rPr>
      </w:pPr>
      <w:r>
        <w:rPr>
          <w:rFonts w:ascii="Arial" w:eastAsiaTheme="minorEastAsia" w:hAnsi="Arial" w:cs="Arial"/>
          <w:sz w:val="20"/>
          <w:szCs w:val="20"/>
          <w:lang w:val="en-GB"/>
        </w:rPr>
        <w:t>-End of Lab 5</w:t>
      </w:r>
    </w:p>
    <w:p w14:paraId="20C262B9" w14:textId="708C6022" w:rsidR="00B77A0B" w:rsidRDefault="00406DD9" w:rsidP="00E60120">
      <w:pPr>
        <w:pStyle w:val="Heading2"/>
      </w:pPr>
      <w:bookmarkStart w:id="22" w:name="_Toc88907196"/>
      <w:r>
        <w:lastRenderedPageBreak/>
        <w:t xml:space="preserve">Lab </w:t>
      </w:r>
      <w:r w:rsidR="009F26C9">
        <w:t>6</w:t>
      </w:r>
      <w:r>
        <w:t xml:space="preserve">: </w:t>
      </w:r>
      <w:r w:rsidR="008F104F">
        <w:t xml:space="preserve">ONU </w:t>
      </w:r>
      <w:r>
        <w:t>UNI Port Configuration</w:t>
      </w:r>
      <w:bookmarkEnd w:id="22"/>
    </w:p>
    <w:p w14:paraId="358B7031" w14:textId="77777777" w:rsidR="00E60120" w:rsidRDefault="00E60120" w:rsidP="00E60120">
      <w:pPr>
        <w:pStyle w:val="Heading3"/>
      </w:pPr>
      <w:r>
        <w:t xml:space="preserve">Objectives </w:t>
      </w:r>
    </w:p>
    <w:p w14:paraId="415BD427" w14:textId="7838DC0B" w:rsidR="00E60120" w:rsidRDefault="00E60120" w:rsidP="00E60120">
      <w:pPr>
        <w:pStyle w:val="BulletList"/>
      </w:pPr>
      <w:r>
        <w:t>Adding a UNI port on an ONU using CLI</w:t>
      </w:r>
    </w:p>
    <w:p w14:paraId="7AE6B986" w14:textId="385E80BE" w:rsidR="00E60120" w:rsidRDefault="00E60120" w:rsidP="00E60120">
      <w:pPr>
        <w:pStyle w:val="BulletList"/>
      </w:pPr>
      <w:r>
        <w:t>Verify the status of a UNI port on an ONU</w:t>
      </w:r>
    </w:p>
    <w:p w14:paraId="00685653" w14:textId="3A36F420" w:rsidR="00E60120" w:rsidRDefault="00E60120" w:rsidP="00E60120">
      <w:pPr>
        <w:pStyle w:val="BulletList"/>
      </w:pPr>
      <w:r>
        <w:t>Delete a configured UNI port on an ONU</w:t>
      </w:r>
    </w:p>
    <w:p w14:paraId="51C860F2" w14:textId="77777777" w:rsidR="00AD0430" w:rsidRDefault="00AD0430" w:rsidP="00E60120">
      <w:pPr>
        <w:pStyle w:val="BulletList"/>
        <w:numPr>
          <w:ilvl w:val="0"/>
          <w:numId w:val="0"/>
        </w:numPr>
        <w:ind w:left="720"/>
      </w:pPr>
    </w:p>
    <w:p w14:paraId="318BF30B" w14:textId="02075D99" w:rsidR="00E60120" w:rsidRDefault="00E60120" w:rsidP="00E60120">
      <w:pPr>
        <w:pStyle w:val="Heading3"/>
      </w:pPr>
      <w:r>
        <w:t>Task 1: Configure a UNI port on a specific ONU</w:t>
      </w:r>
    </w:p>
    <w:p w14:paraId="6F9E718C" w14:textId="22CD4474" w:rsidR="00E53B10" w:rsidRPr="00E53B10" w:rsidRDefault="002343FC" w:rsidP="00E53B10">
      <w:pPr>
        <w:pStyle w:val="BodyNormal"/>
        <w:rPr>
          <w:lang w:eastAsia="en-US"/>
        </w:rPr>
      </w:pPr>
      <w:r w:rsidRPr="002343FC">
        <w:rPr>
          <w:noProof/>
          <w:lang w:eastAsia="en-US"/>
        </w:rPr>
        <w:drawing>
          <wp:inline distT="0" distB="0" distL="0" distR="0" wp14:anchorId="37C7D95A" wp14:editId="4F3F262E">
            <wp:extent cx="5980430" cy="3638550"/>
            <wp:effectExtent l="0" t="0" r="1270" b="0"/>
            <wp:docPr id="715" name="Picture 7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Diagram&#10;&#10;Description automatically generated"/>
                    <pic:cNvPicPr/>
                  </pic:nvPicPr>
                  <pic:blipFill>
                    <a:blip r:embed="rId57"/>
                    <a:stretch>
                      <a:fillRect/>
                    </a:stretch>
                  </pic:blipFill>
                  <pic:spPr>
                    <a:xfrm>
                      <a:off x="0" y="0"/>
                      <a:ext cx="5980430" cy="3638550"/>
                    </a:xfrm>
                    <a:prstGeom prst="rect">
                      <a:avLst/>
                    </a:prstGeom>
                  </pic:spPr>
                </pic:pic>
              </a:graphicData>
            </a:graphic>
          </wp:inline>
        </w:drawing>
      </w:r>
    </w:p>
    <w:p w14:paraId="1F015D23" w14:textId="1D1DFDF7" w:rsidR="00122A25" w:rsidRDefault="00122A25" w:rsidP="00EB3DF0">
      <w:pPr>
        <w:pStyle w:val="NumberedListNormal"/>
        <w:numPr>
          <w:ilvl w:val="0"/>
          <w:numId w:val="101"/>
        </w:numPr>
      </w:pPr>
      <w:r>
        <w:t xml:space="preserve">As per the </w:t>
      </w:r>
      <w:r w:rsidR="00287D0F">
        <w:t>OLT/ONU UNI port</w:t>
      </w:r>
      <w:r>
        <w:t xml:space="preserve"> assigned to your team and using the serial number of the ONU connected to your port, execute the following commands:</w:t>
      </w:r>
    </w:p>
    <w:p w14:paraId="125EC323" w14:textId="77777777" w:rsidR="00122A25" w:rsidRPr="002E7EA5" w:rsidRDefault="00122A25" w:rsidP="00EB3DF0">
      <w:pPr>
        <w:pStyle w:val="NumberList2"/>
        <w:numPr>
          <w:ilvl w:val="1"/>
          <w:numId w:val="101"/>
        </w:numPr>
      </w:pPr>
      <w:r>
        <w:t xml:space="preserve">OLT_19: </w:t>
      </w:r>
    </w:p>
    <w:p w14:paraId="5870CAC3" w14:textId="518A576E" w:rsidR="00122A25" w:rsidRPr="00055A00" w:rsidRDefault="00603120" w:rsidP="00EB3DF0">
      <w:pPr>
        <w:pStyle w:val="CodeLevel1"/>
        <w:numPr>
          <w:ilvl w:val="0"/>
          <w:numId w:val="56"/>
        </w:numPr>
        <w:rPr>
          <w:lang w:val="en-IN"/>
        </w:rPr>
      </w:pPr>
      <w:r>
        <w:t>D-</w:t>
      </w:r>
      <w:r w:rsidR="00122A25" w:rsidRPr="00055A00">
        <w:t xml:space="preserve">5170-2&gt; </w:t>
      </w:r>
      <w:r w:rsidR="00122A25" w:rsidRPr="00055A00">
        <w:rPr>
          <w:b/>
          <w:bCs/>
        </w:rPr>
        <w:t>config</w:t>
      </w:r>
    </w:p>
    <w:p w14:paraId="7A1F8BC1" w14:textId="187B2323" w:rsidR="00122A25" w:rsidRPr="00055A00" w:rsidRDefault="00122A25" w:rsidP="00EB3DF0">
      <w:pPr>
        <w:pStyle w:val="CodeLevel1"/>
        <w:numPr>
          <w:ilvl w:val="0"/>
          <w:numId w:val="56"/>
        </w:numPr>
        <w:rPr>
          <w:lang w:val="en-IN"/>
        </w:rPr>
      </w:pPr>
      <w:r w:rsidRPr="00055A00">
        <w:t xml:space="preserve">diag@5170-2# </w:t>
      </w:r>
      <w:r w:rsidRPr="00055A00">
        <w:rPr>
          <w:b/>
          <w:bCs/>
        </w:rPr>
        <w:t xml:space="preserve">pon-ctrl onus </w:t>
      </w:r>
      <w:proofErr w:type="spellStart"/>
      <w:r w:rsidRPr="00055A00">
        <w:rPr>
          <w:b/>
          <w:bCs/>
        </w:rPr>
        <w:t>onu</w:t>
      </w:r>
      <w:proofErr w:type="spellEnd"/>
      <w:r w:rsidRPr="00055A00">
        <w:rPr>
          <w:b/>
          <w:bCs/>
        </w:rPr>
        <w:t xml:space="preserve"> ON</w:t>
      </w:r>
      <w:r w:rsidR="005D6B79">
        <w:rPr>
          <w:b/>
          <w:bCs/>
        </w:rPr>
        <w:t>U</w:t>
      </w:r>
      <w:r w:rsidRPr="00055A00">
        <w:rPr>
          <w:b/>
          <w:bCs/>
        </w:rPr>
        <w:t xml:space="preserve">19.1 OLT_19 </w:t>
      </w:r>
      <w:proofErr w:type="spellStart"/>
      <w:r w:rsidR="00722EFE" w:rsidRPr="00055A00">
        <w:rPr>
          <w:b/>
          <w:bCs/>
        </w:rPr>
        <w:t>uni</w:t>
      </w:r>
      <w:proofErr w:type="spellEnd"/>
      <w:r w:rsidRPr="00055A00">
        <w:rPr>
          <w:b/>
          <w:bCs/>
        </w:rPr>
        <w:t>-</w:t>
      </w:r>
      <w:r w:rsidR="00722EFE" w:rsidRPr="00055A00">
        <w:rPr>
          <w:b/>
          <w:bCs/>
        </w:rPr>
        <w:t xml:space="preserve">ports </w:t>
      </w:r>
      <w:proofErr w:type="spellStart"/>
      <w:r w:rsidR="00722EFE" w:rsidRPr="00055A00">
        <w:rPr>
          <w:b/>
          <w:bCs/>
        </w:rPr>
        <w:t>uni</w:t>
      </w:r>
      <w:proofErr w:type="spellEnd"/>
      <w:r w:rsidR="00722EFE" w:rsidRPr="00055A00">
        <w:rPr>
          <w:b/>
          <w:bCs/>
        </w:rPr>
        <w:t>-port 1 admin-state enabled description</w:t>
      </w:r>
      <w:r w:rsidRPr="00055A00">
        <w:rPr>
          <w:b/>
          <w:bCs/>
        </w:rPr>
        <w:t xml:space="preserve"> </w:t>
      </w:r>
      <w:r w:rsidR="00722EFE" w:rsidRPr="00055A00">
        <w:rPr>
          <w:b/>
          <w:bCs/>
        </w:rPr>
        <w:t>“UNI Port 1” duplex full max-frame-size 9216 speed 1Gb</w:t>
      </w:r>
      <w:r w:rsidR="00620CD6">
        <w:rPr>
          <w:b/>
          <w:bCs/>
        </w:rPr>
        <w:t xml:space="preserve"> stats-collection</w:t>
      </w:r>
      <w:r w:rsidR="00364F5B">
        <w:rPr>
          <w:b/>
          <w:bCs/>
        </w:rPr>
        <w:t xml:space="preserve"> enabled</w:t>
      </w:r>
    </w:p>
    <w:p w14:paraId="2741610D" w14:textId="77777777" w:rsidR="00122A25" w:rsidRDefault="00122A25" w:rsidP="00EB3DF0">
      <w:pPr>
        <w:pStyle w:val="NumberList2"/>
        <w:numPr>
          <w:ilvl w:val="1"/>
          <w:numId w:val="101"/>
        </w:numPr>
      </w:pPr>
      <w:r>
        <w:t>OLT_20</w:t>
      </w:r>
    </w:p>
    <w:p w14:paraId="123505F8" w14:textId="61EE6743" w:rsidR="00122A25" w:rsidRPr="00A93639" w:rsidRDefault="00603120" w:rsidP="00EB3DF0">
      <w:pPr>
        <w:pStyle w:val="CodeLevel1"/>
        <w:numPr>
          <w:ilvl w:val="0"/>
          <w:numId w:val="55"/>
        </w:numPr>
        <w:rPr>
          <w:lang w:val="en-IN"/>
        </w:rPr>
      </w:pPr>
      <w:r>
        <w:rPr>
          <w:lang w:val="en-IN"/>
        </w:rPr>
        <w:t>D-</w:t>
      </w:r>
      <w:r w:rsidR="00122A25" w:rsidRPr="00A93639">
        <w:rPr>
          <w:lang w:val="en-IN"/>
        </w:rPr>
        <w:t xml:space="preserve">5170-2&gt; </w:t>
      </w:r>
      <w:r w:rsidR="00122A25" w:rsidRPr="00A93639">
        <w:rPr>
          <w:b/>
          <w:bCs/>
          <w:lang w:val="en-IN"/>
        </w:rPr>
        <w:t>config</w:t>
      </w:r>
    </w:p>
    <w:p w14:paraId="38B210ED" w14:textId="1936D536" w:rsidR="008169CE" w:rsidRPr="008169CE" w:rsidRDefault="00122A25" w:rsidP="008169CE">
      <w:pPr>
        <w:pStyle w:val="CodeLevel1"/>
        <w:numPr>
          <w:ilvl w:val="0"/>
          <w:numId w:val="55"/>
        </w:numPr>
        <w:rPr>
          <w:b/>
        </w:rPr>
      </w:pPr>
      <w:r w:rsidRPr="00A93639">
        <w:t>diag@</w:t>
      </w:r>
      <w:r w:rsidR="00603120">
        <w:t>D-</w:t>
      </w:r>
      <w:r w:rsidRPr="00A93639">
        <w:t xml:space="preserve">5170-2# </w:t>
      </w:r>
      <w:r w:rsidRPr="00A93639">
        <w:rPr>
          <w:b/>
          <w:bCs/>
        </w:rPr>
        <w:t xml:space="preserve">pon-ctrl onus </w:t>
      </w:r>
      <w:proofErr w:type="spellStart"/>
      <w:r w:rsidRPr="00A93639">
        <w:rPr>
          <w:b/>
          <w:bCs/>
        </w:rPr>
        <w:t>onu</w:t>
      </w:r>
      <w:proofErr w:type="spellEnd"/>
      <w:r w:rsidRPr="00A93639">
        <w:rPr>
          <w:b/>
          <w:bCs/>
        </w:rPr>
        <w:t xml:space="preserve"> ON</w:t>
      </w:r>
      <w:r w:rsidR="005D6B79">
        <w:rPr>
          <w:b/>
          <w:bCs/>
        </w:rPr>
        <w:t>U</w:t>
      </w:r>
      <w:r w:rsidRPr="00A93639">
        <w:rPr>
          <w:b/>
          <w:bCs/>
        </w:rPr>
        <w:t xml:space="preserve">20.1 OLT_20 </w:t>
      </w:r>
      <w:proofErr w:type="spellStart"/>
      <w:r w:rsidR="00722EFE" w:rsidRPr="00A93639">
        <w:rPr>
          <w:b/>
          <w:bCs/>
        </w:rPr>
        <w:t>uni</w:t>
      </w:r>
      <w:proofErr w:type="spellEnd"/>
      <w:r w:rsidR="00722EFE" w:rsidRPr="00A93639">
        <w:rPr>
          <w:b/>
          <w:bCs/>
        </w:rPr>
        <w:t xml:space="preserve">-ports </w:t>
      </w:r>
      <w:proofErr w:type="spellStart"/>
      <w:r w:rsidR="00722EFE" w:rsidRPr="00A93639">
        <w:rPr>
          <w:b/>
          <w:bCs/>
        </w:rPr>
        <w:t>uni</w:t>
      </w:r>
      <w:proofErr w:type="spellEnd"/>
      <w:r w:rsidR="00722EFE" w:rsidRPr="00A93639">
        <w:rPr>
          <w:b/>
          <w:bCs/>
        </w:rPr>
        <w:t>-port 1 admin-state enabled description “UNI Port 1” duplex full max-frame-size 9216 speed 1Gb</w:t>
      </w:r>
      <w:r w:rsidR="00364F5B">
        <w:rPr>
          <w:b/>
          <w:bCs/>
        </w:rPr>
        <w:t xml:space="preserve"> stats-collection enabled</w:t>
      </w:r>
    </w:p>
    <w:p w14:paraId="61EDB912" w14:textId="71C4B025" w:rsidR="0018211B" w:rsidRPr="008169CE" w:rsidRDefault="008169CE" w:rsidP="00544DF7">
      <w:pPr>
        <w:pStyle w:val="NumberList2"/>
        <w:numPr>
          <w:ilvl w:val="0"/>
          <w:numId w:val="0"/>
        </w:numPr>
        <w:ind w:left="720"/>
      </w:pPr>
      <w:r>
        <w:lastRenderedPageBreak/>
        <w:t xml:space="preserve">Note: </w:t>
      </w:r>
      <w:r w:rsidR="00544DF7" w:rsidRPr="00F74BD0">
        <w:t>A maximum of 25</w:t>
      </w:r>
      <w:r w:rsidR="00544DF7">
        <w:t xml:space="preserve">6 </w:t>
      </w:r>
      <w:r w:rsidR="00544DF7" w:rsidRPr="00F74BD0">
        <w:t>UNI ports can be</w:t>
      </w:r>
      <w:r w:rsidR="00544DF7">
        <w:t xml:space="preserve"> </w:t>
      </w:r>
      <w:r w:rsidR="00544DF7" w:rsidRPr="00F74BD0">
        <w:t>configured with statistics</w:t>
      </w:r>
      <w:r w:rsidR="00544DF7">
        <w:t xml:space="preserve"> </w:t>
      </w:r>
      <w:r w:rsidR="00544DF7" w:rsidRPr="00F74BD0">
        <w:t>collection enabled.</w:t>
      </w:r>
    </w:p>
    <w:p w14:paraId="53E338F5" w14:textId="6ED77265" w:rsidR="00AB29AF" w:rsidRDefault="00AB29AF" w:rsidP="00866993">
      <w:pPr>
        <w:pStyle w:val="Heading3"/>
        <w:ind w:left="1440"/>
      </w:pPr>
    </w:p>
    <w:p w14:paraId="1CB96C63" w14:textId="66E96045" w:rsidR="00AB29AF" w:rsidRDefault="00AB29AF" w:rsidP="00AB29AF">
      <w:pPr>
        <w:pStyle w:val="Heading3"/>
      </w:pPr>
      <w:r>
        <w:t>Task 2: Verify the status of a UNI port on a specific ONU</w:t>
      </w:r>
    </w:p>
    <w:p w14:paraId="1D49BF70" w14:textId="13F34D0B" w:rsidR="00A46BCA" w:rsidRDefault="00A46BCA" w:rsidP="00EB3DF0">
      <w:pPr>
        <w:pStyle w:val="NumberedListNormal"/>
        <w:numPr>
          <w:ilvl w:val="0"/>
          <w:numId w:val="115"/>
        </w:numPr>
      </w:pPr>
      <w:r>
        <w:t>Display the operational status and information of a newly configured UNI port on a specific ONU:</w:t>
      </w:r>
    </w:p>
    <w:p w14:paraId="77DF644D" w14:textId="3ECD14DB" w:rsidR="003F4226" w:rsidRDefault="003F4226" w:rsidP="003F4226">
      <w:pPr>
        <w:pStyle w:val="NumberedListNormal"/>
        <w:numPr>
          <w:ilvl w:val="0"/>
          <w:numId w:val="0"/>
        </w:numPr>
        <w:ind w:left="720"/>
      </w:pPr>
    </w:p>
    <w:p w14:paraId="26CDBBA2" w14:textId="7877A30D" w:rsidR="00AA28C8" w:rsidRDefault="00FB1D55" w:rsidP="00AA28C8">
      <w:pPr>
        <w:pStyle w:val="NumberedListNormal"/>
        <w:numPr>
          <w:ilvl w:val="0"/>
          <w:numId w:val="0"/>
        </w:numPr>
      </w:pPr>
      <w:r>
        <w:rPr>
          <w:noProof/>
        </w:rPr>
        <w:drawing>
          <wp:inline distT="0" distB="0" distL="0" distR="0" wp14:anchorId="2C2DD94D" wp14:editId="762737E5">
            <wp:extent cx="5749671" cy="2242432"/>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0159" cy="2258223"/>
                    </a:xfrm>
                    <a:prstGeom prst="rect">
                      <a:avLst/>
                    </a:prstGeom>
                    <a:noFill/>
                  </pic:spPr>
                </pic:pic>
              </a:graphicData>
            </a:graphic>
          </wp:inline>
        </w:drawing>
      </w:r>
    </w:p>
    <w:p w14:paraId="18ABDABD" w14:textId="77777777" w:rsidR="003F4226" w:rsidRDefault="003F4226" w:rsidP="00AA28C8">
      <w:pPr>
        <w:pStyle w:val="NumberedListNormal"/>
        <w:numPr>
          <w:ilvl w:val="0"/>
          <w:numId w:val="0"/>
        </w:numPr>
      </w:pPr>
    </w:p>
    <w:p w14:paraId="20693EC7" w14:textId="27BF2649" w:rsidR="00AA28C8" w:rsidRPr="00670CCF" w:rsidRDefault="00670CCF" w:rsidP="00AA28C8">
      <w:pPr>
        <w:pStyle w:val="NumberedListNormal"/>
        <w:numPr>
          <w:ilvl w:val="0"/>
          <w:numId w:val="0"/>
        </w:numPr>
        <w:rPr>
          <w:b/>
          <w:bCs/>
        </w:rPr>
      </w:pPr>
      <w:r>
        <w:rPr>
          <w:b/>
          <w:bCs/>
          <w:noProof/>
        </w:rPr>
        <w:drawing>
          <wp:inline distT="0" distB="0" distL="0" distR="0" wp14:anchorId="1E9A4044" wp14:editId="3874A372">
            <wp:extent cx="5749163" cy="2341820"/>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2468" cy="2359459"/>
                    </a:xfrm>
                    <a:prstGeom prst="rect">
                      <a:avLst/>
                    </a:prstGeom>
                    <a:noFill/>
                  </pic:spPr>
                </pic:pic>
              </a:graphicData>
            </a:graphic>
          </wp:inline>
        </w:drawing>
      </w:r>
    </w:p>
    <w:p w14:paraId="00AC51F5" w14:textId="77777777" w:rsidR="000B2393" w:rsidRDefault="00385DD4" w:rsidP="00AB29AF">
      <w:pPr>
        <w:pStyle w:val="BodyNormal"/>
        <w:rPr>
          <w:lang w:eastAsia="en-US"/>
        </w:rPr>
      </w:pPr>
      <w:r>
        <w:rPr>
          <w:lang w:eastAsia="en-US"/>
        </w:rPr>
        <w:tab/>
        <w:t>Note: These UNI ports will only be</w:t>
      </w:r>
      <w:r w:rsidR="00A90772">
        <w:rPr>
          <w:lang w:eastAsia="en-US"/>
        </w:rPr>
        <w:t xml:space="preserve"> active if lab gear has a connection to ONU UNI port.</w:t>
      </w:r>
      <w:r w:rsidR="005912AC">
        <w:rPr>
          <w:lang w:eastAsia="en-US"/>
        </w:rPr>
        <w:t xml:space="preserve"> </w:t>
      </w:r>
    </w:p>
    <w:p w14:paraId="748498C3" w14:textId="3AAC57AD" w:rsidR="008F046D" w:rsidRDefault="005912AC" w:rsidP="00AB29AF">
      <w:pPr>
        <w:pStyle w:val="BodyNormal"/>
        <w:rPr>
          <w:lang w:eastAsia="en-US"/>
        </w:rPr>
      </w:pPr>
      <w:r>
        <w:rPr>
          <w:lang w:eastAsia="en-US"/>
        </w:rPr>
        <w:t xml:space="preserve"> </w:t>
      </w:r>
      <w:r w:rsidR="00A90772">
        <w:rPr>
          <w:lang w:eastAsia="en-US"/>
        </w:rPr>
        <w:t xml:space="preserve"> </w:t>
      </w:r>
    </w:p>
    <w:p w14:paraId="1051537F" w14:textId="661A50AD" w:rsidR="008F046D" w:rsidRDefault="00FD106F" w:rsidP="00AB29AF">
      <w:pPr>
        <w:pStyle w:val="BodyNormal"/>
        <w:rPr>
          <w:b/>
          <w:bCs/>
          <w:lang w:eastAsia="en-US"/>
        </w:rPr>
      </w:pPr>
      <w:r w:rsidRPr="00FD106F">
        <w:rPr>
          <w:b/>
          <w:bCs/>
          <w:lang w:eastAsia="en-US"/>
        </w:rPr>
        <w:t xml:space="preserve">-End Lab </w:t>
      </w:r>
      <w:r w:rsidR="00454C65">
        <w:rPr>
          <w:b/>
          <w:bCs/>
          <w:lang w:eastAsia="en-US"/>
        </w:rPr>
        <w:t>6</w:t>
      </w:r>
    </w:p>
    <w:p w14:paraId="42CED790" w14:textId="1430912C" w:rsidR="00FD106F" w:rsidRDefault="00FD106F" w:rsidP="00AB29AF">
      <w:pPr>
        <w:pStyle w:val="BodyNormal"/>
        <w:rPr>
          <w:b/>
          <w:bCs/>
          <w:lang w:eastAsia="en-US"/>
        </w:rPr>
      </w:pPr>
    </w:p>
    <w:p w14:paraId="263E0101" w14:textId="33B949CC" w:rsidR="00FD106F" w:rsidRDefault="00FD106F" w:rsidP="00AB29AF">
      <w:pPr>
        <w:pStyle w:val="BodyNormal"/>
        <w:rPr>
          <w:b/>
          <w:bCs/>
          <w:lang w:eastAsia="en-US"/>
        </w:rPr>
      </w:pPr>
    </w:p>
    <w:p w14:paraId="6650E70E" w14:textId="48BCFD05" w:rsidR="00FD106F" w:rsidRDefault="00FD106F" w:rsidP="00AB29AF">
      <w:pPr>
        <w:pStyle w:val="BodyNormal"/>
        <w:rPr>
          <w:b/>
          <w:bCs/>
          <w:lang w:eastAsia="en-US"/>
        </w:rPr>
      </w:pPr>
    </w:p>
    <w:p w14:paraId="1543891A" w14:textId="5AEF6D94" w:rsidR="00FD106F" w:rsidRDefault="00FD106F" w:rsidP="00AB29AF">
      <w:pPr>
        <w:pStyle w:val="BodyNormal"/>
        <w:rPr>
          <w:b/>
          <w:bCs/>
          <w:lang w:eastAsia="en-US"/>
        </w:rPr>
      </w:pPr>
    </w:p>
    <w:p w14:paraId="2E4BBD61" w14:textId="77777777" w:rsidR="00FD106F" w:rsidRPr="00FD106F" w:rsidRDefault="00FD106F" w:rsidP="00AB29AF">
      <w:pPr>
        <w:pStyle w:val="BodyNormal"/>
        <w:rPr>
          <w:b/>
          <w:bCs/>
          <w:lang w:eastAsia="en-US"/>
        </w:rPr>
      </w:pPr>
    </w:p>
    <w:p w14:paraId="43A283BC" w14:textId="77777777" w:rsidR="001A680A" w:rsidRDefault="001A680A" w:rsidP="00AB29AF">
      <w:pPr>
        <w:pStyle w:val="Heading3"/>
      </w:pPr>
    </w:p>
    <w:p w14:paraId="6ED1CDE2" w14:textId="016BEDEE" w:rsidR="00AB29AF" w:rsidRDefault="00454C65" w:rsidP="00AB29AF">
      <w:pPr>
        <w:pStyle w:val="Heading3"/>
      </w:pPr>
      <w:r>
        <w:t xml:space="preserve">Informational: </w:t>
      </w:r>
      <w:r w:rsidR="00F220B4">
        <w:t>How to d</w:t>
      </w:r>
      <w:r w:rsidR="00AB29AF">
        <w:t>elete a UNI port on a specific ONU</w:t>
      </w:r>
    </w:p>
    <w:p w14:paraId="01D4403B" w14:textId="77777777" w:rsidR="00AB29AF" w:rsidRDefault="00AB29AF" w:rsidP="00EB3DF0">
      <w:pPr>
        <w:pStyle w:val="NumberedListNormal"/>
        <w:numPr>
          <w:ilvl w:val="0"/>
          <w:numId w:val="102"/>
        </w:numPr>
      </w:pPr>
      <w:r>
        <w:t>As per the port assigned to your team and using the serial number of the ONU connected to your port, execute the following commands:</w:t>
      </w:r>
    </w:p>
    <w:p w14:paraId="46B0C4EA" w14:textId="77777777" w:rsidR="00AB29AF" w:rsidRPr="002E7EA5" w:rsidRDefault="00AB29AF" w:rsidP="00EB3DF0">
      <w:pPr>
        <w:pStyle w:val="NumberList2"/>
        <w:numPr>
          <w:ilvl w:val="1"/>
          <w:numId w:val="102"/>
        </w:numPr>
      </w:pPr>
      <w:r>
        <w:t xml:space="preserve">OLT_19: </w:t>
      </w:r>
    </w:p>
    <w:p w14:paraId="067F28AB" w14:textId="3B619721" w:rsidR="00AB29AF" w:rsidRPr="00424825" w:rsidRDefault="00603120" w:rsidP="00EB3DF0">
      <w:pPr>
        <w:pStyle w:val="CodeLevel1"/>
        <w:numPr>
          <w:ilvl w:val="0"/>
          <w:numId w:val="70"/>
        </w:numPr>
        <w:rPr>
          <w:lang w:val="en-IN"/>
        </w:rPr>
      </w:pPr>
      <w:r>
        <w:t>D-</w:t>
      </w:r>
      <w:r w:rsidR="00AB29AF" w:rsidRPr="00424825">
        <w:t xml:space="preserve">5170-2&gt; </w:t>
      </w:r>
      <w:r w:rsidR="00AB29AF" w:rsidRPr="00424825">
        <w:rPr>
          <w:b/>
          <w:bCs/>
        </w:rPr>
        <w:t>config</w:t>
      </w:r>
    </w:p>
    <w:p w14:paraId="5747E290" w14:textId="605CCD04" w:rsidR="00AB29AF" w:rsidRPr="00424825" w:rsidRDefault="00AB29AF" w:rsidP="00EB3DF0">
      <w:pPr>
        <w:pStyle w:val="CodeLevel1"/>
        <w:numPr>
          <w:ilvl w:val="0"/>
          <w:numId w:val="70"/>
        </w:numPr>
        <w:rPr>
          <w:lang w:val="en-IN"/>
        </w:rPr>
      </w:pPr>
      <w:r w:rsidRPr="00424825">
        <w:t>diag@</w:t>
      </w:r>
      <w:r w:rsidR="0000420F">
        <w:t>D-</w:t>
      </w:r>
      <w:r w:rsidRPr="00424825">
        <w:t xml:space="preserve">5170-2# </w:t>
      </w:r>
      <w:r w:rsidR="00424825" w:rsidRPr="00B749F3">
        <w:rPr>
          <w:b/>
          <w:bCs/>
        </w:rPr>
        <w:t>no</w:t>
      </w:r>
      <w:r w:rsidR="00424825">
        <w:t xml:space="preserve"> </w:t>
      </w:r>
      <w:r w:rsidRPr="00424825">
        <w:rPr>
          <w:b/>
          <w:bCs/>
        </w:rPr>
        <w:t xml:space="preserve">pon-ctrl onus </w:t>
      </w:r>
      <w:proofErr w:type="spellStart"/>
      <w:r w:rsidRPr="00424825">
        <w:rPr>
          <w:b/>
          <w:bCs/>
        </w:rPr>
        <w:t>onu</w:t>
      </w:r>
      <w:proofErr w:type="spellEnd"/>
      <w:r w:rsidRPr="00424825">
        <w:rPr>
          <w:b/>
          <w:bCs/>
        </w:rPr>
        <w:t xml:space="preserve"> ON</w:t>
      </w:r>
      <w:r w:rsidR="005546AE">
        <w:rPr>
          <w:b/>
          <w:bCs/>
        </w:rPr>
        <w:t>U</w:t>
      </w:r>
      <w:r w:rsidRPr="00424825">
        <w:rPr>
          <w:b/>
          <w:bCs/>
        </w:rPr>
        <w:t xml:space="preserve">19.1 OLT_19 </w:t>
      </w:r>
      <w:proofErr w:type="spellStart"/>
      <w:r w:rsidRPr="00424825">
        <w:rPr>
          <w:b/>
          <w:bCs/>
        </w:rPr>
        <w:t>uni</w:t>
      </w:r>
      <w:proofErr w:type="spellEnd"/>
      <w:r w:rsidRPr="00424825">
        <w:rPr>
          <w:b/>
          <w:bCs/>
        </w:rPr>
        <w:t xml:space="preserve">-ports </w:t>
      </w:r>
      <w:proofErr w:type="spellStart"/>
      <w:r w:rsidRPr="00424825">
        <w:rPr>
          <w:b/>
          <w:bCs/>
        </w:rPr>
        <w:t>uni</w:t>
      </w:r>
      <w:proofErr w:type="spellEnd"/>
      <w:r w:rsidRPr="00424825">
        <w:rPr>
          <w:b/>
          <w:bCs/>
        </w:rPr>
        <w:t xml:space="preserve">-port 1 </w:t>
      </w:r>
    </w:p>
    <w:p w14:paraId="7BCBA239" w14:textId="77777777" w:rsidR="00AB29AF" w:rsidRDefault="00AB29AF" w:rsidP="00EB3DF0">
      <w:pPr>
        <w:pStyle w:val="NumberList2"/>
        <w:numPr>
          <w:ilvl w:val="1"/>
          <w:numId w:val="102"/>
        </w:numPr>
      </w:pPr>
      <w:r>
        <w:t>OLT_20</w:t>
      </w:r>
    </w:p>
    <w:p w14:paraId="4E1B64D5" w14:textId="6BABCFFE" w:rsidR="00AB29AF" w:rsidRPr="00424825" w:rsidRDefault="00603120" w:rsidP="00EB3DF0">
      <w:pPr>
        <w:pStyle w:val="CodeLevel1"/>
        <w:numPr>
          <w:ilvl w:val="0"/>
          <w:numId w:val="71"/>
        </w:numPr>
        <w:rPr>
          <w:lang w:val="en-IN"/>
        </w:rPr>
      </w:pPr>
      <w:r>
        <w:rPr>
          <w:lang w:val="en-IN"/>
        </w:rPr>
        <w:t>D-</w:t>
      </w:r>
      <w:r w:rsidR="00AB29AF" w:rsidRPr="00424825">
        <w:rPr>
          <w:lang w:val="en-IN"/>
        </w:rPr>
        <w:t xml:space="preserve">5170-2&gt; </w:t>
      </w:r>
      <w:r w:rsidR="00AB29AF" w:rsidRPr="00424825">
        <w:rPr>
          <w:b/>
          <w:bCs/>
          <w:lang w:val="en-IN"/>
        </w:rPr>
        <w:t>config</w:t>
      </w:r>
    </w:p>
    <w:p w14:paraId="5FDA1428" w14:textId="4F2E53E9" w:rsidR="001A680A" w:rsidRPr="00087972" w:rsidRDefault="00AB29AF" w:rsidP="00087972">
      <w:pPr>
        <w:pStyle w:val="CodeLevel1"/>
        <w:numPr>
          <w:ilvl w:val="0"/>
          <w:numId w:val="71"/>
        </w:numPr>
        <w:rPr>
          <w:b/>
        </w:rPr>
      </w:pPr>
      <w:r w:rsidRPr="00424825">
        <w:t>diag@</w:t>
      </w:r>
      <w:r w:rsidR="0000420F">
        <w:t>D-</w:t>
      </w:r>
      <w:r w:rsidRPr="00424825">
        <w:t xml:space="preserve">5170-2# </w:t>
      </w:r>
      <w:r w:rsidR="00424825" w:rsidRPr="00B749F3">
        <w:rPr>
          <w:b/>
          <w:bCs/>
        </w:rPr>
        <w:t>no</w:t>
      </w:r>
      <w:r w:rsidR="00424825">
        <w:t xml:space="preserve"> </w:t>
      </w:r>
      <w:r w:rsidRPr="00424825">
        <w:rPr>
          <w:b/>
          <w:bCs/>
        </w:rPr>
        <w:t xml:space="preserve">pon-ctrl onus </w:t>
      </w:r>
      <w:proofErr w:type="spellStart"/>
      <w:r w:rsidRPr="00424825">
        <w:rPr>
          <w:b/>
          <w:bCs/>
        </w:rPr>
        <w:t>onu</w:t>
      </w:r>
      <w:proofErr w:type="spellEnd"/>
      <w:r w:rsidRPr="00424825">
        <w:rPr>
          <w:b/>
          <w:bCs/>
        </w:rPr>
        <w:t xml:space="preserve"> ON</w:t>
      </w:r>
      <w:r w:rsidR="005546AE">
        <w:rPr>
          <w:b/>
          <w:bCs/>
        </w:rPr>
        <w:t>U</w:t>
      </w:r>
      <w:r w:rsidRPr="00424825">
        <w:rPr>
          <w:b/>
          <w:bCs/>
        </w:rPr>
        <w:t xml:space="preserve">20.1 OLT_20 </w:t>
      </w:r>
      <w:proofErr w:type="spellStart"/>
      <w:r w:rsidRPr="00424825">
        <w:rPr>
          <w:b/>
          <w:bCs/>
        </w:rPr>
        <w:t>uni</w:t>
      </w:r>
      <w:proofErr w:type="spellEnd"/>
      <w:r w:rsidRPr="00424825">
        <w:rPr>
          <w:b/>
          <w:bCs/>
        </w:rPr>
        <w:t xml:space="preserve">-ports </w:t>
      </w:r>
      <w:proofErr w:type="spellStart"/>
      <w:r w:rsidRPr="00424825">
        <w:rPr>
          <w:b/>
          <w:bCs/>
        </w:rPr>
        <w:t>uni</w:t>
      </w:r>
      <w:proofErr w:type="spellEnd"/>
      <w:r w:rsidRPr="00424825">
        <w:rPr>
          <w:b/>
          <w:bCs/>
        </w:rPr>
        <w:t xml:space="preserve">-port 1 </w:t>
      </w:r>
    </w:p>
    <w:p w14:paraId="3AFB5FFC" w14:textId="21357D4A" w:rsidR="00B749F3" w:rsidRDefault="00C02683" w:rsidP="00EB3DF0">
      <w:pPr>
        <w:pStyle w:val="NumberedListNormal"/>
        <w:numPr>
          <w:ilvl w:val="0"/>
          <w:numId w:val="102"/>
        </w:numPr>
      </w:pPr>
      <w:r>
        <w:t>T</w:t>
      </w:r>
      <w:r w:rsidR="00B749F3">
        <w:t>o delete all UNI ports on a specific ONU, execute the following commands:</w:t>
      </w:r>
    </w:p>
    <w:p w14:paraId="589E19B7" w14:textId="77777777" w:rsidR="00B749F3" w:rsidRPr="002E7EA5" w:rsidRDefault="00B749F3" w:rsidP="00EB3DF0">
      <w:pPr>
        <w:pStyle w:val="NumberList2"/>
        <w:numPr>
          <w:ilvl w:val="1"/>
          <w:numId w:val="102"/>
        </w:numPr>
      </w:pPr>
      <w:r>
        <w:t xml:space="preserve">OLT_19: </w:t>
      </w:r>
    </w:p>
    <w:p w14:paraId="444D7326" w14:textId="629F3E42" w:rsidR="00B749F3" w:rsidRPr="00424825" w:rsidRDefault="00603120" w:rsidP="00EB3DF0">
      <w:pPr>
        <w:pStyle w:val="CodeLevel1"/>
        <w:numPr>
          <w:ilvl w:val="0"/>
          <w:numId w:val="116"/>
        </w:numPr>
        <w:rPr>
          <w:lang w:val="en-IN"/>
        </w:rPr>
      </w:pPr>
      <w:r>
        <w:t>D-</w:t>
      </w:r>
      <w:r w:rsidR="00B749F3" w:rsidRPr="00424825">
        <w:t xml:space="preserve">5170-2&gt; </w:t>
      </w:r>
      <w:r w:rsidR="00B749F3" w:rsidRPr="00424825">
        <w:rPr>
          <w:b/>
          <w:bCs/>
        </w:rPr>
        <w:t>config</w:t>
      </w:r>
    </w:p>
    <w:p w14:paraId="6A474155" w14:textId="4B62910E" w:rsidR="00B749F3" w:rsidRPr="00424825" w:rsidRDefault="00B749F3" w:rsidP="00EB3DF0">
      <w:pPr>
        <w:pStyle w:val="CodeLevel1"/>
        <w:numPr>
          <w:ilvl w:val="0"/>
          <w:numId w:val="116"/>
        </w:numPr>
        <w:rPr>
          <w:lang w:val="en-IN"/>
        </w:rPr>
      </w:pPr>
      <w:r w:rsidRPr="00424825">
        <w:t>diag@</w:t>
      </w:r>
      <w:r w:rsidR="0000420F">
        <w:t>D-</w:t>
      </w:r>
      <w:r w:rsidRPr="00424825">
        <w:t xml:space="preserve">5170-2# </w:t>
      </w:r>
      <w:r w:rsidRPr="00B749F3">
        <w:rPr>
          <w:b/>
          <w:bCs/>
        </w:rPr>
        <w:t>no</w:t>
      </w:r>
      <w:r>
        <w:t xml:space="preserve"> </w:t>
      </w:r>
      <w:r w:rsidRPr="00424825">
        <w:rPr>
          <w:b/>
          <w:bCs/>
        </w:rPr>
        <w:t xml:space="preserve">pon-ctrl onus </w:t>
      </w:r>
      <w:proofErr w:type="spellStart"/>
      <w:r w:rsidRPr="00424825">
        <w:rPr>
          <w:b/>
          <w:bCs/>
        </w:rPr>
        <w:t>onu</w:t>
      </w:r>
      <w:proofErr w:type="spellEnd"/>
      <w:r w:rsidRPr="00424825">
        <w:rPr>
          <w:b/>
          <w:bCs/>
        </w:rPr>
        <w:t xml:space="preserve"> ON</w:t>
      </w:r>
      <w:r w:rsidR="005546AE">
        <w:rPr>
          <w:b/>
          <w:bCs/>
        </w:rPr>
        <w:t>U</w:t>
      </w:r>
      <w:r w:rsidRPr="00424825">
        <w:rPr>
          <w:b/>
          <w:bCs/>
        </w:rPr>
        <w:t xml:space="preserve">19.1 OLT_19 </w:t>
      </w:r>
      <w:proofErr w:type="spellStart"/>
      <w:r w:rsidRPr="00424825">
        <w:rPr>
          <w:b/>
          <w:bCs/>
        </w:rPr>
        <w:t>uni</w:t>
      </w:r>
      <w:proofErr w:type="spellEnd"/>
      <w:r w:rsidRPr="00424825">
        <w:rPr>
          <w:b/>
          <w:bCs/>
        </w:rPr>
        <w:t xml:space="preserve">-ports </w:t>
      </w:r>
    </w:p>
    <w:p w14:paraId="4AA2537D" w14:textId="77777777" w:rsidR="00B749F3" w:rsidRDefault="00B749F3" w:rsidP="00EB3DF0">
      <w:pPr>
        <w:pStyle w:val="NumberList2"/>
        <w:numPr>
          <w:ilvl w:val="1"/>
          <w:numId w:val="102"/>
        </w:numPr>
      </w:pPr>
      <w:r>
        <w:t>OLT_20</w:t>
      </w:r>
    </w:p>
    <w:p w14:paraId="5069B4AE" w14:textId="738E9903" w:rsidR="00B749F3" w:rsidRPr="00424825" w:rsidRDefault="0000420F" w:rsidP="00EB3DF0">
      <w:pPr>
        <w:pStyle w:val="CodeLevel1"/>
        <w:numPr>
          <w:ilvl w:val="0"/>
          <w:numId w:val="117"/>
        </w:numPr>
        <w:rPr>
          <w:lang w:val="en-IN"/>
        </w:rPr>
      </w:pPr>
      <w:r>
        <w:rPr>
          <w:lang w:val="en-IN"/>
        </w:rPr>
        <w:t>D-</w:t>
      </w:r>
      <w:r w:rsidR="00B749F3" w:rsidRPr="00424825">
        <w:rPr>
          <w:lang w:val="en-IN"/>
        </w:rPr>
        <w:t xml:space="preserve">5170-2&gt; </w:t>
      </w:r>
      <w:r w:rsidR="00B749F3" w:rsidRPr="00424825">
        <w:rPr>
          <w:b/>
          <w:bCs/>
          <w:lang w:val="en-IN"/>
        </w:rPr>
        <w:t>config</w:t>
      </w:r>
    </w:p>
    <w:p w14:paraId="024561FD" w14:textId="15C184F7" w:rsidR="00B749F3" w:rsidRPr="00424825" w:rsidRDefault="00B749F3" w:rsidP="00EB3DF0">
      <w:pPr>
        <w:pStyle w:val="CodeLevel1"/>
        <w:numPr>
          <w:ilvl w:val="0"/>
          <w:numId w:val="117"/>
        </w:numPr>
        <w:rPr>
          <w:b/>
        </w:rPr>
      </w:pPr>
      <w:r w:rsidRPr="00424825">
        <w:t>diag@</w:t>
      </w:r>
      <w:r w:rsidR="0000420F">
        <w:t>D-</w:t>
      </w:r>
      <w:r w:rsidRPr="00424825">
        <w:t xml:space="preserve">5170-2# </w:t>
      </w:r>
      <w:r w:rsidRPr="00B749F3">
        <w:rPr>
          <w:b/>
          <w:bCs/>
        </w:rPr>
        <w:t>no</w:t>
      </w:r>
      <w:r>
        <w:t xml:space="preserve"> </w:t>
      </w:r>
      <w:r w:rsidRPr="00424825">
        <w:rPr>
          <w:b/>
          <w:bCs/>
        </w:rPr>
        <w:t xml:space="preserve">pon-ctrl onus </w:t>
      </w:r>
      <w:proofErr w:type="spellStart"/>
      <w:r w:rsidRPr="00424825">
        <w:rPr>
          <w:b/>
          <w:bCs/>
        </w:rPr>
        <w:t>onu</w:t>
      </w:r>
      <w:proofErr w:type="spellEnd"/>
      <w:r w:rsidRPr="00424825">
        <w:rPr>
          <w:b/>
          <w:bCs/>
        </w:rPr>
        <w:t xml:space="preserve"> ON</w:t>
      </w:r>
      <w:r w:rsidR="005546AE">
        <w:rPr>
          <w:b/>
          <w:bCs/>
        </w:rPr>
        <w:t>U</w:t>
      </w:r>
      <w:r w:rsidRPr="00424825">
        <w:rPr>
          <w:b/>
          <w:bCs/>
        </w:rPr>
        <w:t xml:space="preserve">20.1 OLT_20 </w:t>
      </w:r>
      <w:proofErr w:type="spellStart"/>
      <w:r w:rsidRPr="00424825">
        <w:rPr>
          <w:b/>
          <w:bCs/>
        </w:rPr>
        <w:t>uni</w:t>
      </w:r>
      <w:proofErr w:type="spellEnd"/>
      <w:r w:rsidRPr="00424825">
        <w:rPr>
          <w:b/>
          <w:bCs/>
        </w:rPr>
        <w:t xml:space="preserve">-ports </w:t>
      </w:r>
    </w:p>
    <w:p w14:paraId="4B6D22AA" w14:textId="77777777" w:rsidR="00AB29AF" w:rsidRDefault="00AB29AF" w:rsidP="00AB29AF">
      <w:pPr>
        <w:pStyle w:val="Heading3"/>
      </w:pPr>
    </w:p>
    <w:p w14:paraId="0EC48430" w14:textId="77777777" w:rsidR="00122A25" w:rsidRDefault="00122A25" w:rsidP="00122A25">
      <w:pPr>
        <w:pStyle w:val="Heading3"/>
      </w:pPr>
    </w:p>
    <w:p w14:paraId="3C095206" w14:textId="77777777" w:rsidR="00E60120" w:rsidRPr="00E60120" w:rsidRDefault="00E60120" w:rsidP="00E60120">
      <w:pPr>
        <w:pStyle w:val="BodyNormal"/>
        <w:rPr>
          <w:lang w:eastAsia="en-US"/>
        </w:rPr>
      </w:pPr>
    </w:p>
    <w:p w14:paraId="54E7F5F0" w14:textId="77777777" w:rsidR="00B77A0B" w:rsidRPr="00B77A0B" w:rsidRDefault="00B77A0B" w:rsidP="00B77A0B">
      <w:pPr>
        <w:pStyle w:val="BodyNormal"/>
        <w:rPr>
          <w:lang w:eastAsia="en-US"/>
        </w:rPr>
      </w:pPr>
    </w:p>
    <w:p w14:paraId="5C58BC6A" w14:textId="7718B2AA" w:rsidR="00767A01" w:rsidRPr="001F1D6C" w:rsidRDefault="00767A01" w:rsidP="00767A01">
      <w:pPr>
        <w:pStyle w:val="Heading2"/>
      </w:pPr>
      <w:bookmarkStart w:id="23" w:name="_Toc88907197"/>
      <w:r w:rsidRPr="001F1D6C">
        <w:lastRenderedPageBreak/>
        <w:t xml:space="preserve">Lab </w:t>
      </w:r>
      <w:r w:rsidR="009F26C9">
        <w:t>7</w:t>
      </w:r>
      <w:r w:rsidRPr="001F1D6C">
        <w:t xml:space="preserve">: </w:t>
      </w:r>
      <w:bookmarkEnd w:id="21"/>
      <w:r w:rsidR="00E76D1C">
        <w:t xml:space="preserve">PON </w:t>
      </w:r>
      <w:r w:rsidR="002D0597">
        <w:t>Connection Configuration</w:t>
      </w:r>
      <w:bookmarkEnd w:id="23"/>
    </w:p>
    <w:p w14:paraId="534108CC" w14:textId="77777777" w:rsidR="00767A01" w:rsidRDefault="00767A01" w:rsidP="00767A01">
      <w:pPr>
        <w:pStyle w:val="Heading3"/>
      </w:pPr>
      <w:r>
        <w:t xml:space="preserve">Objectives </w:t>
      </w:r>
    </w:p>
    <w:p w14:paraId="2B2718B4" w14:textId="15EB834A" w:rsidR="00E84DFC" w:rsidRDefault="00E84DFC" w:rsidP="006770F1">
      <w:pPr>
        <w:pStyle w:val="BulletList"/>
      </w:pPr>
      <w:r>
        <w:t>Explore PON Connection Components</w:t>
      </w:r>
    </w:p>
    <w:p w14:paraId="52A01B12" w14:textId="621DC54D" w:rsidR="006770F1" w:rsidRDefault="00767A01" w:rsidP="006770F1">
      <w:pPr>
        <w:pStyle w:val="BulletList"/>
      </w:pPr>
      <w:r>
        <w:t xml:space="preserve">Configure </w:t>
      </w:r>
      <w:r w:rsidR="007876E5">
        <w:t xml:space="preserve">the </w:t>
      </w:r>
      <w:r w:rsidR="004248F3">
        <w:t xml:space="preserve">SLA </w:t>
      </w:r>
      <w:r w:rsidR="0060686E">
        <w:t>P</w:t>
      </w:r>
      <w:r w:rsidR="004248F3">
        <w:t>rofile</w:t>
      </w:r>
      <w:r w:rsidR="006770F1">
        <w:t>, NNI Network, Datalink and PON connection</w:t>
      </w:r>
    </w:p>
    <w:p w14:paraId="5201D645" w14:textId="140D4320" w:rsidR="006F2EED" w:rsidRDefault="006770F1" w:rsidP="00183BE9">
      <w:pPr>
        <w:pStyle w:val="BulletList"/>
      </w:pPr>
      <w:r>
        <w:t xml:space="preserve">Verify </w:t>
      </w:r>
      <w:r w:rsidR="007876E5">
        <w:t xml:space="preserve">the </w:t>
      </w:r>
      <w:r>
        <w:t xml:space="preserve">SLA </w:t>
      </w:r>
      <w:r w:rsidR="0060686E">
        <w:t>P</w:t>
      </w:r>
      <w:r>
        <w:t>rofile, NNI Network, Datalink and PON connection</w:t>
      </w:r>
    </w:p>
    <w:p w14:paraId="38E48A26" w14:textId="071875D1" w:rsidR="001F0843" w:rsidRDefault="001F0843" w:rsidP="00534058">
      <w:pPr>
        <w:pStyle w:val="BulletList"/>
      </w:pPr>
      <w:r>
        <w:t>Delete SLA Profile</w:t>
      </w:r>
      <w:r w:rsidR="00183BE9">
        <w:t>s</w:t>
      </w:r>
      <w:r>
        <w:t>, NNI Network</w:t>
      </w:r>
      <w:r w:rsidR="00183BE9">
        <w:t>s</w:t>
      </w:r>
      <w:r>
        <w:t>, Datalink</w:t>
      </w:r>
      <w:r w:rsidR="00183BE9">
        <w:t xml:space="preserve">s and </w:t>
      </w:r>
      <w:r>
        <w:t>PON connections</w:t>
      </w:r>
    </w:p>
    <w:p w14:paraId="506C94C9" w14:textId="77777777" w:rsidR="00E84DFC" w:rsidRDefault="00E84DFC" w:rsidP="00E84DFC">
      <w:pPr>
        <w:pStyle w:val="BulletList"/>
        <w:numPr>
          <w:ilvl w:val="0"/>
          <w:numId w:val="0"/>
        </w:numPr>
        <w:ind w:left="720"/>
      </w:pPr>
    </w:p>
    <w:p w14:paraId="108DF514" w14:textId="272E23BC" w:rsidR="00E76D1C" w:rsidRDefault="00E76D1C" w:rsidP="00767A01">
      <w:pPr>
        <w:pStyle w:val="Heading3"/>
      </w:pPr>
      <w:r>
        <w:t xml:space="preserve">Task 1: </w:t>
      </w:r>
      <w:r w:rsidR="006A354E">
        <w:t xml:space="preserve">Explore </w:t>
      </w:r>
      <w:r>
        <w:t xml:space="preserve">PON </w:t>
      </w:r>
      <w:r w:rsidR="007876E5">
        <w:t>Connection Components</w:t>
      </w:r>
    </w:p>
    <w:p w14:paraId="71BDB0AE" w14:textId="2E7F8E0A" w:rsidR="00E76D1C" w:rsidRDefault="00E76D1C" w:rsidP="00EB3DF0">
      <w:pPr>
        <w:pStyle w:val="BodyNormal"/>
        <w:numPr>
          <w:ilvl w:val="0"/>
          <w:numId w:val="57"/>
        </w:numPr>
        <w:rPr>
          <w:lang w:eastAsia="en-US"/>
        </w:rPr>
      </w:pPr>
      <w:r>
        <w:rPr>
          <w:lang w:eastAsia="en-US"/>
        </w:rPr>
        <w:t xml:space="preserve">Your instructor will explain the concept of SLA profile, Datalink, NNI Network and PON </w:t>
      </w:r>
      <w:r w:rsidR="00F02D2A">
        <w:rPr>
          <w:lang w:eastAsia="en-US"/>
        </w:rPr>
        <w:t>C</w:t>
      </w:r>
      <w:r>
        <w:rPr>
          <w:lang w:eastAsia="en-US"/>
        </w:rPr>
        <w:t>onnection.</w:t>
      </w:r>
    </w:p>
    <w:p w14:paraId="539AC315" w14:textId="57391370" w:rsidR="00E76D1C" w:rsidRDefault="00CC6BFA" w:rsidP="00534058">
      <w:pPr>
        <w:pStyle w:val="BodyNormal"/>
        <w:jc w:val="center"/>
        <w:rPr>
          <w:lang w:eastAsia="en-US"/>
        </w:rPr>
      </w:pPr>
      <w:r>
        <w:rPr>
          <w:noProof/>
        </w:rPr>
        <w:drawing>
          <wp:inline distT="0" distB="0" distL="0" distR="0" wp14:anchorId="32AA67E2" wp14:editId="39368E71">
            <wp:extent cx="5524498"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5524498" cy="2628900"/>
                    </a:xfrm>
                    <a:prstGeom prst="rect">
                      <a:avLst/>
                    </a:prstGeom>
                  </pic:spPr>
                </pic:pic>
              </a:graphicData>
            </a:graphic>
          </wp:inline>
        </w:drawing>
      </w:r>
    </w:p>
    <w:p w14:paraId="43AB8255" w14:textId="1D9F4FC6" w:rsidR="00562DF6" w:rsidRDefault="00562DF6" w:rsidP="00534058">
      <w:pPr>
        <w:pStyle w:val="BodyNormal"/>
        <w:jc w:val="center"/>
        <w:rPr>
          <w:lang w:eastAsia="en-US"/>
        </w:rPr>
      </w:pPr>
    </w:p>
    <w:p w14:paraId="03C4237F" w14:textId="1692625B" w:rsidR="00562DF6" w:rsidRDefault="00562DF6" w:rsidP="00534058">
      <w:pPr>
        <w:pStyle w:val="BodyNormal"/>
        <w:jc w:val="center"/>
        <w:rPr>
          <w:lang w:eastAsia="en-US"/>
        </w:rPr>
      </w:pPr>
    </w:p>
    <w:p w14:paraId="08D3FEC6" w14:textId="47E1B0DF" w:rsidR="00562DF6" w:rsidRDefault="00562DF6" w:rsidP="00534058">
      <w:pPr>
        <w:pStyle w:val="BodyNormal"/>
        <w:jc w:val="center"/>
        <w:rPr>
          <w:lang w:eastAsia="en-US"/>
        </w:rPr>
      </w:pPr>
    </w:p>
    <w:p w14:paraId="384B24AB" w14:textId="35CA7CCD" w:rsidR="00562DF6" w:rsidRDefault="00562DF6" w:rsidP="00534058">
      <w:pPr>
        <w:pStyle w:val="BodyNormal"/>
        <w:jc w:val="center"/>
        <w:rPr>
          <w:lang w:eastAsia="en-US"/>
        </w:rPr>
      </w:pPr>
    </w:p>
    <w:p w14:paraId="3422A5A8" w14:textId="3039E810" w:rsidR="00562DF6" w:rsidRDefault="00562DF6" w:rsidP="00534058">
      <w:pPr>
        <w:pStyle w:val="BodyNormal"/>
        <w:jc w:val="center"/>
        <w:rPr>
          <w:lang w:eastAsia="en-US"/>
        </w:rPr>
      </w:pPr>
    </w:p>
    <w:p w14:paraId="388872F9" w14:textId="65AF8708" w:rsidR="00562DF6" w:rsidRDefault="00562DF6" w:rsidP="00534058">
      <w:pPr>
        <w:pStyle w:val="BodyNormal"/>
        <w:jc w:val="center"/>
        <w:rPr>
          <w:lang w:eastAsia="en-US"/>
        </w:rPr>
      </w:pPr>
    </w:p>
    <w:p w14:paraId="19DC302D" w14:textId="2F30E1E6" w:rsidR="00562DF6" w:rsidRDefault="00562DF6" w:rsidP="00534058">
      <w:pPr>
        <w:pStyle w:val="BodyNormal"/>
        <w:jc w:val="center"/>
        <w:rPr>
          <w:lang w:eastAsia="en-US"/>
        </w:rPr>
      </w:pPr>
    </w:p>
    <w:p w14:paraId="01570D33" w14:textId="03A20C70" w:rsidR="00562DF6" w:rsidRDefault="00562DF6" w:rsidP="00534058">
      <w:pPr>
        <w:pStyle w:val="BodyNormal"/>
        <w:jc w:val="center"/>
        <w:rPr>
          <w:lang w:eastAsia="en-US"/>
        </w:rPr>
      </w:pPr>
    </w:p>
    <w:p w14:paraId="7AC3CCEC" w14:textId="449973D3" w:rsidR="00562DF6" w:rsidRDefault="00562DF6" w:rsidP="00534058">
      <w:pPr>
        <w:pStyle w:val="BodyNormal"/>
        <w:jc w:val="center"/>
        <w:rPr>
          <w:lang w:eastAsia="en-US"/>
        </w:rPr>
      </w:pPr>
    </w:p>
    <w:p w14:paraId="4DFD4A6E" w14:textId="091D4391" w:rsidR="00562DF6" w:rsidRDefault="00562DF6" w:rsidP="00534058">
      <w:pPr>
        <w:pStyle w:val="BodyNormal"/>
        <w:jc w:val="center"/>
        <w:rPr>
          <w:lang w:eastAsia="en-US"/>
        </w:rPr>
      </w:pPr>
    </w:p>
    <w:p w14:paraId="42B5D0D7" w14:textId="5419A6AA" w:rsidR="00562DF6" w:rsidRDefault="00562DF6" w:rsidP="00534058">
      <w:pPr>
        <w:pStyle w:val="BodyNormal"/>
        <w:jc w:val="center"/>
        <w:rPr>
          <w:lang w:eastAsia="en-US"/>
        </w:rPr>
      </w:pPr>
    </w:p>
    <w:p w14:paraId="771BAA6F" w14:textId="6F5DCBB3" w:rsidR="00562DF6" w:rsidRDefault="00562DF6" w:rsidP="00534058">
      <w:pPr>
        <w:pStyle w:val="BodyNormal"/>
        <w:jc w:val="center"/>
        <w:rPr>
          <w:lang w:eastAsia="en-US"/>
        </w:rPr>
      </w:pPr>
    </w:p>
    <w:p w14:paraId="7C5C73A8" w14:textId="77777777" w:rsidR="006A354E" w:rsidRDefault="006A354E" w:rsidP="00534058">
      <w:pPr>
        <w:pStyle w:val="BodyNormal"/>
        <w:jc w:val="center"/>
        <w:rPr>
          <w:lang w:eastAsia="en-US"/>
        </w:rPr>
      </w:pPr>
    </w:p>
    <w:p w14:paraId="2370321A" w14:textId="223EE398" w:rsidR="00562DF6" w:rsidRDefault="00562DF6" w:rsidP="00534058">
      <w:pPr>
        <w:pStyle w:val="BodyNormal"/>
        <w:jc w:val="center"/>
        <w:rPr>
          <w:lang w:eastAsia="en-US"/>
        </w:rPr>
      </w:pPr>
    </w:p>
    <w:p w14:paraId="61ADF105" w14:textId="77777777" w:rsidR="00562DF6" w:rsidRDefault="00562DF6" w:rsidP="00534058">
      <w:pPr>
        <w:pStyle w:val="BodyNormal"/>
        <w:jc w:val="center"/>
        <w:rPr>
          <w:lang w:eastAsia="en-US"/>
        </w:rPr>
      </w:pPr>
    </w:p>
    <w:p w14:paraId="2258163F" w14:textId="3A83DA63" w:rsidR="00534058" w:rsidRDefault="00B773B3" w:rsidP="00EB3DF0">
      <w:pPr>
        <w:pStyle w:val="BodyNormal"/>
        <w:numPr>
          <w:ilvl w:val="0"/>
          <w:numId w:val="57"/>
        </w:numPr>
        <w:rPr>
          <w:lang w:eastAsia="en-US"/>
        </w:rPr>
      </w:pPr>
      <w:r>
        <w:rPr>
          <w:lang w:eastAsia="en-US"/>
        </w:rPr>
        <w:t>Your instructor will explain the two Datalink types (EPL and EVPL) that are supported</w:t>
      </w:r>
      <w:r w:rsidR="006A354E">
        <w:rPr>
          <w:lang w:eastAsia="en-US"/>
        </w:rPr>
        <w:t xml:space="preserve"> with SAOS 10.</w:t>
      </w:r>
    </w:p>
    <w:p w14:paraId="47497A6E" w14:textId="281FCB77" w:rsidR="000C5675" w:rsidRDefault="00562DF6" w:rsidP="00B773B3">
      <w:pPr>
        <w:pStyle w:val="BodyNormal"/>
        <w:jc w:val="center"/>
        <w:rPr>
          <w:lang w:eastAsia="en-US"/>
        </w:rPr>
      </w:pPr>
      <w:r w:rsidRPr="00562DF6">
        <w:rPr>
          <w:noProof/>
          <w:lang w:eastAsia="en-US"/>
        </w:rPr>
        <w:drawing>
          <wp:inline distT="0" distB="0" distL="0" distR="0" wp14:anchorId="6FF1BD06" wp14:editId="47A67090">
            <wp:extent cx="5980430" cy="3445510"/>
            <wp:effectExtent l="0" t="0" r="1270" b="2540"/>
            <wp:docPr id="716" name="Picture 7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Diagram&#10;&#10;Description automatically generated"/>
                    <pic:cNvPicPr/>
                  </pic:nvPicPr>
                  <pic:blipFill>
                    <a:blip r:embed="rId61"/>
                    <a:stretch>
                      <a:fillRect/>
                    </a:stretch>
                  </pic:blipFill>
                  <pic:spPr>
                    <a:xfrm>
                      <a:off x="0" y="0"/>
                      <a:ext cx="5980430" cy="3445510"/>
                    </a:xfrm>
                    <a:prstGeom prst="rect">
                      <a:avLst/>
                    </a:prstGeom>
                  </pic:spPr>
                </pic:pic>
              </a:graphicData>
            </a:graphic>
          </wp:inline>
        </w:drawing>
      </w:r>
    </w:p>
    <w:p w14:paraId="3A49CD66" w14:textId="7B49A92D" w:rsidR="00530597" w:rsidRDefault="00287F23" w:rsidP="00BD4E0F">
      <w:pPr>
        <w:pStyle w:val="BodyNormal"/>
        <w:jc w:val="center"/>
        <w:rPr>
          <w:lang w:eastAsia="en-US"/>
        </w:rPr>
      </w:pPr>
      <w:r>
        <w:rPr>
          <w:lang w:eastAsia="en-US"/>
        </w:rPr>
        <w:t xml:space="preserve">Note: </w:t>
      </w:r>
      <w:r w:rsidR="001E564E">
        <w:rPr>
          <w:lang w:eastAsia="en-US"/>
        </w:rPr>
        <w:t>Information shown in this grap</w:t>
      </w:r>
      <w:r w:rsidR="001F467B">
        <w:rPr>
          <w:lang w:eastAsia="en-US"/>
        </w:rPr>
        <w:t>hic is to show the concepts of Datalinks and PON connections</w:t>
      </w:r>
      <w:r w:rsidR="000769D1">
        <w:rPr>
          <w:lang w:eastAsia="en-US"/>
        </w:rPr>
        <w:t xml:space="preserve"> and is not to be used for lab exercise.</w:t>
      </w:r>
    </w:p>
    <w:p w14:paraId="547C54D6" w14:textId="2659E949" w:rsidR="00530597" w:rsidRDefault="00530597" w:rsidP="00CF4B61">
      <w:pPr>
        <w:pStyle w:val="NumberedListNormal"/>
        <w:numPr>
          <w:ilvl w:val="0"/>
          <w:numId w:val="0"/>
        </w:numPr>
      </w:pPr>
    </w:p>
    <w:p w14:paraId="62575103" w14:textId="4ACBC278" w:rsidR="0009446C" w:rsidRDefault="0009446C" w:rsidP="00CF4B61">
      <w:pPr>
        <w:pStyle w:val="NumberedListNormal"/>
        <w:numPr>
          <w:ilvl w:val="0"/>
          <w:numId w:val="0"/>
        </w:numPr>
      </w:pPr>
    </w:p>
    <w:p w14:paraId="05F06265" w14:textId="71FB6646" w:rsidR="0009446C" w:rsidRDefault="0009446C" w:rsidP="00CF4B61">
      <w:pPr>
        <w:pStyle w:val="NumberedListNormal"/>
        <w:numPr>
          <w:ilvl w:val="0"/>
          <w:numId w:val="0"/>
        </w:numPr>
      </w:pPr>
    </w:p>
    <w:p w14:paraId="548F845D" w14:textId="20D5C438" w:rsidR="0009446C" w:rsidRDefault="0009446C" w:rsidP="00CF4B61">
      <w:pPr>
        <w:pStyle w:val="NumberedListNormal"/>
        <w:numPr>
          <w:ilvl w:val="0"/>
          <w:numId w:val="0"/>
        </w:numPr>
      </w:pPr>
    </w:p>
    <w:p w14:paraId="43D5696B" w14:textId="6D39F5E0" w:rsidR="0009446C" w:rsidRDefault="0009446C" w:rsidP="00CF4B61">
      <w:pPr>
        <w:pStyle w:val="NumberedListNormal"/>
        <w:numPr>
          <w:ilvl w:val="0"/>
          <w:numId w:val="0"/>
        </w:numPr>
      </w:pPr>
    </w:p>
    <w:p w14:paraId="639A8191" w14:textId="396986CC" w:rsidR="0009446C" w:rsidRDefault="0009446C" w:rsidP="00CF4B61">
      <w:pPr>
        <w:pStyle w:val="NumberedListNormal"/>
        <w:numPr>
          <w:ilvl w:val="0"/>
          <w:numId w:val="0"/>
        </w:numPr>
      </w:pPr>
    </w:p>
    <w:p w14:paraId="206501E6" w14:textId="5E069A76" w:rsidR="0009446C" w:rsidRDefault="0009446C" w:rsidP="00CF4B61">
      <w:pPr>
        <w:pStyle w:val="NumberedListNormal"/>
        <w:numPr>
          <w:ilvl w:val="0"/>
          <w:numId w:val="0"/>
        </w:numPr>
      </w:pPr>
    </w:p>
    <w:p w14:paraId="3E608CC4" w14:textId="19050443" w:rsidR="0009446C" w:rsidRDefault="0009446C" w:rsidP="00CF4B61">
      <w:pPr>
        <w:pStyle w:val="NumberedListNormal"/>
        <w:numPr>
          <w:ilvl w:val="0"/>
          <w:numId w:val="0"/>
        </w:numPr>
      </w:pPr>
    </w:p>
    <w:p w14:paraId="708135A2" w14:textId="27F38A01" w:rsidR="0009446C" w:rsidRDefault="0009446C" w:rsidP="00CF4B61">
      <w:pPr>
        <w:pStyle w:val="NumberedListNormal"/>
        <w:numPr>
          <w:ilvl w:val="0"/>
          <w:numId w:val="0"/>
        </w:numPr>
      </w:pPr>
    </w:p>
    <w:p w14:paraId="45020F78" w14:textId="7B1856E4" w:rsidR="0009446C" w:rsidRDefault="0009446C" w:rsidP="00CF4B61">
      <w:pPr>
        <w:pStyle w:val="NumberedListNormal"/>
        <w:numPr>
          <w:ilvl w:val="0"/>
          <w:numId w:val="0"/>
        </w:numPr>
      </w:pPr>
    </w:p>
    <w:p w14:paraId="6FCA6309" w14:textId="42463400" w:rsidR="0009446C" w:rsidRDefault="0009446C" w:rsidP="00CF4B61">
      <w:pPr>
        <w:pStyle w:val="NumberedListNormal"/>
        <w:numPr>
          <w:ilvl w:val="0"/>
          <w:numId w:val="0"/>
        </w:numPr>
      </w:pPr>
    </w:p>
    <w:p w14:paraId="1A45B4DA" w14:textId="7F37C24B" w:rsidR="0009446C" w:rsidRDefault="0009446C" w:rsidP="00CF4B61">
      <w:pPr>
        <w:pStyle w:val="NumberedListNormal"/>
        <w:numPr>
          <w:ilvl w:val="0"/>
          <w:numId w:val="0"/>
        </w:numPr>
      </w:pPr>
    </w:p>
    <w:p w14:paraId="1925B2CE" w14:textId="5649508B" w:rsidR="0009446C" w:rsidRDefault="0009446C" w:rsidP="00CF4B61">
      <w:pPr>
        <w:pStyle w:val="NumberedListNormal"/>
        <w:numPr>
          <w:ilvl w:val="0"/>
          <w:numId w:val="0"/>
        </w:numPr>
      </w:pPr>
    </w:p>
    <w:p w14:paraId="55A3B7D1" w14:textId="04CFA62B" w:rsidR="0009446C" w:rsidRDefault="0009446C" w:rsidP="00CF4B61">
      <w:pPr>
        <w:pStyle w:val="NumberedListNormal"/>
        <w:numPr>
          <w:ilvl w:val="0"/>
          <w:numId w:val="0"/>
        </w:numPr>
      </w:pPr>
    </w:p>
    <w:p w14:paraId="2D267FE9" w14:textId="3905E1A4" w:rsidR="0009446C" w:rsidRDefault="0009446C" w:rsidP="00CF4B61">
      <w:pPr>
        <w:pStyle w:val="NumberedListNormal"/>
        <w:numPr>
          <w:ilvl w:val="0"/>
          <w:numId w:val="0"/>
        </w:numPr>
      </w:pPr>
    </w:p>
    <w:p w14:paraId="31AE1BCF" w14:textId="796345B7" w:rsidR="0009446C" w:rsidRDefault="0009446C" w:rsidP="00CF4B61">
      <w:pPr>
        <w:pStyle w:val="NumberedListNormal"/>
        <w:numPr>
          <w:ilvl w:val="0"/>
          <w:numId w:val="0"/>
        </w:numPr>
      </w:pPr>
    </w:p>
    <w:p w14:paraId="70767F07" w14:textId="77777777" w:rsidR="00131965" w:rsidRDefault="00131965" w:rsidP="00CF4B61">
      <w:pPr>
        <w:pStyle w:val="NumberedListNormal"/>
        <w:numPr>
          <w:ilvl w:val="0"/>
          <w:numId w:val="0"/>
        </w:numPr>
      </w:pPr>
    </w:p>
    <w:p w14:paraId="739BFA68" w14:textId="77777777" w:rsidR="00530597" w:rsidRDefault="00530597" w:rsidP="00CF4B61">
      <w:pPr>
        <w:pStyle w:val="NumberedListNormal"/>
        <w:numPr>
          <w:ilvl w:val="0"/>
          <w:numId w:val="0"/>
        </w:numPr>
      </w:pPr>
    </w:p>
    <w:p w14:paraId="4325E0D4" w14:textId="440E1568" w:rsidR="004C2FC3" w:rsidRDefault="004C2FC3" w:rsidP="004C2FC3">
      <w:pPr>
        <w:pStyle w:val="Heading3"/>
      </w:pPr>
      <w:r>
        <w:lastRenderedPageBreak/>
        <w:t xml:space="preserve">Task </w:t>
      </w:r>
      <w:r w:rsidR="00BD4E0F">
        <w:t>2:</w:t>
      </w:r>
      <w:r>
        <w:t xml:space="preserve"> </w:t>
      </w:r>
      <w:r w:rsidR="008B0FD6">
        <w:t>Configure</w:t>
      </w:r>
      <w:r w:rsidR="00856D2E">
        <w:t xml:space="preserve"> </w:t>
      </w:r>
      <w:r w:rsidR="00EE76A3">
        <w:t xml:space="preserve">and verify </w:t>
      </w:r>
      <w:r w:rsidR="00856D2E">
        <w:t xml:space="preserve">the SLA </w:t>
      </w:r>
      <w:r w:rsidR="0060686E">
        <w:t>P</w:t>
      </w:r>
      <w:r w:rsidR="00856D2E">
        <w:t>rofile</w:t>
      </w:r>
      <w:r w:rsidR="002D2D4F">
        <w:t xml:space="preserve"> and </w:t>
      </w:r>
      <w:r w:rsidR="002A3F09">
        <w:t>NNI Network</w:t>
      </w:r>
    </w:p>
    <w:p w14:paraId="7065B4CC" w14:textId="7E306987" w:rsidR="00E41C0A" w:rsidRDefault="00E41C0A" w:rsidP="00E41C0A">
      <w:pPr>
        <w:pStyle w:val="NumberedListNormal"/>
        <w:numPr>
          <w:ilvl w:val="0"/>
          <w:numId w:val="0"/>
        </w:numPr>
        <w:ind w:left="720"/>
      </w:pPr>
    </w:p>
    <w:p w14:paraId="1F2EF830" w14:textId="1386E614" w:rsidR="004C2FC3" w:rsidRDefault="004C2FC3" w:rsidP="00EB3DF0">
      <w:pPr>
        <w:pStyle w:val="NumberedListNormal"/>
        <w:numPr>
          <w:ilvl w:val="0"/>
          <w:numId w:val="35"/>
        </w:numPr>
      </w:pPr>
      <w:r>
        <w:t xml:space="preserve">As per the </w:t>
      </w:r>
      <w:r w:rsidR="002A3F09">
        <w:t>OLT</w:t>
      </w:r>
      <w:r>
        <w:t xml:space="preserve"> assigned to your team, execute the following commands:</w:t>
      </w:r>
    </w:p>
    <w:p w14:paraId="39355340" w14:textId="292B1E35" w:rsidR="0009446C" w:rsidRDefault="0009446C" w:rsidP="0009446C">
      <w:pPr>
        <w:pStyle w:val="NumberedListNormal"/>
        <w:numPr>
          <w:ilvl w:val="0"/>
          <w:numId w:val="0"/>
        </w:numPr>
        <w:ind w:left="720"/>
      </w:pPr>
    </w:p>
    <w:p w14:paraId="67F414BD" w14:textId="1A87400E" w:rsidR="004C2FC3" w:rsidRDefault="002A3F09" w:rsidP="00EB3DF0">
      <w:pPr>
        <w:pStyle w:val="NumberList2"/>
        <w:numPr>
          <w:ilvl w:val="1"/>
          <w:numId w:val="35"/>
        </w:numPr>
      </w:pPr>
      <w:r>
        <w:t>OLT_19</w:t>
      </w:r>
      <w:r w:rsidR="004C2FC3">
        <w:t xml:space="preserve">: </w:t>
      </w:r>
    </w:p>
    <w:p w14:paraId="01CF81F3" w14:textId="6AFE5B28" w:rsidR="00E56DBC" w:rsidRDefault="0060686E" w:rsidP="00E56DBC">
      <w:pPr>
        <w:pStyle w:val="NumberList2"/>
        <w:numPr>
          <w:ilvl w:val="0"/>
          <w:numId w:val="0"/>
        </w:numPr>
        <w:ind w:left="1440"/>
      </w:pPr>
      <w:r>
        <w:t>Provision the SLA Profile</w:t>
      </w:r>
    </w:p>
    <w:p w14:paraId="0FDDCD1F" w14:textId="620A25CD" w:rsidR="0062712B" w:rsidRDefault="005B7A75" w:rsidP="0060686E">
      <w:pPr>
        <w:pStyle w:val="NumberList2"/>
        <w:numPr>
          <w:ilvl w:val="0"/>
          <w:numId w:val="0"/>
        </w:numPr>
        <w:ind w:left="1440"/>
      </w:pPr>
      <w:r>
        <w:rPr>
          <w:noProof/>
        </w:rPr>
        <w:drawing>
          <wp:inline distT="0" distB="0" distL="0" distR="0" wp14:anchorId="1DBE5A9C" wp14:editId="62299B07">
            <wp:extent cx="4539642" cy="2190598"/>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0832" cy="2200823"/>
                    </a:xfrm>
                    <a:prstGeom prst="rect">
                      <a:avLst/>
                    </a:prstGeom>
                    <a:noFill/>
                  </pic:spPr>
                </pic:pic>
              </a:graphicData>
            </a:graphic>
          </wp:inline>
        </w:drawing>
      </w:r>
    </w:p>
    <w:p w14:paraId="3A3FE8F8" w14:textId="0FF78BC1" w:rsidR="008F3DC7" w:rsidRPr="00980FC0" w:rsidRDefault="0000420F" w:rsidP="00EB3DF0">
      <w:pPr>
        <w:pStyle w:val="CodeLevel1"/>
        <w:numPr>
          <w:ilvl w:val="0"/>
          <w:numId w:val="48"/>
        </w:numPr>
        <w:rPr>
          <w:lang w:val="en-IN"/>
        </w:rPr>
      </w:pPr>
      <w:r>
        <w:rPr>
          <w:lang w:val="en-IN"/>
        </w:rPr>
        <w:t>D-</w:t>
      </w:r>
      <w:r w:rsidR="008F3DC7" w:rsidRPr="00980FC0">
        <w:rPr>
          <w:lang w:val="en-IN"/>
        </w:rPr>
        <w:t xml:space="preserve">5170-2&gt; </w:t>
      </w:r>
      <w:r w:rsidR="008F3DC7" w:rsidRPr="00980FC0">
        <w:rPr>
          <w:b/>
          <w:bCs/>
          <w:lang w:val="en-IN"/>
        </w:rPr>
        <w:t>config</w:t>
      </w:r>
    </w:p>
    <w:p w14:paraId="40D94CD5" w14:textId="2769F1EF" w:rsidR="008F3DC7" w:rsidRPr="007D3A0C" w:rsidRDefault="008F3DC7" w:rsidP="008F3DC7">
      <w:pPr>
        <w:pStyle w:val="CodeLevel1"/>
        <w:rPr>
          <w:lang w:val="en-IN"/>
        </w:rPr>
      </w:pPr>
      <w:r w:rsidRPr="00532EDD">
        <w:t>diag@</w:t>
      </w:r>
      <w:r w:rsidR="0000420F">
        <w:t>D-</w:t>
      </w:r>
      <w:r w:rsidRPr="00532EDD">
        <w:t xml:space="preserve">5170-2# </w:t>
      </w:r>
      <w:r w:rsidRPr="00532EDD">
        <w:rPr>
          <w:b/>
          <w:bCs/>
        </w:rPr>
        <w:t xml:space="preserve">pon-ctrl </w:t>
      </w:r>
      <w:proofErr w:type="spellStart"/>
      <w:r w:rsidRPr="00532EDD">
        <w:rPr>
          <w:b/>
          <w:bCs/>
        </w:rPr>
        <w:t>sla</w:t>
      </w:r>
      <w:proofErr w:type="spellEnd"/>
      <w:r w:rsidRPr="00532EDD">
        <w:rPr>
          <w:b/>
          <w:bCs/>
        </w:rPr>
        <w:t xml:space="preserve">-profiles </w:t>
      </w:r>
      <w:proofErr w:type="spellStart"/>
      <w:r w:rsidRPr="00532EDD">
        <w:rPr>
          <w:b/>
          <w:bCs/>
        </w:rPr>
        <w:t>sla</w:t>
      </w:r>
      <w:proofErr w:type="spellEnd"/>
      <w:r w:rsidRPr="00532EDD">
        <w:rPr>
          <w:b/>
          <w:bCs/>
        </w:rPr>
        <w:t>-profile SLA_19 up-fixed-rate 0 up-guaranteed-rate 128 up-guaranteed-max-burst 409600 up-best-effort-rate 1000000 up-best-effort-max-burst 409600 up-priority 1 up-service-limit 128 up-min-grant-period 0 up-max-grant-period 10 down-guaranteed-rate 128 down-guaranteed-max-burst 262144 down-best-effort-rate 1000000 down-best-effort-max-burst 245760</w:t>
      </w:r>
    </w:p>
    <w:p w14:paraId="0DC0D88A" w14:textId="6DFB9249" w:rsidR="008F3DC7" w:rsidRDefault="008F3DC7" w:rsidP="0060686E">
      <w:pPr>
        <w:pStyle w:val="NumberList2"/>
        <w:numPr>
          <w:ilvl w:val="0"/>
          <w:numId w:val="0"/>
        </w:numPr>
        <w:ind w:left="1440"/>
      </w:pPr>
    </w:p>
    <w:p w14:paraId="6727DDB9" w14:textId="7F71EEED" w:rsidR="00050002" w:rsidRDefault="00050002" w:rsidP="0060686E">
      <w:pPr>
        <w:pStyle w:val="NumberList2"/>
        <w:numPr>
          <w:ilvl w:val="0"/>
          <w:numId w:val="0"/>
        </w:numPr>
        <w:ind w:left="1440"/>
      </w:pPr>
    </w:p>
    <w:p w14:paraId="50E7E971" w14:textId="6BF36AE4" w:rsidR="00050002" w:rsidRDefault="00050002" w:rsidP="0060686E">
      <w:pPr>
        <w:pStyle w:val="NumberList2"/>
        <w:numPr>
          <w:ilvl w:val="0"/>
          <w:numId w:val="0"/>
        </w:numPr>
        <w:ind w:left="1440"/>
      </w:pPr>
    </w:p>
    <w:p w14:paraId="74589AAC" w14:textId="06329D6B" w:rsidR="00050002" w:rsidRDefault="00050002" w:rsidP="0060686E">
      <w:pPr>
        <w:pStyle w:val="NumberList2"/>
        <w:numPr>
          <w:ilvl w:val="0"/>
          <w:numId w:val="0"/>
        </w:numPr>
        <w:ind w:left="1440"/>
      </w:pPr>
    </w:p>
    <w:p w14:paraId="5ECDB8C2" w14:textId="1535CEBC" w:rsidR="00050002" w:rsidRDefault="00050002" w:rsidP="0060686E">
      <w:pPr>
        <w:pStyle w:val="NumberList2"/>
        <w:numPr>
          <w:ilvl w:val="0"/>
          <w:numId w:val="0"/>
        </w:numPr>
        <w:ind w:left="1440"/>
      </w:pPr>
    </w:p>
    <w:p w14:paraId="4C48B71F" w14:textId="1CA5FC47" w:rsidR="00050002" w:rsidRDefault="00050002" w:rsidP="0060686E">
      <w:pPr>
        <w:pStyle w:val="NumberList2"/>
        <w:numPr>
          <w:ilvl w:val="0"/>
          <w:numId w:val="0"/>
        </w:numPr>
        <w:ind w:left="1440"/>
      </w:pPr>
    </w:p>
    <w:p w14:paraId="26CBE55E" w14:textId="772B1C1D" w:rsidR="00050002" w:rsidRDefault="00050002" w:rsidP="0060686E">
      <w:pPr>
        <w:pStyle w:val="NumberList2"/>
        <w:numPr>
          <w:ilvl w:val="0"/>
          <w:numId w:val="0"/>
        </w:numPr>
        <w:ind w:left="1440"/>
      </w:pPr>
    </w:p>
    <w:p w14:paraId="4BE283FD" w14:textId="4BEE59B3" w:rsidR="00050002" w:rsidRDefault="00050002" w:rsidP="0060686E">
      <w:pPr>
        <w:pStyle w:val="NumberList2"/>
        <w:numPr>
          <w:ilvl w:val="0"/>
          <w:numId w:val="0"/>
        </w:numPr>
        <w:ind w:left="1440"/>
      </w:pPr>
    </w:p>
    <w:p w14:paraId="11F40B3C" w14:textId="5A5FC327" w:rsidR="00050002" w:rsidRDefault="00050002" w:rsidP="0060686E">
      <w:pPr>
        <w:pStyle w:val="NumberList2"/>
        <w:numPr>
          <w:ilvl w:val="0"/>
          <w:numId w:val="0"/>
        </w:numPr>
        <w:ind w:left="1440"/>
      </w:pPr>
    </w:p>
    <w:p w14:paraId="26CE9E83" w14:textId="5FA3DE48" w:rsidR="00050002" w:rsidRDefault="00050002" w:rsidP="0060686E">
      <w:pPr>
        <w:pStyle w:val="NumberList2"/>
        <w:numPr>
          <w:ilvl w:val="0"/>
          <w:numId w:val="0"/>
        </w:numPr>
        <w:ind w:left="1440"/>
      </w:pPr>
    </w:p>
    <w:p w14:paraId="2C935011" w14:textId="2A7362D6" w:rsidR="00050002" w:rsidRDefault="00050002" w:rsidP="0060686E">
      <w:pPr>
        <w:pStyle w:val="NumberList2"/>
        <w:numPr>
          <w:ilvl w:val="0"/>
          <w:numId w:val="0"/>
        </w:numPr>
        <w:ind w:left="1440"/>
      </w:pPr>
    </w:p>
    <w:p w14:paraId="27A36A3C" w14:textId="432F4601" w:rsidR="00050002" w:rsidRDefault="00050002" w:rsidP="0060686E">
      <w:pPr>
        <w:pStyle w:val="NumberList2"/>
        <w:numPr>
          <w:ilvl w:val="0"/>
          <w:numId w:val="0"/>
        </w:numPr>
        <w:ind w:left="1440"/>
      </w:pPr>
    </w:p>
    <w:p w14:paraId="079D75C6" w14:textId="172BB91D" w:rsidR="00050002" w:rsidRDefault="00050002" w:rsidP="0060686E">
      <w:pPr>
        <w:pStyle w:val="NumberList2"/>
        <w:numPr>
          <w:ilvl w:val="0"/>
          <w:numId w:val="0"/>
        </w:numPr>
        <w:ind w:left="1440"/>
      </w:pPr>
    </w:p>
    <w:p w14:paraId="03694FED" w14:textId="6BD13102" w:rsidR="00915964" w:rsidRDefault="00915964" w:rsidP="0060686E">
      <w:pPr>
        <w:pStyle w:val="NumberList2"/>
        <w:numPr>
          <w:ilvl w:val="0"/>
          <w:numId w:val="0"/>
        </w:numPr>
        <w:ind w:left="1440"/>
      </w:pPr>
    </w:p>
    <w:p w14:paraId="53520194" w14:textId="0C1366B5" w:rsidR="00915964" w:rsidRDefault="00915964" w:rsidP="0060686E">
      <w:pPr>
        <w:pStyle w:val="NumberList2"/>
        <w:numPr>
          <w:ilvl w:val="0"/>
          <w:numId w:val="0"/>
        </w:numPr>
        <w:ind w:left="1440"/>
      </w:pPr>
    </w:p>
    <w:p w14:paraId="5F57DC5C" w14:textId="77777777" w:rsidR="00915964" w:rsidRDefault="00915964" w:rsidP="0060686E">
      <w:pPr>
        <w:pStyle w:val="NumberList2"/>
        <w:numPr>
          <w:ilvl w:val="0"/>
          <w:numId w:val="0"/>
        </w:numPr>
        <w:ind w:left="1440"/>
      </w:pPr>
    </w:p>
    <w:p w14:paraId="49603EA9" w14:textId="77777777" w:rsidR="00050002" w:rsidRDefault="00050002" w:rsidP="0060686E">
      <w:pPr>
        <w:pStyle w:val="NumberList2"/>
        <w:numPr>
          <w:ilvl w:val="0"/>
          <w:numId w:val="0"/>
        </w:numPr>
        <w:ind w:left="1440"/>
      </w:pPr>
    </w:p>
    <w:p w14:paraId="0B84F0E2" w14:textId="0C50A719" w:rsidR="00E56DBC" w:rsidRDefault="008F3DC7" w:rsidP="00BF1971">
      <w:pPr>
        <w:pStyle w:val="NumberList2"/>
        <w:numPr>
          <w:ilvl w:val="0"/>
          <w:numId w:val="0"/>
        </w:numPr>
        <w:ind w:left="1440"/>
      </w:pPr>
      <w:r>
        <w:lastRenderedPageBreak/>
        <w:t>Provision the NNI Network</w:t>
      </w:r>
    </w:p>
    <w:p w14:paraId="0D272B6C" w14:textId="77777777" w:rsidR="00050002" w:rsidRDefault="00050002" w:rsidP="00050002">
      <w:pPr>
        <w:pStyle w:val="NumberList2"/>
        <w:numPr>
          <w:ilvl w:val="0"/>
          <w:numId w:val="0"/>
        </w:numPr>
        <w:ind w:left="1800" w:hanging="360"/>
      </w:pPr>
    </w:p>
    <w:p w14:paraId="546BA17F" w14:textId="081E8AE6" w:rsidR="00050002" w:rsidRDefault="00050002" w:rsidP="00050002">
      <w:pPr>
        <w:pStyle w:val="NumberList2"/>
        <w:numPr>
          <w:ilvl w:val="0"/>
          <w:numId w:val="0"/>
        </w:numPr>
      </w:pPr>
      <w:r>
        <w:t xml:space="preserve">         </w:t>
      </w:r>
      <w:r w:rsidR="00195B93">
        <w:rPr>
          <w:noProof/>
        </w:rPr>
        <w:drawing>
          <wp:inline distT="0" distB="0" distL="0" distR="0" wp14:anchorId="724FAE7D" wp14:editId="24D7D23E">
            <wp:extent cx="5624415" cy="2744911"/>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7742" cy="2751415"/>
                    </a:xfrm>
                    <a:prstGeom prst="rect">
                      <a:avLst/>
                    </a:prstGeom>
                    <a:noFill/>
                  </pic:spPr>
                </pic:pic>
              </a:graphicData>
            </a:graphic>
          </wp:inline>
        </w:drawing>
      </w:r>
    </w:p>
    <w:p w14:paraId="2B1E9537" w14:textId="3B6DFDBD" w:rsidR="008F3DC7" w:rsidRPr="002133A9" w:rsidRDefault="0011369F" w:rsidP="00EB3DF0">
      <w:pPr>
        <w:pStyle w:val="CodeLevel1"/>
        <w:numPr>
          <w:ilvl w:val="0"/>
          <w:numId w:val="135"/>
        </w:numPr>
        <w:rPr>
          <w:lang w:val="en-IN"/>
        </w:rPr>
      </w:pPr>
      <w:r>
        <w:rPr>
          <w:lang w:val="en-IN"/>
        </w:rPr>
        <w:t>D-</w:t>
      </w:r>
      <w:r w:rsidR="008F3DC7" w:rsidRPr="002133A9">
        <w:rPr>
          <w:lang w:val="en-IN"/>
        </w:rPr>
        <w:t xml:space="preserve">5170-2&gt; </w:t>
      </w:r>
      <w:r w:rsidR="008F3DC7" w:rsidRPr="002133A9">
        <w:rPr>
          <w:b/>
          <w:bCs/>
          <w:lang w:val="en-IN"/>
        </w:rPr>
        <w:t>config</w:t>
      </w:r>
    </w:p>
    <w:p w14:paraId="4CCE184F" w14:textId="366E196A" w:rsidR="00532EDD" w:rsidRPr="007D3A0C" w:rsidRDefault="00532EDD" w:rsidP="008F3DC7">
      <w:pPr>
        <w:pStyle w:val="CodeLevel1"/>
        <w:rPr>
          <w:lang w:val="en-IN"/>
        </w:rPr>
      </w:pPr>
      <w:r w:rsidRPr="00532EDD">
        <w:t>diag@</w:t>
      </w:r>
      <w:r w:rsidR="0011369F">
        <w:t>D-</w:t>
      </w:r>
      <w:r w:rsidRPr="00532EDD">
        <w:t xml:space="preserve">5170-2# </w:t>
      </w:r>
      <w:r w:rsidRPr="000E13C5">
        <w:rPr>
          <w:b/>
          <w:bCs/>
        </w:rPr>
        <w:t xml:space="preserve">pon-ctrl olts olt OLT_19 </w:t>
      </w:r>
      <w:proofErr w:type="spellStart"/>
      <w:r w:rsidRPr="000E13C5">
        <w:rPr>
          <w:b/>
          <w:bCs/>
        </w:rPr>
        <w:t>nni</w:t>
      </w:r>
      <w:proofErr w:type="spellEnd"/>
      <w:r w:rsidRPr="000E13C5">
        <w:rPr>
          <w:b/>
          <w:bCs/>
        </w:rPr>
        <w:t xml:space="preserve">-networks </w:t>
      </w:r>
      <w:proofErr w:type="spellStart"/>
      <w:r w:rsidRPr="000E13C5">
        <w:rPr>
          <w:b/>
          <w:bCs/>
        </w:rPr>
        <w:t>nni</w:t>
      </w:r>
      <w:proofErr w:type="spellEnd"/>
      <w:r w:rsidRPr="000E13C5">
        <w:rPr>
          <w:b/>
          <w:bCs/>
        </w:rPr>
        <w:t>-network NET_190 match-stag 190 match-ctag-1 65535 match-ctag-2 65535 tag-action pop tag-action-pop 1</w:t>
      </w:r>
    </w:p>
    <w:p w14:paraId="7224921C" w14:textId="60495C22" w:rsidR="003968B2" w:rsidRDefault="00B16427" w:rsidP="003968B2">
      <w:pPr>
        <w:pStyle w:val="CommentText"/>
      </w:pPr>
      <w:r>
        <w:t>Note</w:t>
      </w:r>
      <w:r w:rsidR="00FB5548">
        <w:t xml:space="preserve">: NNI Networks use an attribute called </w:t>
      </w:r>
      <w:r w:rsidR="001A2152">
        <w:t>a “Flooding Link”</w:t>
      </w:r>
      <w:r w:rsidR="00DD6777">
        <w:t xml:space="preserve">. By default, a flooding link is </w:t>
      </w:r>
      <w:r w:rsidR="001869BA">
        <w:t>c</w:t>
      </w:r>
      <w:r w:rsidR="00A64F0F">
        <w:t>reated</w:t>
      </w:r>
      <w:r w:rsidR="001869BA">
        <w:t xml:space="preserve"> when defining an NNI</w:t>
      </w:r>
      <w:r w:rsidR="00A64F0F">
        <w:t>. A flooding link is used to carry any unlearned unicast traffic</w:t>
      </w:r>
      <w:r w:rsidR="00FE1B0A">
        <w:t xml:space="preserve"> as well as multicast and broadcast traffic.</w:t>
      </w:r>
      <w:r w:rsidR="006D1B2D">
        <w:t xml:space="preserve"> You can disable this link</w:t>
      </w:r>
      <w:r w:rsidR="002B1082">
        <w:t xml:space="preserve"> by adding</w:t>
      </w:r>
      <w:r w:rsidR="003968B2">
        <w:t xml:space="preserve"> </w:t>
      </w:r>
      <w:r w:rsidR="003968B2" w:rsidRPr="009C0A76">
        <w:rPr>
          <w:rFonts w:ascii="Courier New" w:hAnsi="Courier New" w:cs="Courier New"/>
          <w:b/>
          <w:bCs/>
        </w:rPr>
        <w:t>flooding-link disabled</w:t>
      </w:r>
      <w:r w:rsidR="003968B2">
        <w:rPr>
          <w:b/>
          <w:bCs/>
        </w:rPr>
        <w:t xml:space="preserve"> </w:t>
      </w:r>
      <w:r w:rsidR="003968B2">
        <w:t xml:space="preserve">to the command above. If disabled, </w:t>
      </w:r>
      <w:r w:rsidR="001357CE">
        <w:t xml:space="preserve">any unlearned unicast, multicast or broadcast traffic will be transmitted </w:t>
      </w:r>
      <w:r w:rsidR="009C0A76">
        <w:t xml:space="preserve">on the </w:t>
      </w:r>
      <w:r w:rsidR="009C0A76" w:rsidRPr="009C0A76">
        <w:rPr>
          <w:b/>
          <w:bCs/>
        </w:rPr>
        <w:t>first</w:t>
      </w:r>
      <w:r w:rsidR="003968B2">
        <w:t xml:space="preserve"> </w:t>
      </w:r>
      <w:r w:rsidR="00B829A3">
        <w:t>datalink added to the NNI network through a PON connection.</w:t>
      </w:r>
    </w:p>
    <w:p w14:paraId="796068D4" w14:textId="56E27024" w:rsidR="00144950" w:rsidRPr="0093585F" w:rsidRDefault="00144950" w:rsidP="003968B2">
      <w:pPr>
        <w:pStyle w:val="CommentText"/>
        <w:rPr>
          <w:lang w:val="en-IN"/>
        </w:rPr>
      </w:pPr>
      <w:r>
        <w:t>If</w:t>
      </w:r>
      <w:r w:rsidR="003A2212">
        <w:t xml:space="preserve"> disabled, </w:t>
      </w:r>
      <w:r w:rsidR="00CA2784">
        <w:t xml:space="preserve">no more than one PON connection and datalink </w:t>
      </w:r>
      <w:r w:rsidR="00AE7FB2">
        <w:t>can</w:t>
      </w:r>
      <w:r w:rsidR="00CA2784">
        <w:t xml:space="preserve"> be connected to the NNI network. </w:t>
      </w:r>
      <w:r w:rsidR="00B90520">
        <w:t>When the flooding link is disabled, a</w:t>
      </w:r>
      <w:r w:rsidR="001D28C5">
        <w:t>ny attempt to create a 2</w:t>
      </w:r>
      <w:r w:rsidR="001D28C5" w:rsidRPr="001D28C5">
        <w:rPr>
          <w:vertAlign w:val="superscript"/>
        </w:rPr>
        <w:t>nd</w:t>
      </w:r>
      <w:r w:rsidR="001D28C5">
        <w:t xml:space="preserve"> PON connection will res</w:t>
      </w:r>
      <w:r w:rsidR="00B90520">
        <w:t>ult</w:t>
      </w:r>
      <w:r w:rsidR="001D28C5">
        <w:t xml:space="preserve"> in an error.</w:t>
      </w:r>
      <w:r w:rsidR="0030660B">
        <w:t xml:space="preserve"> Further, this parameter cannot be modified once NNI is </w:t>
      </w:r>
      <w:r w:rsidR="00103E00">
        <w:t>created</w:t>
      </w:r>
      <w:r w:rsidR="0030660B">
        <w:t>.</w:t>
      </w:r>
      <w:r w:rsidR="00F667F7">
        <w:t xml:space="preserve"> </w:t>
      </w:r>
      <w:r w:rsidR="00FE0596">
        <w:t>Changing this attribute, requires the NNI to be deleted and re</w:t>
      </w:r>
      <w:r w:rsidR="00820FDC">
        <w:t>created.</w:t>
      </w:r>
    </w:p>
    <w:p w14:paraId="18225716" w14:textId="00062261" w:rsidR="005C1E8B" w:rsidRDefault="005C1E8B" w:rsidP="005C1E8B">
      <w:pPr>
        <w:pStyle w:val="ListParagraph"/>
        <w:spacing w:after="200" w:line="276" w:lineRule="auto"/>
        <w:ind w:left="1440"/>
      </w:pPr>
    </w:p>
    <w:p w14:paraId="05CB669E" w14:textId="672C5D0A" w:rsidR="00225446" w:rsidRDefault="00225446" w:rsidP="005C1E8B">
      <w:pPr>
        <w:pStyle w:val="ListParagraph"/>
        <w:spacing w:after="200" w:line="276" w:lineRule="auto"/>
        <w:ind w:left="1440"/>
      </w:pPr>
    </w:p>
    <w:p w14:paraId="2BFA37D4" w14:textId="2BE6AB73" w:rsidR="00225446" w:rsidRDefault="00225446" w:rsidP="00225446">
      <w:pPr>
        <w:pStyle w:val="ListParagraph"/>
        <w:spacing w:after="200" w:line="276" w:lineRule="auto"/>
        <w:ind w:left="1440"/>
        <w:jc w:val="center"/>
      </w:pPr>
    </w:p>
    <w:p w14:paraId="487CDBCC" w14:textId="5D3AC037" w:rsidR="00576FB5" w:rsidRDefault="00576FB5" w:rsidP="00576FB5">
      <w:pPr>
        <w:pStyle w:val="ListParagraph"/>
        <w:spacing w:after="200" w:line="276" w:lineRule="auto"/>
        <w:ind w:left="1440"/>
      </w:pPr>
    </w:p>
    <w:p w14:paraId="31ECE0D0" w14:textId="67795571" w:rsidR="00576FB5" w:rsidRDefault="00576FB5" w:rsidP="00576FB5">
      <w:pPr>
        <w:pStyle w:val="ListParagraph"/>
        <w:spacing w:after="200" w:line="276" w:lineRule="auto"/>
        <w:ind w:left="1440"/>
      </w:pPr>
    </w:p>
    <w:p w14:paraId="34CFADA3" w14:textId="1E451B09" w:rsidR="00576FB5" w:rsidRDefault="00576FB5" w:rsidP="00576FB5">
      <w:pPr>
        <w:pStyle w:val="ListParagraph"/>
        <w:spacing w:after="200" w:line="276" w:lineRule="auto"/>
        <w:ind w:left="1440"/>
      </w:pPr>
    </w:p>
    <w:p w14:paraId="5C2AF36C" w14:textId="76C95730" w:rsidR="00576FB5" w:rsidRDefault="00576FB5" w:rsidP="00576FB5">
      <w:pPr>
        <w:pStyle w:val="ListParagraph"/>
        <w:spacing w:after="200" w:line="276" w:lineRule="auto"/>
        <w:ind w:left="1440"/>
      </w:pPr>
    </w:p>
    <w:p w14:paraId="2522CE4A" w14:textId="4350BE7B" w:rsidR="00576FB5" w:rsidRDefault="00576FB5" w:rsidP="00576FB5">
      <w:pPr>
        <w:pStyle w:val="ListParagraph"/>
        <w:spacing w:after="200" w:line="276" w:lineRule="auto"/>
        <w:ind w:left="1440"/>
      </w:pPr>
    </w:p>
    <w:p w14:paraId="0BA8471C" w14:textId="51BCA927" w:rsidR="00576FB5" w:rsidRDefault="00576FB5" w:rsidP="00576FB5">
      <w:pPr>
        <w:pStyle w:val="ListParagraph"/>
        <w:spacing w:after="200" w:line="276" w:lineRule="auto"/>
        <w:ind w:left="1440"/>
      </w:pPr>
    </w:p>
    <w:p w14:paraId="4DB22EE9" w14:textId="47BE7025" w:rsidR="00576FB5" w:rsidRDefault="00576FB5" w:rsidP="00576FB5">
      <w:pPr>
        <w:pStyle w:val="ListParagraph"/>
        <w:spacing w:after="200" w:line="276" w:lineRule="auto"/>
        <w:ind w:left="1440"/>
      </w:pPr>
    </w:p>
    <w:p w14:paraId="6FE10A90" w14:textId="275F2F53" w:rsidR="00576FB5" w:rsidRDefault="00576FB5" w:rsidP="00576FB5">
      <w:pPr>
        <w:pStyle w:val="ListParagraph"/>
        <w:spacing w:after="200" w:line="276" w:lineRule="auto"/>
        <w:ind w:left="1440"/>
      </w:pPr>
    </w:p>
    <w:p w14:paraId="09A7441E" w14:textId="70ECF8E1" w:rsidR="00576FB5" w:rsidRDefault="00576FB5" w:rsidP="00576FB5">
      <w:pPr>
        <w:pStyle w:val="ListParagraph"/>
        <w:spacing w:after="200" w:line="276" w:lineRule="auto"/>
        <w:ind w:left="1440"/>
      </w:pPr>
    </w:p>
    <w:p w14:paraId="4E14C29A" w14:textId="0D7A7952" w:rsidR="00576FB5" w:rsidRDefault="00576FB5" w:rsidP="00576FB5">
      <w:pPr>
        <w:pStyle w:val="ListParagraph"/>
        <w:spacing w:after="200" w:line="276" w:lineRule="auto"/>
        <w:ind w:left="1440"/>
      </w:pPr>
    </w:p>
    <w:p w14:paraId="2E8CFD6E" w14:textId="71E3391A" w:rsidR="00576FB5" w:rsidRDefault="00576FB5" w:rsidP="00576FB5">
      <w:pPr>
        <w:pStyle w:val="ListParagraph"/>
        <w:spacing w:after="200" w:line="276" w:lineRule="auto"/>
        <w:ind w:left="1440"/>
      </w:pPr>
    </w:p>
    <w:p w14:paraId="351299F9" w14:textId="25A9C54B" w:rsidR="00576FB5" w:rsidRDefault="00576FB5" w:rsidP="00576FB5">
      <w:pPr>
        <w:pStyle w:val="ListParagraph"/>
        <w:spacing w:after="200" w:line="276" w:lineRule="auto"/>
        <w:ind w:left="1440"/>
      </w:pPr>
    </w:p>
    <w:p w14:paraId="7D028DEF" w14:textId="660BF2CC" w:rsidR="00576FB5" w:rsidRDefault="00576FB5" w:rsidP="00576FB5">
      <w:pPr>
        <w:pStyle w:val="ListParagraph"/>
        <w:spacing w:after="200" w:line="276" w:lineRule="auto"/>
        <w:ind w:left="1440"/>
      </w:pPr>
    </w:p>
    <w:p w14:paraId="736E6861" w14:textId="6DA73D22" w:rsidR="00576FB5" w:rsidRDefault="00576FB5" w:rsidP="00576FB5">
      <w:pPr>
        <w:pStyle w:val="ListParagraph"/>
        <w:spacing w:after="200" w:line="276" w:lineRule="auto"/>
        <w:ind w:left="1440"/>
      </w:pPr>
    </w:p>
    <w:p w14:paraId="43E130C5" w14:textId="3118D34E" w:rsidR="00576FB5" w:rsidRDefault="00576FB5" w:rsidP="00576FB5">
      <w:pPr>
        <w:pStyle w:val="ListParagraph"/>
        <w:spacing w:after="200" w:line="276" w:lineRule="auto"/>
        <w:ind w:left="1440"/>
      </w:pPr>
    </w:p>
    <w:p w14:paraId="206F13BB" w14:textId="77777777" w:rsidR="00576FB5" w:rsidRDefault="00576FB5" w:rsidP="00576FB5">
      <w:pPr>
        <w:pStyle w:val="ListParagraph"/>
        <w:spacing w:after="200" w:line="276" w:lineRule="auto"/>
        <w:ind w:left="1440"/>
      </w:pPr>
    </w:p>
    <w:p w14:paraId="688D2E14" w14:textId="77777777" w:rsidR="00576FB5" w:rsidRDefault="00576FB5" w:rsidP="00576FB5">
      <w:pPr>
        <w:spacing w:after="200" w:line="276" w:lineRule="auto"/>
        <w:ind w:left="1080"/>
      </w:pPr>
    </w:p>
    <w:p w14:paraId="1AD577F7" w14:textId="7908FADF" w:rsidR="00F247E3" w:rsidRDefault="001B43CD" w:rsidP="00EB3DF0">
      <w:pPr>
        <w:pStyle w:val="ListParagraph"/>
        <w:numPr>
          <w:ilvl w:val="1"/>
          <w:numId w:val="35"/>
        </w:numPr>
        <w:spacing w:after="200" w:line="276" w:lineRule="auto"/>
      </w:pPr>
      <w:r>
        <w:t>OLT_20</w:t>
      </w:r>
      <w:r w:rsidR="00F247E3">
        <w:t xml:space="preserve">: </w:t>
      </w:r>
    </w:p>
    <w:p w14:paraId="3D594158" w14:textId="426656C0" w:rsidR="008F3DC7" w:rsidRDefault="008F3DC7" w:rsidP="008F3DC7">
      <w:pPr>
        <w:spacing w:after="200" w:line="276" w:lineRule="auto"/>
        <w:ind w:left="1080"/>
      </w:pPr>
      <w:r>
        <w:t>Provision the SLA Profile</w:t>
      </w:r>
    </w:p>
    <w:p w14:paraId="6DFF5A69" w14:textId="06FA4BA0" w:rsidR="00050002" w:rsidRDefault="00015988" w:rsidP="008F3DC7">
      <w:pPr>
        <w:spacing w:after="200" w:line="276" w:lineRule="auto"/>
        <w:ind w:left="1080"/>
      </w:pPr>
      <w:r>
        <w:rPr>
          <w:noProof/>
        </w:rPr>
        <w:drawing>
          <wp:inline distT="0" distB="0" distL="0" distR="0" wp14:anchorId="63224D9D" wp14:editId="62877B6C">
            <wp:extent cx="4768547" cy="27432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72" cy="2751038"/>
                    </a:xfrm>
                    <a:prstGeom prst="rect">
                      <a:avLst/>
                    </a:prstGeom>
                    <a:noFill/>
                  </pic:spPr>
                </pic:pic>
              </a:graphicData>
            </a:graphic>
          </wp:inline>
        </w:drawing>
      </w:r>
    </w:p>
    <w:p w14:paraId="374A6BAE" w14:textId="61B87344" w:rsidR="008F3DC7" w:rsidRPr="002133A9" w:rsidRDefault="0011369F" w:rsidP="00EB3DF0">
      <w:pPr>
        <w:pStyle w:val="CodeLevel1"/>
        <w:numPr>
          <w:ilvl w:val="0"/>
          <w:numId w:val="36"/>
        </w:numPr>
        <w:rPr>
          <w:lang w:val="en-IN"/>
        </w:rPr>
      </w:pPr>
      <w:r>
        <w:rPr>
          <w:lang w:val="en-IN"/>
        </w:rPr>
        <w:t>D-</w:t>
      </w:r>
      <w:r w:rsidR="008F3DC7" w:rsidRPr="00C603A9">
        <w:rPr>
          <w:lang w:val="en-IN"/>
        </w:rPr>
        <w:t xml:space="preserve">5170-2&gt; </w:t>
      </w:r>
      <w:r w:rsidR="008F3DC7" w:rsidRPr="00C603A9">
        <w:rPr>
          <w:b/>
          <w:bCs/>
          <w:lang w:val="en-IN"/>
        </w:rPr>
        <w:t>config</w:t>
      </w:r>
    </w:p>
    <w:p w14:paraId="1DE14A7C" w14:textId="126D8AE5" w:rsidR="002133A9" w:rsidRPr="00C603A9" w:rsidRDefault="002133A9" w:rsidP="00EB3DF0">
      <w:pPr>
        <w:pStyle w:val="CodeLevel1"/>
        <w:numPr>
          <w:ilvl w:val="0"/>
          <w:numId w:val="36"/>
        </w:numPr>
        <w:rPr>
          <w:lang w:val="en-IN"/>
        </w:rPr>
      </w:pPr>
      <w:r w:rsidRPr="00532EDD">
        <w:t>diag@</w:t>
      </w:r>
      <w:r w:rsidR="0011369F">
        <w:t>D-</w:t>
      </w:r>
      <w:r w:rsidRPr="00532EDD">
        <w:t xml:space="preserve">5170-2# </w:t>
      </w:r>
      <w:r w:rsidRPr="00532EDD">
        <w:rPr>
          <w:b/>
          <w:bCs/>
        </w:rPr>
        <w:t xml:space="preserve">pon-ctrl </w:t>
      </w:r>
      <w:proofErr w:type="spellStart"/>
      <w:r w:rsidRPr="00532EDD">
        <w:rPr>
          <w:b/>
          <w:bCs/>
        </w:rPr>
        <w:t>sla</w:t>
      </w:r>
      <w:proofErr w:type="spellEnd"/>
      <w:r w:rsidRPr="00532EDD">
        <w:rPr>
          <w:b/>
          <w:bCs/>
        </w:rPr>
        <w:t xml:space="preserve">-profiles </w:t>
      </w:r>
      <w:proofErr w:type="spellStart"/>
      <w:r w:rsidRPr="00532EDD">
        <w:rPr>
          <w:b/>
          <w:bCs/>
        </w:rPr>
        <w:t>sla</w:t>
      </w:r>
      <w:proofErr w:type="spellEnd"/>
      <w:r w:rsidRPr="00532EDD">
        <w:rPr>
          <w:b/>
          <w:bCs/>
        </w:rPr>
        <w:t>-profile SLA_</w:t>
      </w:r>
      <w:r>
        <w:rPr>
          <w:b/>
          <w:bCs/>
        </w:rPr>
        <w:t>20</w:t>
      </w:r>
      <w:r w:rsidRPr="00532EDD">
        <w:rPr>
          <w:b/>
          <w:bCs/>
        </w:rPr>
        <w:t xml:space="preserve"> up-fixed-rate 0 up-guaranteed-rate 128 up-guaranteed-max-burst 409600 up-best-effort-rate 1000000 up-best-effort-max-burst 409600 up-priority 1 up-service-limit 128 up-min-grant-period 0 up-max-grant-period 10 down-guaranteed-rate 128 down-guaranteed-max-burst 262144 down-best-effort-rate 1000000 down-best-effort-max-burst 245760</w:t>
      </w:r>
    </w:p>
    <w:p w14:paraId="7BBA5B38" w14:textId="4102D16F" w:rsidR="008F3DC7" w:rsidRDefault="008F3DC7" w:rsidP="008F3DC7">
      <w:pPr>
        <w:spacing w:after="200" w:line="276" w:lineRule="auto"/>
        <w:ind w:left="1080"/>
      </w:pPr>
    </w:p>
    <w:p w14:paraId="242968F1" w14:textId="63ABA251" w:rsidR="00576FB5" w:rsidRDefault="00576FB5" w:rsidP="008F3DC7">
      <w:pPr>
        <w:spacing w:after="200" w:line="276" w:lineRule="auto"/>
        <w:ind w:left="1080"/>
      </w:pPr>
    </w:p>
    <w:p w14:paraId="4A7EE32E" w14:textId="00DE28D1" w:rsidR="00576FB5" w:rsidRDefault="00576FB5" w:rsidP="008F3DC7">
      <w:pPr>
        <w:spacing w:after="200" w:line="276" w:lineRule="auto"/>
        <w:ind w:left="1080"/>
      </w:pPr>
    </w:p>
    <w:p w14:paraId="65D089E1" w14:textId="0C46602C" w:rsidR="00576FB5" w:rsidRDefault="00576FB5" w:rsidP="008F3DC7">
      <w:pPr>
        <w:spacing w:after="200" w:line="276" w:lineRule="auto"/>
        <w:ind w:left="1080"/>
      </w:pPr>
    </w:p>
    <w:p w14:paraId="02E4385A" w14:textId="0852894C" w:rsidR="00576FB5" w:rsidRDefault="00576FB5" w:rsidP="008F3DC7">
      <w:pPr>
        <w:spacing w:after="200" w:line="276" w:lineRule="auto"/>
        <w:ind w:left="1080"/>
      </w:pPr>
    </w:p>
    <w:p w14:paraId="6169EFB8" w14:textId="381E3EC6" w:rsidR="00576FB5" w:rsidRDefault="00576FB5" w:rsidP="008F3DC7">
      <w:pPr>
        <w:spacing w:after="200" w:line="276" w:lineRule="auto"/>
        <w:ind w:left="1080"/>
      </w:pPr>
    </w:p>
    <w:p w14:paraId="7B5B13C8" w14:textId="7012E866" w:rsidR="00576FB5" w:rsidRDefault="00576FB5" w:rsidP="008F3DC7">
      <w:pPr>
        <w:spacing w:after="200" w:line="276" w:lineRule="auto"/>
        <w:ind w:left="1080"/>
      </w:pPr>
    </w:p>
    <w:p w14:paraId="206A7DEE" w14:textId="306DC417" w:rsidR="00576FB5" w:rsidRDefault="00576FB5" w:rsidP="008F3DC7">
      <w:pPr>
        <w:spacing w:after="200" w:line="276" w:lineRule="auto"/>
        <w:ind w:left="1080"/>
      </w:pPr>
    </w:p>
    <w:p w14:paraId="7E087BC5" w14:textId="26813778" w:rsidR="00576FB5" w:rsidRDefault="00576FB5" w:rsidP="008F3DC7">
      <w:pPr>
        <w:spacing w:after="200" w:line="276" w:lineRule="auto"/>
        <w:ind w:left="1080"/>
      </w:pPr>
    </w:p>
    <w:p w14:paraId="4639B6A8" w14:textId="77777777" w:rsidR="00576FB5" w:rsidRDefault="00576FB5" w:rsidP="008F3DC7">
      <w:pPr>
        <w:spacing w:after="200" w:line="276" w:lineRule="auto"/>
        <w:ind w:left="1080"/>
      </w:pPr>
    </w:p>
    <w:p w14:paraId="4568D518" w14:textId="49C85E14" w:rsidR="008F3DC7" w:rsidRDefault="008F3DC7" w:rsidP="008F3DC7">
      <w:pPr>
        <w:spacing w:after="200" w:line="276" w:lineRule="auto"/>
        <w:ind w:left="1080"/>
      </w:pPr>
      <w:r>
        <w:t>Provision the NNI Network</w:t>
      </w:r>
    </w:p>
    <w:p w14:paraId="26CE1031" w14:textId="3E9718FB" w:rsidR="00516570" w:rsidRDefault="005D1B86" w:rsidP="008F3DC7">
      <w:pPr>
        <w:spacing w:after="200" w:line="276" w:lineRule="auto"/>
        <w:ind w:left="1080"/>
      </w:pPr>
      <w:r>
        <w:rPr>
          <w:noProof/>
        </w:rPr>
        <w:drawing>
          <wp:inline distT="0" distB="0" distL="0" distR="0" wp14:anchorId="1C6FC19C" wp14:editId="500F0078">
            <wp:extent cx="4939196" cy="2516384"/>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1700" cy="2522754"/>
                    </a:xfrm>
                    <a:prstGeom prst="rect">
                      <a:avLst/>
                    </a:prstGeom>
                    <a:noFill/>
                  </pic:spPr>
                </pic:pic>
              </a:graphicData>
            </a:graphic>
          </wp:inline>
        </w:drawing>
      </w:r>
    </w:p>
    <w:p w14:paraId="638ACBD3" w14:textId="4362B809" w:rsidR="008F3DC7" w:rsidRPr="002133A9" w:rsidRDefault="0011369F" w:rsidP="00EB3DF0">
      <w:pPr>
        <w:pStyle w:val="CodeLevel1"/>
        <w:numPr>
          <w:ilvl w:val="0"/>
          <w:numId w:val="136"/>
        </w:numPr>
        <w:rPr>
          <w:lang w:val="en-IN"/>
        </w:rPr>
      </w:pPr>
      <w:r>
        <w:rPr>
          <w:lang w:val="en-IN"/>
        </w:rPr>
        <w:t>D-</w:t>
      </w:r>
      <w:r w:rsidR="008F3DC7" w:rsidRPr="002133A9">
        <w:rPr>
          <w:lang w:val="en-IN"/>
        </w:rPr>
        <w:t xml:space="preserve">5170-2&gt; </w:t>
      </w:r>
      <w:r w:rsidR="008F3DC7" w:rsidRPr="002133A9">
        <w:rPr>
          <w:b/>
          <w:bCs/>
          <w:lang w:val="en-IN"/>
        </w:rPr>
        <w:t>config</w:t>
      </w:r>
    </w:p>
    <w:p w14:paraId="36EDF51A" w14:textId="1A85611C" w:rsidR="004C5DEB" w:rsidRPr="004C5DEB" w:rsidRDefault="001B43CD" w:rsidP="004C5DEB">
      <w:pPr>
        <w:pStyle w:val="CodeLevel1"/>
        <w:rPr>
          <w:lang w:val="en-IN"/>
        </w:rPr>
      </w:pPr>
      <w:r w:rsidRPr="00532EDD">
        <w:t>diag@</w:t>
      </w:r>
      <w:r w:rsidR="0011369F">
        <w:t>D-</w:t>
      </w:r>
      <w:r w:rsidRPr="00532EDD">
        <w:t xml:space="preserve">5170-2# </w:t>
      </w:r>
      <w:r w:rsidRPr="00532EDD">
        <w:rPr>
          <w:b/>
          <w:bCs/>
        </w:rPr>
        <w:t>pon-ctrl olts olt OLT_</w:t>
      </w:r>
      <w:r>
        <w:rPr>
          <w:b/>
          <w:bCs/>
        </w:rPr>
        <w:t>20</w:t>
      </w:r>
      <w:r w:rsidRPr="00532EDD">
        <w:rPr>
          <w:b/>
          <w:bCs/>
        </w:rPr>
        <w:t xml:space="preserve"> </w:t>
      </w:r>
      <w:proofErr w:type="spellStart"/>
      <w:r w:rsidRPr="00532EDD">
        <w:rPr>
          <w:b/>
          <w:bCs/>
        </w:rPr>
        <w:t>nni</w:t>
      </w:r>
      <w:proofErr w:type="spellEnd"/>
      <w:r w:rsidRPr="00532EDD">
        <w:rPr>
          <w:b/>
          <w:bCs/>
        </w:rPr>
        <w:t xml:space="preserve">-networks </w:t>
      </w:r>
      <w:proofErr w:type="spellStart"/>
      <w:r w:rsidRPr="00532EDD">
        <w:rPr>
          <w:b/>
          <w:bCs/>
        </w:rPr>
        <w:t>nni</w:t>
      </w:r>
      <w:proofErr w:type="spellEnd"/>
      <w:r w:rsidRPr="00532EDD">
        <w:rPr>
          <w:b/>
          <w:bCs/>
        </w:rPr>
        <w:t>-network NET_</w:t>
      </w:r>
      <w:r>
        <w:rPr>
          <w:b/>
          <w:bCs/>
        </w:rPr>
        <w:t>20</w:t>
      </w:r>
      <w:r w:rsidRPr="00532EDD">
        <w:rPr>
          <w:b/>
          <w:bCs/>
        </w:rPr>
        <w:t xml:space="preserve">0 match-stag </w:t>
      </w:r>
      <w:r>
        <w:rPr>
          <w:b/>
          <w:bCs/>
        </w:rPr>
        <w:t>200</w:t>
      </w:r>
      <w:r w:rsidRPr="00532EDD">
        <w:rPr>
          <w:b/>
          <w:bCs/>
        </w:rPr>
        <w:t xml:space="preserve"> match-ctag-1 65535 match-ctag-2 65535 tag-action pop tag-action-pop 1</w:t>
      </w:r>
    </w:p>
    <w:p w14:paraId="59399EFC" w14:textId="77777777" w:rsidR="004C5DEB" w:rsidRDefault="004C5DEB" w:rsidP="004C5DEB">
      <w:pPr>
        <w:pStyle w:val="CommentText"/>
      </w:pPr>
      <w:r>
        <w:t xml:space="preserve">Note: NNI Networks use an attribute called a “Flooding Link”. By default, a flooding link is created when defining an NNI. A flooding link is used to carry any unlearned unicast traffic as well as multicast and broadcast traffic. You can disable this link by adding </w:t>
      </w:r>
      <w:r w:rsidRPr="009C0A76">
        <w:rPr>
          <w:rFonts w:ascii="Courier New" w:hAnsi="Courier New" w:cs="Courier New"/>
          <w:b/>
          <w:bCs/>
        </w:rPr>
        <w:t>flooding-link disabled</w:t>
      </w:r>
      <w:r>
        <w:rPr>
          <w:b/>
          <w:bCs/>
        </w:rPr>
        <w:t xml:space="preserve"> </w:t>
      </w:r>
      <w:r>
        <w:t xml:space="preserve">to the command above. If disabled, any unlearned unicast, multicast or broadcast traffic will be transmitted on the </w:t>
      </w:r>
      <w:r w:rsidRPr="009C0A76">
        <w:rPr>
          <w:b/>
          <w:bCs/>
        </w:rPr>
        <w:t>first</w:t>
      </w:r>
      <w:r>
        <w:t xml:space="preserve"> datalink added to the NNI network through a PON connection.</w:t>
      </w:r>
    </w:p>
    <w:p w14:paraId="129500D7" w14:textId="77777777" w:rsidR="004C5DEB" w:rsidRPr="0093585F" w:rsidRDefault="004C5DEB" w:rsidP="004C5DEB">
      <w:pPr>
        <w:pStyle w:val="CommentText"/>
        <w:rPr>
          <w:lang w:val="en-IN"/>
        </w:rPr>
      </w:pPr>
      <w:r>
        <w:t>If disabled, no more than one PON connection and datalink can be connected to the NNI network. When the flooding link is disabled, any attempt to create a 2</w:t>
      </w:r>
      <w:r w:rsidRPr="001D28C5">
        <w:rPr>
          <w:vertAlign w:val="superscript"/>
        </w:rPr>
        <w:t>nd</w:t>
      </w:r>
      <w:r>
        <w:t xml:space="preserve"> PON connection will result in an error. Further, this parameter cannot be modified once NNI is created. Changing this attribute, requires the NNI to be deleted and recreated.</w:t>
      </w:r>
    </w:p>
    <w:p w14:paraId="0048DDAB" w14:textId="61E0ACF3" w:rsidR="00EE76A3" w:rsidRDefault="00EE76A3" w:rsidP="00E90F09">
      <w:pPr>
        <w:pStyle w:val="Heading3"/>
      </w:pPr>
    </w:p>
    <w:p w14:paraId="0357E390" w14:textId="794E0308" w:rsidR="004C5DEB" w:rsidRDefault="004C5DEB" w:rsidP="004C5DEB">
      <w:pPr>
        <w:pStyle w:val="BodyNormal"/>
        <w:rPr>
          <w:lang w:eastAsia="en-US"/>
        </w:rPr>
      </w:pPr>
    </w:p>
    <w:p w14:paraId="40D73C52" w14:textId="77777777" w:rsidR="004C5DEB" w:rsidRPr="004C5DEB" w:rsidRDefault="004C5DEB" w:rsidP="004C5DEB">
      <w:pPr>
        <w:pStyle w:val="BodyNormal"/>
        <w:rPr>
          <w:lang w:eastAsia="en-US"/>
        </w:rPr>
      </w:pPr>
    </w:p>
    <w:p w14:paraId="0D118B3B" w14:textId="55F98A9A" w:rsidR="00702C2C" w:rsidRPr="00702C2C" w:rsidRDefault="00702C2C" w:rsidP="00EB3DF0">
      <w:pPr>
        <w:pStyle w:val="NumberedListNormal"/>
        <w:numPr>
          <w:ilvl w:val="0"/>
          <w:numId w:val="35"/>
        </w:numPr>
      </w:pPr>
      <w:r>
        <w:lastRenderedPageBreak/>
        <w:t>Verify the SLA profiles with this common command:</w:t>
      </w:r>
    </w:p>
    <w:p w14:paraId="59B0C401" w14:textId="5B383C13" w:rsidR="00F13667" w:rsidRDefault="00770734" w:rsidP="00BC79F0">
      <w:pPr>
        <w:pStyle w:val="Heading3"/>
      </w:pPr>
      <w:r>
        <w:rPr>
          <w:noProof/>
        </w:rPr>
        <w:drawing>
          <wp:inline distT="0" distB="0" distL="0" distR="0" wp14:anchorId="1B066EB1" wp14:editId="727C7EB3">
            <wp:extent cx="5567873" cy="106976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7658" cy="1098543"/>
                    </a:xfrm>
                    <a:prstGeom prst="rect">
                      <a:avLst/>
                    </a:prstGeom>
                    <a:noFill/>
                  </pic:spPr>
                </pic:pic>
              </a:graphicData>
            </a:graphic>
          </wp:inline>
        </w:drawing>
      </w:r>
    </w:p>
    <w:p w14:paraId="093C732C" w14:textId="77777777" w:rsidR="00F13667" w:rsidRPr="00F13667" w:rsidRDefault="00F13667" w:rsidP="00F13667">
      <w:pPr>
        <w:pStyle w:val="BodyNormal"/>
        <w:rPr>
          <w:lang w:eastAsia="en-US"/>
        </w:rPr>
      </w:pPr>
    </w:p>
    <w:p w14:paraId="6D558D07" w14:textId="16A48957" w:rsidR="00702C2C" w:rsidRDefault="00702C2C" w:rsidP="00EB3DF0">
      <w:pPr>
        <w:pStyle w:val="NumberedListNormal"/>
        <w:numPr>
          <w:ilvl w:val="0"/>
          <w:numId w:val="35"/>
        </w:numPr>
      </w:pPr>
      <w:r>
        <w:t>Display a summary of all NNI Networks on a specific OLT with this command:</w:t>
      </w:r>
    </w:p>
    <w:p w14:paraId="1E88C6B7" w14:textId="17658F61" w:rsidR="00813663" w:rsidRDefault="002E2DA3" w:rsidP="000E13C5">
      <w:pPr>
        <w:pStyle w:val="BodyNormal"/>
        <w:rPr>
          <w:lang w:eastAsia="en-US"/>
        </w:rPr>
      </w:pPr>
      <w:r>
        <w:rPr>
          <w:noProof/>
          <w:lang w:eastAsia="en-US"/>
        </w:rPr>
        <w:drawing>
          <wp:inline distT="0" distB="0" distL="0" distR="0" wp14:anchorId="33C87A75" wp14:editId="733FFC60">
            <wp:extent cx="5850144" cy="1436376"/>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7546" cy="1443104"/>
                    </a:xfrm>
                    <a:prstGeom prst="rect">
                      <a:avLst/>
                    </a:prstGeom>
                    <a:noFill/>
                  </pic:spPr>
                </pic:pic>
              </a:graphicData>
            </a:graphic>
          </wp:inline>
        </w:drawing>
      </w:r>
    </w:p>
    <w:p w14:paraId="2E3A33FD" w14:textId="09E929C9" w:rsidR="00BC79F0" w:rsidRDefault="00BC79F0" w:rsidP="000E13C5">
      <w:pPr>
        <w:pStyle w:val="BodyNormal"/>
        <w:rPr>
          <w:lang w:eastAsia="en-US"/>
        </w:rPr>
      </w:pPr>
    </w:p>
    <w:p w14:paraId="50F4B253" w14:textId="77777777" w:rsidR="00BC79F0" w:rsidRDefault="00BC79F0" w:rsidP="000E13C5">
      <w:pPr>
        <w:pStyle w:val="BodyNormal"/>
        <w:rPr>
          <w:lang w:eastAsia="en-US"/>
        </w:rPr>
      </w:pPr>
    </w:p>
    <w:p w14:paraId="6D8E93EE" w14:textId="1A842F1F" w:rsidR="006405E3" w:rsidRDefault="00702C2C" w:rsidP="006405E3">
      <w:pPr>
        <w:pStyle w:val="NumberedListNormal"/>
        <w:numPr>
          <w:ilvl w:val="0"/>
          <w:numId w:val="35"/>
        </w:numPr>
      </w:pPr>
      <w:r>
        <w:t>Display a specific NNI Network for a specific OLT with this command:</w:t>
      </w:r>
    </w:p>
    <w:p w14:paraId="576DDBB2" w14:textId="5549A38F" w:rsidR="002A1AB9" w:rsidRDefault="004A20AF" w:rsidP="002A1AB9">
      <w:pPr>
        <w:pStyle w:val="NumberedListNormal"/>
        <w:numPr>
          <w:ilvl w:val="0"/>
          <w:numId w:val="0"/>
        </w:numPr>
      </w:pPr>
      <w:r>
        <w:rPr>
          <w:noProof/>
        </w:rPr>
        <w:drawing>
          <wp:inline distT="0" distB="0" distL="0" distR="0" wp14:anchorId="679E8C3D" wp14:editId="5CE37588">
            <wp:extent cx="6046903" cy="2574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2864" cy="2594522"/>
                    </a:xfrm>
                    <a:prstGeom prst="rect">
                      <a:avLst/>
                    </a:prstGeom>
                    <a:noFill/>
                  </pic:spPr>
                </pic:pic>
              </a:graphicData>
            </a:graphic>
          </wp:inline>
        </w:drawing>
      </w:r>
    </w:p>
    <w:p w14:paraId="2EADECF3" w14:textId="77777777" w:rsidR="006405E3" w:rsidRPr="00702C2C" w:rsidRDefault="006405E3" w:rsidP="002A1AB9">
      <w:pPr>
        <w:pStyle w:val="NumberedListNormal"/>
        <w:numPr>
          <w:ilvl w:val="0"/>
          <w:numId w:val="0"/>
        </w:numPr>
      </w:pPr>
    </w:p>
    <w:p w14:paraId="28C76506" w14:textId="1776DFB6" w:rsidR="000E13C5" w:rsidRDefault="0044292C" w:rsidP="000E13C5">
      <w:pPr>
        <w:pStyle w:val="BodyNormal"/>
        <w:rPr>
          <w:lang w:eastAsia="en-US"/>
        </w:rPr>
      </w:pPr>
      <w:r>
        <w:rPr>
          <w:noProof/>
          <w:lang w:eastAsia="en-US"/>
        </w:rPr>
        <w:lastRenderedPageBreak/>
        <w:drawing>
          <wp:inline distT="0" distB="0" distL="0" distR="0" wp14:anchorId="35B829E2" wp14:editId="089450FF">
            <wp:extent cx="6107734" cy="2628632"/>
            <wp:effectExtent l="0" t="0" r="7620" b="63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6023" cy="2636503"/>
                    </a:xfrm>
                    <a:prstGeom prst="rect">
                      <a:avLst/>
                    </a:prstGeom>
                    <a:noFill/>
                  </pic:spPr>
                </pic:pic>
              </a:graphicData>
            </a:graphic>
          </wp:inline>
        </w:drawing>
      </w:r>
    </w:p>
    <w:p w14:paraId="5130A632" w14:textId="184962CD" w:rsidR="006371FB" w:rsidRDefault="006371FB" w:rsidP="00CA358D">
      <w:pPr>
        <w:pStyle w:val="NumberedListNormal"/>
        <w:numPr>
          <w:ilvl w:val="0"/>
          <w:numId w:val="0"/>
        </w:numPr>
        <w:rPr>
          <w:noProof/>
        </w:rPr>
      </w:pPr>
    </w:p>
    <w:p w14:paraId="526016A8" w14:textId="21760E91" w:rsidR="006405E3" w:rsidRDefault="006405E3" w:rsidP="00CA358D">
      <w:pPr>
        <w:pStyle w:val="NumberedListNormal"/>
        <w:numPr>
          <w:ilvl w:val="0"/>
          <w:numId w:val="0"/>
        </w:numPr>
        <w:rPr>
          <w:noProof/>
        </w:rPr>
      </w:pPr>
    </w:p>
    <w:p w14:paraId="49198A5F" w14:textId="73DE331A" w:rsidR="006405E3" w:rsidRDefault="006405E3" w:rsidP="00CA358D">
      <w:pPr>
        <w:pStyle w:val="NumberedListNormal"/>
        <w:numPr>
          <w:ilvl w:val="0"/>
          <w:numId w:val="0"/>
        </w:numPr>
        <w:rPr>
          <w:noProof/>
        </w:rPr>
      </w:pPr>
    </w:p>
    <w:p w14:paraId="2E5B6F6C" w14:textId="5669FDBB" w:rsidR="006405E3" w:rsidRDefault="006405E3" w:rsidP="00CA358D">
      <w:pPr>
        <w:pStyle w:val="NumberedListNormal"/>
        <w:numPr>
          <w:ilvl w:val="0"/>
          <w:numId w:val="0"/>
        </w:numPr>
        <w:rPr>
          <w:noProof/>
        </w:rPr>
      </w:pPr>
    </w:p>
    <w:p w14:paraId="3B37D822" w14:textId="686B6B16" w:rsidR="00BC79F0" w:rsidRDefault="00BC79F0" w:rsidP="00CA358D">
      <w:pPr>
        <w:pStyle w:val="NumberedListNormal"/>
        <w:numPr>
          <w:ilvl w:val="0"/>
          <w:numId w:val="0"/>
        </w:numPr>
        <w:rPr>
          <w:noProof/>
        </w:rPr>
      </w:pPr>
    </w:p>
    <w:p w14:paraId="7BF829EB" w14:textId="7A6D1108" w:rsidR="00BC79F0" w:rsidRDefault="00BC79F0" w:rsidP="00CA358D">
      <w:pPr>
        <w:pStyle w:val="NumberedListNormal"/>
        <w:numPr>
          <w:ilvl w:val="0"/>
          <w:numId w:val="0"/>
        </w:numPr>
        <w:rPr>
          <w:noProof/>
        </w:rPr>
      </w:pPr>
    </w:p>
    <w:p w14:paraId="45335911" w14:textId="5DECB013" w:rsidR="00BC79F0" w:rsidRDefault="00BC79F0" w:rsidP="00CA358D">
      <w:pPr>
        <w:pStyle w:val="NumberedListNormal"/>
        <w:numPr>
          <w:ilvl w:val="0"/>
          <w:numId w:val="0"/>
        </w:numPr>
        <w:rPr>
          <w:noProof/>
        </w:rPr>
      </w:pPr>
    </w:p>
    <w:p w14:paraId="5C2BAD01" w14:textId="1298F2FB" w:rsidR="00BC79F0" w:rsidRDefault="00BC79F0" w:rsidP="00CA358D">
      <w:pPr>
        <w:pStyle w:val="NumberedListNormal"/>
        <w:numPr>
          <w:ilvl w:val="0"/>
          <w:numId w:val="0"/>
        </w:numPr>
        <w:rPr>
          <w:noProof/>
        </w:rPr>
      </w:pPr>
    </w:p>
    <w:p w14:paraId="10AE4514" w14:textId="089CC518" w:rsidR="00BC79F0" w:rsidRDefault="00BC79F0" w:rsidP="00CA358D">
      <w:pPr>
        <w:pStyle w:val="NumberedListNormal"/>
        <w:numPr>
          <w:ilvl w:val="0"/>
          <w:numId w:val="0"/>
        </w:numPr>
        <w:rPr>
          <w:noProof/>
        </w:rPr>
      </w:pPr>
    </w:p>
    <w:p w14:paraId="0141DF5F" w14:textId="5722F516" w:rsidR="00BC79F0" w:rsidRDefault="00BC79F0" w:rsidP="00CA358D">
      <w:pPr>
        <w:pStyle w:val="NumberedListNormal"/>
        <w:numPr>
          <w:ilvl w:val="0"/>
          <w:numId w:val="0"/>
        </w:numPr>
        <w:rPr>
          <w:noProof/>
        </w:rPr>
      </w:pPr>
    </w:p>
    <w:p w14:paraId="732121F6" w14:textId="1D20BB0D" w:rsidR="00BC79F0" w:rsidRDefault="00BC79F0" w:rsidP="00CA358D">
      <w:pPr>
        <w:pStyle w:val="NumberedListNormal"/>
        <w:numPr>
          <w:ilvl w:val="0"/>
          <w:numId w:val="0"/>
        </w:numPr>
        <w:rPr>
          <w:noProof/>
        </w:rPr>
      </w:pPr>
    </w:p>
    <w:p w14:paraId="0BB490A2" w14:textId="391DE13A" w:rsidR="00E329D9" w:rsidRDefault="00E329D9" w:rsidP="00CA358D">
      <w:pPr>
        <w:pStyle w:val="NumberedListNormal"/>
        <w:numPr>
          <w:ilvl w:val="0"/>
          <w:numId w:val="0"/>
        </w:numPr>
        <w:rPr>
          <w:noProof/>
        </w:rPr>
      </w:pPr>
    </w:p>
    <w:p w14:paraId="4A5650D3" w14:textId="6C6797ED" w:rsidR="00E329D9" w:rsidRDefault="00E329D9" w:rsidP="00CA358D">
      <w:pPr>
        <w:pStyle w:val="NumberedListNormal"/>
        <w:numPr>
          <w:ilvl w:val="0"/>
          <w:numId w:val="0"/>
        </w:numPr>
        <w:rPr>
          <w:noProof/>
        </w:rPr>
      </w:pPr>
    </w:p>
    <w:p w14:paraId="5D3C40CD" w14:textId="6B8EF347" w:rsidR="00E329D9" w:rsidRDefault="00E329D9" w:rsidP="00CA358D">
      <w:pPr>
        <w:pStyle w:val="NumberedListNormal"/>
        <w:numPr>
          <w:ilvl w:val="0"/>
          <w:numId w:val="0"/>
        </w:numPr>
        <w:rPr>
          <w:noProof/>
        </w:rPr>
      </w:pPr>
    </w:p>
    <w:p w14:paraId="6617DFD4" w14:textId="3CF2BDBA" w:rsidR="00E329D9" w:rsidRDefault="00E329D9" w:rsidP="00CA358D">
      <w:pPr>
        <w:pStyle w:val="NumberedListNormal"/>
        <w:numPr>
          <w:ilvl w:val="0"/>
          <w:numId w:val="0"/>
        </w:numPr>
        <w:rPr>
          <w:noProof/>
        </w:rPr>
      </w:pPr>
    </w:p>
    <w:p w14:paraId="4765701F" w14:textId="198B3027" w:rsidR="00E329D9" w:rsidRDefault="00E329D9" w:rsidP="00CA358D">
      <w:pPr>
        <w:pStyle w:val="NumberedListNormal"/>
        <w:numPr>
          <w:ilvl w:val="0"/>
          <w:numId w:val="0"/>
        </w:numPr>
        <w:rPr>
          <w:noProof/>
        </w:rPr>
      </w:pPr>
    </w:p>
    <w:p w14:paraId="0BC3084F" w14:textId="542284C2" w:rsidR="00E329D9" w:rsidRDefault="00E329D9" w:rsidP="00CA358D">
      <w:pPr>
        <w:pStyle w:val="NumberedListNormal"/>
        <w:numPr>
          <w:ilvl w:val="0"/>
          <w:numId w:val="0"/>
        </w:numPr>
        <w:rPr>
          <w:noProof/>
        </w:rPr>
      </w:pPr>
    </w:p>
    <w:p w14:paraId="4B4BD9F2" w14:textId="37F50017" w:rsidR="00E329D9" w:rsidRDefault="00E329D9" w:rsidP="00CA358D">
      <w:pPr>
        <w:pStyle w:val="NumberedListNormal"/>
        <w:numPr>
          <w:ilvl w:val="0"/>
          <w:numId w:val="0"/>
        </w:numPr>
        <w:rPr>
          <w:noProof/>
        </w:rPr>
      </w:pPr>
    </w:p>
    <w:p w14:paraId="4D1150C4" w14:textId="2C5443F3" w:rsidR="00E329D9" w:rsidRDefault="00E329D9" w:rsidP="00CA358D">
      <w:pPr>
        <w:pStyle w:val="NumberedListNormal"/>
        <w:numPr>
          <w:ilvl w:val="0"/>
          <w:numId w:val="0"/>
        </w:numPr>
        <w:rPr>
          <w:noProof/>
        </w:rPr>
      </w:pPr>
    </w:p>
    <w:p w14:paraId="37BF8577" w14:textId="496FE4F2" w:rsidR="00E329D9" w:rsidRDefault="00E329D9" w:rsidP="00CA358D">
      <w:pPr>
        <w:pStyle w:val="NumberedListNormal"/>
        <w:numPr>
          <w:ilvl w:val="0"/>
          <w:numId w:val="0"/>
        </w:numPr>
        <w:rPr>
          <w:noProof/>
        </w:rPr>
      </w:pPr>
    </w:p>
    <w:p w14:paraId="64AEF306" w14:textId="26AE2897" w:rsidR="00E329D9" w:rsidRDefault="00E329D9" w:rsidP="00CA358D">
      <w:pPr>
        <w:pStyle w:val="NumberedListNormal"/>
        <w:numPr>
          <w:ilvl w:val="0"/>
          <w:numId w:val="0"/>
        </w:numPr>
        <w:rPr>
          <w:noProof/>
        </w:rPr>
      </w:pPr>
    </w:p>
    <w:p w14:paraId="0257E28E" w14:textId="009B0FD2" w:rsidR="00E329D9" w:rsidRDefault="00E329D9" w:rsidP="00CA358D">
      <w:pPr>
        <w:pStyle w:val="NumberedListNormal"/>
        <w:numPr>
          <w:ilvl w:val="0"/>
          <w:numId w:val="0"/>
        </w:numPr>
        <w:rPr>
          <w:noProof/>
        </w:rPr>
      </w:pPr>
    </w:p>
    <w:p w14:paraId="57BAA18A" w14:textId="2DD40917" w:rsidR="00E329D9" w:rsidRDefault="00E329D9" w:rsidP="00CA358D">
      <w:pPr>
        <w:pStyle w:val="NumberedListNormal"/>
        <w:numPr>
          <w:ilvl w:val="0"/>
          <w:numId w:val="0"/>
        </w:numPr>
        <w:rPr>
          <w:noProof/>
        </w:rPr>
      </w:pPr>
    </w:p>
    <w:p w14:paraId="3A6D758C" w14:textId="77777777" w:rsidR="00E329D9" w:rsidRDefault="00E329D9" w:rsidP="00CA358D">
      <w:pPr>
        <w:pStyle w:val="NumberedListNormal"/>
        <w:numPr>
          <w:ilvl w:val="0"/>
          <w:numId w:val="0"/>
        </w:numPr>
        <w:rPr>
          <w:noProof/>
        </w:rPr>
      </w:pPr>
    </w:p>
    <w:p w14:paraId="58493495" w14:textId="77777777" w:rsidR="00BC79F0" w:rsidRDefault="00BC79F0" w:rsidP="00CA358D">
      <w:pPr>
        <w:pStyle w:val="NumberedListNormal"/>
        <w:numPr>
          <w:ilvl w:val="0"/>
          <w:numId w:val="0"/>
        </w:numPr>
        <w:rPr>
          <w:noProof/>
        </w:rPr>
      </w:pPr>
    </w:p>
    <w:p w14:paraId="78DAB729" w14:textId="77777777" w:rsidR="006405E3" w:rsidRDefault="006405E3" w:rsidP="00CA358D">
      <w:pPr>
        <w:pStyle w:val="NumberedListNormal"/>
        <w:numPr>
          <w:ilvl w:val="0"/>
          <w:numId w:val="0"/>
        </w:numPr>
        <w:rPr>
          <w:noProof/>
        </w:rPr>
      </w:pPr>
    </w:p>
    <w:p w14:paraId="33D516FD" w14:textId="6D8716B9" w:rsidR="002D2D4F" w:rsidRDefault="002D2D4F" w:rsidP="009F2589">
      <w:pPr>
        <w:pStyle w:val="Heading3"/>
        <w:rPr>
          <w:noProof/>
        </w:rPr>
      </w:pPr>
      <w:r>
        <w:rPr>
          <w:noProof/>
        </w:rPr>
        <w:lastRenderedPageBreak/>
        <w:t xml:space="preserve">Task </w:t>
      </w:r>
      <w:r w:rsidR="00BF40C6">
        <w:rPr>
          <w:noProof/>
        </w:rPr>
        <w:t>3</w:t>
      </w:r>
      <w:r>
        <w:rPr>
          <w:noProof/>
        </w:rPr>
        <w:t xml:space="preserve">: Configure </w:t>
      </w:r>
      <w:r w:rsidR="003C6E04">
        <w:rPr>
          <w:noProof/>
        </w:rPr>
        <w:t xml:space="preserve">and verify </w:t>
      </w:r>
      <w:r>
        <w:rPr>
          <w:noProof/>
        </w:rPr>
        <w:t>the Datalink – EPL or EVPL</w:t>
      </w:r>
    </w:p>
    <w:p w14:paraId="15325DE8" w14:textId="23C2798A" w:rsidR="003C6E04" w:rsidRPr="00E96425" w:rsidRDefault="003C6E04" w:rsidP="003C6E04">
      <w:pPr>
        <w:autoSpaceDE w:val="0"/>
        <w:autoSpaceDN w:val="0"/>
        <w:adjustRightInd w:val="0"/>
        <w:spacing w:after="0" w:line="240" w:lineRule="auto"/>
        <w:rPr>
          <w:rFonts w:ascii="Arial" w:eastAsiaTheme="minorEastAsia" w:hAnsi="Arial" w:cs="Arial"/>
          <w:sz w:val="20"/>
          <w:szCs w:val="20"/>
          <w:lang w:val="en-GB"/>
        </w:rPr>
      </w:pPr>
      <w:r w:rsidRPr="00E96425">
        <w:rPr>
          <w:rFonts w:ascii="Arial" w:eastAsiaTheme="minorEastAsia" w:hAnsi="Arial" w:cs="Arial"/>
          <w:sz w:val="20"/>
          <w:szCs w:val="20"/>
          <w:lang w:val="en-GB"/>
        </w:rPr>
        <w:t>Since an EPL service encompasses all traffic on the configured port(s), only one EPL service can be configured on a UNI port.</w:t>
      </w:r>
      <w:r w:rsidR="00F319CE">
        <w:rPr>
          <w:rFonts w:ascii="Arial" w:eastAsiaTheme="minorEastAsia" w:hAnsi="Arial" w:cs="Arial"/>
          <w:sz w:val="20"/>
          <w:szCs w:val="20"/>
          <w:lang w:val="en-GB"/>
        </w:rPr>
        <w:t xml:space="preserve"> </w:t>
      </w:r>
    </w:p>
    <w:p w14:paraId="74F11E54" w14:textId="1BA23EE1" w:rsidR="003C6E04" w:rsidRDefault="009C2858" w:rsidP="00EB3DF0">
      <w:pPr>
        <w:pStyle w:val="NumberList2"/>
        <w:numPr>
          <w:ilvl w:val="0"/>
          <w:numId w:val="103"/>
        </w:numPr>
      </w:pPr>
      <w:r>
        <w:t>P</w:t>
      </w:r>
      <w:r w:rsidR="003C6E04">
        <w:t>rovision a</w:t>
      </w:r>
      <w:r>
        <w:t>n</w:t>
      </w:r>
      <w:r w:rsidR="003C6E04">
        <w:t xml:space="preserve"> </w:t>
      </w:r>
      <w:r w:rsidR="003C6E04" w:rsidRPr="00F44EA3">
        <w:rPr>
          <w:b/>
          <w:bCs/>
        </w:rPr>
        <w:t>EPL</w:t>
      </w:r>
      <w:r w:rsidR="003C6E04">
        <w:t xml:space="preserve"> Datalink Service on UNI port 1</w:t>
      </w:r>
      <w:r>
        <w:t xml:space="preserve"> using these commands</w:t>
      </w:r>
      <w:r w:rsidR="003C6E04">
        <w:t>:</w:t>
      </w:r>
    </w:p>
    <w:p w14:paraId="0BDA5D72" w14:textId="77777777" w:rsidR="00553B68" w:rsidRDefault="003C6E04" w:rsidP="00790776">
      <w:pPr>
        <w:pStyle w:val="ListParagraph"/>
        <w:numPr>
          <w:ilvl w:val="1"/>
          <w:numId w:val="103"/>
        </w:numPr>
        <w:spacing w:after="200" w:line="276" w:lineRule="auto"/>
      </w:pPr>
      <w:r>
        <w:t>OLT_19:</w:t>
      </w:r>
    </w:p>
    <w:p w14:paraId="612573E0" w14:textId="5FF1B0A2" w:rsidR="003C6E04" w:rsidRDefault="00CF6F31" w:rsidP="00553B68">
      <w:pPr>
        <w:pStyle w:val="ListParagraph"/>
        <w:spacing w:after="200" w:line="276" w:lineRule="auto"/>
        <w:ind w:left="1440"/>
      </w:pPr>
      <w:r w:rsidRPr="00CF6F31">
        <w:rPr>
          <w:noProof/>
        </w:rPr>
        <w:drawing>
          <wp:inline distT="0" distB="0" distL="0" distR="0" wp14:anchorId="56121303" wp14:editId="7D9E7D60">
            <wp:extent cx="4877261" cy="2695492"/>
            <wp:effectExtent l="0" t="0" r="0" b="0"/>
            <wp:docPr id="757" name="Picture 7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descr="Diagram&#10;&#10;Description automatically generated"/>
                    <pic:cNvPicPr/>
                  </pic:nvPicPr>
                  <pic:blipFill>
                    <a:blip r:embed="rId70"/>
                    <a:stretch>
                      <a:fillRect/>
                    </a:stretch>
                  </pic:blipFill>
                  <pic:spPr>
                    <a:xfrm>
                      <a:off x="0" y="0"/>
                      <a:ext cx="4884361" cy="2699416"/>
                    </a:xfrm>
                    <a:prstGeom prst="rect">
                      <a:avLst/>
                    </a:prstGeom>
                  </pic:spPr>
                </pic:pic>
              </a:graphicData>
            </a:graphic>
          </wp:inline>
        </w:drawing>
      </w:r>
      <w:r w:rsidR="003C6E04">
        <w:t xml:space="preserve"> </w:t>
      </w:r>
    </w:p>
    <w:p w14:paraId="74DB3FD9" w14:textId="6E6B46FB" w:rsidR="003C6E04" w:rsidRPr="00B30196" w:rsidRDefault="002176FD" w:rsidP="00EB3DF0">
      <w:pPr>
        <w:pStyle w:val="CodeLevel1"/>
        <w:numPr>
          <w:ilvl w:val="0"/>
          <w:numId w:val="72"/>
        </w:numPr>
        <w:rPr>
          <w:lang w:val="en-IN"/>
        </w:rPr>
      </w:pPr>
      <w:r>
        <w:rPr>
          <w:lang w:val="en-IN"/>
        </w:rPr>
        <w:t>D-</w:t>
      </w:r>
      <w:r w:rsidR="003C6E04" w:rsidRPr="00980FC0">
        <w:rPr>
          <w:lang w:val="en-IN"/>
        </w:rPr>
        <w:t xml:space="preserve">5170-2&gt; </w:t>
      </w:r>
      <w:r w:rsidR="003C6E04" w:rsidRPr="00980FC0">
        <w:rPr>
          <w:b/>
          <w:bCs/>
          <w:lang w:val="en-IN"/>
        </w:rPr>
        <w:t>config</w:t>
      </w:r>
    </w:p>
    <w:p w14:paraId="37DDF138" w14:textId="1C7E6044" w:rsidR="00B30196" w:rsidRPr="00980FC0" w:rsidRDefault="00B30196" w:rsidP="00EB3DF0">
      <w:pPr>
        <w:pStyle w:val="CodeLevel1"/>
        <w:numPr>
          <w:ilvl w:val="0"/>
          <w:numId w:val="72"/>
        </w:numPr>
        <w:rPr>
          <w:lang w:val="en-IN"/>
        </w:rPr>
      </w:pPr>
      <w:r w:rsidRPr="00532EDD">
        <w:t>diag@</w:t>
      </w:r>
      <w:r w:rsidR="002176FD">
        <w:t>D-</w:t>
      </w:r>
      <w:r w:rsidRPr="00532EDD">
        <w:t xml:space="preserve">5170-2# </w:t>
      </w:r>
      <w:r w:rsidRPr="00532EDD">
        <w:rPr>
          <w:b/>
          <w:bCs/>
        </w:rPr>
        <w:t xml:space="preserve">pon-ctrl </w:t>
      </w:r>
      <w:r>
        <w:rPr>
          <w:b/>
          <w:bCs/>
        </w:rPr>
        <w:t xml:space="preserve">onus </w:t>
      </w:r>
      <w:proofErr w:type="spellStart"/>
      <w:r>
        <w:rPr>
          <w:b/>
          <w:bCs/>
        </w:rPr>
        <w:t>onu</w:t>
      </w:r>
      <w:proofErr w:type="spellEnd"/>
      <w:r>
        <w:rPr>
          <w:b/>
          <w:bCs/>
        </w:rPr>
        <w:t xml:space="preserve"> ONU19.1</w:t>
      </w:r>
      <w:r w:rsidRPr="00532EDD">
        <w:rPr>
          <w:b/>
          <w:bCs/>
        </w:rPr>
        <w:t xml:space="preserve"> </w:t>
      </w:r>
      <w:r>
        <w:rPr>
          <w:b/>
          <w:bCs/>
        </w:rPr>
        <w:t xml:space="preserve">OLT_19 datalinks datalink DATALINK_EPL_1 admin-state enabled </w:t>
      </w:r>
      <w:proofErr w:type="spellStart"/>
      <w:r>
        <w:rPr>
          <w:b/>
          <w:bCs/>
        </w:rPr>
        <w:t>sla</w:t>
      </w:r>
      <w:proofErr w:type="spellEnd"/>
      <w:r>
        <w:rPr>
          <w:b/>
          <w:bCs/>
        </w:rPr>
        <w:t>-profile SLA_19 add-</w:t>
      </w:r>
      <w:proofErr w:type="spellStart"/>
      <w:r>
        <w:rPr>
          <w:b/>
          <w:bCs/>
        </w:rPr>
        <w:t>ctag</w:t>
      </w:r>
      <w:proofErr w:type="spellEnd"/>
      <w:r>
        <w:rPr>
          <w:b/>
          <w:bCs/>
        </w:rPr>
        <w:t xml:space="preserve"> 1000 add-</w:t>
      </w:r>
      <w:proofErr w:type="spellStart"/>
      <w:r>
        <w:rPr>
          <w:b/>
          <w:bCs/>
        </w:rPr>
        <w:t>ctag</w:t>
      </w:r>
      <w:proofErr w:type="spellEnd"/>
      <w:r>
        <w:rPr>
          <w:b/>
          <w:bCs/>
        </w:rPr>
        <w:t>-</w:t>
      </w:r>
      <w:proofErr w:type="spellStart"/>
      <w:r>
        <w:rPr>
          <w:b/>
          <w:bCs/>
        </w:rPr>
        <w:t>pcp</w:t>
      </w:r>
      <w:proofErr w:type="spellEnd"/>
      <w:r>
        <w:rPr>
          <w:b/>
          <w:bCs/>
        </w:rPr>
        <w:t xml:space="preserve"> 4 </w:t>
      </w:r>
      <w:proofErr w:type="spellStart"/>
      <w:r>
        <w:rPr>
          <w:b/>
          <w:bCs/>
        </w:rPr>
        <w:t>uni</w:t>
      </w:r>
      <w:proofErr w:type="spellEnd"/>
      <w:r>
        <w:rPr>
          <w:b/>
          <w:bCs/>
        </w:rPr>
        <w:t>-ports 1</w:t>
      </w:r>
    </w:p>
    <w:p w14:paraId="75D80FFB" w14:textId="2361BD3D" w:rsidR="00345943" w:rsidRDefault="00345943" w:rsidP="00345943">
      <w:pPr>
        <w:spacing w:after="200" w:line="276" w:lineRule="auto"/>
      </w:pPr>
    </w:p>
    <w:p w14:paraId="77A59D08" w14:textId="27862DE0" w:rsidR="00345943" w:rsidRDefault="00345943" w:rsidP="00345943">
      <w:pPr>
        <w:spacing w:after="200" w:line="276" w:lineRule="auto"/>
      </w:pPr>
    </w:p>
    <w:p w14:paraId="619AA87D" w14:textId="053EB382" w:rsidR="00345943" w:rsidRDefault="00345943" w:rsidP="00345943">
      <w:pPr>
        <w:spacing w:after="200" w:line="276" w:lineRule="auto"/>
      </w:pPr>
    </w:p>
    <w:p w14:paraId="51792B83" w14:textId="30871DA7" w:rsidR="00345943" w:rsidRDefault="00345943" w:rsidP="00345943">
      <w:pPr>
        <w:spacing w:after="200" w:line="276" w:lineRule="auto"/>
      </w:pPr>
    </w:p>
    <w:p w14:paraId="4A895A12" w14:textId="12514C8B" w:rsidR="00345943" w:rsidRDefault="00345943" w:rsidP="00345943">
      <w:pPr>
        <w:spacing w:after="200" w:line="276" w:lineRule="auto"/>
      </w:pPr>
    </w:p>
    <w:p w14:paraId="53F22877" w14:textId="0C07515F" w:rsidR="00345943" w:rsidRDefault="00345943" w:rsidP="00345943">
      <w:pPr>
        <w:spacing w:after="200" w:line="276" w:lineRule="auto"/>
      </w:pPr>
    </w:p>
    <w:p w14:paraId="0FC971D2" w14:textId="3E2043A1" w:rsidR="00345943" w:rsidRDefault="00345943" w:rsidP="00345943">
      <w:pPr>
        <w:spacing w:after="200" w:line="276" w:lineRule="auto"/>
      </w:pPr>
    </w:p>
    <w:p w14:paraId="76CF561F" w14:textId="0B27CCEA" w:rsidR="00345943" w:rsidRDefault="00345943" w:rsidP="00345943">
      <w:pPr>
        <w:spacing w:after="200" w:line="276" w:lineRule="auto"/>
      </w:pPr>
    </w:p>
    <w:p w14:paraId="10ECE4FC" w14:textId="6B193EF5" w:rsidR="00345943" w:rsidRDefault="00345943" w:rsidP="00345943">
      <w:pPr>
        <w:spacing w:after="200" w:line="276" w:lineRule="auto"/>
      </w:pPr>
    </w:p>
    <w:p w14:paraId="42912BAC" w14:textId="56454A43" w:rsidR="00345943" w:rsidRDefault="00345943" w:rsidP="00345943">
      <w:pPr>
        <w:spacing w:after="200" w:line="276" w:lineRule="auto"/>
      </w:pPr>
    </w:p>
    <w:p w14:paraId="3B3ED1F1" w14:textId="7408F013" w:rsidR="00345943" w:rsidRDefault="00345943" w:rsidP="00345943">
      <w:pPr>
        <w:spacing w:after="200" w:line="276" w:lineRule="auto"/>
      </w:pPr>
    </w:p>
    <w:p w14:paraId="15EF0DD4" w14:textId="77777777" w:rsidR="00345943" w:rsidRDefault="00345943" w:rsidP="00345943">
      <w:pPr>
        <w:spacing w:after="200" w:line="276" w:lineRule="auto"/>
      </w:pPr>
    </w:p>
    <w:p w14:paraId="5A19DD28" w14:textId="013BFFFC" w:rsidR="003C6E04" w:rsidRDefault="003C6E04" w:rsidP="007747C6">
      <w:pPr>
        <w:pStyle w:val="ListParagraph"/>
        <w:numPr>
          <w:ilvl w:val="1"/>
          <w:numId w:val="103"/>
        </w:numPr>
        <w:spacing w:after="200" w:line="276" w:lineRule="auto"/>
      </w:pPr>
      <w:r>
        <w:t xml:space="preserve">OLT_20: </w:t>
      </w:r>
    </w:p>
    <w:p w14:paraId="6EDF847F" w14:textId="77777777" w:rsidR="00345943" w:rsidRDefault="00345943" w:rsidP="00345943">
      <w:pPr>
        <w:pStyle w:val="ListParagraph"/>
        <w:spacing w:after="200" w:line="276" w:lineRule="auto"/>
        <w:ind w:left="1440"/>
      </w:pPr>
    </w:p>
    <w:p w14:paraId="5A6E54F3" w14:textId="6C8AB6A9" w:rsidR="007747C6" w:rsidRDefault="00AA0795" w:rsidP="007747C6">
      <w:pPr>
        <w:pStyle w:val="ListParagraph"/>
        <w:spacing w:after="200" w:line="276" w:lineRule="auto"/>
        <w:ind w:left="1440"/>
      </w:pPr>
      <w:r w:rsidRPr="00AA0795">
        <w:rPr>
          <w:noProof/>
        </w:rPr>
        <w:drawing>
          <wp:inline distT="0" distB="0" distL="0" distR="0" wp14:anchorId="208E62D7" wp14:editId="3F8F72DA">
            <wp:extent cx="5617793" cy="2409245"/>
            <wp:effectExtent l="0" t="0" r="2540" b="0"/>
            <wp:docPr id="756" name="Picture 7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descr="Diagram&#10;&#10;Description automatically generated"/>
                    <pic:cNvPicPr/>
                  </pic:nvPicPr>
                  <pic:blipFill>
                    <a:blip r:embed="rId71"/>
                    <a:stretch>
                      <a:fillRect/>
                    </a:stretch>
                  </pic:blipFill>
                  <pic:spPr>
                    <a:xfrm>
                      <a:off x="0" y="0"/>
                      <a:ext cx="5640157" cy="2418836"/>
                    </a:xfrm>
                    <a:prstGeom prst="rect">
                      <a:avLst/>
                    </a:prstGeom>
                  </pic:spPr>
                </pic:pic>
              </a:graphicData>
            </a:graphic>
          </wp:inline>
        </w:drawing>
      </w:r>
    </w:p>
    <w:p w14:paraId="2D463394" w14:textId="2749E85F" w:rsidR="003C6E04" w:rsidRPr="00B30196" w:rsidRDefault="002176FD" w:rsidP="00EB3DF0">
      <w:pPr>
        <w:pStyle w:val="CodeLevel1"/>
        <w:numPr>
          <w:ilvl w:val="0"/>
          <w:numId w:val="73"/>
        </w:numPr>
        <w:rPr>
          <w:lang w:val="en-IN"/>
        </w:rPr>
      </w:pPr>
      <w:r>
        <w:rPr>
          <w:lang w:val="en-IN"/>
        </w:rPr>
        <w:t>D-</w:t>
      </w:r>
      <w:r w:rsidR="003C6E04" w:rsidRPr="00980FC0">
        <w:rPr>
          <w:lang w:val="en-IN"/>
        </w:rPr>
        <w:t xml:space="preserve">5170-2&gt; </w:t>
      </w:r>
      <w:r w:rsidR="003C6E04" w:rsidRPr="00980FC0">
        <w:rPr>
          <w:b/>
          <w:bCs/>
          <w:lang w:val="en-IN"/>
        </w:rPr>
        <w:t>config</w:t>
      </w:r>
    </w:p>
    <w:p w14:paraId="29F8728F" w14:textId="790065D3" w:rsidR="00B30196" w:rsidRPr="00980FC0" w:rsidRDefault="00B30196" w:rsidP="00EB3DF0">
      <w:pPr>
        <w:pStyle w:val="CodeLevel1"/>
        <w:numPr>
          <w:ilvl w:val="0"/>
          <w:numId w:val="73"/>
        </w:numPr>
        <w:rPr>
          <w:lang w:val="en-IN"/>
        </w:rPr>
      </w:pPr>
      <w:r w:rsidRPr="00532EDD">
        <w:t>diag@</w:t>
      </w:r>
      <w:r w:rsidR="002176FD">
        <w:t>D-</w:t>
      </w:r>
      <w:r w:rsidRPr="00532EDD">
        <w:t xml:space="preserve">5170-2# </w:t>
      </w:r>
      <w:r w:rsidRPr="00532EDD">
        <w:rPr>
          <w:b/>
          <w:bCs/>
        </w:rPr>
        <w:t xml:space="preserve">pon-ctrl </w:t>
      </w:r>
      <w:r>
        <w:rPr>
          <w:b/>
          <w:bCs/>
        </w:rPr>
        <w:t xml:space="preserve">onus </w:t>
      </w:r>
      <w:proofErr w:type="spellStart"/>
      <w:r>
        <w:rPr>
          <w:b/>
          <w:bCs/>
        </w:rPr>
        <w:t>onu</w:t>
      </w:r>
      <w:proofErr w:type="spellEnd"/>
      <w:r>
        <w:rPr>
          <w:b/>
          <w:bCs/>
        </w:rPr>
        <w:t xml:space="preserve"> ONU20.1</w:t>
      </w:r>
      <w:r w:rsidRPr="00532EDD">
        <w:rPr>
          <w:b/>
          <w:bCs/>
        </w:rPr>
        <w:t xml:space="preserve"> </w:t>
      </w:r>
      <w:r>
        <w:rPr>
          <w:b/>
          <w:bCs/>
        </w:rPr>
        <w:t xml:space="preserve">OLT_20 datalinks datalink DATALINK_EPL_1 admin-state enabled </w:t>
      </w:r>
      <w:proofErr w:type="spellStart"/>
      <w:r>
        <w:rPr>
          <w:b/>
          <w:bCs/>
        </w:rPr>
        <w:t>sla</w:t>
      </w:r>
      <w:proofErr w:type="spellEnd"/>
      <w:r>
        <w:rPr>
          <w:b/>
          <w:bCs/>
        </w:rPr>
        <w:t>-profile SLA_20 add-</w:t>
      </w:r>
      <w:proofErr w:type="spellStart"/>
      <w:r>
        <w:rPr>
          <w:b/>
          <w:bCs/>
        </w:rPr>
        <w:t>ctag</w:t>
      </w:r>
      <w:proofErr w:type="spellEnd"/>
      <w:r>
        <w:rPr>
          <w:b/>
          <w:bCs/>
        </w:rPr>
        <w:t xml:space="preserve"> 1000 add-</w:t>
      </w:r>
      <w:proofErr w:type="spellStart"/>
      <w:r>
        <w:rPr>
          <w:b/>
          <w:bCs/>
        </w:rPr>
        <w:t>ctag</w:t>
      </w:r>
      <w:proofErr w:type="spellEnd"/>
      <w:r>
        <w:rPr>
          <w:b/>
          <w:bCs/>
        </w:rPr>
        <w:t>-</w:t>
      </w:r>
      <w:proofErr w:type="spellStart"/>
      <w:r>
        <w:rPr>
          <w:b/>
          <w:bCs/>
        </w:rPr>
        <w:t>pcp</w:t>
      </w:r>
      <w:proofErr w:type="spellEnd"/>
      <w:r>
        <w:rPr>
          <w:b/>
          <w:bCs/>
        </w:rPr>
        <w:t xml:space="preserve"> 4 </w:t>
      </w:r>
      <w:proofErr w:type="spellStart"/>
      <w:r>
        <w:rPr>
          <w:b/>
          <w:bCs/>
        </w:rPr>
        <w:t>uni</w:t>
      </w:r>
      <w:proofErr w:type="spellEnd"/>
      <w:r>
        <w:rPr>
          <w:b/>
          <w:bCs/>
        </w:rPr>
        <w:t>-ports 1</w:t>
      </w:r>
    </w:p>
    <w:p w14:paraId="52FB6D96" w14:textId="59E30EE8" w:rsidR="002D2D4F" w:rsidRDefault="002D2D4F" w:rsidP="002D2D4F">
      <w:pPr>
        <w:pStyle w:val="BodyNormal"/>
        <w:rPr>
          <w:lang w:eastAsia="en-US"/>
        </w:rPr>
      </w:pPr>
    </w:p>
    <w:p w14:paraId="32EC8F24" w14:textId="0D74BA19" w:rsidR="006D6BFC" w:rsidRDefault="006D6BFC" w:rsidP="00EB3DF0">
      <w:pPr>
        <w:pStyle w:val="NumberList2"/>
        <w:numPr>
          <w:ilvl w:val="0"/>
          <w:numId w:val="103"/>
        </w:numPr>
      </w:pPr>
      <w:r>
        <w:t>Delete the EPL Datalink Service on UNI port before continuing, using these commands:</w:t>
      </w:r>
    </w:p>
    <w:p w14:paraId="27CA37E1" w14:textId="77777777" w:rsidR="0078546B" w:rsidRDefault="0078546B" w:rsidP="0078546B">
      <w:pPr>
        <w:pStyle w:val="ListParagraph"/>
        <w:spacing w:after="200" w:line="276" w:lineRule="auto"/>
        <w:ind w:left="1080"/>
      </w:pPr>
      <w:r>
        <w:t xml:space="preserve">a. OLT_19: </w:t>
      </w:r>
    </w:p>
    <w:p w14:paraId="13CE6C83" w14:textId="3DC91823" w:rsidR="0078546B" w:rsidRPr="00B30196" w:rsidRDefault="002176FD" w:rsidP="00EB3DF0">
      <w:pPr>
        <w:pStyle w:val="CodeLevel1"/>
        <w:numPr>
          <w:ilvl w:val="0"/>
          <w:numId w:val="74"/>
        </w:numPr>
        <w:rPr>
          <w:lang w:val="en-IN"/>
        </w:rPr>
      </w:pPr>
      <w:r>
        <w:rPr>
          <w:lang w:val="en-IN"/>
        </w:rPr>
        <w:t>D-</w:t>
      </w:r>
      <w:r w:rsidR="0078546B" w:rsidRPr="00980FC0">
        <w:rPr>
          <w:lang w:val="en-IN"/>
        </w:rPr>
        <w:t xml:space="preserve">5170-2&gt; </w:t>
      </w:r>
      <w:r w:rsidR="0078546B" w:rsidRPr="00980FC0">
        <w:rPr>
          <w:b/>
          <w:bCs/>
          <w:lang w:val="en-IN"/>
        </w:rPr>
        <w:t>config</w:t>
      </w:r>
    </w:p>
    <w:p w14:paraId="17429E17" w14:textId="7E5CF1BC" w:rsidR="00B30196" w:rsidRPr="00980FC0" w:rsidRDefault="00B30196" w:rsidP="00EB3DF0">
      <w:pPr>
        <w:pStyle w:val="CodeLevel1"/>
        <w:numPr>
          <w:ilvl w:val="0"/>
          <w:numId w:val="74"/>
        </w:numPr>
        <w:rPr>
          <w:lang w:val="en-IN"/>
        </w:rPr>
      </w:pPr>
      <w:r w:rsidRPr="00532EDD">
        <w:t>diag@</w:t>
      </w:r>
      <w:r w:rsidR="002176FD">
        <w:t>D-</w:t>
      </w:r>
      <w:r w:rsidRPr="00532EDD">
        <w:t xml:space="preserve">5170-2# </w:t>
      </w:r>
      <w:r w:rsidRPr="006632AF">
        <w:rPr>
          <w:b/>
          <w:bCs/>
        </w:rPr>
        <w:t xml:space="preserve">no </w:t>
      </w:r>
      <w:r w:rsidRPr="00532EDD">
        <w:rPr>
          <w:b/>
          <w:bCs/>
        </w:rPr>
        <w:t xml:space="preserve">pon-ctrl </w:t>
      </w:r>
      <w:r>
        <w:rPr>
          <w:b/>
          <w:bCs/>
        </w:rPr>
        <w:t xml:space="preserve">onus </w:t>
      </w:r>
      <w:proofErr w:type="spellStart"/>
      <w:r>
        <w:rPr>
          <w:b/>
          <w:bCs/>
        </w:rPr>
        <w:t>onu</w:t>
      </w:r>
      <w:proofErr w:type="spellEnd"/>
      <w:r>
        <w:rPr>
          <w:b/>
          <w:bCs/>
        </w:rPr>
        <w:t xml:space="preserve"> ONU19.1</w:t>
      </w:r>
      <w:r w:rsidRPr="00532EDD">
        <w:rPr>
          <w:b/>
          <w:bCs/>
        </w:rPr>
        <w:t xml:space="preserve"> </w:t>
      </w:r>
      <w:r>
        <w:rPr>
          <w:b/>
          <w:bCs/>
        </w:rPr>
        <w:t>OLT_19 datalinks datalink DATALINK_EPL_1</w:t>
      </w:r>
    </w:p>
    <w:p w14:paraId="497D27DF" w14:textId="6AE838FE" w:rsidR="0078546B" w:rsidRDefault="0078546B" w:rsidP="005F7E0D">
      <w:pPr>
        <w:spacing w:after="200" w:line="276" w:lineRule="auto"/>
        <w:ind w:left="360" w:firstLine="720"/>
      </w:pPr>
      <w:r>
        <w:t xml:space="preserve">b. OLT_20: </w:t>
      </w:r>
    </w:p>
    <w:p w14:paraId="616F83C8" w14:textId="37472EE9" w:rsidR="0078546B" w:rsidRPr="00B30196" w:rsidRDefault="002176FD" w:rsidP="00EB3DF0">
      <w:pPr>
        <w:pStyle w:val="CodeLevel1"/>
        <w:numPr>
          <w:ilvl w:val="0"/>
          <w:numId w:val="75"/>
        </w:numPr>
        <w:rPr>
          <w:lang w:val="en-IN"/>
        </w:rPr>
      </w:pPr>
      <w:r>
        <w:rPr>
          <w:lang w:val="en-IN"/>
        </w:rPr>
        <w:t>D-</w:t>
      </w:r>
      <w:r w:rsidR="0078546B" w:rsidRPr="00980FC0">
        <w:rPr>
          <w:lang w:val="en-IN"/>
        </w:rPr>
        <w:t xml:space="preserve">5170-2&gt; </w:t>
      </w:r>
      <w:r w:rsidR="0078546B" w:rsidRPr="00980FC0">
        <w:rPr>
          <w:b/>
          <w:bCs/>
          <w:lang w:val="en-IN"/>
        </w:rPr>
        <w:t>config</w:t>
      </w:r>
    </w:p>
    <w:p w14:paraId="3D769DBE" w14:textId="54C482C0" w:rsidR="00B30196" w:rsidRPr="00980FC0" w:rsidRDefault="00B30196" w:rsidP="00EB3DF0">
      <w:pPr>
        <w:pStyle w:val="CodeLevel1"/>
        <w:numPr>
          <w:ilvl w:val="0"/>
          <w:numId w:val="75"/>
        </w:numPr>
        <w:rPr>
          <w:lang w:val="en-IN"/>
        </w:rPr>
      </w:pPr>
      <w:r w:rsidRPr="00532EDD">
        <w:t>diag@</w:t>
      </w:r>
      <w:r w:rsidR="002176FD">
        <w:t>D-</w:t>
      </w:r>
      <w:r w:rsidRPr="00532EDD">
        <w:t xml:space="preserve">5170-2# </w:t>
      </w:r>
      <w:r w:rsidRPr="006632AF">
        <w:rPr>
          <w:b/>
          <w:bCs/>
        </w:rPr>
        <w:t xml:space="preserve">no </w:t>
      </w:r>
      <w:r w:rsidRPr="00532EDD">
        <w:rPr>
          <w:b/>
          <w:bCs/>
        </w:rPr>
        <w:t xml:space="preserve">pon-ctrl </w:t>
      </w:r>
      <w:r>
        <w:rPr>
          <w:b/>
          <w:bCs/>
        </w:rPr>
        <w:t xml:space="preserve">onus </w:t>
      </w:r>
      <w:proofErr w:type="spellStart"/>
      <w:r>
        <w:rPr>
          <w:b/>
          <w:bCs/>
        </w:rPr>
        <w:t>onu</w:t>
      </w:r>
      <w:proofErr w:type="spellEnd"/>
      <w:r>
        <w:rPr>
          <w:b/>
          <w:bCs/>
        </w:rPr>
        <w:t xml:space="preserve"> ONU20.1</w:t>
      </w:r>
      <w:r w:rsidRPr="00532EDD">
        <w:rPr>
          <w:b/>
          <w:bCs/>
        </w:rPr>
        <w:t xml:space="preserve"> </w:t>
      </w:r>
      <w:r>
        <w:rPr>
          <w:b/>
          <w:bCs/>
        </w:rPr>
        <w:t>OLT_20 datalinks datalink DATALINK_EPL_1</w:t>
      </w:r>
    </w:p>
    <w:p w14:paraId="59B2E462" w14:textId="1DB3BDF5" w:rsidR="0078546B" w:rsidRDefault="0078546B" w:rsidP="002D2D4F">
      <w:pPr>
        <w:pStyle w:val="BodyNormal"/>
        <w:rPr>
          <w:lang w:eastAsia="en-US"/>
        </w:rPr>
      </w:pPr>
    </w:p>
    <w:p w14:paraId="138B1F06" w14:textId="5B31D370" w:rsidR="005F7E0D" w:rsidRDefault="005F7E0D" w:rsidP="002D2D4F">
      <w:pPr>
        <w:pStyle w:val="BodyNormal"/>
        <w:rPr>
          <w:lang w:eastAsia="en-US"/>
        </w:rPr>
      </w:pPr>
    </w:p>
    <w:p w14:paraId="21895A9D" w14:textId="2D65F43B" w:rsidR="005F7E0D" w:rsidRDefault="005F7E0D" w:rsidP="002D2D4F">
      <w:pPr>
        <w:pStyle w:val="BodyNormal"/>
        <w:rPr>
          <w:lang w:eastAsia="en-US"/>
        </w:rPr>
      </w:pPr>
    </w:p>
    <w:p w14:paraId="3B5741F1" w14:textId="1D899178" w:rsidR="005F7E0D" w:rsidRDefault="005F7E0D" w:rsidP="002D2D4F">
      <w:pPr>
        <w:pStyle w:val="BodyNormal"/>
        <w:rPr>
          <w:lang w:eastAsia="en-US"/>
        </w:rPr>
      </w:pPr>
    </w:p>
    <w:p w14:paraId="419E770B" w14:textId="7749C1A7" w:rsidR="005F7E0D" w:rsidRDefault="005F7E0D" w:rsidP="002D2D4F">
      <w:pPr>
        <w:pStyle w:val="BodyNormal"/>
        <w:rPr>
          <w:lang w:eastAsia="en-US"/>
        </w:rPr>
      </w:pPr>
    </w:p>
    <w:p w14:paraId="639709A5" w14:textId="3459E106" w:rsidR="005F7E0D" w:rsidRDefault="005F7E0D" w:rsidP="002D2D4F">
      <w:pPr>
        <w:pStyle w:val="BodyNormal"/>
        <w:rPr>
          <w:lang w:eastAsia="en-US"/>
        </w:rPr>
      </w:pPr>
    </w:p>
    <w:p w14:paraId="771A7419" w14:textId="4CE4E9E1" w:rsidR="005F7E0D" w:rsidRDefault="005F7E0D" w:rsidP="002D2D4F">
      <w:pPr>
        <w:pStyle w:val="BodyNormal"/>
        <w:rPr>
          <w:lang w:eastAsia="en-US"/>
        </w:rPr>
      </w:pPr>
    </w:p>
    <w:p w14:paraId="04ED2DE4" w14:textId="77777777" w:rsidR="005F7E0D" w:rsidRDefault="005F7E0D" w:rsidP="002D2D4F">
      <w:pPr>
        <w:pStyle w:val="BodyNormal"/>
        <w:rPr>
          <w:lang w:eastAsia="en-US"/>
        </w:rPr>
      </w:pPr>
    </w:p>
    <w:p w14:paraId="61B06564" w14:textId="61B1DC52" w:rsidR="005A535A" w:rsidRDefault="005A535A" w:rsidP="00EB3DF0">
      <w:pPr>
        <w:pStyle w:val="NumberList2"/>
        <w:numPr>
          <w:ilvl w:val="0"/>
          <w:numId w:val="103"/>
        </w:numPr>
      </w:pPr>
      <w:r>
        <w:t>Provision an EVPL Datalink Service on UNI port 1 for VLAN IDs 100, 101 and 102, using these commands:</w:t>
      </w:r>
    </w:p>
    <w:p w14:paraId="5F3F63E1" w14:textId="11D1B8D8" w:rsidR="001B69D7" w:rsidRDefault="001B69D7" w:rsidP="001B69D7">
      <w:pPr>
        <w:pStyle w:val="ListParagraph"/>
        <w:spacing w:after="200" w:line="276" w:lineRule="auto"/>
        <w:ind w:left="1080"/>
      </w:pPr>
      <w:r>
        <w:t xml:space="preserve">a. OLT_19: </w:t>
      </w:r>
    </w:p>
    <w:p w14:paraId="35ACFA0E" w14:textId="169DE1F6" w:rsidR="00291F01" w:rsidRDefault="00291F01" w:rsidP="001B69D7">
      <w:pPr>
        <w:pStyle w:val="ListParagraph"/>
        <w:spacing w:after="200" w:line="276" w:lineRule="auto"/>
        <w:ind w:left="1080"/>
      </w:pPr>
      <w:r>
        <w:br/>
      </w:r>
      <w:r w:rsidR="0001046B">
        <w:rPr>
          <w:noProof/>
        </w:rPr>
        <w:drawing>
          <wp:inline distT="0" distB="0" distL="0" distR="0" wp14:anchorId="32B5BA8C" wp14:editId="03681064">
            <wp:extent cx="5070660" cy="2584174"/>
            <wp:effectExtent l="0" t="0" r="0" b="698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5871" cy="2591926"/>
                    </a:xfrm>
                    <a:prstGeom prst="rect">
                      <a:avLst/>
                    </a:prstGeom>
                    <a:noFill/>
                  </pic:spPr>
                </pic:pic>
              </a:graphicData>
            </a:graphic>
          </wp:inline>
        </w:drawing>
      </w:r>
    </w:p>
    <w:p w14:paraId="1DE79325" w14:textId="23CCDCD2" w:rsidR="001B69D7" w:rsidRPr="0074256C" w:rsidRDefault="00B27AEC" w:rsidP="00EB3DF0">
      <w:pPr>
        <w:pStyle w:val="CodeLevel1"/>
        <w:numPr>
          <w:ilvl w:val="0"/>
          <w:numId w:val="118"/>
        </w:numPr>
        <w:rPr>
          <w:lang w:val="en-IN"/>
        </w:rPr>
      </w:pPr>
      <w:r>
        <w:rPr>
          <w:lang w:val="en-IN"/>
        </w:rPr>
        <w:t>D-</w:t>
      </w:r>
      <w:r w:rsidR="001B69D7" w:rsidRPr="00980FC0">
        <w:rPr>
          <w:lang w:val="en-IN"/>
        </w:rPr>
        <w:t xml:space="preserve">5170-2&gt; </w:t>
      </w:r>
      <w:r w:rsidR="001B69D7" w:rsidRPr="00980FC0">
        <w:rPr>
          <w:b/>
          <w:bCs/>
          <w:lang w:val="en-IN"/>
        </w:rPr>
        <w:t>config</w:t>
      </w:r>
    </w:p>
    <w:p w14:paraId="480D5960" w14:textId="096BEE64" w:rsidR="0074256C" w:rsidRPr="00980FC0" w:rsidRDefault="0074256C" w:rsidP="00EB3DF0">
      <w:pPr>
        <w:pStyle w:val="CodeLevel1"/>
        <w:numPr>
          <w:ilvl w:val="0"/>
          <w:numId w:val="118"/>
        </w:numPr>
        <w:rPr>
          <w:lang w:val="en-IN"/>
        </w:rPr>
      </w:pPr>
      <w:r>
        <w:t>diag@</w:t>
      </w:r>
      <w:r w:rsidR="00B27AEC">
        <w:t>D-</w:t>
      </w:r>
      <w:r>
        <w:t xml:space="preserve">5170-2# </w:t>
      </w:r>
      <w:r w:rsidRPr="7192630B">
        <w:rPr>
          <w:b/>
          <w:bCs/>
        </w:rPr>
        <w:t xml:space="preserve">pon-ctrl onus </w:t>
      </w:r>
      <w:proofErr w:type="spellStart"/>
      <w:r w:rsidRPr="7192630B">
        <w:rPr>
          <w:b/>
          <w:bCs/>
        </w:rPr>
        <w:t>onu</w:t>
      </w:r>
      <w:proofErr w:type="spellEnd"/>
      <w:r w:rsidRPr="7192630B">
        <w:rPr>
          <w:b/>
          <w:bCs/>
        </w:rPr>
        <w:t xml:space="preserve"> ONU19.1 OLT_19 datalinks datalink DATALINK_EVPL_1 admin-state enabled </w:t>
      </w:r>
      <w:proofErr w:type="spellStart"/>
      <w:r w:rsidRPr="7192630B">
        <w:rPr>
          <w:b/>
          <w:bCs/>
        </w:rPr>
        <w:t>sla</w:t>
      </w:r>
      <w:proofErr w:type="spellEnd"/>
      <w:r w:rsidRPr="7192630B">
        <w:rPr>
          <w:b/>
          <w:bCs/>
        </w:rPr>
        <w:t>-profile SLA_19 add-</w:t>
      </w:r>
      <w:proofErr w:type="spellStart"/>
      <w:r w:rsidRPr="7192630B">
        <w:rPr>
          <w:b/>
          <w:bCs/>
        </w:rPr>
        <w:t>ctag</w:t>
      </w:r>
      <w:proofErr w:type="spellEnd"/>
      <w:r w:rsidRPr="7192630B">
        <w:rPr>
          <w:b/>
          <w:bCs/>
        </w:rPr>
        <w:t xml:space="preserve"> 1000 add-</w:t>
      </w:r>
      <w:proofErr w:type="spellStart"/>
      <w:r w:rsidRPr="7192630B">
        <w:rPr>
          <w:b/>
          <w:bCs/>
        </w:rPr>
        <w:t>ctag</w:t>
      </w:r>
      <w:proofErr w:type="spellEnd"/>
      <w:r w:rsidRPr="7192630B">
        <w:rPr>
          <w:b/>
          <w:bCs/>
        </w:rPr>
        <w:t>-</w:t>
      </w:r>
      <w:proofErr w:type="spellStart"/>
      <w:r w:rsidRPr="7192630B">
        <w:rPr>
          <w:b/>
          <w:bCs/>
        </w:rPr>
        <w:t>pcp</w:t>
      </w:r>
      <w:proofErr w:type="spellEnd"/>
      <w:r w:rsidRPr="7192630B">
        <w:rPr>
          <w:b/>
          <w:bCs/>
        </w:rPr>
        <w:t xml:space="preserve"> 4 </w:t>
      </w:r>
      <w:proofErr w:type="spellStart"/>
      <w:r w:rsidRPr="7192630B">
        <w:rPr>
          <w:b/>
          <w:bCs/>
        </w:rPr>
        <w:t>uni</w:t>
      </w:r>
      <w:proofErr w:type="spellEnd"/>
      <w:r w:rsidRPr="7192630B">
        <w:rPr>
          <w:b/>
          <w:bCs/>
        </w:rPr>
        <w:t>-ports 1 vlan-ids 100 101 102</w:t>
      </w:r>
    </w:p>
    <w:p w14:paraId="622E2DC9" w14:textId="38FC92EA" w:rsidR="00C44756" w:rsidRDefault="00C44756" w:rsidP="00C44756">
      <w:pPr>
        <w:pStyle w:val="ListParagraph"/>
        <w:spacing w:after="200" w:line="276" w:lineRule="auto"/>
        <w:ind w:left="1440"/>
      </w:pPr>
    </w:p>
    <w:p w14:paraId="4C9CEABB" w14:textId="3AE5EBF7" w:rsidR="000A729C" w:rsidRDefault="000A729C" w:rsidP="00C44756">
      <w:pPr>
        <w:pStyle w:val="ListParagraph"/>
        <w:spacing w:after="200" w:line="276" w:lineRule="auto"/>
        <w:ind w:left="1440"/>
      </w:pPr>
    </w:p>
    <w:p w14:paraId="219A2904" w14:textId="32244077" w:rsidR="000A729C" w:rsidRDefault="000A729C" w:rsidP="00C44756">
      <w:pPr>
        <w:pStyle w:val="ListParagraph"/>
        <w:spacing w:after="200" w:line="276" w:lineRule="auto"/>
        <w:ind w:left="1440"/>
      </w:pPr>
    </w:p>
    <w:p w14:paraId="33C9F00B" w14:textId="650AB587" w:rsidR="000A729C" w:rsidRDefault="000A729C" w:rsidP="00C44756">
      <w:pPr>
        <w:pStyle w:val="ListParagraph"/>
        <w:spacing w:after="200" w:line="276" w:lineRule="auto"/>
        <w:ind w:left="1440"/>
      </w:pPr>
    </w:p>
    <w:p w14:paraId="66E2EC95" w14:textId="2A9B0997" w:rsidR="000A729C" w:rsidRDefault="000A729C" w:rsidP="00C44756">
      <w:pPr>
        <w:pStyle w:val="ListParagraph"/>
        <w:spacing w:after="200" w:line="276" w:lineRule="auto"/>
        <w:ind w:left="1440"/>
      </w:pPr>
    </w:p>
    <w:p w14:paraId="18CBAA31" w14:textId="584CE674" w:rsidR="000A729C" w:rsidRDefault="000A729C" w:rsidP="00C44756">
      <w:pPr>
        <w:pStyle w:val="ListParagraph"/>
        <w:spacing w:after="200" w:line="276" w:lineRule="auto"/>
        <w:ind w:left="1440"/>
      </w:pPr>
    </w:p>
    <w:p w14:paraId="1931C304" w14:textId="25131FE2" w:rsidR="000A729C" w:rsidRDefault="000A729C" w:rsidP="00C44756">
      <w:pPr>
        <w:pStyle w:val="ListParagraph"/>
        <w:spacing w:after="200" w:line="276" w:lineRule="auto"/>
        <w:ind w:left="1440"/>
      </w:pPr>
    </w:p>
    <w:p w14:paraId="69BAFA1D" w14:textId="451A22A5" w:rsidR="000A729C" w:rsidRDefault="000A729C" w:rsidP="00C44756">
      <w:pPr>
        <w:pStyle w:val="ListParagraph"/>
        <w:spacing w:after="200" w:line="276" w:lineRule="auto"/>
        <w:ind w:left="1440"/>
      </w:pPr>
    </w:p>
    <w:p w14:paraId="16AFF44D" w14:textId="773BF813" w:rsidR="000A729C" w:rsidRDefault="000A729C" w:rsidP="00C44756">
      <w:pPr>
        <w:pStyle w:val="ListParagraph"/>
        <w:spacing w:after="200" w:line="276" w:lineRule="auto"/>
        <w:ind w:left="1440"/>
      </w:pPr>
    </w:p>
    <w:p w14:paraId="52A8E364" w14:textId="34286226" w:rsidR="000A729C" w:rsidRDefault="000A729C" w:rsidP="00C44756">
      <w:pPr>
        <w:pStyle w:val="ListParagraph"/>
        <w:spacing w:after="200" w:line="276" w:lineRule="auto"/>
        <w:ind w:left="1440"/>
      </w:pPr>
    </w:p>
    <w:p w14:paraId="0C4A1816" w14:textId="17FA923A" w:rsidR="000A729C" w:rsidRDefault="000A729C" w:rsidP="00C44756">
      <w:pPr>
        <w:pStyle w:val="ListParagraph"/>
        <w:spacing w:after="200" w:line="276" w:lineRule="auto"/>
        <w:ind w:left="1440"/>
      </w:pPr>
    </w:p>
    <w:p w14:paraId="02C875F8" w14:textId="5F6255BA" w:rsidR="004E7762" w:rsidRDefault="004E7762" w:rsidP="00C44756">
      <w:pPr>
        <w:pStyle w:val="ListParagraph"/>
        <w:spacing w:after="200" w:line="276" w:lineRule="auto"/>
        <w:ind w:left="1440"/>
      </w:pPr>
    </w:p>
    <w:p w14:paraId="5A7FA7F9" w14:textId="77777777" w:rsidR="004E7762" w:rsidRDefault="004E7762" w:rsidP="00C44756">
      <w:pPr>
        <w:pStyle w:val="ListParagraph"/>
        <w:spacing w:after="200" w:line="276" w:lineRule="auto"/>
        <w:ind w:left="1440"/>
      </w:pPr>
    </w:p>
    <w:p w14:paraId="11290E38" w14:textId="6F132B1F" w:rsidR="000A729C" w:rsidRDefault="000A729C" w:rsidP="00C44756">
      <w:pPr>
        <w:pStyle w:val="ListParagraph"/>
        <w:spacing w:after="200" w:line="276" w:lineRule="auto"/>
        <w:ind w:left="1440"/>
      </w:pPr>
    </w:p>
    <w:p w14:paraId="4D6A279E" w14:textId="7C7EACD7" w:rsidR="000A729C" w:rsidRDefault="000A729C" w:rsidP="00C44756">
      <w:pPr>
        <w:pStyle w:val="ListParagraph"/>
        <w:spacing w:after="200" w:line="276" w:lineRule="auto"/>
        <w:ind w:left="1440"/>
      </w:pPr>
    </w:p>
    <w:p w14:paraId="22B9A925" w14:textId="77777777" w:rsidR="000A729C" w:rsidRDefault="000A729C" w:rsidP="00C44756">
      <w:pPr>
        <w:pStyle w:val="ListParagraph"/>
        <w:spacing w:after="200" w:line="276" w:lineRule="auto"/>
        <w:ind w:left="1440"/>
      </w:pPr>
    </w:p>
    <w:p w14:paraId="705E3670" w14:textId="043962BC" w:rsidR="00C55E06" w:rsidRDefault="001B69D7" w:rsidP="00C55E06">
      <w:pPr>
        <w:pStyle w:val="ListParagraph"/>
        <w:numPr>
          <w:ilvl w:val="1"/>
          <w:numId w:val="102"/>
        </w:numPr>
        <w:spacing w:after="200" w:line="276" w:lineRule="auto"/>
      </w:pPr>
      <w:r>
        <w:lastRenderedPageBreak/>
        <w:t>OLT_20:</w:t>
      </w:r>
    </w:p>
    <w:p w14:paraId="47A85FA9" w14:textId="7D5C7438" w:rsidR="001B69D7" w:rsidRDefault="000528D3" w:rsidP="00C55E06">
      <w:pPr>
        <w:pStyle w:val="ListParagraph"/>
        <w:spacing w:after="200" w:line="276" w:lineRule="auto"/>
        <w:ind w:left="1440"/>
      </w:pPr>
      <w:r>
        <w:rPr>
          <w:noProof/>
        </w:rPr>
        <w:drawing>
          <wp:inline distT="0" distB="0" distL="0" distR="0" wp14:anchorId="1A6D3132" wp14:editId="248448A5">
            <wp:extent cx="5289123" cy="2305878"/>
            <wp:effectExtent l="0" t="0" r="698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7375" cy="2322554"/>
                    </a:xfrm>
                    <a:prstGeom prst="rect">
                      <a:avLst/>
                    </a:prstGeom>
                    <a:noFill/>
                  </pic:spPr>
                </pic:pic>
              </a:graphicData>
            </a:graphic>
          </wp:inline>
        </w:drawing>
      </w:r>
      <w:r w:rsidR="001B69D7">
        <w:t xml:space="preserve"> </w:t>
      </w:r>
    </w:p>
    <w:p w14:paraId="216AB315" w14:textId="398240A9" w:rsidR="001B69D7" w:rsidRPr="0074256C" w:rsidRDefault="00B27AEC" w:rsidP="00EB3DF0">
      <w:pPr>
        <w:pStyle w:val="CodeLevel1"/>
        <w:numPr>
          <w:ilvl w:val="0"/>
          <w:numId w:val="119"/>
        </w:numPr>
        <w:rPr>
          <w:lang w:val="en-IN"/>
        </w:rPr>
      </w:pPr>
      <w:r>
        <w:rPr>
          <w:lang w:val="en-IN"/>
        </w:rPr>
        <w:t>D-</w:t>
      </w:r>
      <w:r w:rsidR="001B69D7" w:rsidRPr="00980FC0">
        <w:rPr>
          <w:lang w:val="en-IN"/>
        </w:rPr>
        <w:t xml:space="preserve">5170-2&gt; </w:t>
      </w:r>
      <w:r w:rsidR="001B69D7" w:rsidRPr="00980FC0">
        <w:rPr>
          <w:b/>
          <w:bCs/>
          <w:lang w:val="en-IN"/>
        </w:rPr>
        <w:t>config</w:t>
      </w:r>
    </w:p>
    <w:p w14:paraId="1564FA8F" w14:textId="2F7D9EF4" w:rsidR="001B69D7" w:rsidRPr="0074256C" w:rsidRDefault="0074256C" w:rsidP="00EB3DF0">
      <w:pPr>
        <w:pStyle w:val="CodeLevel1"/>
        <w:numPr>
          <w:ilvl w:val="0"/>
          <w:numId w:val="119"/>
        </w:numPr>
        <w:rPr>
          <w:lang w:val="en-IN"/>
        </w:rPr>
      </w:pPr>
      <w:r w:rsidRPr="00532EDD">
        <w:t>diag@</w:t>
      </w:r>
      <w:r w:rsidR="00B27AEC">
        <w:t>D-</w:t>
      </w:r>
      <w:r w:rsidRPr="00532EDD">
        <w:t xml:space="preserve">5170-2# </w:t>
      </w:r>
      <w:r w:rsidRPr="00532EDD">
        <w:rPr>
          <w:b/>
          <w:bCs/>
        </w:rPr>
        <w:t xml:space="preserve">pon-ctrl </w:t>
      </w:r>
      <w:r>
        <w:rPr>
          <w:b/>
          <w:bCs/>
        </w:rPr>
        <w:t xml:space="preserve">onus </w:t>
      </w:r>
      <w:proofErr w:type="spellStart"/>
      <w:r>
        <w:rPr>
          <w:b/>
          <w:bCs/>
        </w:rPr>
        <w:t>onu</w:t>
      </w:r>
      <w:proofErr w:type="spellEnd"/>
      <w:r>
        <w:rPr>
          <w:b/>
          <w:bCs/>
        </w:rPr>
        <w:t xml:space="preserve"> ONU20.1</w:t>
      </w:r>
      <w:r w:rsidRPr="00532EDD">
        <w:rPr>
          <w:b/>
          <w:bCs/>
        </w:rPr>
        <w:t xml:space="preserve"> </w:t>
      </w:r>
      <w:r>
        <w:rPr>
          <w:b/>
          <w:bCs/>
        </w:rPr>
        <w:t>OLT_20 datalinks datalink DATALINK_</w:t>
      </w:r>
      <w:r w:rsidR="00792D58">
        <w:rPr>
          <w:b/>
          <w:bCs/>
        </w:rPr>
        <w:t>EVPL</w:t>
      </w:r>
      <w:r w:rsidR="00E15CF3">
        <w:rPr>
          <w:b/>
          <w:bCs/>
        </w:rPr>
        <w:t>_</w:t>
      </w:r>
      <w:r w:rsidR="002B4754">
        <w:rPr>
          <w:b/>
          <w:bCs/>
        </w:rPr>
        <w:t>1</w:t>
      </w:r>
      <w:r>
        <w:rPr>
          <w:b/>
          <w:bCs/>
        </w:rPr>
        <w:t xml:space="preserve"> admin-state enabled </w:t>
      </w:r>
      <w:proofErr w:type="spellStart"/>
      <w:r>
        <w:rPr>
          <w:b/>
          <w:bCs/>
        </w:rPr>
        <w:t>sla</w:t>
      </w:r>
      <w:proofErr w:type="spellEnd"/>
      <w:r>
        <w:rPr>
          <w:b/>
          <w:bCs/>
        </w:rPr>
        <w:t>-profile SLA_20 add-</w:t>
      </w:r>
      <w:proofErr w:type="spellStart"/>
      <w:r>
        <w:rPr>
          <w:b/>
          <w:bCs/>
        </w:rPr>
        <w:t>ctag</w:t>
      </w:r>
      <w:proofErr w:type="spellEnd"/>
      <w:r>
        <w:rPr>
          <w:b/>
          <w:bCs/>
        </w:rPr>
        <w:t xml:space="preserve"> 1000 add-</w:t>
      </w:r>
      <w:proofErr w:type="spellStart"/>
      <w:r>
        <w:rPr>
          <w:b/>
          <w:bCs/>
        </w:rPr>
        <w:t>ctag</w:t>
      </w:r>
      <w:proofErr w:type="spellEnd"/>
      <w:r>
        <w:rPr>
          <w:b/>
          <w:bCs/>
        </w:rPr>
        <w:t>-</w:t>
      </w:r>
      <w:proofErr w:type="spellStart"/>
      <w:r>
        <w:rPr>
          <w:b/>
          <w:bCs/>
        </w:rPr>
        <w:t>pcp</w:t>
      </w:r>
      <w:proofErr w:type="spellEnd"/>
      <w:r>
        <w:rPr>
          <w:b/>
          <w:bCs/>
        </w:rPr>
        <w:t xml:space="preserve"> 4 </w:t>
      </w:r>
      <w:proofErr w:type="spellStart"/>
      <w:r>
        <w:rPr>
          <w:b/>
          <w:bCs/>
        </w:rPr>
        <w:t>uni</w:t>
      </w:r>
      <w:proofErr w:type="spellEnd"/>
      <w:r>
        <w:rPr>
          <w:b/>
          <w:bCs/>
        </w:rPr>
        <w:t>-ports 1 vlan-ids 100 101 102</w:t>
      </w:r>
    </w:p>
    <w:p w14:paraId="5DECEFD4" w14:textId="19669EA2" w:rsidR="001B69D7" w:rsidRDefault="001B69D7" w:rsidP="001B69D7">
      <w:pPr>
        <w:pStyle w:val="BodyNormal"/>
        <w:rPr>
          <w:lang w:eastAsia="en-US"/>
        </w:rPr>
      </w:pPr>
    </w:p>
    <w:p w14:paraId="0E689F53" w14:textId="3B8D2A18" w:rsidR="00801B64" w:rsidRDefault="00801B64" w:rsidP="00EB3DF0">
      <w:pPr>
        <w:pStyle w:val="NumberList2"/>
        <w:numPr>
          <w:ilvl w:val="0"/>
          <w:numId w:val="103"/>
        </w:numPr>
      </w:pPr>
      <w:r>
        <w:t>Verify the various datalinks created under the respective OLTs, using these ‘show’ commands:</w:t>
      </w:r>
    </w:p>
    <w:p w14:paraId="6D74D9DA" w14:textId="6D7C6805" w:rsidR="00B42CCC" w:rsidRDefault="00B42CCC" w:rsidP="001B69D7">
      <w:pPr>
        <w:pStyle w:val="BodyNormal"/>
        <w:rPr>
          <w:lang w:eastAsia="en-US"/>
        </w:rPr>
      </w:pPr>
    </w:p>
    <w:p w14:paraId="6B3D901C" w14:textId="44DD6F14" w:rsidR="002D2D4F" w:rsidRDefault="00644547" w:rsidP="002D2D4F">
      <w:pPr>
        <w:pStyle w:val="BodyNormal"/>
        <w:rPr>
          <w:lang w:eastAsia="en-US"/>
        </w:rPr>
      </w:pPr>
      <w:r w:rsidRPr="00644547">
        <w:rPr>
          <w:noProof/>
          <w:lang w:eastAsia="en-US"/>
        </w:rPr>
        <w:drawing>
          <wp:inline distT="0" distB="0" distL="0" distR="0" wp14:anchorId="7DFB3252" wp14:editId="366E6B42">
            <wp:extent cx="5980430" cy="2806700"/>
            <wp:effectExtent l="0" t="0" r="1270" b="0"/>
            <wp:docPr id="762" name="Picture 7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descr="Graphical user interface, application, table&#10;&#10;Description automatically generated"/>
                    <pic:cNvPicPr/>
                  </pic:nvPicPr>
                  <pic:blipFill>
                    <a:blip r:embed="rId74"/>
                    <a:stretch>
                      <a:fillRect/>
                    </a:stretch>
                  </pic:blipFill>
                  <pic:spPr>
                    <a:xfrm>
                      <a:off x="0" y="0"/>
                      <a:ext cx="5980430" cy="2806700"/>
                    </a:xfrm>
                    <a:prstGeom prst="rect">
                      <a:avLst/>
                    </a:prstGeom>
                  </pic:spPr>
                </pic:pic>
              </a:graphicData>
            </a:graphic>
          </wp:inline>
        </w:drawing>
      </w:r>
    </w:p>
    <w:p w14:paraId="77ABC692" w14:textId="77777777" w:rsidR="00B42CCC" w:rsidRDefault="00B42CCC" w:rsidP="002D2D4F">
      <w:pPr>
        <w:pStyle w:val="Heading3"/>
      </w:pPr>
    </w:p>
    <w:p w14:paraId="2632D00F" w14:textId="77777777" w:rsidR="00972360" w:rsidRDefault="00972360">
      <w:pPr>
        <w:spacing w:after="200" w:line="276" w:lineRule="auto"/>
        <w:rPr>
          <w:rFonts w:ascii="Arial" w:hAnsi="Arial" w:cs="Arial"/>
          <w:b/>
          <w:color w:val="383838"/>
          <w:sz w:val="24"/>
        </w:rPr>
      </w:pPr>
      <w:r>
        <w:br w:type="page"/>
      </w:r>
    </w:p>
    <w:p w14:paraId="0FFFE194" w14:textId="272ADA39" w:rsidR="002D2D4F" w:rsidRDefault="002D2D4F" w:rsidP="002D2D4F">
      <w:pPr>
        <w:pStyle w:val="Heading3"/>
      </w:pPr>
      <w:r>
        <w:lastRenderedPageBreak/>
        <w:t xml:space="preserve">Task </w:t>
      </w:r>
      <w:r w:rsidR="00BF40C6">
        <w:t>4</w:t>
      </w:r>
      <w:r>
        <w:t xml:space="preserve">: Configure </w:t>
      </w:r>
      <w:r w:rsidR="001B69D7">
        <w:t xml:space="preserve">and verify </w:t>
      </w:r>
      <w:r>
        <w:t>the PON Connection</w:t>
      </w:r>
    </w:p>
    <w:p w14:paraId="0F3F75EB" w14:textId="7A6AEC4F" w:rsidR="002D2D4F" w:rsidRDefault="002D2D4F" w:rsidP="002D2D4F">
      <w:pPr>
        <w:autoSpaceDE w:val="0"/>
        <w:autoSpaceDN w:val="0"/>
        <w:adjustRightInd w:val="0"/>
        <w:spacing w:after="0" w:line="240" w:lineRule="auto"/>
        <w:rPr>
          <w:rFonts w:ascii="Arial" w:eastAsiaTheme="minorEastAsia" w:hAnsi="Arial" w:cs="Arial"/>
          <w:sz w:val="20"/>
          <w:szCs w:val="20"/>
          <w:lang w:val="en-GB"/>
        </w:rPr>
      </w:pPr>
      <w:r w:rsidRPr="002D2D4F">
        <w:rPr>
          <w:rFonts w:ascii="Arial" w:eastAsiaTheme="minorEastAsia" w:hAnsi="Arial" w:cs="Arial"/>
          <w:sz w:val="20"/>
          <w:szCs w:val="20"/>
          <w:lang w:val="en-GB"/>
        </w:rPr>
        <w:t>PON connections link a datalink on the ONU to an NNI network on the OLT. Each PON connection created belongs to a specific ONU. An ONU can have 0</w:t>
      </w:r>
      <w:r w:rsidR="000C5F39">
        <w:rPr>
          <w:rFonts w:ascii="Arial" w:eastAsiaTheme="minorEastAsia" w:hAnsi="Arial" w:cs="Arial"/>
          <w:sz w:val="20"/>
          <w:szCs w:val="20"/>
          <w:lang w:val="en-GB"/>
        </w:rPr>
        <w:t xml:space="preserve"> .</w:t>
      </w:r>
      <w:r w:rsidRPr="002D2D4F">
        <w:rPr>
          <w:rFonts w:ascii="Arial" w:eastAsiaTheme="minorEastAsia" w:hAnsi="Arial" w:cs="Arial"/>
          <w:sz w:val="20"/>
          <w:szCs w:val="20"/>
          <w:lang w:val="en-GB"/>
        </w:rPr>
        <w:t>..</w:t>
      </w:r>
      <w:r w:rsidR="000C5F39">
        <w:rPr>
          <w:rFonts w:ascii="Arial" w:eastAsiaTheme="minorEastAsia" w:hAnsi="Arial" w:cs="Arial"/>
          <w:sz w:val="20"/>
          <w:szCs w:val="20"/>
          <w:lang w:val="en-GB"/>
        </w:rPr>
        <w:t xml:space="preserve"> </w:t>
      </w:r>
      <w:r w:rsidRPr="002D2D4F">
        <w:rPr>
          <w:rFonts w:ascii="Arial" w:eastAsiaTheme="minorEastAsia" w:hAnsi="Arial" w:cs="Arial"/>
          <w:sz w:val="20"/>
          <w:szCs w:val="20"/>
          <w:lang w:val="en-GB"/>
        </w:rPr>
        <w:t>N PON connections configured. Each PON connection must reference one NNI network and one datalink.</w:t>
      </w:r>
    </w:p>
    <w:p w14:paraId="70A754D1" w14:textId="0882477A" w:rsidR="00666F3B" w:rsidRDefault="00666F3B">
      <w:pPr>
        <w:spacing w:after="200" w:line="276" w:lineRule="auto"/>
        <w:rPr>
          <w:rFonts w:ascii="Arial" w:hAnsi="Arial" w:cs="Open Sans"/>
          <w:color w:val="383838"/>
          <w:sz w:val="20"/>
          <w:szCs w:val="20"/>
        </w:rPr>
      </w:pPr>
    </w:p>
    <w:p w14:paraId="3167817E" w14:textId="3E8EFD19" w:rsidR="00C95269" w:rsidRDefault="00C95269" w:rsidP="00EB3DF0">
      <w:pPr>
        <w:pStyle w:val="NumberedListNormal"/>
        <w:numPr>
          <w:ilvl w:val="0"/>
          <w:numId w:val="104"/>
        </w:numPr>
      </w:pPr>
      <w:r>
        <w:t>As per the OLT assigned to your team, execute the following commands to provision the PON connection</w:t>
      </w:r>
      <w:r w:rsidR="002312D5">
        <w:t>, using the NNI Network and the E</w:t>
      </w:r>
      <w:r w:rsidR="001670C0">
        <w:t>V</w:t>
      </w:r>
      <w:r w:rsidR="002312D5">
        <w:t xml:space="preserve">PL </w:t>
      </w:r>
      <w:r w:rsidR="00FA21F9">
        <w:t>Datalink Service provisioned earlier</w:t>
      </w:r>
      <w:r>
        <w:t>:</w:t>
      </w:r>
    </w:p>
    <w:p w14:paraId="45CF5C5E" w14:textId="77777777" w:rsidR="00693766" w:rsidRDefault="00C95269" w:rsidP="00EB3DF0">
      <w:pPr>
        <w:pStyle w:val="NumberList2"/>
        <w:numPr>
          <w:ilvl w:val="0"/>
          <w:numId w:val="76"/>
        </w:numPr>
      </w:pPr>
      <w:r>
        <w:t>OLT_19:</w:t>
      </w:r>
    </w:p>
    <w:p w14:paraId="6ADF85BB" w14:textId="1461D363" w:rsidR="00C95269" w:rsidRDefault="00693766" w:rsidP="00693766">
      <w:pPr>
        <w:pStyle w:val="NumberList2"/>
        <w:numPr>
          <w:ilvl w:val="0"/>
          <w:numId w:val="0"/>
        </w:numPr>
        <w:ind w:left="1440"/>
      </w:pPr>
      <w:r>
        <w:rPr>
          <w:noProof/>
        </w:rPr>
        <w:drawing>
          <wp:inline distT="0" distB="0" distL="0" distR="0" wp14:anchorId="6D8E97D9" wp14:editId="72015CD6">
            <wp:extent cx="4581635" cy="2204173"/>
            <wp:effectExtent l="0" t="0" r="0" b="571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7660" cy="2216693"/>
                    </a:xfrm>
                    <a:prstGeom prst="rect">
                      <a:avLst/>
                    </a:prstGeom>
                    <a:noFill/>
                  </pic:spPr>
                </pic:pic>
              </a:graphicData>
            </a:graphic>
          </wp:inline>
        </w:drawing>
      </w:r>
      <w:r w:rsidR="00C95269">
        <w:t xml:space="preserve"> </w:t>
      </w:r>
    </w:p>
    <w:p w14:paraId="37548512" w14:textId="38B46BC6" w:rsidR="00C95269" w:rsidRPr="00980FC0" w:rsidRDefault="00B27AEC" w:rsidP="00EB3DF0">
      <w:pPr>
        <w:pStyle w:val="CodeLevel1"/>
        <w:numPr>
          <w:ilvl w:val="0"/>
          <w:numId w:val="77"/>
        </w:numPr>
        <w:rPr>
          <w:lang w:val="en-IN"/>
        </w:rPr>
      </w:pPr>
      <w:r>
        <w:rPr>
          <w:lang w:val="en-IN"/>
        </w:rPr>
        <w:t>D-</w:t>
      </w:r>
      <w:r w:rsidR="00C95269" w:rsidRPr="00980FC0">
        <w:rPr>
          <w:lang w:val="en-IN"/>
        </w:rPr>
        <w:t xml:space="preserve">5170-2&gt; </w:t>
      </w:r>
      <w:r w:rsidR="00C95269" w:rsidRPr="00980FC0">
        <w:rPr>
          <w:b/>
          <w:bCs/>
          <w:lang w:val="en-IN"/>
        </w:rPr>
        <w:t>config</w:t>
      </w:r>
    </w:p>
    <w:p w14:paraId="78143673" w14:textId="55A3067B" w:rsidR="00C95269" w:rsidRPr="001464FD" w:rsidRDefault="00C95269" w:rsidP="00EB3DF0">
      <w:pPr>
        <w:pStyle w:val="CodeLevel1"/>
        <w:numPr>
          <w:ilvl w:val="0"/>
          <w:numId w:val="77"/>
        </w:numPr>
      </w:pPr>
      <w:r w:rsidRPr="001464FD">
        <w:t>diag@</w:t>
      </w:r>
      <w:r w:rsidR="00B27AEC">
        <w:t>D-</w:t>
      </w:r>
      <w:r w:rsidRPr="001464FD">
        <w:t xml:space="preserve">5170-2# </w:t>
      </w:r>
      <w:r w:rsidRPr="00D80325">
        <w:rPr>
          <w:b/>
          <w:bCs/>
        </w:rPr>
        <w:t xml:space="preserve">pon-ctrl onus </w:t>
      </w:r>
      <w:proofErr w:type="spellStart"/>
      <w:r w:rsidRPr="00D80325">
        <w:rPr>
          <w:b/>
          <w:bCs/>
        </w:rPr>
        <w:t>onu</w:t>
      </w:r>
      <w:proofErr w:type="spellEnd"/>
      <w:r w:rsidRPr="00D80325">
        <w:rPr>
          <w:b/>
          <w:bCs/>
        </w:rPr>
        <w:t xml:space="preserve"> O</w:t>
      </w:r>
      <w:r>
        <w:rPr>
          <w:b/>
          <w:bCs/>
        </w:rPr>
        <w:t>N</w:t>
      </w:r>
      <w:r w:rsidR="006C62D7">
        <w:rPr>
          <w:b/>
          <w:bCs/>
        </w:rPr>
        <w:t>U</w:t>
      </w:r>
      <w:r w:rsidRPr="00D80325">
        <w:rPr>
          <w:b/>
          <w:bCs/>
        </w:rPr>
        <w:t>19.1 OLT_19 pon-connections pon-connection PON_</w:t>
      </w:r>
      <w:r>
        <w:rPr>
          <w:b/>
          <w:bCs/>
        </w:rPr>
        <w:t>19</w:t>
      </w:r>
      <w:r w:rsidRPr="00D80325">
        <w:rPr>
          <w:b/>
          <w:bCs/>
        </w:rPr>
        <w:t xml:space="preserve"> datalink DATALINK_</w:t>
      </w:r>
      <w:r w:rsidR="00FA21F9">
        <w:rPr>
          <w:b/>
          <w:bCs/>
        </w:rPr>
        <w:t>E</w:t>
      </w:r>
      <w:r w:rsidR="00796E1F">
        <w:rPr>
          <w:b/>
          <w:bCs/>
        </w:rPr>
        <w:t>V</w:t>
      </w:r>
      <w:r w:rsidR="00FA21F9">
        <w:rPr>
          <w:b/>
          <w:bCs/>
        </w:rPr>
        <w:t>PL_</w:t>
      </w:r>
      <w:r w:rsidRPr="00D80325">
        <w:rPr>
          <w:b/>
          <w:bCs/>
        </w:rPr>
        <w:t xml:space="preserve">1 </w:t>
      </w:r>
      <w:proofErr w:type="spellStart"/>
      <w:r w:rsidRPr="00D80325">
        <w:rPr>
          <w:b/>
          <w:bCs/>
        </w:rPr>
        <w:t>nni</w:t>
      </w:r>
      <w:proofErr w:type="spellEnd"/>
      <w:r w:rsidRPr="00D80325">
        <w:rPr>
          <w:b/>
          <w:bCs/>
        </w:rPr>
        <w:t>-network NET_1</w:t>
      </w:r>
      <w:r>
        <w:rPr>
          <w:b/>
          <w:bCs/>
        </w:rPr>
        <w:t>9</w:t>
      </w:r>
      <w:r w:rsidRPr="00D80325">
        <w:rPr>
          <w:b/>
          <w:bCs/>
        </w:rPr>
        <w:t>0 match-stag 0 match-ctag-1 1000 match-ctag-2 0 tag-action push tag-action-stag 1</w:t>
      </w:r>
      <w:r>
        <w:rPr>
          <w:b/>
          <w:bCs/>
        </w:rPr>
        <w:t>9</w:t>
      </w:r>
      <w:r w:rsidRPr="00D80325">
        <w:rPr>
          <w:b/>
          <w:bCs/>
        </w:rPr>
        <w:t>0</w:t>
      </w:r>
    </w:p>
    <w:p w14:paraId="1D0E1D8B" w14:textId="77777777" w:rsidR="00A0251D" w:rsidRDefault="00A0251D" w:rsidP="00A0251D">
      <w:pPr>
        <w:pStyle w:val="NumberList2"/>
        <w:numPr>
          <w:ilvl w:val="0"/>
          <w:numId w:val="0"/>
        </w:numPr>
        <w:ind w:left="1440"/>
      </w:pPr>
    </w:p>
    <w:p w14:paraId="51F2EF15" w14:textId="77777777" w:rsidR="00A0251D" w:rsidRDefault="00A0251D" w:rsidP="00A0251D">
      <w:pPr>
        <w:pStyle w:val="NumberList2"/>
        <w:numPr>
          <w:ilvl w:val="0"/>
          <w:numId w:val="0"/>
        </w:numPr>
        <w:ind w:left="1440"/>
      </w:pPr>
    </w:p>
    <w:p w14:paraId="5243FF6A" w14:textId="77777777" w:rsidR="00A0251D" w:rsidRDefault="00A0251D" w:rsidP="00A0251D">
      <w:pPr>
        <w:pStyle w:val="NumberList2"/>
        <w:numPr>
          <w:ilvl w:val="0"/>
          <w:numId w:val="0"/>
        </w:numPr>
        <w:ind w:left="1440"/>
      </w:pPr>
    </w:p>
    <w:p w14:paraId="42B43B0A" w14:textId="77777777" w:rsidR="00A0251D" w:rsidRDefault="00A0251D" w:rsidP="00A0251D">
      <w:pPr>
        <w:pStyle w:val="NumberList2"/>
        <w:numPr>
          <w:ilvl w:val="0"/>
          <w:numId w:val="0"/>
        </w:numPr>
        <w:ind w:left="1440"/>
      </w:pPr>
    </w:p>
    <w:p w14:paraId="0662C733" w14:textId="77777777" w:rsidR="00A0251D" w:rsidRDefault="00A0251D" w:rsidP="00A0251D">
      <w:pPr>
        <w:pStyle w:val="NumberList2"/>
        <w:numPr>
          <w:ilvl w:val="0"/>
          <w:numId w:val="0"/>
        </w:numPr>
        <w:ind w:left="1440"/>
      </w:pPr>
    </w:p>
    <w:p w14:paraId="60112E00" w14:textId="77777777" w:rsidR="00A0251D" w:rsidRDefault="00A0251D" w:rsidP="00A0251D">
      <w:pPr>
        <w:pStyle w:val="NumberList2"/>
        <w:numPr>
          <w:ilvl w:val="0"/>
          <w:numId w:val="0"/>
        </w:numPr>
        <w:ind w:left="1440"/>
      </w:pPr>
    </w:p>
    <w:p w14:paraId="463EB43E" w14:textId="77777777" w:rsidR="00A0251D" w:rsidRDefault="00A0251D" w:rsidP="00A0251D">
      <w:pPr>
        <w:pStyle w:val="NumberList2"/>
        <w:numPr>
          <w:ilvl w:val="0"/>
          <w:numId w:val="0"/>
        </w:numPr>
        <w:ind w:left="1440"/>
      </w:pPr>
    </w:p>
    <w:p w14:paraId="7907B02E" w14:textId="77777777" w:rsidR="00A0251D" w:rsidRDefault="00A0251D" w:rsidP="00A0251D">
      <w:pPr>
        <w:pStyle w:val="NumberList2"/>
        <w:numPr>
          <w:ilvl w:val="0"/>
          <w:numId w:val="0"/>
        </w:numPr>
        <w:ind w:left="1440"/>
      </w:pPr>
    </w:p>
    <w:p w14:paraId="66CE02B0" w14:textId="77777777" w:rsidR="00A0251D" w:rsidRDefault="00A0251D" w:rsidP="00A0251D">
      <w:pPr>
        <w:pStyle w:val="NumberList2"/>
        <w:numPr>
          <w:ilvl w:val="0"/>
          <w:numId w:val="0"/>
        </w:numPr>
        <w:ind w:left="1440"/>
      </w:pPr>
    </w:p>
    <w:p w14:paraId="1A3EF244" w14:textId="77777777" w:rsidR="00A0251D" w:rsidRDefault="00A0251D" w:rsidP="00A0251D">
      <w:pPr>
        <w:pStyle w:val="NumberList2"/>
        <w:numPr>
          <w:ilvl w:val="0"/>
          <w:numId w:val="0"/>
        </w:numPr>
        <w:ind w:left="1440"/>
      </w:pPr>
    </w:p>
    <w:p w14:paraId="7D074D36" w14:textId="77777777" w:rsidR="00A0251D" w:rsidRDefault="00A0251D" w:rsidP="00A0251D">
      <w:pPr>
        <w:pStyle w:val="NumberList2"/>
        <w:numPr>
          <w:ilvl w:val="0"/>
          <w:numId w:val="0"/>
        </w:numPr>
        <w:ind w:left="1440"/>
      </w:pPr>
    </w:p>
    <w:p w14:paraId="15699350" w14:textId="77777777" w:rsidR="00A0251D" w:rsidRDefault="00A0251D" w:rsidP="00A0251D">
      <w:pPr>
        <w:pStyle w:val="NumberList2"/>
        <w:numPr>
          <w:ilvl w:val="0"/>
          <w:numId w:val="0"/>
        </w:numPr>
        <w:ind w:left="1440"/>
      </w:pPr>
    </w:p>
    <w:p w14:paraId="0F005424" w14:textId="48EA337C" w:rsidR="00A0251D" w:rsidRDefault="00A0251D" w:rsidP="00A0251D">
      <w:pPr>
        <w:pStyle w:val="NumberList2"/>
        <w:numPr>
          <w:ilvl w:val="0"/>
          <w:numId w:val="0"/>
        </w:numPr>
        <w:ind w:left="1440"/>
      </w:pPr>
    </w:p>
    <w:p w14:paraId="5BC5F848" w14:textId="77777777" w:rsidR="00A0251D" w:rsidRDefault="00A0251D" w:rsidP="00A0251D">
      <w:pPr>
        <w:pStyle w:val="NumberList2"/>
        <w:numPr>
          <w:ilvl w:val="0"/>
          <w:numId w:val="0"/>
        </w:numPr>
        <w:ind w:left="1440"/>
      </w:pPr>
    </w:p>
    <w:p w14:paraId="50CA2DEC" w14:textId="77777777" w:rsidR="00A0251D" w:rsidRDefault="00A0251D" w:rsidP="00A0251D">
      <w:pPr>
        <w:pStyle w:val="NumberList2"/>
        <w:numPr>
          <w:ilvl w:val="0"/>
          <w:numId w:val="0"/>
        </w:numPr>
        <w:ind w:left="1800" w:hanging="360"/>
      </w:pPr>
    </w:p>
    <w:p w14:paraId="69D83CC9" w14:textId="77777777" w:rsidR="00A0251D" w:rsidRDefault="00A0251D" w:rsidP="00A0251D">
      <w:pPr>
        <w:pStyle w:val="NumberList2"/>
        <w:numPr>
          <w:ilvl w:val="0"/>
          <w:numId w:val="0"/>
        </w:numPr>
        <w:ind w:left="1440"/>
      </w:pPr>
    </w:p>
    <w:p w14:paraId="7546E568" w14:textId="77777777" w:rsidR="00A0251D" w:rsidRDefault="00A0251D" w:rsidP="00A0251D">
      <w:pPr>
        <w:pStyle w:val="NumberList2"/>
        <w:numPr>
          <w:ilvl w:val="0"/>
          <w:numId w:val="0"/>
        </w:numPr>
        <w:ind w:left="1440"/>
      </w:pPr>
    </w:p>
    <w:p w14:paraId="4FB52575" w14:textId="7B1BD1A7" w:rsidR="00693766" w:rsidRDefault="00C95269" w:rsidP="00EB3DF0">
      <w:pPr>
        <w:pStyle w:val="NumberList2"/>
        <w:numPr>
          <w:ilvl w:val="0"/>
          <w:numId w:val="76"/>
        </w:numPr>
      </w:pPr>
      <w:r>
        <w:lastRenderedPageBreak/>
        <w:t>OLT_20:</w:t>
      </w:r>
    </w:p>
    <w:p w14:paraId="2AF223F4" w14:textId="1AA56458" w:rsidR="00C95269" w:rsidRDefault="00A0251D" w:rsidP="00693766">
      <w:pPr>
        <w:pStyle w:val="NumberList2"/>
        <w:numPr>
          <w:ilvl w:val="0"/>
          <w:numId w:val="0"/>
        </w:numPr>
        <w:ind w:left="1440"/>
      </w:pPr>
      <w:r>
        <w:rPr>
          <w:noProof/>
        </w:rPr>
        <w:drawing>
          <wp:inline distT="0" distB="0" distL="0" distR="0" wp14:anchorId="214CDF03" wp14:editId="287F7F1B">
            <wp:extent cx="4549416" cy="2210094"/>
            <wp:effectExtent l="0" t="0" r="381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9413" cy="2219808"/>
                    </a:xfrm>
                    <a:prstGeom prst="rect">
                      <a:avLst/>
                    </a:prstGeom>
                    <a:noFill/>
                  </pic:spPr>
                </pic:pic>
              </a:graphicData>
            </a:graphic>
          </wp:inline>
        </w:drawing>
      </w:r>
      <w:r w:rsidR="00C95269">
        <w:t xml:space="preserve"> </w:t>
      </w:r>
    </w:p>
    <w:p w14:paraId="6A6D013C" w14:textId="2BF50BDB" w:rsidR="00C95269" w:rsidRPr="00980FC0" w:rsidRDefault="00B27AEC" w:rsidP="00EB3DF0">
      <w:pPr>
        <w:pStyle w:val="CodeLevel1"/>
        <w:numPr>
          <w:ilvl w:val="0"/>
          <w:numId w:val="78"/>
        </w:numPr>
        <w:rPr>
          <w:lang w:val="en-IN"/>
        </w:rPr>
      </w:pPr>
      <w:r>
        <w:rPr>
          <w:lang w:val="en-IN"/>
        </w:rPr>
        <w:t>D-</w:t>
      </w:r>
      <w:r w:rsidR="00C95269" w:rsidRPr="00980FC0">
        <w:rPr>
          <w:lang w:val="en-IN"/>
        </w:rPr>
        <w:t xml:space="preserve">5170-2&gt; </w:t>
      </w:r>
      <w:r w:rsidR="00C95269" w:rsidRPr="00980FC0">
        <w:rPr>
          <w:b/>
          <w:bCs/>
          <w:lang w:val="en-IN"/>
        </w:rPr>
        <w:t>config</w:t>
      </w:r>
    </w:p>
    <w:p w14:paraId="72D53CBA" w14:textId="5F1C1075" w:rsidR="00C95269" w:rsidRPr="001464FD" w:rsidRDefault="00C95269" w:rsidP="00EB3DF0">
      <w:pPr>
        <w:pStyle w:val="CodeLevel1"/>
        <w:numPr>
          <w:ilvl w:val="0"/>
          <w:numId w:val="78"/>
        </w:numPr>
      </w:pPr>
      <w:r w:rsidRPr="001464FD">
        <w:t>diag@</w:t>
      </w:r>
      <w:r w:rsidR="00B27AEC">
        <w:t>D-</w:t>
      </w:r>
      <w:r w:rsidRPr="001464FD">
        <w:t xml:space="preserve">5170-2# </w:t>
      </w:r>
      <w:r w:rsidRPr="00D80325">
        <w:rPr>
          <w:b/>
          <w:bCs/>
        </w:rPr>
        <w:t xml:space="preserve">pon-ctrl onus </w:t>
      </w:r>
      <w:proofErr w:type="spellStart"/>
      <w:r w:rsidRPr="00D80325">
        <w:rPr>
          <w:b/>
          <w:bCs/>
        </w:rPr>
        <w:t>onu</w:t>
      </w:r>
      <w:proofErr w:type="spellEnd"/>
      <w:r w:rsidRPr="00D80325">
        <w:rPr>
          <w:b/>
          <w:bCs/>
        </w:rPr>
        <w:t xml:space="preserve"> O</w:t>
      </w:r>
      <w:r>
        <w:rPr>
          <w:b/>
          <w:bCs/>
        </w:rPr>
        <w:t>N</w:t>
      </w:r>
      <w:r w:rsidR="006C62D7">
        <w:rPr>
          <w:b/>
          <w:bCs/>
        </w:rPr>
        <w:t>U</w:t>
      </w:r>
      <w:r>
        <w:rPr>
          <w:b/>
          <w:bCs/>
        </w:rPr>
        <w:t>20</w:t>
      </w:r>
      <w:r w:rsidRPr="00D80325">
        <w:rPr>
          <w:b/>
          <w:bCs/>
        </w:rPr>
        <w:t>.1 OLT_</w:t>
      </w:r>
      <w:r>
        <w:rPr>
          <w:b/>
          <w:bCs/>
        </w:rPr>
        <w:t>20</w:t>
      </w:r>
      <w:r w:rsidRPr="00D80325">
        <w:rPr>
          <w:b/>
          <w:bCs/>
        </w:rPr>
        <w:t xml:space="preserve"> pon-connections pon-connection PON_</w:t>
      </w:r>
      <w:r>
        <w:rPr>
          <w:b/>
          <w:bCs/>
        </w:rPr>
        <w:t>20</w:t>
      </w:r>
      <w:r w:rsidRPr="00D80325">
        <w:rPr>
          <w:b/>
          <w:bCs/>
        </w:rPr>
        <w:t xml:space="preserve"> datalink DATALINK_</w:t>
      </w:r>
      <w:r w:rsidR="00FA21F9">
        <w:rPr>
          <w:b/>
          <w:bCs/>
        </w:rPr>
        <w:t>E</w:t>
      </w:r>
      <w:r w:rsidR="00796E1F">
        <w:rPr>
          <w:b/>
          <w:bCs/>
        </w:rPr>
        <w:t>V</w:t>
      </w:r>
      <w:r w:rsidR="00FA21F9">
        <w:rPr>
          <w:b/>
          <w:bCs/>
        </w:rPr>
        <w:t>PL_</w:t>
      </w:r>
      <w:r w:rsidRPr="00D80325">
        <w:rPr>
          <w:b/>
          <w:bCs/>
        </w:rPr>
        <w:t xml:space="preserve">1 </w:t>
      </w:r>
      <w:proofErr w:type="spellStart"/>
      <w:r w:rsidRPr="00D80325">
        <w:rPr>
          <w:b/>
          <w:bCs/>
        </w:rPr>
        <w:t>nni</w:t>
      </w:r>
      <w:proofErr w:type="spellEnd"/>
      <w:r w:rsidRPr="00D80325">
        <w:rPr>
          <w:b/>
          <w:bCs/>
        </w:rPr>
        <w:t>-network NET_</w:t>
      </w:r>
      <w:r>
        <w:rPr>
          <w:b/>
          <w:bCs/>
        </w:rPr>
        <w:t>20</w:t>
      </w:r>
      <w:r w:rsidRPr="00D80325">
        <w:rPr>
          <w:b/>
          <w:bCs/>
        </w:rPr>
        <w:t xml:space="preserve">0 match-stag 0 match-ctag-1 1000 match-ctag-2 0 tag-action push tag-action-stag </w:t>
      </w:r>
      <w:r>
        <w:rPr>
          <w:b/>
          <w:bCs/>
        </w:rPr>
        <w:t>20</w:t>
      </w:r>
      <w:r w:rsidRPr="00D80325">
        <w:rPr>
          <w:b/>
          <w:bCs/>
        </w:rPr>
        <w:t>0</w:t>
      </w:r>
    </w:p>
    <w:p w14:paraId="0ED9971B" w14:textId="455F2B80" w:rsidR="00666F3B" w:rsidRDefault="00666F3B" w:rsidP="00666F3B">
      <w:pPr>
        <w:spacing w:after="200" w:line="276" w:lineRule="auto"/>
      </w:pPr>
    </w:p>
    <w:p w14:paraId="08A36C6A" w14:textId="734E7794" w:rsidR="000A38A9" w:rsidRDefault="000A38A9" w:rsidP="00EB3DF0">
      <w:pPr>
        <w:pStyle w:val="NumberedListNormal"/>
        <w:numPr>
          <w:ilvl w:val="0"/>
          <w:numId w:val="104"/>
        </w:numPr>
      </w:pPr>
      <w:r>
        <w:t>Verify the created PON connections, using the following command on the respective OLT:</w:t>
      </w:r>
    </w:p>
    <w:p w14:paraId="416A6F2E" w14:textId="186B8183" w:rsidR="00D30B55" w:rsidRDefault="006052E9" w:rsidP="002D2D4F">
      <w:pPr>
        <w:pStyle w:val="BodyNormal"/>
        <w:rPr>
          <w:lang w:eastAsia="en-US"/>
        </w:rPr>
      </w:pPr>
      <w:r w:rsidRPr="006052E9">
        <w:rPr>
          <w:noProof/>
          <w:lang w:eastAsia="en-US"/>
        </w:rPr>
        <w:drawing>
          <wp:inline distT="0" distB="0" distL="0" distR="0" wp14:anchorId="6F543789" wp14:editId="0A5F257A">
            <wp:extent cx="5980430" cy="2044065"/>
            <wp:effectExtent l="0" t="0" r="1270" b="0"/>
            <wp:docPr id="767" name="Picture 7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Graphical user interface, application, Word&#10;&#10;Description automatically generated"/>
                    <pic:cNvPicPr/>
                  </pic:nvPicPr>
                  <pic:blipFill>
                    <a:blip r:embed="rId77"/>
                    <a:stretch>
                      <a:fillRect/>
                    </a:stretch>
                  </pic:blipFill>
                  <pic:spPr>
                    <a:xfrm>
                      <a:off x="0" y="0"/>
                      <a:ext cx="5980430" cy="2044065"/>
                    </a:xfrm>
                    <a:prstGeom prst="rect">
                      <a:avLst/>
                    </a:prstGeom>
                  </pic:spPr>
                </pic:pic>
              </a:graphicData>
            </a:graphic>
          </wp:inline>
        </w:drawing>
      </w:r>
    </w:p>
    <w:p w14:paraId="45D25FBB" w14:textId="4D887501" w:rsidR="00D30B55" w:rsidRPr="002D2D4F" w:rsidRDefault="00E0327C" w:rsidP="002D2D4F">
      <w:pPr>
        <w:pStyle w:val="BodyNormal"/>
        <w:rPr>
          <w:lang w:eastAsia="en-US"/>
        </w:rPr>
      </w:pPr>
      <w:r>
        <w:rPr>
          <w:lang w:eastAsia="en-US"/>
        </w:rPr>
        <w:t>-</w:t>
      </w:r>
      <w:r w:rsidR="006404D4">
        <w:rPr>
          <w:lang w:eastAsia="en-US"/>
        </w:rPr>
        <w:t xml:space="preserve">End of </w:t>
      </w:r>
      <w:r w:rsidR="00C92006">
        <w:rPr>
          <w:lang w:eastAsia="en-US"/>
        </w:rPr>
        <w:t>Lab 7</w:t>
      </w:r>
    </w:p>
    <w:p w14:paraId="639A7681" w14:textId="77777777" w:rsidR="00C303A8" w:rsidRDefault="00C303A8" w:rsidP="009F2589">
      <w:pPr>
        <w:pStyle w:val="Heading3"/>
        <w:rPr>
          <w:noProof/>
        </w:rPr>
      </w:pPr>
    </w:p>
    <w:p w14:paraId="64F30B50" w14:textId="77777777" w:rsidR="00972360" w:rsidRDefault="00972360">
      <w:pPr>
        <w:spacing w:after="200" w:line="276" w:lineRule="auto"/>
        <w:rPr>
          <w:rFonts w:ascii="Arial" w:hAnsi="Arial" w:cs="Arial"/>
          <w:b/>
          <w:noProof/>
          <w:color w:val="383838"/>
          <w:sz w:val="24"/>
        </w:rPr>
      </w:pPr>
      <w:r>
        <w:rPr>
          <w:noProof/>
        </w:rPr>
        <w:br w:type="page"/>
      </w:r>
    </w:p>
    <w:p w14:paraId="332028EF" w14:textId="040B72DD" w:rsidR="006371FB" w:rsidRDefault="00C92006" w:rsidP="009F2589">
      <w:pPr>
        <w:pStyle w:val="Heading3"/>
        <w:rPr>
          <w:noProof/>
        </w:rPr>
      </w:pPr>
      <w:r>
        <w:rPr>
          <w:noProof/>
        </w:rPr>
        <w:lastRenderedPageBreak/>
        <w:t xml:space="preserve">Informational: </w:t>
      </w:r>
      <w:r w:rsidR="00BF40C6">
        <w:rPr>
          <w:noProof/>
        </w:rPr>
        <w:t>How to</w:t>
      </w:r>
      <w:r w:rsidR="009F2589">
        <w:rPr>
          <w:noProof/>
        </w:rPr>
        <w:t xml:space="preserve"> </w:t>
      </w:r>
      <w:r w:rsidR="00BF40C6">
        <w:rPr>
          <w:noProof/>
        </w:rPr>
        <w:t>d</w:t>
      </w:r>
      <w:r w:rsidR="00235E1F">
        <w:rPr>
          <w:noProof/>
        </w:rPr>
        <w:t xml:space="preserve">elete </w:t>
      </w:r>
      <w:r w:rsidR="008D63BF">
        <w:rPr>
          <w:noProof/>
        </w:rPr>
        <w:t>PON servic</w:t>
      </w:r>
      <w:r w:rsidR="009B5AD2">
        <w:rPr>
          <w:noProof/>
        </w:rPr>
        <w:t>e</w:t>
      </w:r>
      <w:r w:rsidR="008D63BF">
        <w:rPr>
          <w:noProof/>
        </w:rPr>
        <w:t xml:space="preserve">s including </w:t>
      </w:r>
      <w:r w:rsidR="009F2589">
        <w:rPr>
          <w:noProof/>
        </w:rPr>
        <w:t>the configured SLA Profiles, NNI Networks, Datalinks</w:t>
      </w:r>
      <w:r w:rsidR="00407E01">
        <w:rPr>
          <w:noProof/>
        </w:rPr>
        <w:t xml:space="preserve"> and</w:t>
      </w:r>
      <w:r w:rsidR="009F2589">
        <w:rPr>
          <w:noProof/>
        </w:rPr>
        <w:t xml:space="preserve"> PON Connections</w:t>
      </w:r>
    </w:p>
    <w:p w14:paraId="68B4707F" w14:textId="12D1BFFE" w:rsidR="00EF2303" w:rsidRDefault="005A2B92" w:rsidP="00024897">
      <w:pPr>
        <w:pStyle w:val="NumberedListNormal"/>
        <w:numPr>
          <w:ilvl w:val="0"/>
          <w:numId w:val="0"/>
        </w:numPr>
        <w:ind w:left="284" w:firstLine="76"/>
      </w:pPr>
      <w:r>
        <w:t xml:space="preserve">Deleting the </w:t>
      </w:r>
      <w:r w:rsidR="00EF2303">
        <w:t>objects,</w:t>
      </w:r>
      <w:r>
        <w:t xml:space="preserve"> we previously created</w:t>
      </w:r>
      <w:r w:rsidR="00EF2303">
        <w:t>,</w:t>
      </w:r>
      <w:r>
        <w:t xml:space="preserve"> </w:t>
      </w:r>
      <w:r w:rsidR="00EF2303">
        <w:t>needs to happen in the reverse orde</w:t>
      </w:r>
      <w:r w:rsidR="00235E1F">
        <w:t xml:space="preserve">r of their creation </w:t>
      </w:r>
      <w:r w:rsidR="00EF2303">
        <w:t>(due to dependencies).</w:t>
      </w:r>
      <w:r>
        <w:t xml:space="preserve"> </w:t>
      </w:r>
    </w:p>
    <w:p w14:paraId="13BF3118" w14:textId="77777777" w:rsidR="00024897" w:rsidRPr="00024897" w:rsidRDefault="00024897" w:rsidP="00024897">
      <w:pPr>
        <w:pStyle w:val="NumberedListNormal"/>
        <w:numPr>
          <w:ilvl w:val="0"/>
          <w:numId w:val="0"/>
        </w:numPr>
        <w:ind w:left="284" w:firstLine="76"/>
        <w:rPr>
          <w:sz w:val="10"/>
          <w:szCs w:val="10"/>
        </w:rPr>
      </w:pPr>
    </w:p>
    <w:p w14:paraId="2506E291" w14:textId="139F7E14" w:rsidR="00EF2303" w:rsidRDefault="00EF2303" w:rsidP="00EB3DF0">
      <w:pPr>
        <w:pStyle w:val="NumberedListNormal"/>
        <w:numPr>
          <w:ilvl w:val="0"/>
          <w:numId w:val="105"/>
        </w:numPr>
        <w:rPr>
          <w:noProof/>
        </w:rPr>
      </w:pPr>
      <w:r>
        <w:rPr>
          <w:noProof/>
        </w:rPr>
        <w:t>Delete a specific PON Connection</w:t>
      </w:r>
    </w:p>
    <w:p w14:paraId="142E9ABD" w14:textId="77777777" w:rsidR="00EF2303" w:rsidRDefault="00EF2303" w:rsidP="00EF2303">
      <w:pPr>
        <w:pStyle w:val="ListParagraph"/>
        <w:spacing w:after="200" w:line="276" w:lineRule="auto"/>
        <w:ind w:left="1080"/>
      </w:pPr>
      <w:r>
        <w:t xml:space="preserve">a. OLT_19: </w:t>
      </w:r>
    </w:p>
    <w:p w14:paraId="5AF2F1C4" w14:textId="4C4EAE3A" w:rsidR="00EF2303" w:rsidRPr="00E0279A" w:rsidRDefault="00B27AEC" w:rsidP="00EB3DF0">
      <w:pPr>
        <w:pStyle w:val="CodeLevel1"/>
        <w:numPr>
          <w:ilvl w:val="0"/>
          <w:numId w:val="79"/>
        </w:numPr>
        <w:rPr>
          <w:lang w:val="en-IN"/>
        </w:rPr>
      </w:pPr>
      <w:r>
        <w:rPr>
          <w:lang w:val="en-IN"/>
        </w:rPr>
        <w:t>D-</w:t>
      </w:r>
      <w:r w:rsidR="00EF2303" w:rsidRPr="00980FC0">
        <w:rPr>
          <w:lang w:val="en-IN"/>
        </w:rPr>
        <w:t xml:space="preserve">5170-2&gt; </w:t>
      </w:r>
      <w:r w:rsidR="00EF2303" w:rsidRPr="00980FC0">
        <w:rPr>
          <w:b/>
          <w:bCs/>
          <w:lang w:val="en-IN"/>
        </w:rPr>
        <w:t>config</w:t>
      </w:r>
    </w:p>
    <w:p w14:paraId="16B1EAE9" w14:textId="7784B343" w:rsidR="00E0279A" w:rsidRPr="00980FC0" w:rsidRDefault="00E0279A" w:rsidP="00EB3DF0">
      <w:pPr>
        <w:pStyle w:val="CodeLevel1"/>
        <w:numPr>
          <w:ilvl w:val="0"/>
          <w:numId w:val="79"/>
        </w:numPr>
        <w:rPr>
          <w:lang w:val="en-IN"/>
        </w:rPr>
      </w:pPr>
      <w:r w:rsidRPr="00532EDD">
        <w:t>diag@</w:t>
      </w:r>
      <w:r w:rsidR="00B27AEC">
        <w:t>D-</w:t>
      </w:r>
      <w:r w:rsidRPr="00532EDD">
        <w:t xml:space="preserve">5170-2# </w:t>
      </w:r>
      <w:r w:rsidRPr="006632AF">
        <w:rPr>
          <w:b/>
          <w:bCs/>
        </w:rPr>
        <w:t xml:space="preserve">no </w:t>
      </w:r>
      <w:r w:rsidRPr="00532EDD">
        <w:rPr>
          <w:b/>
          <w:bCs/>
        </w:rPr>
        <w:t xml:space="preserve">pon-ctrl </w:t>
      </w:r>
      <w:r>
        <w:rPr>
          <w:b/>
          <w:bCs/>
        </w:rPr>
        <w:t xml:space="preserve">onus </w:t>
      </w:r>
      <w:proofErr w:type="spellStart"/>
      <w:r>
        <w:rPr>
          <w:b/>
          <w:bCs/>
        </w:rPr>
        <w:t>onu</w:t>
      </w:r>
      <w:proofErr w:type="spellEnd"/>
      <w:r>
        <w:rPr>
          <w:b/>
          <w:bCs/>
        </w:rPr>
        <w:t xml:space="preserve"> ONU19.1 </w:t>
      </w:r>
      <w:r w:rsidR="00BC0BDF">
        <w:rPr>
          <w:b/>
          <w:bCs/>
        </w:rPr>
        <w:t xml:space="preserve">OLT_19 </w:t>
      </w:r>
      <w:r>
        <w:rPr>
          <w:b/>
          <w:bCs/>
        </w:rPr>
        <w:t>pon-connections pon-connection PON_19</w:t>
      </w:r>
    </w:p>
    <w:p w14:paraId="53870EA6" w14:textId="77777777" w:rsidR="00EF2303" w:rsidRDefault="00EF2303" w:rsidP="00EF2303">
      <w:pPr>
        <w:pStyle w:val="ListParagraph"/>
        <w:spacing w:after="200" w:line="276" w:lineRule="auto"/>
        <w:ind w:left="1080"/>
      </w:pPr>
      <w:r>
        <w:t xml:space="preserve">b. OLT_20: </w:t>
      </w:r>
    </w:p>
    <w:p w14:paraId="7F49CB0C" w14:textId="374601F6" w:rsidR="00EF2303" w:rsidRPr="00E0279A" w:rsidRDefault="00B27AEC" w:rsidP="00EB3DF0">
      <w:pPr>
        <w:pStyle w:val="CodeLevel1"/>
        <w:numPr>
          <w:ilvl w:val="0"/>
          <w:numId w:val="80"/>
        </w:numPr>
        <w:rPr>
          <w:lang w:val="en-IN"/>
        </w:rPr>
      </w:pPr>
      <w:r>
        <w:rPr>
          <w:lang w:val="en-IN"/>
        </w:rPr>
        <w:t>D-</w:t>
      </w:r>
      <w:r w:rsidR="00EF2303" w:rsidRPr="00980FC0">
        <w:rPr>
          <w:lang w:val="en-IN"/>
        </w:rPr>
        <w:t xml:space="preserve">5170-2&gt; </w:t>
      </w:r>
      <w:r w:rsidR="00EF2303" w:rsidRPr="00980FC0">
        <w:rPr>
          <w:b/>
          <w:bCs/>
          <w:lang w:val="en-IN"/>
        </w:rPr>
        <w:t>config</w:t>
      </w:r>
    </w:p>
    <w:p w14:paraId="354022E1" w14:textId="2D561137" w:rsidR="00E0279A" w:rsidRPr="00980FC0" w:rsidRDefault="00E0279A" w:rsidP="00EB3DF0">
      <w:pPr>
        <w:pStyle w:val="CodeLevel1"/>
        <w:numPr>
          <w:ilvl w:val="0"/>
          <w:numId w:val="80"/>
        </w:numPr>
        <w:rPr>
          <w:lang w:val="en-IN"/>
        </w:rPr>
      </w:pPr>
      <w:r w:rsidRPr="00532EDD">
        <w:t>diag@</w:t>
      </w:r>
      <w:r w:rsidR="00B27AEC">
        <w:t>D-</w:t>
      </w:r>
      <w:r w:rsidRPr="00532EDD">
        <w:t xml:space="preserve">5170-2# </w:t>
      </w:r>
      <w:r w:rsidRPr="006632AF">
        <w:rPr>
          <w:b/>
          <w:bCs/>
        </w:rPr>
        <w:t xml:space="preserve">no </w:t>
      </w:r>
      <w:r w:rsidRPr="00532EDD">
        <w:rPr>
          <w:b/>
          <w:bCs/>
        </w:rPr>
        <w:t xml:space="preserve">pon-ctrl </w:t>
      </w:r>
      <w:r w:rsidR="008B2EF4">
        <w:rPr>
          <w:b/>
          <w:bCs/>
        </w:rPr>
        <w:t>onu</w:t>
      </w:r>
      <w:r>
        <w:rPr>
          <w:b/>
          <w:bCs/>
        </w:rPr>
        <w:t xml:space="preserve">s </w:t>
      </w:r>
      <w:proofErr w:type="spellStart"/>
      <w:r>
        <w:rPr>
          <w:b/>
          <w:bCs/>
        </w:rPr>
        <w:t>o</w:t>
      </w:r>
      <w:r w:rsidR="008B2EF4">
        <w:rPr>
          <w:b/>
          <w:bCs/>
        </w:rPr>
        <w:t>nu</w:t>
      </w:r>
      <w:proofErr w:type="spellEnd"/>
      <w:r>
        <w:rPr>
          <w:b/>
          <w:bCs/>
        </w:rPr>
        <w:t xml:space="preserve"> O</w:t>
      </w:r>
      <w:r w:rsidR="008B2EF4">
        <w:rPr>
          <w:b/>
          <w:bCs/>
        </w:rPr>
        <w:t>NU</w:t>
      </w:r>
      <w:r>
        <w:rPr>
          <w:b/>
          <w:bCs/>
        </w:rPr>
        <w:t>20</w:t>
      </w:r>
      <w:r w:rsidR="008B2EF4">
        <w:rPr>
          <w:b/>
          <w:bCs/>
        </w:rPr>
        <w:t>.1</w:t>
      </w:r>
      <w:r>
        <w:rPr>
          <w:b/>
          <w:bCs/>
        </w:rPr>
        <w:t xml:space="preserve"> </w:t>
      </w:r>
      <w:r w:rsidR="00BC0BDF">
        <w:rPr>
          <w:b/>
          <w:bCs/>
        </w:rPr>
        <w:t xml:space="preserve">OLT_20 </w:t>
      </w:r>
      <w:r>
        <w:rPr>
          <w:b/>
          <w:bCs/>
        </w:rPr>
        <w:t>pon-connections pon-connection PON_20</w:t>
      </w:r>
    </w:p>
    <w:p w14:paraId="6AC9036F" w14:textId="77777777" w:rsidR="00235E1F" w:rsidRPr="00024897" w:rsidRDefault="00235E1F" w:rsidP="00EF2303">
      <w:pPr>
        <w:pStyle w:val="NumberedListNormal"/>
        <w:numPr>
          <w:ilvl w:val="0"/>
          <w:numId w:val="0"/>
        </w:numPr>
        <w:rPr>
          <w:noProof/>
          <w:sz w:val="10"/>
          <w:szCs w:val="10"/>
        </w:rPr>
      </w:pPr>
    </w:p>
    <w:p w14:paraId="7F5B2A81" w14:textId="2EFA28F6" w:rsidR="00EF2303" w:rsidRDefault="00EF2303" w:rsidP="00EB3DF0">
      <w:pPr>
        <w:pStyle w:val="NumberedListNormal"/>
        <w:numPr>
          <w:ilvl w:val="0"/>
          <w:numId w:val="106"/>
        </w:numPr>
        <w:rPr>
          <w:noProof/>
        </w:rPr>
      </w:pPr>
      <w:r>
        <w:rPr>
          <w:noProof/>
        </w:rPr>
        <w:t>Delete all PON Connections for a specific OLT:</w:t>
      </w:r>
    </w:p>
    <w:p w14:paraId="677AA646" w14:textId="77777777" w:rsidR="00EF2303" w:rsidRDefault="00EF2303" w:rsidP="00EF2303">
      <w:pPr>
        <w:pStyle w:val="ListParagraph"/>
        <w:spacing w:after="200" w:line="276" w:lineRule="auto"/>
        <w:ind w:left="1080"/>
      </w:pPr>
      <w:r>
        <w:t xml:space="preserve">a. OLT_19: </w:t>
      </w:r>
    </w:p>
    <w:p w14:paraId="1863999F" w14:textId="66099654" w:rsidR="00A6466A" w:rsidRDefault="00B27AEC" w:rsidP="00EB3DF0">
      <w:pPr>
        <w:pStyle w:val="CodeLevel1"/>
        <w:numPr>
          <w:ilvl w:val="0"/>
          <w:numId w:val="81"/>
        </w:numPr>
        <w:rPr>
          <w:lang w:val="en-IN"/>
        </w:rPr>
      </w:pPr>
      <w:r>
        <w:rPr>
          <w:lang w:val="en-IN"/>
        </w:rPr>
        <w:t>D-</w:t>
      </w:r>
      <w:r w:rsidR="00EF2303" w:rsidRPr="00980FC0">
        <w:rPr>
          <w:lang w:val="en-IN"/>
        </w:rPr>
        <w:t xml:space="preserve">5170-2&gt; </w:t>
      </w:r>
      <w:r w:rsidR="00EF2303" w:rsidRPr="00980FC0">
        <w:rPr>
          <w:b/>
          <w:bCs/>
          <w:lang w:val="en-IN"/>
        </w:rPr>
        <w:t>config</w:t>
      </w:r>
    </w:p>
    <w:p w14:paraId="13276DC5" w14:textId="58FA1FAA" w:rsidR="00EF2303" w:rsidRPr="00A6466A" w:rsidRDefault="00EF2303" w:rsidP="00EB3DF0">
      <w:pPr>
        <w:pStyle w:val="CodeLevel1"/>
        <w:numPr>
          <w:ilvl w:val="0"/>
          <w:numId w:val="81"/>
        </w:numPr>
        <w:rPr>
          <w:lang w:val="en-IN"/>
        </w:rPr>
      </w:pPr>
      <w:r w:rsidRPr="00532EDD">
        <w:t>diag@</w:t>
      </w:r>
      <w:r w:rsidR="00B27AEC">
        <w:t>D-</w:t>
      </w:r>
      <w:r w:rsidRPr="00532EDD">
        <w:t xml:space="preserve">5170-2# </w:t>
      </w:r>
      <w:r w:rsidRPr="00A6466A">
        <w:rPr>
          <w:b/>
          <w:bCs/>
        </w:rPr>
        <w:t xml:space="preserve">no pon-ctrl onus </w:t>
      </w:r>
      <w:proofErr w:type="spellStart"/>
      <w:r w:rsidRPr="00A6466A">
        <w:rPr>
          <w:b/>
          <w:bCs/>
        </w:rPr>
        <w:t>onu</w:t>
      </w:r>
      <w:proofErr w:type="spellEnd"/>
      <w:r w:rsidRPr="00A6466A">
        <w:rPr>
          <w:b/>
          <w:bCs/>
        </w:rPr>
        <w:t xml:space="preserve"> ONU19.1 </w:t>
      </w:r>
      <w:r w:rsidR="00BC0BDF">
        <w:rPr>
          <w:b/>
          <w:bCs/>
        </w:rPr>
        <w:t xml:space="preserve">OLT_19 </w:t>
      </w:r>
      <w:r w:rsidRPr="00A6466A">
        <w:rPr>
          <w:b/>
          <w:bCs/>
        </w:rPr>
        <w:t>pon-connections</w:t>
      </w:r>
    </w:p>
    <w:p w14:paraId="6AAAE3DF" w14:textId="77777777" w:rsidR="00EF2303" w:rsidRDefault="00EF2303" w:rsidP="00EF2303">
      <w:pPr>
        <w:pStyle w:val="ListParagraph"/>
        <w:spacing w:after="200" w:line="276" w:lineRule="auto"/>
        <w:ind w:left="1080"/>
      </w:pPr>
      <w:r>
        <w:t xml:space="preserve">b. OLT_20: </w:t>
      </w:r>
    </w:p>
    <w:p w14:paraId="4D3D1D4E" w14:textId="4FE64EE6" w:rsidR="00A6466A" w:rsidRDefault="00B27AEC" w:rsidP="00EB3DF0">
      <w:pPr>
        <w:pStyle w:val="CodeLevel1"/>
        <w:numPr>
          <w:ilvl w:val="0"/>
          <w:numId w:val="120"/>
        </w:numPr>
        <w:rPr>
          <w:lang w:val="en-IN"/>
        </w:rPr>
      </w:pPr>
      <w:r>
        <w:rPr>
          <w:lang w:val="en-IN"/>
        </w:rPr>
        <w:t>D-</w:t>
      </w:r>
      <w:r w:rsidR="00EF2303" w:rsidRPr="00980FC0">
        <w:rPr>
          <w:lang w:val="en-IN"/>
        </w:rPr>
        <w:t xml:space="preserve">5170-2&gt; </w:t>
      </w:r>
      <w:r w:rsidR="00EF2303" w:rsidRPr="00980FC0">
        <w:rPr>
          <w:b/>
          <w:bCs/>
          <w:lang w:val="en-IN"/>
        </w:rPr>
        <w:t>config</w:t>
      </w:r>
    </w:p>
    <w:p w14:paraId="25B1087E" w14:textId="771A7B18" w:rsidR="00EF2303" w:rsidRPr="00A6466A" w:rsidRDefault="00EF2303" w:rsidP="00EB3DF0">
      <w:pPr>
        <w:pStyle w:val="CodeLevel1"/>
        <w:numPr>
          <w:ilvl w:val="0"/>
          <w:numId w:val="120"/>
        </w:numPr>
        <w:rPr>
          <w:lang w:val="en-IN"/>
        </w:rPr>
      </w:pPr>
      <w:r w:rsidRPr="00532EDD">
        <w:t>diag@</w:t>
      </w:r>
      <w:r w:rsidR="00B27AEC">
        <w:t>D-</w:t>
      </w:r>
      <w:r w:rsidRPr="00532EDD">
        <w:t xml:space="preserve">5170-2# </w:t>
      </w:r>
      <w:r w:rsidRPr="00A6466A">
        <w:rPr>
          <w:b/>
          <w:bCs/>
        </w:rPr>
        <w:t>no pon-ctrl o</w:t>
      </w:r>
      <w:r w:rsidR="008B2EF4">
        <w:rPr>
          <w:b/>
          <w:bCs/>
        </w:rPr>
        <w:t>nu</w:t>
      </w:r>
      <w:r w:rsidRPr="00A6466A">
        <w:rPr>
          <w:b/>
          <w:bCs/>
        </w:rPr>
        <w:t xml:space="preserve">s </w:t>
      </w:r>
      <w:proofErr w:type="spellStart"/>
      <w:r w:rsidRPr="00A6466A">
        <w:rPr>
          <w:b/>
          <w:bCs/>
        </w:rPr>
        <w:t>o</w:t>
      </w:r>
      <w:r w:rsidR="008B2EF4">
        <w:rPr>
          <w:b/>
          <w:bCs/>
        </w:rPr>
        <w:t>nu</w:t>
      </w:r>
      <w:proofErr w:type="spellEnd"/>
      <w:r w:rsidRPr="00A6466A">
        <w:rPr>
          <w:b/>
          <w:bCs/>
        </w:rPr>
        <w:t xml:space="preserve"> OLT_20 </w:t>
      </w:r>
      <w:proofErr w:type="spellStart"/>
      <w:r w:rsidR="00BC0BDF">
        <w:rPr>
          <w:b/>
          <w:bCs/>
        </w:rPr>
        <w:t>OLT_20</w:t>
      </w:r>
      <w:proofErr w:type="spellEnd"/>
      <w:r w:rsidR="00BC0BDF">
        <w:rPr>
          <w:b/>
          <w:bCs/>
        </w:rPr>
        <w:t xml:space="preserve"> </w:t>
      </w:r>
      <w:r w:rsidRPr="00A6466A">
        <w:rPr>
          <w:b/>
          <w:bCs/>
        </w:rPr>
        <w:t xml:space="preserve">pon-connections </w:t>
      </w:r>
    </w:p>
    <w:p w14:paraId="424E028C" w14:textId="77777777" w:rsidR="007548A6" w:rsidRPr="00024897" w:rsidRDefault="007548A6" w:rsidP="00666F3B">
      <w:pPr>
        <w:spacing w:after="200" w:line="276" w:lineRule="auto"/>
        <w:rPr>
          <w:rFonts w:ascii="Arial" w:hAnsi="Arial" w:cs="Arial"/>
          <w:noProof/>
          <w:sz w:val="10"/>
          <w:szCs w:val="10"/>
        </w:rPr>
      </w:pPr>
    </w:p>
    <w:p w14:paraId="605A67D9" w14:textId="57390A53" w:rsidR="000A7028" w:rsidRPr="00A010F2" w:rsidRDefault="000A7028" w:rsidP="00EB3DF0">
      <w:pPr>
        <w:pStyle w:val="ListParagraph"/>
        <w:numPr>
          <w:ilvl w:val="0"/>
          <w:numId w:val="106"/>
        </w:numPr>
        <w:spacing w:after="200" w:line="276" w:lineRule="auto"/>
        <w:rPr>
          <w:rFonts w:ascii="Arial" w:hAnsi="Arial" w:cs="Arial"/>
          <w:noProof/>
          <w:color w:val="383838"/>
          <w:sz w:val="18"/>
          <w:szCs w:val="20"/>
        </w:rPr>
      </w:pPr>
      <w:r w:rsidRPr="00A010F2">
        <w:rPr>
          <w:rFonts w:ascii="Arial" w:hAnsi="Arial" w:cs="Arial"/>
          <w:noProof/>
          <w:sz w:val="20"/>
        </w:rPr>
        <w:t>Delete a specific Datalink</w:t>
      </w:r>
      <w:r w:rsidR="00BE124B" w:rsidRPr="00A010F2">
        <w:rPr>
          <w:rFonts w:ascii="Arial" w:hAnsi="Arial" w:cs="Arial"/>
          <w:noProof/>
          <w:sz w:val="20"/>
        </w:rPr>
        <w:t xml:space="preserve"> on a specific OLT</w:t>
      </w:r>
    </w:p>
    <w:p w14:paraId="074EEA1E" w14:textId="77777777" w:rsidR="000A7028" w:rsidRDefault="000A7028" w:rsidP="000A7028">
      <w:pPr>
        <w:pStyle w:val="ListParagraph"/>
        <w:spacing w:after="200" w:line="276" w:lineRule="auto"/>
        <w:ind w:left="1080"/>
      </w:pPr>
      <w:r>
        <w:t xml:space="preserve">a. OLT_19: </w:t>
      </w:r>
    </w:p>
    <w:p w14:paraId="79784528" w14:textId="392DBF6A" w:rsidR="000A7028" w:rsidRPr="00CD07C0" w:rsidRDefault="00B27AEC" w:rsidP="00EB3DF0">
      <w:pPr>
        <w:pStyle w:val="CodeLevel1"/>
        <w:numPr>
          <w:ilvl w:val="0"/>
          <w:numId w:val="121"/>
        </w:numPr>
        <w:rPr>
          <w:lang w:val="en-IN"/>
        </w:rPr>
      </w:pPr>
      <w:r>
        <w:rPr>
          <w:lang w:val="en-IN"/>
        </w:rPr>
        <w:t>D-</w:t>
      </w:r>
      <w:r w:rsidR="000A7028" w:rsidRPr="00980FC0">
        <w:rPr>
          <w:lang w:val="en-IN"/>
        </w:rPr>
        <w:t xml:space="preserve">5170-2&gt; </w:t>
      </w:r>
      <w:r w:rsidR="000A7028" w:rsidRPr="00980FC0">
        <w:rPr>
          <w:b/>
          <w:bCs/>
          <w:lang w:val="en-IN"/>
        </w:rPr>
        <w:t>config</w:t>
      </w:r>
    </w:p>
    <w:p w14:paraId="2FC651C7" w14:textId="642F8D33" w:rsidR="00CD07C0" w:rsidRPr="00980FC0" w:rsidRDefault="00CD07C0" w:rsidP="00EB3DF0">
      <w:pPr>
        <w:pStyle w:val="CodeLevel1"/>
        <w:numPr>
          <w:ilvl w:val="0"/>
          <w:numId w:val="121"/>
        </w:numPr>
        <w:rPr>
          <w:lang w:val="en-IN"/>
        </w:rPr>
      </w:pPr>
      <w:r w:rsidRPr="00532EDD">
        <w:t>diag@</w:t>
      </w:r>
      <w:r w:rsidR="00B27AEC">
        <w:t>D-</w:t>
      </w:r>
      <w:r w:rsidRPr="00532EDD">
        <w:t xml:space="preserve">5170-2# </w:t>
      </w:r>
      <w:r w:rsidRPr="006632AF">
        <w:rPr>
          <w:b/>
          <w:bCs/>
        </w:rPr>
        <w:t xml:space="preserve">no </w:t>
      </w:r>
      <w:r w:rsidRPr="00532EDD">
        <w:rPr>
          <w:b/>
          <w:bCs/>
        </w:rPr>
        <w:t xml:space="preserve">pon-ctrl </w:t>
      </w:r>
      <w:r>
        <w:rPr>
          <w:b/>
          <w:bCs/>
        </w:rPr>
        <w:t xml:space="preserve">onus </w:t>
      </w:r>
      <w:proofErr w:type="spellStart"/>
      <w:r>
        <w:rPr>
          <w:b/>
          <w:bCs/>
        </w:rPr>
        <w:t>onu</w:t>
      </w:r>
      <w:proofErr w:type="spellEnd"/>
      <w:r>
        <w:rPr>
          <w:b/>
          <w:bCs/>
        </w:rPr>
        <w:t xml:space="preserve"> ONU19.1</w:t>
      </w:r>
      <w:r w:rsidR="00BC0BDF">
        <w:rPr>
          <w:b/>
          <w:bCs/>
        </w:rPr>
        <w:t xml:space="preserve"> OLT_19</w:t>
      </w:r>
      <w:r>
        <w:rPr>
          <w:b/>
          <w:bCs/>
        </w:rPr>
        <w:t xml:space="preserve"> datalinks datalink DATALINK_</w:t>
      </w:r>
      <w:r w:rsidR="0045093C">
        <w:rPr>
          <w:b/>
          <w:bCs/>
        </w:rPr>
        <w:t>EVPL_</w:t>
      </w:r>
      <w:r>
        <w:rPr>
          <w:b/>
          <w:bCs/>
        </w:rPr>
        <w:t>1</w:t>
      </w:r>
    </w:p>
    <w:p w14:paraId="651D33E8" w14:textId="77777777" w:rsidR="000A7028" w:rsidRDefault="000A7028" w:rsidP="000A7028">
      <w:pPr>
        <w:pStyle w:val="ListParagraph"/>
        <w:spacing w:after="200" w:line="276" w:lineRule="auto"/>
        <w:ind w:left="1080"/>
      </w:pPr>
      <w:r>
        <w:t xml:space="preserve">b. OLT_20: </w:t>
      </w:r>
    </w:p>
    <w:p w14:paraId="2C5D2EA3" w14:textId="785E0CE3" w:rsidR="000A7028" w:rsidRPr="00CD07C0" w:rsidRDefault="00B27AEC" w:rsidP="00EB3DF0">
      <w:pPr>
        <w:pStyle w:val="CodeLevel1"/>
        <w:numPr>
          <w:ilvl w:val="0"/>
          <w:numId w:val="122"/>
        </w:numPr>
        <w:rPr>
          <w:lang w:val="en-IN"/>
        </w:rPr>
      </w:pPr>
      <w:r>
        <w:rPr>
          <w:lang w:val="en-IN"/>
        </w:rPr>
        <w:t>D-</w:t>
      </w:r>
      <w:r w:rsidR="000A7028" w:rsidRPr="00980FC0">
        <w:rPr>
          <w:lang w:val="en-IN"/>
        </w:rPr>
        <w:t xml:space="preserve">5170-2&gt; </w:t>
      </w:r>
      <w:r w:rsidR="000A7028" w:rsidRPr="00980FC0">
        <w:rPr>
          <w:b/>
          <w:bCs/>
          <w:lang w:val="en-IN"/>
        </w:rPr>
        <w:t>config</w:t>
      </w:r>
    </w:p>
    <w:p w14:paraId="0DD2F783" w14:textId="5BA2E523" w:rsidR="000A7028" w:rsidRPr="00CD07C0" w:rsidRDefault="00CD07C0" w:rsidP="00EB3DF0">
      <w:pPr>
        <w:pStyle w:val="CodeLevel1"/>
        <w:numPr>
          <w:ilvl w:val="0"/>
          <w:numId w:val="122"/>
        </w:numPr>
        <w:rPr>
          <w:lang w:val="en-IN"/>
        </w:rPr>
      </w:pPr>
      <w:r w:rsidRPr="00532EDD">
        <w:t>diag@</w:t>
      </w:r>
      <w:r w:rsidR="00B27AEC">
        <w:t>D-</w:t>
      </w:r>
      <w:r w:rsidRPr="00532EDD">
        <w:t xml:space="preserve">5170-2# </w:t>
      </w:r>
      <w:r w:rsidRPr="006632AF">
        <w:rPr>
          <w:b/>
          <w:bCs/>
        </w:rPr>
        <w:t xml:space="preserve">no </w:t>
      </w:r>
      <w:r w:rsidRPr="00532EDD">
        <w:rPr>
          <w:b/>
          <w:bCs/>
        </w:rPr>
        <w:t xml:space="preserve">pon-ctrl </w:t>
      </w:r>
      <w:r>
        <w:rPr>
          <w:b/>
          <w:bCs/>
        </w:rPr>
        <w:t xml:space="preserve">onus </w:t>
      </w:r>
      <w:proofErr w:type="spellStart"/>
      <w:r>
        <w:rPr>
          <w:b/>
          <w:bCs/>
        </w:rPr>
        <w:t>onu</w:t>
      </w:r>
      <w:proofErr w:type="spellEnd"/>
      <w:r>
        <w:rPr>
          <w:b/>
          <w:bCs/>
        </w:rPr>
        <w:t xml:space="preserve"> ONU20.1 </w:t>
      </w:r>
      <w:r w:rsidR="00BC0BDF">
        <w:rPr>
          <w:b/>
          <w:bCs/>
        </w:rPr>
        <w:t xml:space="preserve">OLT_20 </w:t>
      </w:r>
      <w:r>
        <w:rPr>
          <w:b/>
          <w:bCs/>
        </w:rPr>
        <w:t>datalinks datalink DATALINK_</w:t>
      </w:r>
      <w:r w:rsidR="0045093C">
        <w:rPr>
          <w:b/>
          <w:bCs/>
        </w:rPr>
        <w:t>EVPL_</w:t>
      </w:r>
      <w:r>
        <w:rPr>
          <w:b/>
          <w:bCs/>
        </w:rPr>
        <w:t>1</w:t>
      </w:r>
    </w:p>
    <w:p w14:paraId="2BEB54A9" w14:textId="77777777" w:rsidR="00A010F2" w:rsidRPr="00024897" w:rsidRDefault="00A010F2" w:rsidP="000A7028">
      <w:pPr>
        <w:pStyle w:val="NumberedListNormal"/>
        <w:numPr>
          <w:ilvl w:val="0"/>
          <w:numId w:val="0"/>
        </w:numPr>
        <w:rPr>
          <w:noProof/>
          <w:sz w:val="10"/>
          <w:szCs w:val="10"/>
        </w:rPr>
      </w:pPr>
    </w:p>
    <w:p w14:paraId="21900FC3" w14:textId="77777777" w:rsidR="00BC0BDF" w:rsidRDefault="00BC0BDF">
      <w:pPr>
        <w:spacing w:after="200" w:line="276" w:lineRule="auto"/>
        <w:rPr>
          <w:rFonts w:ascii="Arial" w:hAnsi="Arial" w:cs="Open Sans"/>
          <w:noProof/>
          <w:color w:val="383838"/>
          <w:sz w:val="20"/>
          <w:szCs w:val="20"/>
        </w:rPr>
      </w:pPr>
      <w:r>
        <w:rPr>
          <w:noProof/>
        </w:rPr>
        <w:br w:type="page"/>
      </w:r>
    </w:p>
    <w:p w14:paraId="2867F6F5" w14:textId="2A5BDF3E" w:rsidR="000A7028" w:rsidRDefault="000A7028" w:rsidP="00EB3DF0">
      <w:pPr>
        <w:pStyle w:val="NumberedListNormal"/>
        <w:numPr>
          <w:ilvl w:val="0"/>
          <w:numId w:val="107"/>
        </w:numPr>
        <w:rPr>
          <w:noProof/>
        </w:rPr>
      </w:pPr>
      <w:r>
        <w:rPr>
          <w:noProof/>
        </w:rPr>
        <w:lastRenderedPageBreak/>
        <w:t>Delete all Datalinks of a specific OLT:</w:t>
      </w:r>
    </w:p>
    <w:p w14:paraId="3779EDF2" w14:textId="77777777" w:rsidR="000A7028" w:rsidRDefault="000A7028" w:rsidP="000A7028">
      <w:pPr>
        <w:pStyle w:val="ListParagraph"/>
        <w:spacing w:after="200" w:line="276" w:lineRule="auto"/>
        <w:ind w:left="1080"/>
      </w:pPr>
      <w:r>
        <w:t xml:space="preserve">a. OLT_19: </w:t>
      </w:r>
    </w:p>
    <w:p w14:paraId="1602776F" w14:textId="355A8ECC" w:rsidR="00A6466A" w:rsidRDefault="00B27AEC" w:rsidP="00EB3DF0">
      <w:pPr>
        <w:pStyle w:val="CodeLevel1"/>
        <w:numPr>
          <w:ilvl w:val="0"/>
          <w:numId w:val="123"/>
        </w:numPr>
        <w:rPr>
          <w:lang w:val="en-IN"/>
        </w:rPr>
      </w:pPr>
      <w:r>
        <w:rPr>
          <w:lang w:val="en-IN"/>
        </w:rPr>
        <w:t>D-</w:t>
      </w:r>
      <w:r w:rsidR="000A7028" w:rsidRPr="00980FC0">
        <w:rPr>
          <w:lang w:val="en-IN"/>
        </w:rPr>
        <w:t xml:space="preserve">5170-2&gt; </w:t>
      </w:r>
      <w:r w:rsidR="000A7028" w:rsidRPr="00980FC0">
        <w:rPr>
          <w:b/>
          <w:bCs/>
          <w:lang w:val="en-IN"/>
        </w:rPr>
        <w:t>config</w:t>
      </w:r>
    </w:p>
    <w:p w14:paraId="29C195C8" w14:textId="1A4795CB" w:rsidR="000A7028" w:rsidRPr="00A6466A" w:rsidRDefault="000A7028" w:rsidP="00EB3DF0">
      <w:pPr>
        <w:pStyle w:val="CodeLevel1"/>
        <w:numPr>
          <w:ilvl w:val="0"/>
          <w:numId w:val="123"/>
        </w:numPr>
        <w:rPr>
          <w:lang w:val="en-IN"/>
        </w:rPr>
      </w:pPr>
      <w:r w:rsidRPr="00532EDD">
        <w:t>diag@</w:t>
      </w:r>
      <w:r w:rsidR="00B27AEC">
        <w:t>D-</w:t>
      </w:r>
      <w:r w:rsidRPr="00532EDD">
        <w:t xml:space="preserve">5170-2# </w:t>
      </w:r>
      <w:r w:rsidRPr="00A6466A">
        <w:rPr>
          <w:b/>
          <w:bCs/>
        </w:rPr>
        <w:t>no pon-ctrl o</w:t>
      </w:r>
      <w:r w:rsidR="004711A6" w:rsidRPr="00A6466A">
        <w:rPr>
          <w:b/>
          <w:bCs/>
        </w:rPr>
        <w:t>nu</w:t>
      </w:r>
      <w:r w:rsidRPr="00A6466A">
        <w:rPr>
          <w:b/>
          <w:bCs/>
        </w:rPr>
        <w:t xml:space="preserve">s </w:t>
      </w:r>
      <w:proofErr w:type="spellStart"/>
      <w:r w:rsidRPr="00A6466A">
        <w:rPr>
          <w:b/>
          <w:bCs/>
        </w:rPr>
        <w:t>o</w:t>
      </w:r>
      <w:r w:rsidR="004711A6" w:rsidRPr="00A6466A">
        <w:rPr>
          <w:b/>
          <w:bCs/>
        </w:rPr>
        <w:t>nu</w:t>
      </w:r>
      <w:proofErr w:type="spellEnd"/>
      <w:r w:rsidRPr="00A6466A">
        <w:rPr>
          <w:b/>
          <w:bCs/>
        </w:rPr>
        <w:t xml:space="preserve"> O</w:t>
      </w:r>
      <w:r w:rsidR="004711A6" w:rsidRPr="00A6466A">
        <w:rPr>
          <w:b/>
          <w:bCs/>
        </w:rPr>
        <w:t>NU</w:t>
      </w:r>
      <w:r w:rsidRPr="00A6466A">
        <w:rPr>
          <w:b/>
          <w:bCs/>
        </w:rPr>
        <w:t>19</w:t>
      </w:r>
      <w:r w:rsidR="004711A6" w:rsidRPr="00A6466A">
        <w:rPr>
          <w:b/>
          <w:bCs/>
        </w:rPr>
        <w:t>.1</w:t>
      </w:r>
      <w:r w:rsidRPr="00A6466A">
        <w:rPr>
          <w:b/>
          <w:bCs/>
        </w:rPr>
        <w:t xml:space="preserve"> </w:t>
      </w:r>
      <w:r w:rsidR="00BC0BDF">
        <w:rPr>
          <w:b/>
          <w:bCs/>
        </w:rPr>
        <w:t xml:space="preserve">OLT_19 </w:t>
      </w:r>
      <w:r w:rsidRPr="00A6466A">
        <w:rPr>
          <w:b/>
          <w:bCs/>
        </w:rPr>
        <w:t>datalinks</w:t>
      </w:r>
    </w:p>
    <w:p w14:paraId="029BE364" w14:textId="77777777" w:rsidR="000A7028" w:rsidRDefault="000A7028" w:rsidP="000A7028">
      <w:pPr>
        <w:pStyle w:val="ListParagraph"/>
        <w:spacing w:after="200" w:line="276" w:lineRule="auto"/>
        <w:ind w:left="1080"/>
      </w:pPr>
      <w:r>
        <w:t xml:space="preserve">b. OLT_20: </w:t>
      </w:r>
    </w:p>
    <w:p w14:paraId="1AFC8C37" w14:textId="063E2001" w:rsidR="00A6466A" w:rsidRDefault="00B27AEC" w:rsidP="00EB3DF0">
      <w:pPr>
        <w:pStyle w:val="CodeLevel1"/>
        <w:numPr>
          <w:ilvl w:val="0"/>
          <w:numId w:val="124"/>
        </w:numPr>
        <w:rPr>
          <w:lang w:val="en-IN"/>
        </w:rPr>
      </w:pPr>
      <w:r>
        <w:rPr>
          <w:lang w:val="en-IN"/>
        </w:rPr>
        <w:t>D-</w:t>
      </w:r>
      <w:r w:rsidR="000A7028" w:rsidRPr="00980FC0">
        <w:rPr>
          <w:lang w:val="en-IN"/>
        </w:rPr>
        <w:t xml:space="preserve">5170-2&gt; </w:t>
      </w:r>
      <w:r w:rsidR="000A7028" w:rsidRPr="00980FC0">
        <w:rPr>
          <w:b/>
          <w:bCs/>
          <w:lang w:val="en-IN"/>
        </w:rPr>
        <w:t>config</w:t>
      </w:r>
    </w:p>
    <w:p w14:paraId="0EA9901A" w14:textId="7B6F3F08" w:rsidR="000A7028" w:rsidRPr="00A6466A" w:rsidRDefault="000A7028" w:rsidP="00EB3DF0">
      <w:pPr>
        <w:pStyle w:val="CodeLevel1"/>
        <w:numPr>
          <w:ilvl w:val="0"/>
          <w:numId w:val="124"/>
        </w:numPr>
        <w:rPr>
          <w:lang w:val="en-IN"/>
        </w:rPr>
      </w:pPr>
      <w:r w:rsidRPr="00532EDD">
        <w:t>diag@</w:t>
      </w:r>
      <w:r w:rsidR="00B27AEC">
        <w:t>D-</w:t>
      </w:r>
      <w:r w:rsidRPr="00532EDD">
        <w:t xml:space="preserve">5170-2# </w:t>
      </w:r>
      <w:r w:rsidRPr="00A6466A">
        <w:rPr>
          <w:b/>
          <w:bCs/>
        </w:rPr>
        <w:t>no pon-ctrl o</w:t>
      </w:r>
      <w:r w:rsidR="004711A6" w:rsidRPr="00A6466A">
        <w:rPr>
          <w:b/>
          <w:bCs/>
        </w:rPr>
        <w:t>nu</w:t>
      </w:r>
      <w:r w:rsidRPr="00A6466A">
        <w:rPr>
          <w:b/>
          <w:bCs/>
        </w:rPr>
        <w:t xml:space="preserve">s </w:t>
      </w:r>
      <w:proofErr w:type="spellStart"/>
      <w:r w:rsidRPr="00A6466A">
        <w:rPr>
          <w:b/>
          <w:bCs/>
        </w:rPr>
        <w:t>o</w:t>
      </w:r>
      <w:r w:rsidR="004711A6" w:rsidRPr="00A6466A">
        <w:rPr>
          <w:b/>
          <w:bCs/>
        </w:rPr>
        <w:t>nu</w:t>
      </w:r>
      <w:proofErr w:type="spellEnd"/>
      <w:r w:rsidRPr="00A6466A">
        <w:rPr>
          <w:b/>
          <w:bCs/>
        </w:rPr>
        <w:t xml:space="preserve"> O</w:t>
      </w:r>
      <w:r w:rsidR="004711A6" w:rsidRPr="00A6466A">
        <w:rPr>
          <w:b/>
          <w:bCs/>
        </w:rPr>
        <w:t>NU</w:t>
      </w:r>
      <w:r w:rsidRPr="00A6466A">
        <w:rPr>
          <w:b/>
          <w:bCs/>
        </w:rPr>
        <w:t>20</w:t>
      </w:r>
      <w:r w:rsidR="004711A6" w:rsidRPr="00A6466A">
        <w:rPr>
          <w:b/>
          <w:bCs/>
        </w:rPr>
        <w:t>.1</w:t>
      </w:r>
      <w:r w:rsidRPr="00A6466A">
        <w:rPr>
          <w:b/>
          <w:bCs/>
        </w:rPr>
        <w:t xml:space="preserve"> </w:t>
      </w:r>
      <w:r w:rsidR="00BC0BDF">
        <w:rPr>
          <w:b/>
          <w:bCs/>
        </w:rPr>
        <w:t xml:space="preserve">OLT_20 </w:t>
      </w:r>
      <w:r w:rsidRPr="00A6466A">
        <w:rPr>
          <w:b/>
          <w:bCs/>
        </w:rPr>
        <w:t xml:space="preserve">datalinks </w:t>
      </w:r>
    </w:p>
    <w:p w14:paraId="1A09F07E" w14:textId="77777777" w:rsidR="000A7028" w:rsidRPr="00024897" w:rsidRDefault="000A7028" w:rsidP="000A7028">
      <w:pPr>
        <w:pStyle w:val="NumberedListNormal"/>
        <w:numPr>
          <w:ilvl w:val="0"/>
          <w:numId w:val="0"/>
        </w:numPr>
        <w:rPr>
          <w:noProof/>
          <w:sz w:val="10"/>
          <w:szCs w:val="10"/>
        </w:rPr>
      </w:pPr>
    </w:p>
    <w:p w14:paraId="7D66BBC7" w14:textId="45C47A05" w:rsidR="00A84E9A" w:rsidRDefault="00A84E9A" w:rsidP="00EB3DF0">
      <w:pPr>
        <w:pStyle w:val="NumberedListNormal"/>
        <w:numPr>
          <w:ilvl w:val="0"/>
          <w:numId w:val="108"/>
        </w:numPr>
        <w:rPr>
          <w:noProof/>
        </w:rPr>
      </w:pPr>
      <w:r>
        <w:rPr>
          <w:noProof/>
        </w:rPr>
        <w:t>Delete a specific NNI Network of a specific OLT:</w:t>
      </w:r>
    </w:p>
    <w:p w14:paraId="693EBBF3" w14:textId="77777777" w:rsidR="00A84E9A" w:rsidRDefault="00A84E9A" w:rsidP="00A84E9A">
      <w:pPr>
        <w:pStyle w:val="ListParagraph"/>
        <w:spacing w:after="200" w:line="276" w:lineRule="auto"/>
        <w:ind w:left="1080"/>
      </w:pPr>
      <w:r>
        <w:t xml:space="preserve">a. OLT_19: </w:t>
      </w:r>
    </w:p>
    <w:p w14:paraId="26BD4075" w14:textId="6F42E7AC" w:rsidR="00A84E9A" w:rsidRPr="00E76022" w:rsidRDefault="004D5C45" w:rsidP="00EB3DF0">
      <w:pPr>
        <w:pStyle w:val="CodeLevel1"/>
        <w:numPr>
          <w:ilvl w:val="0"/>
          <w:numId w:val="125"/>
        </w:numPr>
        <w:rPr>
          <w:lang w:val="en-IN"/>
        </w:rPr>
      </w:pPr>
      <w:r>
        <w:rPr>
          <w:lang w:val="en-IN"/>
        </w:rPr>
        <w:t>D-</w:t>
      </w:r>
      <w:r w:rsidR="00A84E9A" w:rsidRPr="00980FC0">
        <w:rPr>
          <w:lang w:val="en-IN"/>
        </w:rPr>
        <w:t xml:space="preserve">5170-2&gt; </w:t>
      </w:r>
      <w:r w:rsidR="00A84E9A" w:rsidRPr="00980FC0">
        <w:rPr>
          <w:b/>
          <w:bCs/>
          <w:lang w:val="en-IN"/>
        </w:rPr>
        <w:t>config</w:t>
      </w:r>
    </w:p>
    <w:p w14:paraId="455E808D" w14:textId="522C64B0" w:rsidR="00A84E9A" w:rsidRPr="00E76022" w:rsidRDefault="00E76022" w:rsidP="00EB3DF0">
      <w:pPr>
        <w:pStyle w:val="CodeLevel1"/>
        <w:numPr>
          <w:ilvl w:val="0"/>
          <w:numId w:val="125"/>
        </w:numPr>
        <w:rPr>
          <w:lang w:val="en-IN"/>
        </w:rPr>
      </w:pPr>
      <w:r w:rsidRPr="00532EDD">
        <w:t>diag@</w:t>
      </w:r>
      <w:r w:rsidR="004D5C45">
        <w:t>D-</w:t>
      </w:r>
      <w:r w:rsidRPr="00532EDD">
        <w:t xml:space="preserve">5170-2# </w:t>
      </w:r>
      <w:r w:rsidRPr="006632AF">
        <w:rPr>
          <w:b/>
          <w:bCs/>
        </w:rPr>
        <w:t xml:space="preserve">no </w:t>
      </w:r>
      <w:r w:rsidRPr="00532EDD">
        <w:rPr>
          <w:b/>
          <w:bCs/>
        </w:rPr>
        <w:t xml:space="preserve">pon-ctrl </w:t>
      </w:r>
      <w:r>
        <w:rPr>
          <w:b/>
          <w:bCs/>
        </w:rPr>
        <w:t xml:space="preserve">olts olt OLT_19 </w:t>
      </w:r>
      <w:proofErr w:type="spellStart"/>
      <w:r>
        <w:rPr>
          <w:b/>
          <w:bCs/>
        </w:rPr>
        <w:t>nni</w:t>
      </w:r>
      <w:proofErr w:type="spellEnd"/>
      <w:r>
        <w:rPr>
          <w:b/>
          <w:bCs/>
        </w:rPr>
        <w:t xml:space="preserve">-networks </w:t>
      </w:r>
      <w:proofErr w:type="spellStart"/>
      <w:r>
        <w:rPr>
          <w:b/>
          <w:bCs/>
        </w:rPr>
        <w:t>nni</w:t>
      </w:r>
      <w:proofErr w:type="spellEnd"/>
      <w:r>
        <w:rPr>
          <w:b/>
          <w:bCs/>
        </w:rPr>
        <w:t>-network</w:t>
      </w:r>
      <w:r w:rsidRPr="00532EDD">
        <w:rPr>
          <w:b/>
          <w:bCs/>
        </w:rPr>
        <w:t xml:space="preserve"> </w:t>
      </w:r>
      <w:r>
        <w:rPr>
          <w:b/>
          <w:bCs/>
        </w:rPr>
        <w:t>NET</w:t>
      </w:r>
      <w:r w:rsidRPr="00532EDD">
        <w:rPr>
          <w:b/>
          <w:bCs/>
        </w:rPr>
        <w:t>_19</w:t>
      </w:r>
      <w:r>
        <w:rPr>
          <w:b/>
          <w:bCs/>
        </w:rPr>
        <w:t>0</w:t>
      </w:r>
    </w:p>
    <w:p w14:paraId="557675F7" w14:textId="77777777" w:rsidR="00A84E9A" w:rsidRDefault="00A84E9A" w:rsidP="00A84E9A">
      <w:pPr>
        <w:pStyle w:val="ListParagraph"/>
        <w:spacing w:after="200" w:line="276" w:lineRule="auto"/>
        <w:ind w:left="1080"/>
      </w:pPr>
      <w:r>
        <w:t xml:space="preserve">b. OLT_20: </w:t>
      </w:r>
    </w:p>
    <w:p w14:paraId="3C986F47" w14:textId="31C85A61" w:rsidR="00A84E9A" w:rsidRPr="00E76022" w:rsidRDefault="004D5C45" w:rsidP="00EB3DF0">
      <w:pPr>
        <w:pStyle w:val="CodeLevel1"/>
        <w:numPr>
          <w:ilvl w:val="0"/>
          <w:numId w:val="127"/>
        </w:numPr>
        <w:rPr>
          <w:lang w:val="en-IN"/>
        </w:rPr>
      </w:pPr>
      <w:r>
        <w:rPr>
          <w:lang w:val="en-IN"/>
        </w:rPr>
        <w:t>D-</w:t>
      </w:r>
      <w:r w:rsidR="00A84E9A" w:rsidRPr="00980FC0">
        <w:rPr>
          <w:lang w:val="en-IN"/>
        </w:rPr>
        <w:t xml:space="preserve">5170-2&gt; </w:t>
      </w:r>
      <w:r w:rsidR="00A84E9A" w:rsidRPr="00980FC0">
        <w:rPr>
          <w:b/>
          <w:bCs/>
          <w:lang w:val="en-IN"/>
        </w:rPr>
        <w:t>config</w:t>
      </w:r>
    </w:p>
    <w:p w14:paraId="3EF1DBDF" w14:textId="2A89BC8B" w:rsidR="00A84E9A" w:rsidRPr="007D3A0C" w:rsidRDefault="00E76022" w:rsidP="00EB3DF0">
      <w:pPr>
        <w:pStyle w:val="CodeLevel1"/>
        <w:numPr>
          <w:ilvl w:val="0"/>
          <w:numId w:val="127"/>
        </w:numPr>
        <w:rPr>
          <w:lang w:val="en-IN"/>
        </w:rPr>
      </w:pPr>
      <w:r w:rsidRPr="00532EDD">
        <w:t>diag@</w:t>
      </w:r>
      <w:r w:rsidR="004D5C45">
        <w:t>D-</w:t>
      </w:r>
      <w:r w:rsidRPr="00532EDD">
        <w:t xml:space="preserve">5170-2# </w:t>
      </w:r>
      <w:r w:rsidRPr="006632AF">
        <w:rPr>
          <w:b/>
          <w:bCs/>
        </w:rPr>
        <w:t xml:space="preserve">no </w:t>
      </w:r>
      <w:r w:rsidRPr="00532EDD">
        <w:rPr>
          <w:b/>
          <w:bCs/>
        </w:rPr>
        <w:t xml:space="preserve">pon-ctrl </w:t>
      </w:r>
      <w:r>
        <w:rPr>
          <w:b/>
          <w:bCs/>
        </w:rPr>
        <w:t xml:space="preserve">olts olt OLT_20 </w:t>
      </w:r>
      <w:proofErr w:type="spellStart"/>
      <w:r>
        <w:rPr>
          <w:b/>
          <w:bCs/>
        </w:rPr>
        <w:t>nni</w:t>
      </w:r>
      <w:proofErr w:type="spellEnd"/>
      <w:r>
        <w:rPr>
          <w:b/>
          <w:bCs/>
        </w:rPr>
        <w:t xml:space="preserve">-networks </w:t>
      </w:r>
      <w:proofErr w:type="spellStart"/>
      <w:r>
        <w:rPr>
          <w:b/>
          <w:bCs/>
        </w:rPr>
        <w:t>nni</w:t>
      </w:r>
      <w:proofErr w:type="spellEnd"/>
      <w:r>
        <w:rPr>
          <w:b/>
          <w:bCs/>
        </w:rPr>
        <w:t>-network</w:t>
      </w:r>
      <w:r w:rsidRPr="00532EDD">
        <w:rPr>
          <w:b/>
          <w:bCs/>
        </w:rPr>
        <w:t xml:space="preserve"> </w:t>
      </w:r>
      <w:r>
        <w:rPr>
          <w:b/>
          <w:bCs/>
        </w:rPr>
        <w:t>NET</w:t>
      </w:r>
      <w:r w:rsidRPr="00532EDD">
        <w:rPr>
          <w:b/>
          <w:bCs/>
        </w:rPr>
        <w:t>_</w:t>
      </w:r>
      <w:r>
        <w:rPr>
          <w:b/>
          <w:bCs/>
        </w:rPr>
        <w:t>200</w:t>
      </w:r>
      <w:r w:rsidR="00A84E9A" w:rsidRPr="00532EDD">
        <w:rPr>
          <w:b/>
          <w:bCs/>
        </w:rPr>
        <w:t xml:space="preserve"> </w:t>
      </w:r>
    </w:p>
    <w:p w14:paraId="5EC591F4" w14:textId="77777777" w:rsidR="00A010F2" w:rsidRPr="00024897" w:rsidRDefault="00A010F2" w:rsidP="00A84E9A">
      <w:pPr>
        <w:pStyle w:val="NumberedListNormal"/>
        <w:numPr>
          <w:ilvl w:val="0"/>
          <w:numId w:val="0"/>
        </w:numPr>
        <w:rPr>
          <w:noProof/>
          <w:sz w:val="10"/>
          <w:szCs w:val="10"/>
        </w:rPr>
      </w:pPr>
    </w:p>
    <w:p w14:paraId="38D901AB" w14:textId="4247FD19" w:rsidR="00A84E9A" w:rsidRDefault="00A84E9A" w:rsidP="00EB3DF0">
      <w:pPr>
        <w:pStyle w:val="NumberedListNormal"/>
        <w:numPr>
          <w:ilvl w:val="0"/>
          <w:numId w:val="109"/>
        </w:numPr>
        <w:rPr>
          <w:noProof/>
        </w:rPr>
      </w:pPr>
      <w:r>
        <w:rPr>
          <w:noProof/>
        </w:rPr>
        <w:t>Delete all NNI Networks, for a specific OLT:</w:t>
      </w:r>
    </w:p>
    <w:p w14:paraId="7821DD2D" w14:textId="77777777" w:rsidR="00A84E9A" w:rsidRDefault="00A84E9A" w:rsidP="00A84E9A">
      <w:pPr>
        <w:pStyle w:val="ListParagraph"/>
        <w:spacing w:after="200" w:line="276" w:lineRule="auto"/>
        <w:ind w:left="1080"/>
      </w:pPr>
      <w:r>
        <w:t xml:space="preserve">a. OLT_19: </w:t>
      </w:r>
    </w:p>
    <w:p w14:paraId="462F024E" w14:textId="4EEF945D" w:rsidR="00A84E9A" w:rsidRPr="00E76022" w:rsidRDefault="004D5C45" w:rsidP="00EB3DF0">
      <w:pPr>
        <w:pStyle w:val="CodeLevel1"/>
        <w:numPr>
          <w:ilvl w:val="0"/>
          <w:numId w:val="126"/>
        </w:numPr>
        <w:rPr>
          <w:lang w:val="en-IN"/>
        </w:rPr>
      </w:pPr>
      <w:r>
        <w:rPr>
          <w:lang w:val="en-IN"/>
        </w:rPr>
        <w:t>D-</w:t>
      </w:r>
      <w:r w:rsidR="00A84E9A" w:rsidRPr="00980FC0">
        <w:rPr>
          <w:lang w:val="en-IN"/>
        </w:rPr>
        <w:t xml:space="preserve">5170-2&gt; </w:t>
      </w:r>
      <w:r w:rsidR="00A84E9A" w:rsidRPr="00980FC0">
        <w:rPr>
          <w:b/>
          <w:bCs/>
          <w:lang w:val="en-IN"/>
        </w:rPr>
        <w:t>config</w:t>
      </w:r>
    </w:p>
    <w:p w14:paraId="671D4812" w14:textId="3500C5A8" w:rsidR="00E76022" w:rsidRPr="00980FC0" w:rsidRDefault="00E76022" w:rsidP="00EB3DF0">
      <w:pPr>
        <w:pStyle w:val="CodeLevel1"/>
        <w:numPr>
          <w:ilvl w:val="0"/>
          <w:numId w:val="126"/>
        </w:numPr>
        <w:rPr>
          <w:lang w:val="en-IN"/>
        </w:rPr>
      </w:pPr>
      <w:r w:rsidRPr="00532EDD">
        <w:t>diag@</w:t>
      </w:r>
      <w:r w:rsidR="004D5C45">
        <w:t>D-</w:t>
      </w:r>
      <w:r w:rsidRPr="00532EDD">
        <w:t xml:space="preserve">5170-2# </w:t>
      </w:r>
      <w:r w:rsidRPr="006632AF">
        <w:rPr>
          <w:b/>
          <w:bCs/>
        </w:rPr>
        <w:t xml:space="preserve">no </w:t>
      </w:r>
      <w:r w:rsidRPr="00532EDD">
        <w:rPr>
          <w:b/>
          <w:bCs/>
        </w:rPr>
        <w:t xml:space="preserve">pon-ctrl </w:t>
      </w:r>
      <w:r>
        <w:rPr>
          <w:b/>
          <w:bCs/>
        </w:rPr>
        <w:t xml:space="preserve">olts olt OLT_19 </w:t>
      </w:r>
      <w:proofErr w:type="spellStart"/>
      <w:r>
        <w:rPr>
          <w:b/>
          <w:bCs/>
        </w:rPr>
        <w:t>nni</w:t>
      </w:r>
      <w:proofErr w:type="spellEnd"/>
      <w:r>
        <w:rPr>
          <w:b/>
          <w:bCs/>
        </w:rPr>
        <w:t>-networks</w:t>
      </w:r>
    </w:p>
    <w:p w14:paraId="65497F1A" w14:textId="77777777" w:rsidR="00A84E9A" w:rsidRDefault="00A84E9A" w:rsidP="00A84E9A">
      <w:pPr>
        <w:pStyle w:val="ListParagraph"/>
        <w:spacing w:after="200" w:line="276" w:lineRule="auto"/>
        <w:ind w:left="1080"/>
      </w:pPr>
      <w:r>
        <w:t xml:space="preserve">b. OLT_20: </w:t>
      </w:r>
    </w:p>
    <w:p w14:paraId="4F9E050D" w14:textId="46C2F9A0" w:rsidR="00A84E9A" w:rsidRPr="00E76022" w:rsidRDefault="004D5C45" w:rsidP="00EB3DF0">
      <w:pPr>
        <w:pStyle w:val="CodeLevel1"/>
        <w:numPr>
          <w:ilvl w:val="0"/>
          <w:numId w:val="128"/>
        </w:numPr>
        <w:rPr>
          <w:lang w:val="en-IN"/>
        </w:rPr>
      </w:pPr>
      <w:r>
        <w:rPr>
          <w:lang w:val="en-IN"/>
        </w:rPr>
        <w:t>D-</w:t>
      </w:r>
      <w:r w:rsidR="00A84E9A" w:rsidRPr="00980FC0">
        <w:rPr>
          <w:lang w:val="en-IN"/>
        </w:rPr>
        <w:t xml:space="preserve">5170-2&gt; </w:t>
      </w:r>
      <w:r w:rsidR="00A84E9A" w:rsidRPr="00980FC0">
        <w:rPr>
          <w:b/>
          <w:bCs/>
          <w:lang w:val="en-IN"/>
        </w:rPr>
        <w:t>config</w:t>
      </w:r>
    </w:p>
    <w:p w14:paraId="7C34A02E" w14:textId="348497C9" w:rsidR="00A84E9A" w:rsidRPr="00E76022" w:rsidRDefault="00E76022" w:rsidP="00EB3DF0">
      <w:pPr>
        <w:pStyle w:val="CodeLevel1"/>
        <w:numPr>
          <w:ilvl w:val="0"/>
          <w:numId w:val="128"/>
        </w:numPr>
        <w:rPr>
          <w:lang w:val="en-IN"/>
        </w:rPr>
      </w:pPr>
      <w:r w:rsidRPr="00532EDD">
        <w:t>diag@</w:t>
      </w:r>
      <w:r w:rsidR="004D5C45">
        <w:t>D-</w:t>
      </w:r>
      <w:r w:rsidRPr="00532EDD">
        <w:t xml:space="preserve">5170-2# </w:t>
      </w:r>
      <w:r w:rsidRPr="006632AF">
        <w:rPr>
          <w:b/>
          <w:bCs/>
        </w:rPr>
        <w:t xml:space="preserve">no </w:t>
      </w:r>
      <w:r w:rsidRPr="00532EDD">
        <w:rPr>
          <w:b/>
          <w:bCs/>
        </w:rPr>
        <w:t xml:space="preserve">pon-ctrl </w:t>
      </w:r>
      <w:r>
        <w:rPr>
          <w:b/>
          <w:bCs/>
        </w:rPr>
        <w:t xml:space="preserve">olts olt OLT_20 </w:t>
      </w:r>
      <w:proofErr w:type="spellStart"/>
      <w:r>
        <w:rPr>
          <w:b/>
          <w:bCs/>
        </w:rPr>
        <w:t>nni</w:t>
      </w:r>
      <w:proofErr w:type="spellEnd"/>
      <w:r>
        <w:rPr>
          <w:b/>
          <w:bCs/>
        </w:rPr>
        <w:t>-networks</w:t>
      </w:r>
    </w:p>
    <w:p w14:paraId="3F5CCBDC" w14:textId="77777777" w:rsidR="0069688D" w:rsidRPr="00024897" w:rsidRDefault="0069688D" w:rsidP="0069688D">
      <w:pPr>
        <w:pStyle w:val="NumberList2"/>
        <w:numPr>
          <w:ilvl w:val="0"/>
          <w:numId w:val="0"/>
        </w:numPr>
        <w:rPr>
          <w:sz w:val="10"/>
          <w:szCs w:val="10"/>
        </w:rPr>
      </w:pPr>
    </w:p>
    <w:p w14:paraId="13DB30A3" w14:textId="3D2E96D2" w:rsidR="00C27FD3" w:rsidRDefault="00C27FD3" w:rsidP="00EB3DF0">
      <w:pPr>
        <w:pStyle w:val="NumberList2"/>
        <w:numPr>
          <w:ilvl w:val="0"/>
          <w:numId w:val="109"/>
        </w:numPr>
      </w:pPr>
      <w:r>
        <w:t xml:space="preserve">Delete </w:t>
      </w:r>
      <w:r w:rsidR="008659DD">
        <w:t>a specific</w:t>
      </w:r>
      <w:r>
        <w:t xml:space="preserve"> SLA-profile</w:t>
      </w:r>
    </w:p>
    <w:p w14:paraId="12DAFA55" w14:textId="4DAEEB79" w:rsidR="006632AF" w:rsidRDefault="006632AF" w:rsidP="006632AF">
      <w:pPr>
        <w:pStyle w:val="ListParagraph"/>
        <w:spacing w:after="200" w:line="276" w:lineRule="auto"/>
        <w:ind w:left="1080"/>
      </w:pPr>
      <w:r>
        <w:t>a. OLT_</w:t>
      </w:r>
      <w:r w:rsidR="008659DD">
        <w:t>19</w:t>
      </w:r>
      <w:r>
        <w:t xml:space="preserve">: </w:t>
      </w:r>
    </w:p>
    <w:p w14:paraId="5AE5952F" w14:textId="229FB710" w:rsidR="00C27FD3" w:rsidRPr="00886FFC" w:rsidRDefault="004D5C45" w:rsidP="00EB3DF0">
      <w:pPr>
        <w:pStyle w:val="CodeLevel1"/>
        <w:numPr>
          <w:ilvl w:val="0"/>
          <w:numId w:val="129"/>
        </w:numPr>
        <w:rPr>
          <w:lang w:val="en-IN"/>
        </w:rPr>
      </w:pPr>
      <w:r>
        <w:rPr>
          <w:lang w:val="en-IN"/>
        </w:rPr>
        <w:t>D-</w:t>
      </w:r>
      <w:r w:rsidR="00C27FD3" w:rsidRPr="00980FC0">
        <w:rPr>
          <w:lang w:val="en-IN"/>
        </w:rPr>
        <w:t xml:space="preserve">5170-2&gt; </w:t>
      </w:r>
      <w:r w:rsidR="00C27FD3" w:rsidRPr="00980FC0">
        <w:rPr>
          <w:b/>
          <w:bCs/>
          <w:lang w:val="en-IN"/>
        </w:rPr>
        <w:t>config</w:t>
      </w:r>
    </w:p>
    <w:p w14:paraId="660E7F02" w14:textId="51DC94C2" w:rsidR="00886FFC" w:rsidRPr="00980FC0" w:rsidRDefault="00886FFC" w:rsidP="00EB3DF0">
      <w:pPr>
        <w:pStyle w:val="CodeLevel1"/>
        <w:numPr>
          <w:ilvl w:val="0"/>
          <w:numId w:val="129"/>
        </w:numPr>
        <w:rPr>
          <w:lang w:val="en-IN"/>
        </w:rPr>
      </w:pPr>
      <w:r w:rsidRPr="00532EDD">
        <w:t>diag@</w:t>
      </w:r>
      <w:r w:rsidR="004D5C45">
        <w:t>D-</w:t>
      </w:r>
      <w:r w:rsidRPr="00532EDD">
        <w:t xml:space="preserve">5170-2# </w:t>
      </w:r>
      <w:r w:rsidRPr="006632AF">
        <w:rPr>
          <w:b/>
          <w:bCs/>
        </w:rPr>
        <w:t xml:space="preserve">no </w:t>
      </w:r>
      <w:r w:rsidRPr="00532EDD">
        <w:rPr>
          <w:b/>
          <w:bCs/>
        </w:rPr>
        <w:t xml:space="preserve">pon-ctrl </w:t>
      </w:r>
      <w:proofErr w:type="spellStart"/>
      <w:r w:rsidRPr="00532EDD">
        <w:rPr>
          <w:b/>
          <w:bCs/>
        </w:rPr>
        <w:t>sla</w:t>
      </w:r>
      <w:proofErr w:type="spellEnd"/>
      <w:r w:rsidRPr="00532EDD">
        <w:rPr>
          <w:b/>
          <w:bCs/>
        </w:rPr>
        <w:t xml:space="preserve">-profiles </w:t>
      </w:r>
      <w:proofErr w:type="spellStart"/>
      <w:r w:rsidRPr="00532EDD">
        <w:rPr>
          <w:b/>
          <w:bCs/>
        </w:rPr>
        <w:t>sla</w:t>
      </w:r>
      <w:proofErr w:type="spellEnd"/>
      <w:r w:rsidRPr="00532EDD">
        <w:rPr>
          <w:b/>
          <w:bCs/>
        </w:rPr>
        <w:t>-profile SLA_19</w:t>
      </w:r>
    </w:p>
    <w:p w14:paraId="7A2D1ABE" w14:textId="06F1255C" w:rsidR="006632AF" w:rsidRDefault="008659DD" w:rsidP="006632AF">
      <w:pPr>
        <w:pStyle w:val="ListParagraph"/>
        <w:spacing w:after="200" w:line="276" w:lineRule="auto"/>
        <w:ind w:left="1080"/>
      </w:pPr>
      <w:r>
        <w:t>b</w:t>
      </w:r>
      <w:r w:rsidR="006632AF">
        <w:t xml:space="preserve">. OLT_20: </w:t>
      </w:r>
    </w:p>
    <w:p w14:paraId="2F67E1F0" w14:textId="2E208157" w:rsidR="006632AF" w:rsidRPr="00886FFC" w:rsidRDefault="004C3576" w:rsidP="00EB3DF0">
      <w:pPr>
        <w:pStyle w:val="CodeLevel1"/>
        <w:numPr>
          <w:ilvl w:val="0"/>
          <w:numId w:val="130"/>
        </w:numPr>
        <w:rPr>
          <w:lang w:val="en-IN"/>
        </w:rPr>
      </w:pPr>
      <w:r>
        <w:rPr>
          <w:lang w:val="en-IN"/>
        </w:rPr>
        <w:t>D-</w:t>
      </w:r>
      <w:r w:rsidR="006632AF" w:rsidRPr="00980FC0">
        <w:rPr>
          <w:lang w:val="en-IN"/>
        </w:rPr>
        <w:t xml:space="preserve">5170-2&gt; </w:t>
      </w:r>
      <w:r w:rsidR="006632AF" w:rsidRPr="00980FC0">
        <w:rPr>
          <w:b/>
          <w:bCs/>
          <w:lang w:val="en-IN"/>
        </w:rPr>
        <w:t>config</w:t>
      </w:r>
    </w:p>
    <w:p w14:paraId="072430EC" w14:textId="402210C9" w:rsidR="00024897" w:rsidRPr="00024897" w:rsidRDefault="00886FFC" w:rsidP="00EB3DF0">
      <w:pPr>
        <w:pStyle w:val="CodeLevel1"/>
        <w:numPr>
          <w:ilvl w:val="0"/>
          <w:numId w:val="130"/>
        </w:numPr>
        <w:rPr>
          <w:lang w:val="en-IN"/>
        </w:rPr>
      </w:pPr>
      <w:r w:rsidRPr="00532EDD">
        <w:t>diag@</w:t>
      </w:r>
      <w:r w:rsidR="004C3576">
        <w:t>D-</w:t>
      </w:r>
      <w:r w:rsidRPr="00532EDD">
        <w:t xml:space="preserve">5170-2# </w:t>
      </w:r>
      <w:r w:rsidRPr="006632AF">
        <w:rPr>
          <w:b/>
          <w:bCs/>
        </w:rPr>
        <w:t xml:space="preserve">no </w:t>
      </w:r>
      <w:r w:rsidRPr="00532EDD">
        <w:rPr>
          <w:b/>
          <w:bCs/>
        </w:rPr>
        <w:t xml:space="preserve">pon-ctrl </w:t>
      </w:r>
      <w:proofErr w:type="spellStart"/>
      <w:r w:rsidRPr="00532EDD">
        <w:rPr>
          <w:b/>
          <w:bCs/>
        </w:rPr>
        <w:t>sla</w:t>
      </w:r>
      <w:proofErr w:type="spellEnd"/>
      <w:r w:rsidRPr="00532EDD">
        <w:rPr>
          <w:b/>
          <w:bCs/>
        </w:rPr>
        <w:t xml:space="preserve">-profiles </w:t>
      </w:r>
      <w:proofErr w:type="spellStart"/>
      <w:r w:rsidRPr="00532EDD">
        <w:rPr>
          <w:b/>
          <w:bCs/>
        </w:rPr>
        <w:t>sla</w:t>
      </w:r>
      <w:proofErr w:type="spellEnd"/>
      <w:r w:rsidRPr="00532EDD">
        <w:rPr>
          <w:b/>
          <w:bCs/>
        </w:rPr>
        <w:t>-profile SLA_</w:t>
      </w:r>
      <w:r>
        <w:rPr>
          <w:b/>
          <w:bCs/>
        </w:rPr>
        <w:t>20</w:t>
      </w:r>
    </w:p>
    <w:p w14:paraId="11BACE8A" w14:textId="77777777" w:rsidR="00024897" w:rsidRPr="00024897" w:rsidRDefault="00024897" w:rsidP="00024897">
      <w:pPr>
        <w:pStyle w:val="NumberList2"/>
        <w:numPr>
          <w:ilvl w:val="0"/>
          <w:numId w:val="0"/>
        </w:numPr>
        <w:ind w:left="720"/>
        <w:rPr>
          <w:sz w:val="10"/>
          <w:szCs w:val="10"/>
        </w:rPr>
      </w:pPr>
    </w:p>
    <w:p w14:paraId="5D66004B" w14:textId="77777777" w:rsidR="003D2D10" w:rsidRDefault="003D2D10">
      <w:pPr>
        <w:spacing w:after="200" w:line="276" w:lineRule="auto"/>
        <w:rPr>
          <w:rFonts w:ascii="Arial" w:hAnsi="Arial" w:cs="Open Sans"/>
          <w:color w:val="383838"/>
          <w:sz w:val="20"/>
          <w:szCs w:val="20"/>
        </w:rPr>
      </w:pPr>
      <w:r>
        <w:br w:type="page"/>
      </w:r>
    </w:p>
    <w:p w14:paraId="4EEB62EF" w14:textId="736DFBE9" w:rsidR="006632AF" w:rsidRDefault="006632AF" w:rsidP="00EB3DF0">
      <w:pPr>
        <w:pStyle w:val="NumberList2"/>
        <w:numPr>
          <w:ilvl w:val="0"/>
          <w:numId w:val="110"/>
        </w:numPr>
      </w:pPr>
      <w:r>
        <w:lastRenderedPageBreak/>
        <w:t>Delete all SLA-profiles</w:t>
      </w:r>
      <w:r w:rsidR="009F3C26">
        <w:t xml:space="preserve"> (for all OLTs)</w:t>
      </w:r>
      <w:r>
        <w:t>:</w:t>
      </w:r>
    </w:p>
    <w:p w14:paraId="6117B47B" w14:textId="4B6A8E9E" w:rsidR="006632AF" w:rsidRPr="00024897" w:rsidRDefault="004C3576" w:rsidP="00EB3DF0">
      <w:pPr>
        <w:pStyle w:val="CodeLevel1"/>
        <w:numPr>
          <w:ilvl w:val="0"/>
          <w:numId w:val="131"/>
        </w:numPr>
        <w:rPr>
          <w:lang w:val="en-IN"/>
        </w:rPr>
      </w:pPr>
      <w:r>
        <w:rPr>
          <w:lang w:val="en-IN"/>
        </w:rPr>
        <w:t>D-</w:t>
      </w:r>
      <w:r w:rsidR="006632AF" w:rsidRPr="00980FC0">
        <w:rPr>
          <w:lang w:val="en-IN"/>
        </w:rPr>
        <w:t xml:space="preserve">5170-2&gt; </w:t>
      </w:r>
      <w:r w:rsidR="006632AF" w:rsidRPr="00980FC0">
        <w:rPr>
          <w:b/>
          <w:bCs/>
          <w:lang w:val="en-IN"/>
        </w:rPr>
        <w:t>config</w:t>
      </w:r>
    </w:p>
    <w:p w14:paraId="54F8268A" w14:textId="39E11C6F" w:rsidR="006632AF" w:rsidRPr="00024897" w:rsidRDefault="00024897" w:rsidP="00EB3DF0">
      <w:pPr>
        <w:pStyle w:val="CodeLevel1"/>
        <w:numPr>
          <w:ilvl w:val="0"/>
          <w:numId w:val="131"/>
        </w:numPr>
        <w:rPr>
          <w:lang w:val="en-IN"/>
        </w:rPr>
      </w:pPr>
      <w:r w:rsidRPr="00532EDD">
        <w:t>diag@</w:t>
      </w:r>
      <w:r w:rsidR="004C3576">
        <w:t>D-</w:t>
      </w:r>
      <w:r w:rsidRPr="00532EDD">
        <w:t xml:space="preserve">5170-2# </w:t>
      </w:r>
      <w:r w:rsidRPr="006632AF">
        <w:rPr>
          <w:b/>
          <w:bCs/>
        </w:rPr>
        <w:t xml:space="preserve">no </w:t>
      </w:r>
      <w:r w:rsidRPr="00532EDD">
        <w:rPr>
          <w:b/>
          <w:bCs/>
        </w:rPr>
        <w:t xml:space="preserve">pon-ctrl </w:t>
      </w:r>
      <w:proofErr w:type="spellStart"/>
      <w:r w:rsidRPr="00532EDD">
        <w:rPr>
          <w:b/>
          <w:bCs/>
        </w:rPr>
        <w:t>sla</w:t>
      </w:r>
      <w:proofErr w:type="spellEnd"/>
      <w:r w:rsidRPr="00532EDD">
        <w:rPr>
          <w:b/>
          <w:bCs/>
        </w:rPr>
        <w:t>-profiles</w:t>
      </w:r>
    </w:p>
    <w:p w14:paraId="7B66B6C4" w14:textId="7476E6E8" w:rsidR="00E15FD8" w:rsidRPr="00DD5498" w:rsidRDefault="00E15FD8">
      <w:pPr>
        <w:spacing w:after="200" w:line="276" w:lineRule="auto"/>
        <w:rPr>
          <w:rFonts w:ascii="Arial" w:hAnsi="Arial" w:cs="Open Sans"/>
          <w:noProof/>
          <w:color w:val="383838"/>
          <w:sz w:val="20"/>
          <w:szCs w:val="20"/>
        </w:rPr>
      </w:pPr>
      <w:bookmarkStart w:id="24" w:name="_Toc46518331"/>
      <w:r>
        <w:br w:type="page"/>
      </w:r>
    </w:p>
    <w:p w14:paraId="61538DF3" w14:textId="7ADBBF6B" w:rsidR="006371FB" w:rsidRPr="001F1D6C" w:rsidRDefault="006371FB" w:rsidP="006371FB">
      <w:pPr>
        <w:pStyle w:val="Heading2"/>
      </w:pPr>
      <w:bookmarkStart w:id="25" w:name="_Toc88907198"/>
      <w:r w:rsidRPr="001F1D6C">
        <w:lastRenderedPageBreak/>
        <w:t xml:space="preserve">Lab </w:t>
      </w:r>
      <w:r w:rsidR="009F26C9">
        <w:t>8</w:t>
      </w:r>
      <w:r w:rsidRPr="001F1D6C">
        <w:t xml:space="preserve">: </w:t>
      </w:r>
      <w:bookmarkEnd w:id="24"/>
      <w:r w:rsidR="00F27F02">
        <w:t>PON</w:t>
      </w:r>
      <w:r w:rsidR="007B5205">
        <w:t xml:space="preserve"> </w:t>
      </w:r>
      <w:r w:rsidR="00F27F02">
        <w:t>Operations Tasks</w:t>
      </w:r>
      <w:bookmarkEnd w:id="25"/>
    </w:p>
    <w:p w14:paraId="5D798428" w14:textId="77777777" w:rsidR="006371FB" w:rsidRDefault="006371FB" w:rsidP="006371FB">
      <w:pPr>
        <w:pStyle w:val="Heading3"/>
      </w:pPr>
      <w:r>
        <w:t xml:space="preserve">Objectives </w:t>
      </w:r>
    </w:p>
    <w:p w14:paraId="021D2AC6" w14:textId="6B956596" w:rsidR="008A6756" w:rsidRDefault="008A6756" w:rsidP="006371FB">
      <w:pPr>
        <w:pStyle w:val="BulletList"/>
      </w:pPr>
      <w:r>
        <w:t>Verify OLT diagnostic information</w:t>
      </w:r>
    </w:p>
    <w:p w14:paraId="19CFED6B" w14:textId="5C6DFA03" w:rsidR="006371FB" w:rsidRDefault="00F47FA6" w:rsidP="006371FB">
      <w:pPr>
        <w:pStyle w:val="BulletList"/>
      </w:pPr>
      <w:r>
        <w:t xml:space="preserve">Verify </w:t>
      </w:r>
      <w:r w:rsidR="00F30A11">
        <w:t xml:space="preserve">and clear </w:t>
      </w:r>
      <w:r>
        <w:t>OLT statistics</w:t>
      </w:r>
    </w:p>
    <w:p w14:paraId="4BEA8A0A" w14:textId="38575119" w:rsidR="00F30A11" w:rsidRDefault="00F30A11" w:rsidP="006371FB">
      <w:pPr>
        <w:pStyle w:val="BulletList"/>
      </w:pPr>
      <w:r>
        <w:t>Verify and clear ONU datalink statistics</w:t>
      </w:r>
    </w:p>
    <w:p w14:paraId="58D3D126" w14:textId="283D897F" w:rsidR="006371FB" w:rsidRDefault="00F47FA6" w:rsidP="006371FB">
      <w:pPr>
        <w:pStyle w:val="BulletList"/>
      </w:pPr>
      <w:r>
        <w:t>Reset OLT</w:t>
      </w:r>
    </w:p>
    <w:p w14:paraId="5BD09418" w14:textId="3BCE3D0C" w:rsidR="00F47FA6" w:rsidRDefault="00F47FA6" w:rsidP="006371FB">
      <w:pPr>
        <w:pStyle w:val="BulletList"/>
      </w:pPr>
      <w:r>
        <w:t>Reset ONU</w:t>
      </w:r>
    </w:p>
    <w:p w14:paraId="7208C993" w14:textId="0EC3CBB8" w:rsidR="000057DF" w:rsidRDefault="000057DF" w:rsidP="006371FB">
      <w:pPr>
        <w:pStyle w:val="BulletList"/>
      </w:pPr>
      <w:r>
        <w:t xml:space="preserve">Allowing and disallowing ONU admission control </w:t>
      </w:r>
    </w:p>
    <w:p w14:paraId="22240F5C" w14:textId="5D671657" w:rsidR="008A6756" w:rsidRDefault="008A6756" w:rsidP="008A6756">
      <w:pPr>
        <w:pStyle w:val="Heading3"/>
      </w:pPr>
    </w:p>
    <w:p w14:paraId="56D0E258" w14:textId="26882289" w:rsidR="008A6756" w:rsidRDefault="008A6756" w:rsidP="008A6756">
      <w:pPr>
        <w:pStyle w:val="BodyNormal"/>
        <w:rPr>
          <w:lang w:eastAsia="en-US"/>
        </w:rPr>
      </w:pPr>
    </w:p>
    <w:p w14:paraId="4FA1B012" w14:textId="08EC7543" w:rsidR="008A6756" w:rsidRDefault="008A6756" w:rsidP="008A6756">
      <w:pPr>
        <w:pStyle w:val="BodyNormal"/>
        <w:rPr>
          <w:lang w:eastAsia="en-US"/>
        </w:rPr>
      </w:pPr>
    </w:p>
    <w:p w14:paraId="725B5331" w14:textId="3493866C" w:rsidR="008A6756" w:rsidRDefault="008A6756" w:rsidP="008A6756">
      <w:pPr>
        <w:pStyle w:val="BodyNormal"/>
        <w:rPr>
          <w:lang w:eastAsia="en-US"/>
        </w:rPr>
      </w:pPr>
    </w:p>
    <w:p w14:paraId="1A98AE62" w14:textId="6E66B493" w:rsidR="008A6756" w:rsidRDefault="008A6756" w:rsidP="008A6756">
      <w:pPr>
        <w:pStyle w:val="BodyNormal"/>
        <w:rPr>
          <w:lang w:eastAsia="en-US"/>
        </w:rPr>
      </w:pPr>
    </w:p>
    <w:p w14:paraId="752A5679" w14:textId="74444F86" w:rsidR="008A6756" w:rsidRDefault="008A6756" w:rsidP="008A6756">
      <w:pPr>
        <w:pStyle w:val="BodyNormal"/>
        <w:rPr>
          <w:lang w:eastAsia="en-US"/>
        </w:rPr>
      </w:pPr>
    </w:p>
    <w:p w14:paraId="7BABB359" w14:textId="050C5E4A" w:rsidR="008A6756" w:rsidRDefault="008A6756" w:rsidP="008A6756">
      <w:pPr>
        <w:pStyle w:val="BodyNormal"/>
        <w:rPr>
          <w:lang w:eastAsia="en-US"/>
        </w:rPr>
      </w:pPr>
    </w:p>
    <w:p w14:paraId="4689E139" w14:textId="32922538" w:rsidR="008A6756" w:rsidRDefault="008A6756" w:rsidP="008A6756">
      <w:pPr>
        <w:pStyle w:val="BodyNormal"/>
        <w:rPr>
          <w:lang w:eastAsia="en-US"/>
        </w:rPr>
      </w:pPr>
    </w:p>
    <w:p w14:paraId="2BAAA332" w14:textId="4C438470" w:rsidR="008A6756" w:rsidRDefault="008A6756" w:rsidP="008A6756">
      <w:pPr>
        <w:pStyle w:val="BodyNormal"/>
        <w:rPr>
          <w:lang w:eastAsia="en-US"/>
        </w:rPr>
      </w:pPr>
    </w:p>
    <w:p w14:paraId="553C9D45" w14:textId="116A3F14" w:rsidR="008A6756" w:rsidRDefault="008A6756" w:rsidP="008A6756">
      <w:pPr>
        <w:pStyle w:val="BodyNormal"/>
        <w:rPr>
          <w:lang w:eastAsia="en-US"/>
        </w:rPr>
      </w:pPr>
    </w:p>
    <w:p w14:paraId="3402A208" w14:textId="640ED67C" w:rsidR="008A6756" w:rsidRDefault="008A6756" w:rsidP="008A6756">
      <w:pPr>
        <w:pStyle w:val="BodyNormal"/>
        <w:rPr>
          <w:lang w:eastAsia="en-US"/>
        </w:rPr>
      </w:pPr>
    </w:p>
    <w:p w14:paraId="28473B20" w14:textId="4FB3F990" w:rsidR="008A6756" w:rsidRDefault="008A6756" w:rsidP="008A6756">
      <w:pPr>
        <w:pStyle w:val="BodyNormal"/>
        <w:rPr>
          <w:lang w:eastAsia="en-US"/>
        </w:rPr>
      </w:pPr>
    </w:p>
    <w:p w14:paraId="4679F955" w14:textId="505EFA8F" w:rsidR="008A6756" w:rsidRDefault="008A6756" w:rsidP="008A6756">
      <w:pPr>
        <w:pStyle w:val="BodyNormal"/>
        <w:rPr>
          <w:lang w:eastAsia="en-US"/>
        </w:rPr>
      </w:pPr>
    </w:p>
    <w:p w14:paraId="66BF2121" w14:textId="4D66DF61" w:rsidR="008A6756" w:rsidRDefault="008A6756" w:rsidP="008A6756">
      <w:pPr>
        <w:pStyle w:val="BodyNormal"/>
        <w:rPr>
          <w:lang w:eastAsia="en-US"/>
        </w:rPr>
      </w:pPr>
    </w:p>
    <w:p w14:paraId="7E9477C2" w14:textId="20C3406B" w:rsidR="008A6756" w:rsidRDefault="008A6756" w:rsidP="008A6756">
      <w:pPr>
        <w:pStyle w:val="BodyNormal"/>
        <w:rPr>
          <w:lang w:eastAsia="en-US"/>
        </w:rPr>
      </w:pPr>
    </w:p>
    <w:p w14:paraId="7D8B14EB" w14:textId="5BAE8995" w:rsidR="008A6756" w:rsidRDefault="008A6756" w:rsidP="008A6756">
      <w:pPr>
        <w:pStyle w:val="BodyNormal"/>
        <w:rPr>
          <w:lang w:eastAsia="en-US"/>
        </w:rPr>
      </w:pPr>
    </w:p>
    <w:p w14:paraId="51E1100A" w14:textId="42313396" w:rsidR="008A6756" w:rsidRDefault="008A6756" w:rsidP="008A6756">
      <w:pPr>
        <w:pStyle w:val="BodyNormal"/>
        <w:rPr>
          <w:lang w:eastAsia="en-US"/>
        </w:rPr>
      </w:pPr>
    </w:p>
    <w:p w14:paraId="7494E72B" w14:textId="0F75491F" w:rsidR="008A6756" w:rsidRDefault="008A6756" w:rsidP="008A6756">
      <w:pPr>
        <w:pStyle w:val="BodyNormal"/>
        <w:rPr>
          <w:lang w:eastAsia="en-US"/>
        </w:rPr>
      </w:pPr>
    </w:p>
    <w:p w14:paraId="2182DE57" w14:textId="34986C4C" w:rsidR="008A6756" w:rsidRDefault="008A6756" w:rsidP="008A6756">
      <w:pPr>
        <w:pStyle w:val="BodyNormal"/>
        <w:rPr>
          <w:lang w:eastAsia="en-US"/>
        </w:rPr>
      </w:pPr>
    </w:p>
    <w:p w14:paraId="567F7E65" w14:textId="7420B9E9" w:rsidR="008A6756" w:rsidRDefault="008A6756" w:rsidP="008A6756">
      <w:pPr>
        <w:pStyle w:val="BodyNormal"/>
        <w:rPr>
          <w:lang w:eastAsia="en-US"/>
        </w:rPr>
      </w:pPr>
    </w:p>
    <w:p w14:paraId="26891BF4" w14:textId="7502204D" w:rsidR="008A6756" w:rsidRDefault="008A6756" w:rsidP="008A6756">
      <w:pPr>
        <w:pStyle w:val="BodyNormal"/>
        <w:rPr>
          <w:lang w:eastAsia="en-US"/>
        </w:rPr>
      </w:pPr>
    </w:p>
    <w:p w14:paraId="6D9E20CE" w14:textId="665D8255" w:rsidR="008A6756" w:rsidRDefault="008A6756" w:rsidP="008A6756">
      <w:pPr>
        <w:pStyle w:val="BodyNormal"/>
        <w:rPr>
          <w:lang w:eastAsia="en-US"/>
        </w:rPr>
      </w:pPr>
    </w:p>
    <w:p w14:paraId="2C5DEEB1" w14:textId="2A9AC0C9" w:rsidR="008A6756" w:rsidRDefault="008A6756" w:rsidP="008A6756">
      <w:pPr>
        <w:pStyle w:val="BodyNormal"/>
        <w:rPr>
          <w:lang w:eastAsia="en-US"/>
        </w:rPr>
      </w:pPr>
    </w:p>
    <w:p w14:paraId="0DE2B99C" w14:textId="4DF7604D" w:rsidR="008A6756" w:rsidRDefault="008A6756" w:rsidP="008A6756">
      <w:pPr>
        <w:pStyle w:val="BodyNormal"/>
        <w:rPr>
          <w:lang w:eastAsia="en-US"/>
        </w:rPr>
      </w:pPr>
    </w:p>
    <w:p w14:paraId="26364084" w14:textId="77777777" w:rsidR="008A6756" w:rsidRPr="008A6756" w:rsidRDefault="008A6756" w:rsidP="008A6756">
      <w:pPr>
        <w:pStyle w:val="BodyNormal"/>
        <w:rPr>
          <w:lang w:eastAsia="en-US"/>
        </w:rPr>
      </w:pPr>
    </w:p>
    <w:p w14:paraId="516A478E" w14:textId="1A962800" w:rsidR="008A6756" w:rsidRPr="008A6756" w:rsidRDefault="008A6756" w:rsidP="008A6756">
      <w:pPr>
        <w:pStyle w:val="Heading3"/>
      </w:pPr>
      <w:r w:rsidRPr="008A6756">
        <w:lastRenderedPageBreak/>
        <w:t xml:space="preserve">Task </w:t>
      </w:r>
      <w:r>
        <w:t>1</w:t>
      </w:r>
      <w:r w:rsidRPr="008A6756">
        <w:t>: Verify OLT diagnostic information</w:t>
      </w:r>
    </w:p>
    <w:p w14:paraId="754805AC" w14:textId="77777777" w:rsidR="008A6756" w:rsidRDefault="008A6756" w:rsidP="008A6756">
      <w:pPr>
        <w:pStyle w:val="BodyNormal"/>
        <w:rPr>
          <w:lang w:eastAsia="en-US"/>
        </w:rPr>
      </w:pPr>
      <w:r>
        <w:rPr>
          <w:lang w:eastAsia="en-US"/>
        </w:rPr>
        <w:t>SAOS 10 provides the following diagnostic information per OLT available:</w:t>
      </w:r>
    </w:p>
    <w:p w14:paraId="670E97AF"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ASIC temperature (Celsius)</w:t>
      </w:r>
    </w:p>
    <w:p w14:paraId="35DE0CAF"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Transceiver (XCVR) temperature (Celsius)</w:t>
      </w:r>
    </w:p>
    <w:p w14:paraId="229975EF"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Laser temperature (Celsius)</w:t>
      </w:r>
    </w:p>
    <w:p w14:paraId="744E1BED"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VCC (mV)</w:t>
      </w:r>
    </w:p>
    <w:p w14:paraId="73924596"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TEC current (</w:t>
      </w:r>
      <w:proofErr w:type="spellStart"/>
      <w:r w:rsidRPr="00D53288">
        <w:rPr>
          <w:rFonts w:ascii="Arial" w:eastAsiaTheme="minorEastAsia" w:hAnsi="Arial" w:cs="Arial"/>
          <w:sz w:val="20"/>
          <w:szCs w:val="20"/>
        </w:rPr>
        <w:t>uA</w:t>
      </w:r>
      <w:proofErr w:type="spellEnd"/>
      <w:r w:rsidRPr="00D53288">
        <w:rPr>
          <w:rFonts w:ascii="Arial" w:eastAsiaTheme="minorEastAsia" w:hAnsi="Arial" w:cs="Arial"/>
          <w:sz w:val="20"/>
          <w:szCs w:val="20"/>
        </w:rPr>
        <w:t>)</w:t>
      </w:r>
    </w:p>
    <w:p w14:paraId="4D847A50"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Transmit bias current (</w:t>
      </w:r>
      <w:proofErr w:type="spellStart"/>
      <w:r w:rsidRPr="00D53288">
        <w:rPr>
          <w:rFonts w:ascii="Arial" w:eastAsiaTheme="minorEastAsia" w:hAnsi="Arial" w:cs="Arial"/>
          <w:sz w:val="20"/>
          <w:szCs w:val="20"/>
        </w:rPr>
        <w:t>uA</w:t>
      </w:r>
      <w:proofErr w:type="spellEnd"/>
      <w:r w:rsidRPr="00D53288">
        <w:rPr>
          <w:rFonts w:ascii="Arial" w:eastAsiaTheme="minorEastAsia" w:hAnsi="Arial" w:cs="Arial"/>
          <w:sz w:val="20"/>
          <w:szCs w:val="20"/>
        </w:rPr>
        <w:t>)</w:t>
      </w:r>
    </w:p>
    <w:p w14:paraId="6E551B69"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Idle receive power (</w:t>
      </w:r>
      <w:proofErr w:type="spellStart"/>
      <w:r w:rsidRPr="00D53288">
        <w:rPr>
          <w:rFonts w:ascii="Arial" w:eastAsiaTheme="minorEastAsia" w:hAnsi="Arial" w:cs="Arial"/>
          <w:sz w:val="20"/>
          <w:szCs w:val="20"/>
        </w:rPr>
        <w:t>dBM</w:t>
      </w:r>
      <w:proofErr w:type="spellEnd"/>
      <w:r w:rsidRPr="00D53288">
        <w:rPr>
          <w:rFonts w:ascii="Arial" w:eastAsiaTheme="minorEastAsia" w:hAnsi="Arial" w:cs="Arial"/>
          <w:sz w:val="20"/>
          <w:szCs w:val="20"/>
        </w:rPr>
        <w:t xml:space="preserve">) — In a normal operating system, this reads -40dBm. </w:t>
      </w:r>
    </w:p>
    <w:p w14:paraId="52098EDE"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Transmit power (</w:t>
      </w:r>
      <w:proofErr w:type="spellStart"/>
      <w:r w:rsidRPr="00D53288">
        <w:rPr>
          <w:rFonts w:ascii="Arial" w:eastAsiaTheme="minorEastAsia" w:hAnsi="Arial" w:cs="Arial"/>
          <w:sz w:val="20"/>
          <w:szCs w:val="20"/>
        </w:rPr>
        <w:t>dBM</w:t>
      </w:r>
      <w:proofErr w:type="spellEnd"/>
      <w:r w:rsidRPr="00D53288">
        <w:rPr>
          <w:rFonts w:ascii="Arial" w:eastAsiaTheme="minorEastAsia" w:hAnsi="Arial" w:cs="Arial"/>
          <w:sz w:val="20"/>
          <w:szCs w:val="20"/>
        </w:rPr>
        <w:t>)</w:t>
      </w:r>
    </w:p>
    <w:p w14:paraId="53BAC113" w14:textId="77777777" w:rsidR="008A6756" w:rsidRPr="00D53288"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Last shutdown reason (string) — Reason for the last shutdown of the OLT’s laser</w:t>
      </w:r>
    </w:p>
    <w:p w14:paraId="3E8DDB5B" w14:textId="77777777" w:rsidR="008A6756" w:rsidRPr="007664B0" w:rsidRDefault="008A6756" w:rsidP="008A6756">
      <w:pPr>
        <w:pStyle w:val="ListParagraph"/>
        <w:numPr>
          <w:ilvl w:val="0"/>
          <w:numId w:val="69"/>
        </w:numPr>
        <w:autoSpaceDE w:val="0"/>
        <w:autoSpaceDN w:val="0"/>
        <w:adjustRightInd w:val="0"/>
        <w:spacing w:after="0" w:line="240" w:lineRule="auto"/>
        <w:rPr>
          <w:rFonts w:ascii="Arial" w:eastAsiaTheme="minorEastAsia" w:hAnsi="Arial" w:cs="Arial"/>
          <w:sz w:val="20"/>
          <w:szCs w:val="20"/>
        </w:rPr>
      </w:pPr>
      <w:r w:rsidRPr="00D53288">
        <w:rPr>
          <w:rFonts w:ascii="Arial" w:eastAsiaTheme="minorEastAsia" w:hAnsi="Arial" w:cs="Arial"/>
          <w:sz w:val="20"/>
          <w:szCs w:val="20"/>
        </w:rPr>
        <w:t>Is laser shutdown (</w:t>
      </w:r>
      <w:proofErr w:type="spellStart"/>
      <w:r w:rsidRPr="00D53288">
        <w:rPr>
          <w:rFonts w:ascii="Arial" w:eastAsiaTheme="minorEastAsia" w:hAnsi="Arial" w:cs="Arial"/>
          <w:sz w:val="20"/>
          <w:szCs w:val="20"/>
        </w:rPr>
        <w:t>boolean</w:t>
      </w:r>
      <w:proofErr w:type="spellEnd"/>
      <w:r w:rsidRPr="00D53288">
        <w:rPr>
          <w:rFonts w:ascii="Arial" w:eastAsiaTheme="minorEastAsia" w:hAnsi="Arial" w:cs="Arial"/>
          <w:sz w:val="20"/>
          <w:szCs w:val="20"/>
        </w:rPr>
        <w:t xml:space="preserve">) — True indicates the </w:t>
      </w:r>
      <w:r w:rsidRPr="009267A1">
        <w:rPr>
          <w:rFonts w:ascii="Arial" w:eastAsiaTheme="minorEastAsia" w:hAnsi="Arial" w:cs="Arial"/>
          <w:sz w:val="20"/>
          <w:szCs w:val="20"/>
        </w:rPr>
        <w:t xml:space="preserve">OLT’s laser is currently </w:t>
      </w:r>
      <w:r w:rsidRPr="009267A1">
        <w:rPr>
          <w:rFonts w:ascii="Arial" w:hAnsi="Arial" w:cs="Arial"/>
          <w:sz w:val="20"/>
          <w:szCs w:val="20"/>
        </w:rPr>
        <w:t>shut down. False indicates that the OLT’s laser is currently active.</w:t>
      </w:r>
    </w:p>
    <w:p w14:paraId="632509A6" w14:textId="77777777" w:rsidR="008A6756" w:rsidRPr="00D53288" w:rsidRDefault="008A6756" w:rsidP="008A6756">
      <w:pPr>
        <w:pStyle w:val="ListParagraph"/>
        <w:autoSpaceDE w:val="0"/>
        <w:autoSpaceDN w:val="0"/>
        <w:adjustRightInd w:val="0"/>
        <w:spacing w:after="0" w:line="240" w:lineRule="auto"/>
        <w:rPr>
          <w:rFonts w:ascii="Arial" w:eastAsiaTheme="minorEastAsia" w:hAnsi="Arial" w:cs="Arial"/>
          <w:sz w:val="20"/>
          <w:szCs w:val="20"/>
        </w:rPr>
      </w:pPr>
    </w:p>
    <w:p w14:paraId="1EF00C1C" w14:textId="77777777" w:rsidR="008A6756" w:rsidRDefault="008A6756" w:rsidP="008A6756">
      <w:pPr>
        <w:pStyle w:val="BodyNormal"/>
        <w:numPr>
          <w:ilvl w:val="0"/>
          <w:numId w:val="96"/>
        </w:numPr>
        <w:rPr>
          <w:lang w:eastAsia="en-US"/>
        </w:rPr>
      </w:pPr>
      <w:r>
        <w:rPr>
          <w:noProof/>
        </w:rPr>
        <mc:AlternateContent>
          <mc:Choice Requires="wpg">
            <w:drawing>
              <wp:anchor distT="0" distB="0" distL="114300" distR="114300" simplePos="0" relativeHeight="251666432" behindDoc="0" locked="0" layoutInCell="1" allowOverlap="1" wp14:anchorId="523BD334" wp14:editId="20A41F99">
                <wp:simplePos x="0" y="0"/>
                <wp:positionH relativeFrom="margin">
                  <wp:align>left</wp:align>
                </wp:positionH>
                <wp:positionV relativeFrom="paragraph">
                  <wp:posOffset>299527</wp:posOffset>
                </wp:positionV>
                <wp:extent cx="5883966" cy="3363401"/>
                <wp:effectExtent l="0" t="0" r="2540" b="8890"/>
                <wp:wrapNone/>
                <wp:docPr id="2049" name="Group 8"/>
                <wp:cNvGraphicFramePr/>
                <a:graphic xmlns:a="http://schemas.openxmlformats.org/drawingml/2006/main">
                  <a:graphicData uri="http://schemas.microsoft.com/office/word/2010/wordprocessingGroup">
                    <wpg:wgp>
                      <wpg:cNvGrpSpPr/>
                      <wpg:grpSpPr>
                        <a:xfrm>
                          <a:off x="0" y="0"/>
                          <a:ext cx="5883966" cy="3363401"/>
                          <a:chOff x="0" y="0"/>
                          <a:chExt cx="6509857" cy="3884102"/>
                        </a:xfrm>
                      </wpg:grpSpPr>
                      <wps:wsp>
                        <wps:cNvPr id="2050" name="Rectangle: Rounded Corners 2050"/>
                        <wps:cNvSpPr/>
                        <wps:spPr>
                          <a:xfrm>
                            <a:off x="0" y="0"/>
                            <a:ext cx="6509857" cy="3884102"/>
                          </a:xfrm>
                          <a:prstGeom prst="roundRect">
                            <a:avLst/>
                          </a:prstGeom>
                          <a:solidFill>
                            <a:srgbClr val="E8E8E8"/>
                          </a:solidFill>
                          <a:ln w="57150" cap="flat" cmpd="sng" algn="ctr">
                            <a:noFill/>
                            <a:prstDash val="solid"/>
                            <a:miter lim="800000"/>
                          </a:ln>
                          <a:effectLst/>
                        </wps:spPr>
                        <wps:bodyPr rtlCol="0" anchor="ctr"/>
                      </wps:wsp>
                      <pic:pic xmlns:pic="http://schemas.openxmlformats.org/drawingml/2006/picture">
                        <pic:nvPicPr>
                          <pic:cNvPr id="2051" name="Picture 2051"/>
                          <pic:cNvPicPr>
                            <a:picLocks noChangeAspect="1"/>
                          </pic:cNvPicPr>
                        </pic:nvPicPr>
                        <pic:blipFill>
                          <a:blip r:embed="rId78"/>
                          <a:stretch>
                            <a:fillRect/>
                          </a:stretch>
                        </pic:blipFill>
                        <pic:spPr>
                          <a:xfrm>
                            <a:off x="363166" y="174525"/>
                            <a:ext cx="5744377" cy="3505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AFB05B" id="Group 8" o:spid="_x0000_s1026" style="position:absolute;margin-left:0;margin-top:23.6pt;width:463.3pt;height:264.85pt;z-index:251666432;mso-position-horizontal:left;mso-position-horizontal-relative:margin;mso-width-relative:margin;mso-height-relative:margin" coordsize="65098,38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">
                <v:roundrect id="Rectangle: Rounded Corners 2050" o:spid="_x0000_s1027" style="position:absolute;width:65098;height:38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" fillcolor="#e8e8e8" stroked="f" strokeweight="4.5pt">
                  <v:stroke joinstyle="miter"/>
                </v:roundrect>
                <v:shape id="Picture 2051" o:spid="_x0000_s1028" type="#_x0000_t75" style="position:absolute;left:3631;top:1745;width:57444;height:3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">
                  <v:imagedata r:id="rId79" o:title=""/>
                </v:shape>
                <w10:wrap anchorx="margin"/>
              </v:group>
            </w:pict>
          </mc:Fallback>
        </mc:AlternateContent>
      </w:r>
      <w:r>
        <w:rPr>
          <w:lang w:eastAsia="en-US"/>
        </w:rPr>
        <w:t>To show the diagnostic information of the configured OLT, you can use this command:</w:t>
      </w:r>
    </w:p>
    <w:p w14:paraId="7A0D49BD" w14:textId="77777777" w:rsidR="008A6756" w:rsidRPr="004C0296" w:rsidRDefault="008A6756" w:rsidP="008A6756">
      <w:pPr>
        <w:pStyle w:val="BodyNormal"/>
        <w:rPr>
          <w:lang w:eastAsia="en-US"/>
        </w:rPr>
      </w:pPr>
    </w:p>
    <w:p w14:paraId="6AD2C102" w14:textId="77777777" w:rsidR="008A6756" w:rsidRDefault="008A6756" w:rsidP="008A6756">
      <w:pPr>
        <w:spacing w:after="200" w:line="276" w:lineRule="auto"/>
      </w:pPr>
    </w:p>
    <w:p w14:paraId="3243528D" w14:textId="77777777" w:rsidR="008A6756" w:rsidRDefault="008A6756" w:rsidP="008A6756">
      <w:pPr>
        <w:spacing w:after="200" w:line="276" w:lineRule="auto"/>
      </w:pPr>
    </w:p>
    <w:p w14:paraId="5BC2C98E" w14:textId="77777777" w:rsidR="008A6756" w:rsidRDefault="008A6756" w:rsidP="008A6756">
      <w:pPr>
        <w:spacing w:after="200" w:line="276" w:lineRule="auto"/>
      </w:pPr>
    </w:p>
    <w:p w14:paraId="5ABB40B9" w14:textId="77777777" w:rsidR="008A6756" w:rsidRDefault="008A6756" w:rsidP="008A6756">
      <w:pPr>
        <w:spacing w:after="200" w:line="276" w:lineRule="auto"/>
      </w:pPr>
    </w:p>
    <w:p w14:paraId="5CAEE7E0" w14:textId="77777777" w:rsidR="008A6756" w:rsidRDefault="008A6756" w:rsidP="008A6756">
      <w:pPr>
        <w:spacing w:after="200" w:line="276" w:lineRule="auto"/>
      </w:pPr>
    </w:p>
    <w:p w14:paraId="3D026114" w14:textId="77777777" w:rsidR="008A6756" w:rsidRDefault="008A6756" w:rsidP="008A6756">
      <w:pPr>
        <w:spacing w:after="200" w:line="276" w:lineRule="auto"/>
      </w:pPr>
    </w:p>
    <w:p w14:paraId="1F531AE7" w14:textId="77777777" w:rsidR="008A6756" w:rsidRDefault="008A6756" w:rsidP="008A6756">
      <w:pPr>
        <w:spacing w:after="200" w:line="276" w:lineRule="auto"/>
      </w:pPr>
    </w:p>
    <w:p w14:paraId="3509BB7C" w14:textId="1772A50D" w:rsidR="008A6756" w:rsidRDefault="008A6756" w:rsidP="006371FB">
      <w:pPr>
        <w:pStyle w:val="Heading3"/>
      </w:pPr>
    </w:p>
    <w:p w14:paraId="2432A7E9" w14:textId="4660545C" w:rsidR="007273B6" w:rsidRDefault="007273B6" w:rsidP="007273B6">
      <w:pPr>
        <w:pStyle w:val="BodyNormal"/>
        <w:rPr>
          <w:lang w:eastAsia="en-US"/>
        </w:rPr>
      </w:pPr>
    </w:p>
    <w:p w14:paraId="78912888" w14:textId="73CCE4CF" w:rsidR="007273B6" w:rsidRDefault="007273B6" w:rsidP="007273B6">
      <w:pPr>
        <w:pStyle w:val="BodyNormal"/>
        <w:rPr>
          <w:lang w:eastAsia="en-US"/>
        </w:rPr>
      </w:pPr>
    </w:p>
    <w:p w14:paraId="1672DFB3" w14:textId="4FFC8B4D" w:rsidR="007273B6" w:rsidRDefault="007273B6" w:rsidP="007273B6">
      <w:pPr>
        <w:pStyle w:val="BodyNormal"/>
        <w:rPr>
          <w:lang w:eastAsia="en-US"/>
        </w:rPr>
      </w:pPr>
    </w:p>
    <w:p w14:paraId="2678E86F" w14:textId="0779AD8A" w:rsidR="007273B6" w:rsidRDefault="007273B6" w:rsidP="007273B6">
      <w:pPr>
        <w:pStyle w:val="BodyNormal"/>
        <w:rPr>
          <w:lang w:eastAsia="en-US"/>
        </w:rPr>
      </w:pPr>
    </w:p>
    <w:p w14:paraId="620337FC" w14:textId="3087A8DF" w:rsidR="007273B6" w:rsidRDefault="007273B6" w:rsidP="007273B6">
      <w:pPr>
        <w:pStyle w:val="BodyNormal"/>
        <w:rPr>
          <w:lang w:eastAsia="en-US"/>
        </w:rPr>
      </w:pPr>
    </w:p>
    <w:p w14:paraId="5F66432F" w14:textId="712C498C" w:rsidR="007273B6" w:rsidRDefault="007273B6" w:rsidP="007273B6">
      <w:pPr>
        <w:pStyle w:val="BodyNormal"/>
        <w:rPr>
          <w:lang w:eastAsia="en-US"/>
        </w:rPr>
      </w:pPr>
    </w:p>
    <w:p w14:paraId="4B0E7A24" w14:textId="0570A1B4" w:rsidR="007273B6" w:rsidRDefault="007273B6" w:rsidP="007273B6">
      <w:pPr>
        <w:pStyle w:val="BodyNormal"/>
        <w:rPr>
          <w:lang w:eastAsia="en-US"/>
        </w:rPr>
      </w:pPr>
    </w:p>
    <w:p w14:paraId="4CF83C13" w14:textId="6A257BE4" w:rsidR="007273B6" w:rsidRDefault="007273B6" w:rsidP="007273B6">
      <w:pPr>
        <w:pStyle w:val="BodyNormal"/>
        <w:rPr>
          <w:lang w:eastAsia="en-US"/>
        </w:rPr>
      </w:pPr>
    </w:p>
    <w:p w14:paraId="3B0ED59C" w14:textId="77777777" w:rsidR="007273B6" w:rsidRPr="007273B6" w:rsidRDefault="007273B6" w:rsidP="007273B6">
      <w:pPr>
        <w:pStyle w:val="BodyNormal"/>
        <w:rPr>
          <w:lang w:eastAsia="en-US"/>
        </w:rPr>
      </w:pPr>
    </w:p>
    <w:p w14:paraId="510B903F" w14:textId="7806A1F9" w:rsidR="006371FB" w:rsidRDefault="006371FB" w:rsidP="006371FB">
      <w:pPr>
        <w:pStyle w:val="Heading3"/>
      </w:pPr>
      <w:r>
        <w:lastRenderedPageBreak/>
        <w:t xml:space="preserve">Task </w:t>
      </w:r>
      <w:r w:rsidR="009B5AD2">
        <w:t>2</w:t>
      </w:r>
      <w:r>
        <w:t xml:space="preserve">: </w:t>
      </w:r>
      <w:r w:rsidR="00774F1C">
        <w:t xml:space="preserve">Verify </w:t>
      </w:r>
      <w:r w:rsidR="00F30A11">
        <w:t xml:space="preserve">and </w:t>
      </w:r>
      <w:r w:rsidR="00C603A9">
        <w:t xml:space="preserve">Clear </w:t>
      </w:r>
      <w:r w:rsidR="00774F1C">
        <w:t xml:space="preserve">OLT </w:t>
      </w:r>
      <w:r w:rsidR="00C603A9">
        <w:t>Statistics</w:t>
      </w:r>
    </w:p>
    <w:p w14:paraId="3BF44BAB" w14:textId="0614EBAE" w:rsidR="00F30A11" w:rsidRDefault="00F30A11" w:rsidP="00EB3DF0">
      <w:pPr>
        <w:pStyle w:val="NumberedListNormal"/>
        <w:numPr>
          <w:ilvl w:val="0"/>
          <w:numId w:val="37"/>
        </w:numPr>
      </w:pPr>
      <w:r>
        <w:t xml:space="preserve">As per the nodes assigned to your team, execute the following commands </w:t>
      </w:r>
      <w:proofErr w:type="gramStart"/>
      <w:r>
        <w:t>in order to</w:t>
      </w:r>
      <w:proofErr w:type="gramEnd"/>
      <w:r>
        <w:t xml:space="preserve"> </w:t>
      </w:r>
      <w:r w:rsidR="006C58E2">
        <w:t>display</w:t>
      </w:r>
      <w:r>
        <w:t xml:space="preserve"> and clear the OLT statistics:</w:t>
      </w:r>
    </w:p>
    <w:p w14:paraId="2607B42B" w14:textId="77777777" w:rsidR="00F30A11" w:rsidRDefault="00F30A11" w:rsidP="00EB3DF0">
      <w:pPr>
        <w:pStyle w:val="NumberList2"/>
        <w:numPr>
          <w:ilvl w:val="1"/>
          <w:numId w:val="37"/>
        </w:numPr>
      </w:pPr>
      <w:r>
        <w:t xml:space="preserve">OLT_19: </w:t>
      </w:r>
    </w:p>
    <w:p w14:paraId="6DF85783" w14:textId="593DCBBA" w:rsidR="005B0F09" w:rsidRDefault="004C3576" w:rsidP="00EB3DF0">
      <w:pPr>
        <w:pStyle w:val="CodeLevel1"/>
        <w:numPr>
          <w:ilvl w:val="0"/>
          <w:numId w:val="82"/>
        </w:numPr>
        <w:rPr>
          <w:b/>
          <w:bCs/>
          <w:noProof/>
          <w:lang w:val="en-IN"/>
        </w:rPr>
      </w:pPr>
      <w:r>
        <w:t>D-</w:t>
      </w:r>
      <w:r w:rsidR="00F30A11" w:rsidRPr="00F30A11">
        <w:t xml:space="preserve">5170-2&gt; </w:t>
      </w:r>
      <w:r w:rsidR="00F30A11" w:rsidRPr="00C603A9">
        <w:rPr>
          <w:b/>
          <w:bCs/>
        </w:rPr>
        <w:t>show pon-ctrl olts olt OLT_19 statistics</w:t>
      </w:r>
    </w:p>
    <w:p w14:paraId="2353F8F9" w14:textId="6F4813F4" w:rsidR="00F30A11" w:rsidRPr="005B0F09" w:rsidRDefault="004C3576" w:rsidP="00EB3DF0">
      <w:pPr>
        <w:pStyle w:val="CodeLevel1"/>
        <w:numPr>
          <w:ilvl w:val="0"/>
          <w:numId w:val="82"/>
        </w:numPr>
        <w:rPr>
          <w:b/>
          <w:bCs/>
          <w:noProof/>
          <w:lang w:val="en-IN"/>
        </w:rPr>
      </w:pPr>
      <w:r>
        <w:rPr>
          <w:noProof/>
          <w:lang w:val="en-IN"/>
        </w:rPr>
        <w:t>D-</w:t>
      </w:r>
      <w:r w:rsidR="00F30A11" w:rsidRPr="005B0F09">
        <w:rPr>
          <w:noProof/>
          <w:lang w:val="en-IN"/>
        </w:rPr>
        <w:t xml:space="preserve">5170-2&gt; </w:t>
      </w:r>
      <w:r w:rsidR="00F30A11" w:rsidRPr="00EF5B74">
        <w:rPr>
          <w:b/>
          <w:bCs/>
          <w:noProof/>
          <w:lang w:val="en-IN"/>
        </w:rPr>
        <w:t>clear pon-ctrl olts olt OLT_19 statistics</w:t>
      </w:r>
    </w:p>
    <w:p w14:paraId="2161EB06" w14:textId="77777777" w:rsidR="00F30A11" w:rsidRDefault="00F30A11" w:rsidP="00EB3DF0">
      <w:pPr>
        <w:pStyle w:val="NumberList2"/>
        <w:numPr>
          <w:ilvl w:val="1"/>
          <w:numId w:val="37"/>
        </w:numPr>
        <w:rPr>
          <w:noProof/>
        </w:rPr>
      </w:pPr>
      <w:r>
        <w:t>OLT_20</w:t>
      </w:r>
    </w:p>
    <w:p w14:paraId="14E2A3E1" w14:textId="178049FF" w:rsidR="005B0F09" w:rsidRDefault="004C3576" w:rsidP="00EB3DF0">
      <w:pPr>
        <w:pStyle w:val="CodeLevel1"/>
        <w:numPr>
          <w:ilvl w:val="0"/>
          <w:numId w:val="38"/>
        </w:numPr>
        <w:rPr>
          <w:b/>
          <w:bCs/>
          <w:noProof/>
          <w:lang w:val="en-IN"/>
        </w:rPr>
      </w:pPr>
      <w:r>
        <w:t>D-</w:t>
      </w:r>
      <w:r w:rsidR="00F30A11" w:rsidRPr="00F30A11">
        <w:t xml:space="preserve">5170-2&gt; </w:t>
      </w:r>
      <w:r w:rsidR="00F30A11" w:rsidRPr="00C603A9">
        <w:rPr>
          <w:b/>
          <w:bCs/>
        </w:rPr>
        <w:t>show pon-ctrl olts olt OLT_20 statistics</w:t>
      </w:r>
    </w:p>
    <w:p w14:paraId="2F266238" w14:textId="30262C74" w:rsidR="00F30A11" w:rsidRPr="005B0F09" w:rsidRDefault="004C3576" w:rsidP="00EB3DF0">
      <w:pPr>
        <w:pStyle w:val="CodeLevel1"/>
        <w:numPr>
          <w:ilvl w:val="0"/>
          <w:numId w:val="38"/>
        </w:numPr>
        <w:rPr>
          <w:b/>
          <w:bCs/>
          <w:noProof/>
          <w:lang w:val="en-IN"/>
        </w:rPr>
      </w:pPr>
      <w:r>
        <w:rPr>
          <w:noProof/>
          <w:lang w:val="en-IN"/>
        </w:rPr>
        <w:t>D-</w:t>
      </w:r>
      <w:r w:rsidR="00F30A11" w:rsidRPr="005B0F09">
        <w:rPr>
          <w:noProof/>
          <w:lang w:val="en-IN"/>
        </w:rPr>
        <w:t>5170-2&gt;</w:t>
      </w:r>
      <w:r w:rsidR="00F30A11" w:rsidRPr="005B0F09">
        <w:rPr>
          <w:b/>
          <w:bCs/>
          <w:noProof/>
          <w:lang w:val="en-IN"/>
        </w:rPr>
        <w:t xml:space="preserve"> clear pon-ctrl olts olt OLT_20 statistics</w:t>
      </w:r>
    </w:p>
    <w:p w14:paraId="39CD2264" w14:textId="0B2D6184" w:rsidR="00D073A4" w:rsidRDefault="00D073A4" w:rsidP="00774F1C">
      <w:pPr>
        <w:pStyle w:val="NumberedListNormal"/>
        <w:numPr>
          <w:ilvl w:val="0"/>
          <w:numId w:val="0"/>
        </w:numPr>
        <w:ind w:left="720" w:hanging="360"/>
      </w:pPr>
    </w:p>
    <w:p w14:paraId="703BD0AE" w14:textId="6EB5199C" w:rsidR="00E17030" w:rsidRDefault="00E17030" w:rsidP="00E17030">
      <w:pPr>
        <w:pStyle w:val="Heading3"/>
      </w:pPr>
      <w:r>
        <w:t xml:space="preserve">Task </w:t>
      </w:r>
      <w:r>
        <w:t>3</w:t>
      </w:r>
      <w:r>
        <w:t>: Verify and Clear the ONU Datalink Statistics</w:t>
      </w:r>
    </w:p>
    <w:p w14:paraId="41C19387" w14:textId="77777777" w:rsidR="00E17030" w:rsidRDefault="00E17030" w:rsidP="00E17030">
      <w:pPr>
        <w:pStyle w:val="NumberedListNormal"/>
        <w:numPr>
          <w:ilvl w:val="0"/>
          <w:numId w:val="39"/>
        </w:numPr>
      </w:pPr>
      <w:r>
        <w:t xml:space="preserve">As per the nodes assigned to your team, execute the following commands </w:t>
      </w:r>
      <w:proofErr w:type="gramStart"/>
      <w:r>
        <w:t>in order to</w:t>
      </w:r>
      <w:proofErr w:type="gramEnd"/>
      <w:r>
        <w:t xml:space="preserve"> display and clear the ONT datalink statistics:</w:t>
      </w:r>
    </w:p>
    <w:p w14:paraId="3A4586AC" w14:textId="77777777" w:rsidR="00E17030" w:rsidRDefault="00E17030" w:rsidP="00E17030">
      <w:pPr>
        <w:pStyle w:val="NumberList2"/>
        <w:numPr>
          <w:ilvl w:val="1"/>
          <w:numId w:val="39"/>
        </w:numPr>
      </w:pPr>
      <w:r>
        <w:t xml:space="preserve">OLT_19: </w:t>
      </w:r>
    </w:p>
    <w:p w14:paraId="184C4C27" w14:textId="3F762B9C" w:rsidR="00E17030" w:rsidRPr="00E4106A" w:rsidRDefault="004C3576" w:rsidP="00E17030">
      <w:pPr>
        <w:pStyle w:val="CodeLevel1"/>
        <w:numPr>
          <w:ilvl w:val="0"/>
          <w:numId w:val="40"/>
        </w:numPr>
        <w:rPr>
          <w:b/>
          <w:bCs/>
          <w:noProof/>
          <w:lang w:val="en-IN"/>
        </w:rPr>
      </w:pPr>
      <w:r>
        <w:t>D-</w:t>
      </w:r>
      <w:r w:rsidR="00E17030" w:rsidRPr="00F30A11">
        <w:t xml:space="preserve">5170-2&gt; </w:t>
      </w:r>
      <w:r w:rsidR="00E17030" w:rsidRPr="00C603A9">
        <w:rPr>
          <w:b/>
          <w:bCs/>
        </w:rPr>
        <w:t xml:space="preserve">show pon-ctrl olts olt OLT_19 onus </w:t>
      </w:r>
      <w:proofErr w:type="spellStart"/>
      <w:r w:rsidR="00E17030" w:rsidRPr="00C603A9">
        <w:rPr>
          <w:b/>
          <w:bCs/>
        </w:rPr>
        <w:t>onu</w:t>
      </w:r>
      <w:proofErr w:type="spellEnd"/>
      <w:r w:rsidR="00E17030" w:rsidRPr="00C603A9">
        <w:rPr>
          <w:b/>
          <w:bCs/>
        </w:rPr>
        <w:t xml:space="preserve"> ON</w:t>
      </w:r>
      <w:r w:rsidR="00E17030">
        <w:rPr>
          <w:b/>
          <w:bCs/>
        </w:rPr>
        <w:t>U</w:t>
      </w:r>
      <w:r w:rsidR="00E17030" w:rsidRPr="00C603A9">
        <w:rPr>
          <w:b/>
          <w:bCs/>
        </w:rPr>
        <w:t>19.1 datalinks datalink DATALINK_1 statistics</w:t>
      </w:r>
    </w:p>
    <w:p w14:paraId="42123B93" w14:textId="7E91A694" w:rsidR="00E17030" w:rsidRPr="00C603A9" w:rsidRDefault="004C3576" w:rsidP="00E17030">
      <w:pPr>
        <w:pStyle w:val="CodeLevel1"/>
        <w:numPr>
          <w:ilvl w:val="0"/>
          <w:numId w:val="40"/>
        </w:numPr>
        <w:rPr>
          <w:b/>
          <w:bCs/>
          <w:noProof/>
          <w:lang w:val="en-IN"/>
        </w:rPr>
      </w:pPr>
      <w:r>
        <w:rPr>
          <w:noProof/>
          <w:lang w:val="en-IN"/>
        </w:rPr>
        <w:t>D-</w:t>
      </w:r>
      <w:r w:rsidR="00E17030" w:rsidRPr="00424BC4">
        <w:rPr>
          <w:noProof/>
          <w:lang w:val="en-IN"/>
        </w:rPr>
        <w:t xml:space="preserve">5170-2&gt; </w:t>
      </w:r>
      <w:r w:rsidR="00E17030" w:rsidRPr="00424BC4">
        <w:rPr>
          <w:b/>
          <w:bCs/>
          <w:noProof/>
          <w:lang w:val="en-IN"/>
        </w:rPr>
        <w:t>clear pon-ctrl olts olt OLT_19 onus onu O</w:t>
      </w:r>
      <w:r w:rsidR="00E17030">
        <w:rPr>
          <w:b/>
          <w:bCs/>
          <w:noProof/>
          <w:lang w:val="en-IN"/>
        </w:rPr>
        <w:t>NU</w:t>
      </w:r>
      <w:r w:rsidR="00E17030" w:rsidRPr="00424BC4">
        <w:rPr>
          <w:b/>
          <w:bCs/>
          <w:noProof/>
          <w:lang w:val="en-IN"/>
        </w:rPr>
        <w:t>19.1 datalinks datalink DATALINK_1 statistics</w:t>
      </w:r>
    </w:p>
    <w:p w14:paraId="50845436" w14:textId="77777777" w:rsidR="00E17030" w:rsidRDefault="00E17030" w:rsidP="00E17030">
      <w:pPr>
        <w:pStyle w:val="NumberList2"/>
        <w:numPr>
          <w:ilvl w:val="1"/>
          <w:numId w:val="39"/>
        </w:numPr>
        <w:rPr>
          <w:noProof/>
        </w:rPr>
      </w:pPr>
      <w:r>
        <w:t>OLT_20</w:t>
      </w:r>
    </w:p>
    <w:p w14:paraId="7F9F8556" w14:textId="3720C0FF" w:rsidR="00E17030" w:rsidRPr="00E4106A" w:rsidRDefault="004C3576" w:rsidP="00E17030">
      <w:pPr>
        <w:pStyle w:val="CodeLevel1"/>
        <w:numPr>
          <w:ilvl w:val="0"/>
          <w:numId w:val="41"/>
        </w:numPr>
        <w:rPr>
          <w:b/>
          <w:bCs/>
          <w:noProof/>
          <w:lang w:val="en-IN"/>
        </w:rPr>
      </w:pPr>
      <w:r>
        <w:t>D-</w:t>
      </w:r>
      <w:r w:rsidR="00E17030" w:rsidRPr="00F30A11">
        <w:t xml:space="preserve">5170-2&gt; </w:t>
      </w:r>
      <w:r w:rsidR="00E17030" w:rsidRPr="00C603A9">
        <w:rPr>
          <w:b/>
          <w:bCs/>
        </w:rPr>
        <w:t xml:space="preserve">show pon-ctrl olts olt OLT_20 onus </w:t>
      </w:r>
      <w:proofErr w:type="spellStart"/>
      <w:r w:rsidR="00E17030" w:rsidRPr="00C603A9">
        <w:rPr>
          <w:b/>
          <w:bCs/>
        </w:rPr>
        <w:t>onu</w:t>
      </w:r>
      <w:proofErr w:type="spellEnd"/>
      <w:r w:rsidR="00E17030" w:rsidRPr="00C603A9">
        <w:rPr>
          <w:b/>
          <w:bCs/>
        </w:rPr>
        <w:t xml:space="preserve"> ON</w:t>
      </w:r>
      <w:r w:rsidR="00E17030">
        <w:rPr>
          <w:b/>
          <w:bCs/>
        </w:rPr>
        <w:t>U</w:t>
      </w:r>
      <w:r w:rsidR="00E17030" w:rsidRPr="00C603A9">
        <w:rPr>
          <w:b/>
          <w:bCs/>
        </w:rPr>
        <w:t>20.1 datalinks datalink DATALINK_1 statistics</w:t>
      </w:r>
    </w:p>
    <w:p w14:paraId="25CB3FC3" w14:textId="48AABCAC" w:rsidR="00E17030" w:rsidRPr="00C603A9" w:rsidRDefault="004C3576" w:rsidP="00E17030">
      <w:pPr>
        <w:pStyle w:val="CodeLevel1"/>
        <w:numPr>
          <w:ilvl w:val="0"/>
          <w:numId w:val="41"/>
        </w:numPr>
        <w:rPr>
          <w:b/>
          <w:bCs/>
          <w:noProof/>
          <w:lang w:val="en-IN"/>
        </w:rPr>
      </w:pPr>
      <w:r>
        <w:rPr>
          <w:noProof/>
          <w:lang w:val="en-IN"/>
        </w:rPr>
        <w:t>D-</w:t>
      </w:r>
      <w:r w:rsidR="00E17030" w:rsidRPr="00424BC4">
        <w:rPr>
          <w:noProof/>
          <w:lang w:val="en-IN"/>
        </w:rPr>
        <w:t xml:space="preserve">5170-2&gt; </w:t>
      </w:r>
      <w:r w:rsidR="00E17030" w:rsidRPr="00424BC4">
        <w:rPr>
          <w:b/>
          <w:bCs/>
          <w:noProof/>
          <w:lang w:val="en-IN"/>
        </w:rPr>
        <w:t>clear pon-ctrl olts olt OLT_20 onus onu ON</w:t>
      </w:r>
      <w:r w:rsidR="00E17030">
        <w:rPr>
          <w:b/>
          <w:bCs/>
          <w:noProof/>
          <w:lang w:val="en-IN"/>
        </w:rPr>
        <w:t>U</w:t>
      </w:r>
      <w:r w:rsidR="00E17030" w:rsidRPr="00424BC4">
        <w:rPr>
          <w:b/>
          <w:bCs/>
          <w:noProof/>
          <w:lang w:val="en-IN"/>
        </w:rPr>
        <w:t>20.1 datalinks datalink DATALINK_1 statistics</w:t>
      </w:r>
    </w:p>
    <w:p w14:paraId="6702C491" w14:textId="77777777" w:rsidR="00E17030" w:rsidRDefault="00E17030" w:rsidP="00774F1C">
      <w:pPr>
        <w:pStyle w:val="NumberedListNormal"/>
        <w:numPr>
          <w:ilvl w:val="0"/>
          <w:numId w:val="0"/>
        </w:numPr>
        <w:ind w:left="720" w:hanging="360"/>
      </w:pPr>
    </w:p>
    <w:p w14:paraId="1E8B4BB7" w14:textId="240BB282" w:rsidR="00F30A11" w:rsidRDefault="00F30A11" w:rsidP="00F30A11">
      <w:pPr>
        <w:pStyle w:val="Heading3"/>
      </w:pPr>
      <w:r>
        <w:t xml:space="preserve">Task </w:t>
      </w:r>
      <w:r w:rsidR="00E17030">
        <w:t>4</w:t>
      </w:r>
      <w:r>
        <w:t xml:space="preserve">: Verify and </w:t>
      </w:r>
      <w:r w:rsidR="00C603A9">
        <w:t xml:space="preserve">Clear the </w:t>
      </w:r>
      <w:r>
        <w:t xml:space="preserve">ONU </w:t>
      </w:r>
      <w:r w:rsidR="00E932CA">
        <w:t>UNI</w:t>
      </w:r>
      <w:r w:rsidR="00C97DF7">
        <w:t xml:space="preserve"> Port</w:t>
      </w:r>
      <w:r w:rsidR="00C603A9">
        <w:t xml:space="preserve"> Statistics</w:t>
      </w:r>
    </w:p>
    <w:p w14:paraId="60E47E33" w14:textId="1F600C08" w:rsidR="00F30A11" w:rsidRDefault="00F30A11" w:rsidP="00EB3DF0">
      <w:pPr>
        <w:pStyle w:val="NumberedListNormal"/>
        <w:numPr>
          <w:ilvl w:val="0"/>
          <w:numId w:val="39"/>
        </w:numPr>
      </w:pPr>
      <w:r>
        <w:t xml:space="preserve">As per the nodes assigned to your team, execute the following commands </w:t>
      </w:r>
      <w:proofErr w:type="gramStart"/>
      <w:r>
        <w:t>in order to</w:t>
      </w:r>
      <w:proofErr w:type="gramEnd"/>
      <w:r>
        <w:t xml:space="preserve"> </w:t>
      </w:r>
      <w:r w:rsidR="006C58E2">
        <w:t>display</w:t>
      </w:r>
      <w:r>
        <w:t xml:space="preserve"> and clear the ON</w:t>
      </w:r>
      <w:r w:rsidR="00C97DF7">
        <w:t>U UNI port</w:t>
      </w:r>
      <w:r>
        <w:t xml:space="preserve"> statistics:</w:t>
      </w:r>
    </w:p>
    <w:p w14:paraId="38CA58BF" w14:textId="77777777" w:rsidR="00F30A11" w:rsidRDefault="00F30A11" w:rsidP="00EB3DF0">
      <w:pPr>
        <w:pStyle w:val="NumberList2"/>
        <w:numPr>
          <w:ilvl w:val="1"/>
          <w:numId w:val="39"/>
        </w:numPr>
      </w:pPr>
      <w:r>
        <w:t xml:space="preserve">OLT_19: </w:t>
      </w:r>
    </w:p>
    <w:p w14:paraId="45BB78A5" w14:textId="124DC2BE" w:rsidR="00F30A11" w:rsidRPr="00E4106A" w:rsidRDefault="004C3576" w:rsidP="00EB3DF0">
      <w:pPr>
        <w:pStyle w:val="CodeLevel1"/>
        <w:numPr>
          <w:ilvl w:val="0"/>
          <w:numId w:val="40"/>
        </w:numPr>
        <w:rPr>
          <w:b/>
          <w:bCs/>
          <w:noProof/>
          <w:lang w:val="en-IN"/>
        </w:rPr>
      </w:pPr>
      <w:r>
        <w:t>D-</w:t>
      </w:r>
      <w:r w:rsidR="00F30A11" w:rsidRPr="00F30A11">
        <w:t xml:space="preserve">5170-2&gt; </w:t>
      </w:r>
      <w:r w:rsidR="00F30A11" w:rsidRPr="00C603A9">
        <w:rPr>
          <w:b/>
          <w:bCs/>
        </w:rPr>
        <w:t xml:space="preserve">show pon-ctrl olts olt OLT_19 </w:t>
      </w:r>
      <w:r w:rsidR="00F35FAA" w:rsidRPr="00C603A9">
        <w:rPr>
          <w:b/>
          <w:bCs/>
        </w:rPr>
        <w:t xml:space="preserve">onus </w:t>
      </w:r>
      <w:proofErr w:type="spellStart"/>
      <w:r w:rsidR="00F35FAA" w:rsidRPr="00C603A9">
        <w:rPr>
          <w:b/>
          <w:bCs/>
        </w:rPr>
        <w:t>onu</w:t>
      </w:r>
      <w:proofErr w:type="spellEnd"/>
      <w:r w:rsidR="00F35FAA" w:rsidRPr="00C603A9">
        <w:rPr>
          <w:b/>
          <w:bCs/>
        </w:rPr>
        <w:t xml:space="preserve"> ON</w:t>
      </w:r>
      <w:r w:rsidR="00894DBB">
        <w:rPr>
          <w:b/>
          <w:bCs/>
        </w:rPr>
        <w:t>U</w:t>
      </w:r>
      <w:r w:rsidR="00F35FAA" w:rsidRPr="00C603A9">
        <w:rPr>
          <w:b/>
          <w:bCs/>
        </w:rPr>
        <w:t>19.1</w:t>
      </w:r>
      <w:r w:rsidR="00B177BB">
        <w:rPr>
          <w:b/>
          <w:bCs/>
        </w:rPr>
        <w:t xml:space="preserve"> </w:t>
      </w:r>
      <w:proofErr w:type="spellStart"/>
      <w:r w:rsidR="00B177BB">
        <w:rPr>
          <w:b/>
          <w:bCs/>
        </w:rPr>
        <w:t>uni</w:t>
      </w:r>
      <w:proofErr w:type="spellEnd"/>
      <w:r w:rsidR="00B177BB">
        <w:rPr>
          <w:b/>
          <w:bCs/>
        </w:rPr>
        <w:t xml:space="preserve">-ports </w:t>
      </w:r>
      <w:proofErr w:type="spellStart"/>
      <w:r w:rsidR="00B177BB">
        <w:rPr>
          <w:b/>
          <w:bCs/>
        </w:rPr>
        <w:t>uni</w:t>
      </w:r>
      <w:proofErr w:type="spellEnd"/>
      <w:r w:rsidR="00B177BB">
        <w:rPr>
          <w:b/>
          <w:bCs/>
        </w:rPr>
        <w:t>-port 1</w:t>
      </w:r>
      <w:r w:rsidR="0033029A">
        <w:rPr>
          <w:b/>
          <w:bCs/>
        </w:rPr>
        <w:t xml:space="preserve"> statistics</w:t>
      </w:r>
    </w:p>
    <w:p w14:paraId="7343ED6A" w14:textId="1B4BC985" w:rsidR="00E4106A" w:rsidRPr="00C603A9" w:rsidRDefault="004C3576" w:rsidP="00EB3DF0">
      <w:pPr>
        <w:pStyle w:val="CodeLevel1"/>
        <w:numPr>
          <w:ilvl w:val="0"/>
          <w:numId w:val="40"/>
        </w:numPr>
        <w:rPr>
          <w:b/>
          <w:bCs/>
          <w:noProof/>
          <w:lang w:val="en-IN"/>
        </w:rPr>
      </w:pPr>
      <w:r>
        <w:rPr>
          <w:noProof/>
          <w:lang w:val="en-IN"/>
        </w:rPr>
        <w:t>D-</w:t>
      </w:r>
      <w:r w:rsidR="00E4106A" w:rsidRPr="00424BC4">
        <w:rPr>
          <w:noProof/>
          <w:lang w:val="en-IN"/>
        </w:rPr>
        <w:t xml:space="preserve">5170-2&gt; </w:t>
      </w:r>
      <w:r w:rsidR="00E4106A" w:rsidRPr="00424BC4">
        <w:rPr>
          <w:b/>
          <w:bCs/>
          <w:noProof/>
          <w:lang w:val="en-IN"/>
        </w:rPr>
        <w:t>clear pon-ctrl olts olt OLT_19 onus onu O</w:t>
      </w:r>
      <w:r w:rsidR="00E4106A">
        <w:rPr>
          <w:b/>
          <w:bCs/>
          <w:noProof/>
          <w:lang w:val="en-IN"/>
        </w:rPr>
        <w:t>N</w:t>
      </w:r>
      <w:r w:rsidR="00894DBB">
        <w:rPr>
          <w:b/>
          <w:bCs/>
          <w:noProof/>
          <w:lang w:val="en-IN"/>
        </w:rPr>
        <w:t>U</w:t>
      </w:r>
      <w:r w:rsidR="00E4106A" w:rsidRPr="00424BC4">
        <w:rPr>
          <w:b/>
          <w:bCs/>
          <w:noProof/>
          <w:lang w:val="en-IN"/>
        </w:rPr>
        <w:t xml:space="preserve">19.1 </w:t>
      </w:r>
      <w:r w:rsidR="00CC29EC">
        <w:rPr>
          <w:b/>
          <w:bCs/>
          <w:noProof/>
          <w:lang w:val="en-IN"/>
        </w:rPr>
        <w:t xml:space="preserve">uni-ports uni-port 1 </w:t>
      </w:r>
      <w:r w:rsidR="00E4106A" w:rsidRPr="00424BC4">
        <w:rPr>
          <w:b/>
          <w:bCs/>
          <w:noProof/>
          <w:lang w:val="en-IN"/>
        </w:rPr>
        <w:t>statistics</w:t>
      </w:r>
    </w:p>
    <w:p w14:paraId="3A193897" w14:textId="77777777" w:rsidR="00F30A11" w:rsidRDefault="00F30A11" w:rsidP="00EB3DF0">
      <w:pPr>
        <w:pStyle w:val="NumberList2"/>
        <w:numPr>
          <w:ilvl w:val="1"/>
          <w:numId w:val="39"/>
        </w:numPr>
        <w:rPr>
          <w:noProof/>
        </w:rPr>
      </w:pPr>
      <w:r>
        <w:t>OLT_20</w:t>
      </w:r>
    </w:p>
    <w:p w14:paraId="749CC5CE" w14:textId="2783C367" w:rsidR="00F30A11" w:rsidRPr="00E4106A" w:rsidRDefault="004C3576" w:rsidP="00EB3DF0">
      <w:pPr>
        <w:pStyle w:val="CodeLevel1"/>
        <w:numPr>
          <w:ilvl w:val="0"/>
          <w:numId w:val="41"/>
        </w:numPr>
        <w:rPr>
          <w:b/>
          <w:bCs/>
          <w:noProof/>
          <w:lang w:val="en-IN"/>
        </w:rPr>
      </w:pPr>
      <w:r>
        <w:t>D-</w:t>
      </w:r>
      <w:r w:rsidR="00F30A11" w:rsidRPr="00F30A11">
        <w:t xml:space="preserve">5170-2&gt; </w:t>
      </w:r>
      <w:r w:rsidR="00F35FAA" w:rsidRPr="00C603A9">
        <w:rPr>
          <w:b/>
          <w:bCs/>
        </w:rPr>
        <w:t xml:space="preserve">show pon-ctrl olts olt OLT_20 onus </w:t>
      </w:r>
      <w:proofErr w:type="spellStart"/>
      <w:r w:rsidR="00F35FAA" w:rsidRPr="00C603A9">
        <w:rPr>
          <w:b/>
          <w:bCs/>
        </w:rPr>
        <w:t>onu</w:t>
      </w:r>
      <w:proofErr w:type="spellEnd"/>
      <w:r w:rsidR="00F35FAA" w:rsidRPr="00C603A9">
        <w:rPr>
          <w:b/>
          <w:bCs/>
        </w:rPr>
        <w:t xml:space="preserve"> ON</w:t>
      </w:r>
      <w:r w:rsidR="00894DBB">
        <w:rPr>
          <w:b/>
          <w:bCs/>
        </w:rPr>
        <w:t>U</w:t>
      </w:r>
      <w:r w:rsidR="00F35FAA" w:rsidRPr="00C603A9">
        <w:rPr>
          <w:b/>
          <w:bCs/>
        </w:rPr>
        <w:t xml:space="preserve">20.1 </w:t>
      </w:r>
      <w:proofErr w:type="spellStart"/>
      <w:r w:rsidR="00BA79D4">
        <w:rPr>
          <w:b/>
          <w:bCs/>
        </w:rPr>
        <w:t>uni</w:t>
      </w:r>
      <w:proofErr w:type="spellEnd"/>
      <w:r w:rsidR="00BA79D4">
        <w:rPr>
          <w:b/>
          <w:bCs/>
        </w:rPr>
        <w:t xml:space="preserve">-ports </w:t>
      </w:r>
      <w:proofErr w:type="spellStart"/>
      <w:r w:rsidR="00BA79D4">
        <w:rPr>
          <w:b/>
          <w:bCs/>
        </w:rPr>
        <w:t>uni</w:t>
      </w:r>
      <w:proofErr w:type="spellEnd"/>
      <w:r w:rsidR="00BA79D4">
        <w:rPr>
          <w:b/>
          <w:bCs/>
        </w:rPr>
        <w:t xml:space="preserve">-port 1 </w:t>
      </w:r>
      <w:r w:rsidR="00F35FAA" w:rsidRPr="00C603A9">
        <w:rPr>
          <w:b/>
          <w:bCs/>
        </w:rPr>
        <w:t>statistics</w:t>
      </w:r>
    </w:p>
    <w:p w14:paraId="0CEFB94A" w14:textId="6DC18222" w:rsidR="00E4106A" w:rsidRPr="00C603A9" w:rsidRDefault="004C3576" w:rsidP="00EB3DF0">
      <w:pPr>
        <w:pStyle w:val="CodeLevel1"/>
        <w:numPr>
          <w:ilvl w:val="0"/>
          <w:numId w:val="41"/>
        </w:numPr>
        <w:rPr>
          <w:b/>
          <w:bCs/>
          <w:noProof/>
          <w:lang w:val="en-IN"/>
        </w:rPr>
      </w:pPr>
      <w:r>
        <w:rPr>
          <w:noProof/>
          <w:lang w:val="en-IN"/>
        </w:rPr>
        <w:t>D-</w:t>
      </w:r>
      <w:r w:rsidR="00E4106A" w:rsidRPr="00424BC4">
        <w:rPr>
          <w:noProof/>
          <w:lang w:val="en-IN"/>
        </w:rPr>
        <w:t xml:space="preserve">5170-2&gt; </w:t>
      </w:r>
      <w:r w:rsidR="00E4106A" w:rsidRPr="00424BC4">
        <w:rPr>
          <w:b/>
          <w:bCs/>
          <w:noProof/>
          <w:lang w:val="en-IN"/>
        </w:rPr>
        <w:t>clear pon-ctrl olts olt OLT_20 onus onu ON</w:t>
      </w:r>
      <w:r w:rsidR="00894DBB">
        <w:rPr>
          <w:b/>
          <w:bCs/>
          <w:noProof/>
          <w:lang w:val="en-IN"/>
        </w:rPr>
        <w:t>U</w:t>
      </w:r>
      <w:r w:rsidR="00E4106A" w:rsidRPr="00424BC4">
        <w:rPr>
          <w:b/>
          <w:bCs/>
          <w:noProof/>
          <w:lang w:val="en-IN"/>
        </w:rPr>
        <w:t xml:space="preserve">20.1 </w:t>
      </w:r>
      <w:r w:rsidR="00FE7645">
        <w:rPr>
          <w:b/>
          <w:bCs/>
          <w:noProof/>
          <w:lang w:val="en-IN"/>
        </w:rPr>
        <w:t xml:space="preserve">uni-ports uni-port 1 </w:t>
      </w:r>
      <w:r w:rsidR="00E4106A" w:rsidRPr="00424BC4">
        <w:rPr>
          <w:b/>
          <w:bCs/>
          <w:noProof/>
          <w:lang w:val="en-IN"/>
        </w:rPr>
        <w:t>statistics</w:t>
      </w:r>
    </w:p>
    <w:p w14:paraId="56C0A5F2" w14:textId="76E5A61D" w:rsidR="003311EA" w:rsidRDefault="003311EA" w:rsidP="00E17030">
      <w:pPr>
        <w:pStyle w:val="Heading3"/>
        <w:ind w:left="0" w:firstLine="0"/>
        <w:rPr>
          <w:b w:val="0"/>
        </w:rPr>
      </w:pPr>
      <w:r>
        <w:br w:type="page"/>
      </w:r>
    </w:p>
    <w:p w14:paraId="55A3C1D1" w14:textId="2162A61C" w:rsidR="006371FB" w:rsidRDefault="006371FB" w:rsidP="006E5898">
      <w:pPr>
        <w:pStyle w:val="Heading3"/>
      </w:pPr>
      <w:r>
        <w:lastRenderedPageBreak/>
        <w:t xml:space="preserve">Task </w:t>
      </w:r>
      <w:r w:rsidR="00E932CA">
        <w:t>5</w:t>
      </w:r>
      <w:r>
        <w:t xml:space="preserve">: </w:t>
      </w:r>
      <w:r w:rsidR="00774F1C">
        <w:t xml:space="preserve">Reset </w:t>
      </w:r>
      <w:r w:rsidR="00CF192B">
        <w:t>and Verify</w:t>
      </w:r>
      <w:r w:rsidR="00C603A9">
        <w:t xml:space="preserve"> OLT</w:t>
      </w:r>
    </w:p>
    <w:p w14:paraId="6C5B0A40" w14:textId="33D16740" w:rsidR="00CF192B" w:rsidRDefault="00CF192B" w:rsidP="00700EB6">
      <w:pPr>
        <w:pStyle w:val="NumberedListNormal"/>
        <w:numPr>
          <w:ilvl w:val="6"/>
          <w:numId w:val="22"/>
        </w:numPr>
        <w:ind w:left="720"/>
      </w:pPr>
      <w:r>
        <w:t>Verify the state of the OLT before issuing the reset command:</w:t>
      </w:r>
    </w:p>
    <w:p w14:paraId="62F8FD84" w14:textId="4E219B4B" w:rsidR="00CF192B" w:rsidRDefault="00352A19" w:rsidP="00D3544A">
      <w:pPr>
        <w:pStyle w:val="NumberedListNormal"/>
        <w:numPr>
          <w:ilvl w:val="0"/>
          <w:numId w:val="0"/>
        </w:numPr>
        <w:ind w:left="360" w:hanging="360"/>
      </w:pPr>
      <w:r>
        <w:rPr>
          <w:noProof/>
        </w:rPr>
        <w:drawing>
          <wp:inline distT="0" distB="0" distL="0" distR="0" wp14:anchorId="09D74A75" wp14:editId="159ECBEE">
            <wp:extent cx="5967980" cy="167772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88269" cy="1683430"/>
                    </a:xfrm>
                    <a:prstGeom prst="rect">
                      <a:avLst/>
                    </a:prstGeom>
                    <a:noFill/>
                  </pic:spPr>
                </pic:pic>
              </a:graphicData>
            </a:graphic>
          </wp:inline>
        </w:drawing>
      </w:r>
    </w:p>
    <w:p w14:paraId="064F440C" w14:textId="29AF1084" w:rsidR="006371FB" w:rsidRDefault="006371FB" w:rsidP="00700EB6">
      <w:pPr>
        <w:pStyle w:val="NumberedListNormal"/>
        <w:numPr>
          <w:ilvl w:val="6"/>
          <w:numId w:val="22"/>
        </w:numPr>
        <w:ind w:left="720"/>
      </w:pPr>
      <w:r>
        <w:t>As per the nodes assigned to your team, execute the following commands:</w:t>
      </w:r>
    </w:p>
    <w:p w14:paraId="29F24106" w14:textId="09C5BE4A" w:rsidR="006371FB" w:rsidRDefault="00A0088C" w:rsidP="00EB3DF0">
      <w:pPr>
        <w:pStyle w:val="NumberList2"/>
        <w:numPr>
          <w:ilvl w:val="1"/>
          <w:numId w:val="39"/>
        </w:numPr>
      </w:pPr>
      <w:r>
        <w:t>OLT_19</w:t>
      </w:r>
      <w:r w:rsidR="006371FB">
        <w:t xml:space="preserve">: </w:t>
      </w:r>
    </w:p>
    <w:p w14:paraId="24D7CD6E" w14:textId="27D7A737" w:rsidR="00BD526E" w:rsidRPr="003311EA" w:rsidRDefault="004C3576" w:rsidP="00EB3DF0">
      <w:pPr>
        <w:pStyle w:val="CodeLevel1"/>
        <w:numPr>
          <w:ilvl w:val="0"/>
          <w:numId w:val="49"/>
        </w:numPr>
        <w:rPr>
          <w:b/>
          <w:bCs/>
          <w:noProof/>
          <w:lang w:val="en-IN"/>
        </w:rPr>
      </w:pPr>
      <w:r>
        <w:t>D-</w:t>
      </w:r>
      <w:r w:rsidR="00CF192B" w:rsidRPr="004C2FF1">
        <w:t xml:space="preserve">5170-2&gt; </w:t>
      </w:r>
      <w:r w:rsidR="00CF192B" w:rsidRPr="003311EA">
        <w:rPr>
          <w:b/>
          <w:bCs/>
        </w:rPr>
        <w:t>pon-ctrl reset olts olt OLT_19</w:t>
      </w:r>
    </w:p>
    <w:p w14:paraId="6ADAA75D" w14:textId="5AF90AFE" w:rsidR="006371FB" w:rsidRDefault="00A0088C" w:rsidP="00EB3DF0">
      <w:pPr>
        <w:pStyle w:val="NumberList2"/>
        <w:numPr>
          <w:ilvl w:val="1"/>
          <w:numId w:val="39"/>
        </w:numPr>
        <w:rPr>
          <w:noProof/>
        </w:rPr>
      </w:pPr>
      <w:r>
        <w:t>OLT_20</w:t>
      </w:r>
    </w:p>
    <w:p w14:paraId="09BF6F75" w14:textId="275ECC2F" w:rsidR="00BD526E" w:rsidRPr="003311EA" w:rsidRDefault="004C3576" w:rsidP="00EB3DF0">
      <w:pPr>
        <w:pStyle w:val="CodeLevel1"/>
        <w:numPr>
          <w:ilvl w:val="0"/>
          <w:numId w:val="50"/>
        </w:numPr>
        <w:rPr>
          <w:b/>
          <w:bCs/>
          <w:noProof/>
          <w:lang w:val="en-IN"/>
        </w:rPr>
      </w:pPr>
      <w:r>
        <w:t>D-</w:t>
      </w:r>
      <w:r w:rsidR="00CF192B" w:rsidRPr="004C2FF1">
        <w:t xml:space="preserve">5170-2&gt; </w:t>
      </w:r>
      <w:r w:rsidR="00CF192B" w:rsidRPr="003311EA">
        <w:rPr>
          <w:b/>
          <w:bCs/>
        </w:rPr>
        <w:t>pon-ctrl reset olts olt OLT_20</w:t>
      </w:r>
    </w:p>
    <w:p w14:paraId="15B4DD9C" w14:textId="5A2043AD" w:rsidR="00CF192B" w:rsidRDefault="00CF192B" w:rsidP="00EB3DF0">
      <w:pPr>
        <w:pStyle w:val="Heading3"/>
        <w:numPr>
          <w:ilvl w:val="0"/>
          <w:numId w:val="42"/>
        </w:numPr>
        <w:rPr>
          <w:b w:val="0"/>
          <w:bCs/>
          <w:sz w:val="20"/>
          <w:szCs w:val="20"/>
        </w:rPr>
      </w:pPr>
      <w:r>
        <w:rPr>
          <w:b w:val="0"/>
          <w:bCs/>
          <w:sz w:val="20"/>
          <w:szCs w:val="20"/>
        </w:rPr>
        <w:t>Immediately after executing the command, verify the altered state of the OLTs</w:t>
      </w:r>
      <w:r w:rsidRPr="00CF192B">
        <w:rPr>
          <w:b w:val="0"/>
          <w:bCs/>
          <w:sz w:val="20"/>
          <w:szCs w:val="20"/>
        </w:rPr>
        <w:t>:</w:t>
      </w:r>
    </w:p>
    <w:p w14:paraId="499003B6" w14:textId="1B9B238A" w:rsidR="00CF192B" w:rsidRDefault="00844AF7" w:rsidP="00CF192B">
      <w:pPr>
        <w:pStyle w:val="BodyNormal"/>
        <w:rPr>
          <w:lang w:eastAsia="en-US"/>
        </w:rPr>
      </w:pPr>
      <w:r>
        <w:rPr>
          <w:noProof/>
          <w:lang w:eastAsia="en-US"/>
        </w:rPr>
        <w:drawing>
          <wp:inline distT="0" distB="0" distL="0" distR="0" wp14:anchorId="3D772C07" wp14:editId="4166206B">
            <wp:extent cx="6203633" cy="1463040"/>
            <wp:effectExtent l="0" t="0" r="6985"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45437" cy="1472899"/>
                    </a:xfrm>
                    <a:prstGeom prst="rect">
                      <a:avLst/>
                    </a:prstGeom>
                    <a:noFill/>
                  </pic:spPr>
                </pic:pic>
              </a:graphicData>
            </a:graphic>
          </wp:inline>
        </w:drawing>
      </w:r>
    </w:p>
    <w:p w14:paraId="4190A52E" w14:textId="7A8E9E47" w:rsidR="00CF192B" w:rsidRDefault="00CF192B" w:rsidP="00EB3DF0">
      <w:pPr>
        <w:pStyle w:val="BodyNormal"/>
        <w:numPr>
          <w:ilvl w:val="0"/>
          <w:numId w:val="42"/>
        </w:numPr>
        <w:rPr>
          <w:lang w:eastAsia="en-US"/>
        </w:rPr>
      </w:pPr>
      <w:r>
        <w:rPr>
          <w:lang w:eastAsia="en-US"/>
        </w:rPr>
        <w:t>After 2 minutes, verify the state again:</w:t>
      </w:r>
    </w:p>
    <w:p w14:paraId="3D11EF0B" w14:textId="5D07E36D" w:rsidR="00CF192B" w:rsidRPr="00CF192B" w:rsidRDefault="00623E86" w:rsidP="00CF192B">
      <w:pPr>
        <w:pStyle w:val="BodyNormal"/>
        <w:rPr>
          <w:lang w:eastAsia="en-US"/>
        </w:rPr>
      </w:pPr>
      <w:r>
        <w:rPr>
          <w:noProof/>
        </w:rPr>
        <w:drawing>
          <wp:inline distT="0" distB="0" distL="0" distR="0" wp14:anchorId="12ACAB9C" wp14:editId="3132A938">
            <wp:extent cx="6058894" cy="1703284"/>
            <wp:effectExtent l="0" t="0" r="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1461" cy="1712439"/>
                    </a:xfrm>
                    <a:prstGeom prst="rect">
                      <a:avLst/>
                    </a:prstGeom>
                    <a:noFill/>
                  </pic:spPr>
                </pic:pic>
              </a:graphicData>
            </a:graphic>
          </wp:inline>
        </w:drawing>
      </w:r>
    </w:p>
    <w:p w14:paraId="48EBB7C2" w14:textId="77777777" w:rsidR="00CF192B" w:rsidRPr="00CF192B" w:rsidRDefault="00CF192B" w:rsidP="00CF192B">
      <w:pPr>
        <w:pStyle w:val="BodyNormal"/>
        <w:rPr>
          <w:lang w:eastAsia="en-US"/>
        </w:rPr>
      </w:pPr>
    </w:p>
    <w:p w14:paraId="3176E0FF" w14:textId="77777777" w:rsidR="003311EA" w:rsidRDefault="003311EA">
      <w:pPr>
        <w:spacing w:after="200" w:line="276" w:lineRule="auto"/>
        <w:rPr>
          <w:rFonts w:ascii="Arial" w:hAnsi="Arial" w:cs="Arial"/>
          <w:b/>
          <w:color w:val="383838"/>
          <w:sz w:val="24"/>
        </w:rPr>
      </w:pPr>
      <w:r>
        <w:br w:type="page"/>
      </w:r>
    </w:p>
    <w:p w14:paraId="346BFE4B" w14:textId="774A47BA" w:rsidR="00101D53" w:rsidRDefault="00101D53" w:rsidP="00101D53">
      <w:pPr>
        <w:pStyle w:val="Heading3"/>
      </w:pPr>
      <w:r>
        <w:lastRenderedPageBreak/>
        <w:t xml:space="preserve">Task </w:t>
      </w:r>
      <w:r w:rsidR="00CC546B">
        <w:t>6</w:t>
      </w:r>
      <w:r>
        <w:t>:</w:t>
      </w:r>
      <w:r w:rsidR="004F4B62">
        <w:t xml:space="preserve"> </w:t>
      </w:r>
      <w:r w:rsidR="00A0088C">
        <w:t>Reset the ONU</w:t>
      </w:r>
    </w:p>
    <w:p w14:paraId="3F451BE8" w14:textId="0219468E" w:rsidR="00956525" w:rsidRDefault="00956525" w:rsidP="00700EB6">
      <w:pPr>
        <w:pStyle w:val="NumberedListNormal"/>
        <w:numPr>
          <w:ilvl w:val="6"/>
          <w:numId w:val="22"/>
        </w:numPr>
        <w:ind w:left="720"/>
      </w:pPr>
      <w:r>
        <w:t>Verify the state of the OLT before issuing the reset command:</w:t>
      </w:r>
    </w:p>
    <w:p w14:paraId="7161F69E" w14:textId="14531AE5" w:rsidR="00101D53" w:rsidRDefault="00DD7F12" w:rsidP="00101D53">
      <w:pPr>
        <w:rPr>
          <w:noProof/>
          <w:lang w:val="en-IN"/>
        </w:rPr>
      </w:pPr>
      <w:r>
        <w:rPr>
          <w:noProof/>
          <w:lang w:val="en-IN"/>
        </w:rPr>
        <w:drawing>
          <wp:inline distT="0" distB="0" distL="0" distR="0" wp14:anchorId="354D9251" wp14:editId="62F2B693">
            <wp:extent cx="5820851" cy="101195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0066" cy="1017033"/>
                    </a:xfrm>
                    <a:prstGeom prst="rect">
                      <a:avLst/>
                    </a:prstGeom>
                    <a:noFill/>
                  </pic:spPr>
                </pic:pic>
              </a:graphicData>
            </a:graphic>
          </wp:inline>
        </w:drawing>
      </w:r>
    </w:p>
    <w:p w14:paraId="533B6F79" w14:textId="7049DA3F" w:rsidR="00DD7F12" w:rsidRDefault="00B246C2" w:rsidP="00101D53">
      <w:pPr>
        <w:rPr>
          <w:noProof/>
          <w:lang w:val="en-IN"/>
        </w:rPr>
      </w:pPr>
      <w:r>
        <w:rPr>
          <w:noProof/>
          <w:lang w:val="en-IN"/>
        </w:rPr>
        <w:drawing>
          <wp:inline distT="0" distB="0" distL="0" distR="0" wp14:anchorId="4A7E0C83" wp14:editId="0A762F1A">
            <wp:extent cx="5876510" cy="101758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0983" cy="1032217"/>
                    </a:xfrm>
                    <a:prstGeom prst="rect">
                      <a:avLst/>
                    </a:prstGeom>
                    <a:noFill/>
                  </pic:spPr>
                </pic:pic>
              </a:graphicData>
            </a:graphic>
          </wp:inline>
        </w:drawing>
      </w:r>
    </w:p>
    <w:p w14:paraId="21AE1257" w14:textId="3D64E38F" w:rsidR="00956525" w:rsidRDefault="00956525" w:rsidP="00700EB6">
      <w:pPr>
        <w:pStyle w:val="NumberedListNormal"/>
        <w:numPr>
          <w:ilvl w:val="6"/>
          <w:numId w:val="22"/>
        </w:numPr>
        <w:ind w:left="720"/>
      </w:pPr>
      <w:r>
        <w:t>As per the nodes assigned to your team, execute the following commands:</w:t>
      </w:r>
    </w:p>
    <w:p w14:paraId="2E025FCF" w14:textId="40744E1B" w:rsidR="00956525" w:rsidRDefault="00956525" w:rsidP="00EB3DF0">
      <w:pPr>
        <w:pStyle w:val="NumberList2"/>
        <w:numPr>
          <w:ilvl w:val="1"/>
          <w:numId w:val="42"/>
        </w:numPr>
      </w:pPr>
      <w:r>
        <w:t xml:space="preserve">OLT_19: resetting ONT_19.1 </w:t>
      </w:r>
    </w:p>
    <w:p w14:paraId="2C2257A0" w14:textId="7BD3AAA3" w:rsidR="00956525" w:rsidRPr="00C603A9" w:rsidRDefault="004C3576" w:rsidP="00EB3DF0">
      <w:pPr>
        <w:pStyle w:val="CodeLevel1"/>
        <w:numPr>
          <w:ilvl w:val="0"/>
          <w:numId w:val="43"/>
        </w:numPr>
        <w:rPr>
          <w:b/>
          <w:bCs/>
          <w:noProof/>
          <w:lang w:val="en-IN"/>
        </w:rPr>
      </w:pPr>
      <w:r>
        <w:t>D-</w:t>
      </w:r>
      <w:r w:rsidR="00956525" w:rsidRPr="002D4F62">
        <w:t xml:space="preserve">5170-2&gt; </w:t>
      </w:r>
      <w:r w:rsidR="00956525" w:rsidRPr="00C603A9">
        <w:rPr>
          <w:b/>
          <w:bCs/>
        </w:rPr>
        <w:t xml:space="preserve">pon-ctrl reset olts olt OLT_19 onus </w:t>
      </w:r>
      <w:proofErr w:type="spellStart"/>
      <w:r w:rsidR="00956525" w:rsidRPr="00C603A9">
        <w:rPr>
          <w:b/>
          <w:bCs/>
        </w:rPr>
        <w:t>onu</w:t>
      </w:r>
      <w:proofErr w:type="spellEnd"/>
      <w:r w:rsidR="00956525" w:rsidRPr="00C603A9">
        <w:rPr>
          <w:b/>
          <w:bCs/>
        </w:rPr>
        <w:t xml:space="preserve"> ON</w:t>
      </w:r>
      <w:r w:rsidR="004F5D6A">
        <w:rPr>
          <w:b/>
          <w:bCs/>
        </w:rPr>
        <w:t>U</w:t>
      </w:r>
      <w:r w:rsidR="00956525" w:rsidRPr="00C603A9">
        <w:rPr>
          <w:b/>
          <w:bCs/>
        </w:rPr>
        <w:t>19.1</w:t>
      </w:r>
    </w:p>
    <w:p w14:paraId="3C885D48" w14:textId="24138CEA" w:rsidR="00956525" w:rsidRDefault="00956525" w:rsidP="00EB3DF0">
      <w:pPr>
        <w:pStyle w:val="NumberList2"/>
        <w:numPr>
          <w:ilvl w:val="1"/>
          <w:numId w:val="42"/>
        </w:numPr>
        <w:rPr>
          <w:noProof/>
        </w:rPr>
      </w:pPr>
      <w:r>
        <w:t>OLT_20: resetting ONT_20.1</w:t>
      </w:r>
    </w:p>
    <w:p w14:paraId="566F69EC" w14:textId="5AA42176" w:rsidR="00956525" w:rsidRPr="00C603A9" w:rsidRDefault="004C3576" w:rsidP="00EB3DF0">
      <w:pPr>
        <w:pStyle w:val="CodeLevel1"/>
        <w:numPr>
          <w:ilvl w:val="0"/>
          <w:numId w:val="44"/>
        </w:numPr>
        <w:rPr>
          <w:b/>
          <w:bCs/>
          <w:noProof/>
          <w:lang w:val="en-IN"/>
        </w:rPr>
      </w:pPr>
      <w:r>
        <w:t>D-</w:t>
      </w:r>
      <w:r w:rsidR="00956525" w:rsidRPr="002D4F62">
        <w:t xml:space="preserve">5170-2&gt; </w:t>
      </w:r>
      <w:r w:rsidR="00956525" w:rsidRPr="00C603A9">
        <w:rPr>
          <w:b/>
          <w:bCs/>
        </w:rPr>
        <w:t xml:space="preserve">pon-ctrl reset olts olt OLT_20 onus </w:t>
      </w:r>
      <w:proofErr w:type="spellStart"/>
      <w:r w:rsidR="00956525" w:rsidRPr="00C603A9">
        <w:rPr>
          <w:b/>
          <w:bCs/>
        </w:rPr>
        <w:t>onu</w:t>
      </w:r>
      <w:proofErr w:type="spellEnd"/>
      <w:r w:rsidR="00956525" w:rsidRPr="00C603A9">
        <w:rPr>
          <w:b/>
          <w:bCs/>
        </w:rPr>
        <w:t xml:space="preserve"> ON</w:t>
      </w:r>
      <w:r w:rsidR="004F5D6A">
        <w:rPr>
          <w:b/>
          <w:bCs/>
        </w:rPr>
        <w:t>U</w:t>
      </w:r>
      <w:r w:rsidR="00956525" w:rsidRPr="00C603A9">
        <w:rPr>
          <w:b/>
          <w:bCs/>
        </w:rPr>
        <w:t>20.1</w:t>
      </w:r>
    </w:p>
    <w:p w14:paraId="0B3F699D" w14:textId="6CFCE960" w:rsidR="00956525" w:rsidRDefault="00956525" w:rsidP="00EB3DF0">
      <w:pPr>
        <w:pStyle w:val="Heading3"/>
        <w:numPr>
          <w:ilvl w:val="0"/>
          <w:numId w:val="45"/>
        </w:numPr>
        <w:rPr>
          <w:b w:val="0"/>
          <w:sz w:val="20"/>
          <w:szCs w:val="20"/>
        </w:rPr>
      </w:pPr>
      <w:r w:rsidRPr="7192630B">
        <w:rPr>
          <w:b w:val="0"/>
          <w:sz w:val="20"/>
          <w:szCs w:val="20"/>
        </w:rPr>
        <w:t>Immediately after executing the command, verify the altered state of the OLTs:</w:t>
      </w:r>
    </w:p>
    <w:p w14:paraId="3D9206E1" w14:textId="37B402A9" w:rsidR="008254AE" w:rsidRPr="008254AE" w:rsidRDefault="00D5281A" w:rsidP="008254AE">
      <w:pPr>
        <w:pStyle w:val="BodyNormal"/>
        <w:rPr>
          <w:lang w:eastAsia="en-US"/>
        </w:rPr>
      </w:pPr>
      <w:r w:rsidRPr="00D5281A">
        <w:rPr>
          <w:noProof/>
          <w:lang w:eastAsia="en-US"/>
        </w:rPr>
        <w:drawing>
          <wp:inline distT="0" distB="0" distL="0" distR="0" wp14:anchorId="0FD6F10D" wp14:editId="0F9E7006">
            <wp:extent cx="5980430" cy="1908175"/>
            <wp:effectExtent l="0" t="0" r="127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84"/>
                    <a:stretch>
                      <a:fillRect/>
                    </a:stretch>
                  </pic:blipFill>
                  <pic:spPr>
                    <a:xfrm>
                      <a:off x="0" y="0"/>
                      <a:ext cx="5980430" cy="1908175"/>
                    </a:xfrm>
                    <a:prstGeom prst="rect">
                      <a:avLst/>
                    </a:prstGeom>
                  </pic:spPr>
                </pic:pic>
              </a:graphicData>
            </a:graphic>
          </wp:inline>
        </w:drawing>
      </w:r>
    </w:p>
    <w:p w14:paraId="62653031" w14:textId="5DE80929" w:rsidR="00956525" w:rsidRDefault="00956525" w:rsidP="00101D53">
      <w:pPr>
        <w:rPr>
          <w:noProof/>
          <w:lang w:val="en-IN"/>
        </w:rPr>
      </w:pPr>
    </w:p>
    <w:p w14:paraId="11E5C010" w14:textId="77777777" w:rsidR="003311EA" w:rsidRDefault="003311EA">
      <w:pPr>
        <w:spacing w:after="200" w:line="276" w:lineRule="auto"/>
        <w:rPr>
          <w:rFonts w:ascii="Arial" w:eastAsiaTheme="minorEastAsia" w:hAnsi="Arial" w:cs="Open Sans"/>
          <w:color w:val="383838"/>
          <w:sz w:val="20"/>
          <w:szCs w:val="20"/>
        </w:rPr>
      </w:pPr>
      <w:r>
        <w:br w:type="page"/>
      </w:r>
    </w:p>
    <w:p w14:paraId="7EE7D825" w14:textId="07F74FBD" w:rsidR="00833BBB" w:rsidRDefault="00833BBB" w:rsidP="00EB3DF0">
      <w:pPr>
        <w:pStyle w:val="BodyNormal"/>
        <w:numPr>
          <w:ilvl w:val="0"/>
          <w:numId w:val="45"/>
        </w:numPr>
        <w:rPr>
          <w:lang w:eastAsia="en-US"/>
        </w:rPr>
      </w:pPr>
      <w:r>
        <w:rPr>
          <w:lang w:eastAsia="en-US"/>
        </w:rPr>
        <w:lastRenderedPageBreak/>
        <w:t>You can find the detailed reason for the ‘Deregistered’ state using this show command</w:t>
      </w:r>
      <w:r w:rsidR="00CE5E10">
        <w:rPr>
          <w:lang w:eastAsia="en-US"/>
        </w:rPr>
        <w:t xml:space="preserve"> (example shown for ONU</w:t>
      </w:r>
      <w:r w:rsidR="0022374D">
        <w:rPr>
          <w:lang w:eastAsia="en-US"/>
        </w:rPr>
        <w:t>20</w:t>
      </w:r>
      <w:r w:rsidR="00CE5E10">
        <w:rPr>
          <w:lang w:eastAsia="en-US"/>
        </w:rPr>
        <w:t>.1 on OLT_</w:t>
      </w:r>
      <w:r w:rsidR="0022374D">
        <w:rPr>
          <w:lang w:eastAsia="en-US"/>
        </w:rPr>
        <w:t>20</w:t>
      </w:r>
      <w:r w:rsidR="00CE5E10">
        <w:rPr>
          <w:lang w:eastAsia="en-US"/>
        </w:rPr>
        <w:t>)</w:t>
      </w:r>
      <w:r>
        <w:rPr>
          <w:lang w:eastAsia="en-US"/>
        </w:rPr>
        <w:t>:</w:t>
      </w:r>
    </w:p>
    <w:p w14:paraId="7FB9B3A9" w14:textId="7D6745FE" w:rsidR="00833BBB" w:rsidRDefault="00BD1EDD" w:rsidP="00833BBB">
      <w:pPr>
        <w:pStyle w:val="BodyNormal"/>
        <w:rPr>
          <w:lang w:eastAsia="en-US"/>
        </w:rPr>
      </w:pPr>
      <w:r>
        <w:rPr>
          <w:noProof/>
          <w:lang w:eastAsia="en-US"/>
        </w:rPr>
        <w:drawing>
          <wp:inline distT="0" distB="0" distL="0" distR="0" wp14:anchorId="40F36288" wp14:editId="3756867F">
            <wp:extent cx="6152294" cy="3838245"/>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2434" cy="3857048"/>
                    </a:xfrm>
                    <a:prstGeom prst="rect">
                      <a:avLst/>
                    </a:prstGeom>
                    <a:noFill/>
                  </pic:spPr>
                </pic:pic>
              </a:graphicData>
            </a:graphic>
          </wp:inline>
        </w:drawing>
      </w:r>
    </w:p>
    <w:p w14:paraId="728069E9" w14:textId="30A32C50" w:rsidR="00956525" w:rsidRDefault="00956525" w:rsidP="00EB3DF0">
      <w:pPr>
        <w:pStyle w:val="BodyNormal"/>
        <w:numPr>
          <w:ilvl w:val="0"/>
          <w:numId w:val="45"/>
        </w:numPr>
        <w:rPr>
          <w:lang w:eastAsia="en-US"/>
        </w:rPr>
      </w:pPr>
      <w:r>
        <w:rPr>
          <w:lang w:eastAsia="en-US"/>
        </w:rPr>
        <w:t>After 2 minutes, verify the state again:</w:t>
      </w:r>
    </w:p>
    <w:p w14:paraId="572E18CC" w14:textId="08088BAB" w:rsidR="002B3C3B" w:rsidRDefault="000C36CD" w:rsidP="00101D53">
      <w:pPr>
        <w:rPr>
          <w:noProof/>
          <w:lang w:val="en-IN"/>
        </w:rPr>
      </w:pPr>
      <w:r>
        <w:rPr>
          <w:noProof/>
          <w:lang w:val="en-IN"/>
        </w:rPr>
        <w:drawing>
          <wp:inline distT="0" distB="0" distL="0" distR="0" wp14:anchorId="399F882D" wp14:editId="001D56ED">
            <wp:extent cx="5995780" cy="2287248"/>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3159" cy="2293878"/>
                    </a:xfrm>
                    <a:prstGeom prst="rect">
                      <a:avLst/>
                    </a:prstGeom>
                    <a:noFill/>
                  </pic:spPr>
                </pic:pic>
              </a:graphicData>
            </a:graphic>
          </wp:inline>
        </w:drawing>
      </w:r>
    </w:p>
    <w:p w14:paraId="6914DA64" w14:textId="77777777" w:rsidR="000057DF" w:rsidRDefault="000057DF" w:rsidP="00101D53">
      <w:pPr>
        <w:rPr>
          <w:noProof/>
          <w:lang w:val="en-IN"/>
        </w:rPr>
      </w:pPr>
    </w:p>
    <w:p w14:paraId="334710B2" w14:textId="77777777" w:rsidR="00833BBB" w:rsidRDefault="00833BBB">
      <w:pPr>
        <w:spacing w:after="200" w:line="276" w:lineRule="auto"/>
        <w:rPr>
          <w:rFonts w:ascii="Arial" w:hAnsi="Arial" w:cs="Arial"/>
          <w:b/>
          <w:noProof/>
          <w:color w:val="383838"/>
          <w:sz w:val="24"/>
          <w:lang w:val="en-IN"/>
        </w:rPr>
      </w:pPr>
      <w:r>
        <w:rPr>
          <w:noProof/>
          <w:lang w:val="en-IN"/>
        </w:rPr>
        <w:br w:type="page"/>
      </w:r>
    </w:p>
    <w:p w14:paraId="3FCE10E8" w14:textId="02DA3FAE" w:rsidR="002B3C3B" w:rsidRDefault="000057DF" w:rsidP="000057DF">
      <w:pPr>
        <w:pStyle w:val="Heading3"/>
        <w:rPr>
          <w:noProof/>
          <w:lang w:val="en-IN"/>
        </w:rPr>
      </w:pPr>
      <w:r>
        <w:rPr>
          <w:noProof/>
          <w:lang w:val="en-IN"/>
        </w:rPr>
        <w:lastRenderedPageBreak/>
        <w:t xml:space="preserve">Task </w:t>
      </w:r>
      <w:r w:rsidR="00CC546B">
        <w:rPr>
          <w:noProof/>
          <w:lang w:val="en-IN"/>
        </w:rPr>
        <w:t>7</w:t>
      </w:r>
      <w:r>
        <w:rPr>
          <w:noProof/>
          <w:lang w:val="en-IN"/>
        </w:rPr>
        <w:t xml:space="preserve">: Allowing and disallowing ONU admission control </w:t>
      </w:r>
    </w:p>
    <w:p w14:paraId="4D23EFD1" w14:textId="0E93A7FC" w:rsidR="003D2517" w:rsidRDefault="003D2517" w:rsidP="003D2517">
      <w:pPr>
        <w:pStyle w:val="NumberedListNormal"/>
        <w:numPr>
          <w:ilvl w:val="0"/>
          <w:numId w:val="0"/>
        </w:numPr>
      </w:pPr>
      <w:r>
        <w:t xml:space="preserve">ONU admission control is about controlling whether an ONU is allowed to </w:t>
      </w:r>
      <w:r w:rsidR="00EE2FAC">
        <w:t xml:space="preserve">be </w:t>
      </w:r>
      <w:r>
        <w:t>registered on the PON.</w:t>
      </w:r>
    </w:p>
    <w:p w14:paraId="0A0C5468" w14:textId="6C8533DF" w:rsidR="00CC0F09" w:rsidRDefault="00CC0F09" w:rsidP="00EB3DF0">
      <w:pPr>
        <w:pStyle w:val="NumberedListNormal"/>
        <w:numPr>
          <w:ilvl w:val="0"/>
          <w:numId w:val="111"/>
        </w:numPr>
      </w:pPr>
      <w:proofErr w:type="gramStart"/>
      <w:r>
        <w:t>In order to</w:t>
      </w:r>
      <w:proofErr w:type="gramEnd"/>
      <w:r>
        <w:t xml:space="preserve"> allow admission control for your ONU, execute the following commands:</w:t>
      </w:r>
    </w:p>
    <w:p w14:paraId="160EBF19" w14:textId="77777777" w:rsidR="00CC0F09" w:rsidRDefault="00CC0F09" w:rsidP="00EB3DF0">
      <w:pPr>
        <w:pStyle w:val="NumberList2"/>
        <w:numPr>
          <w:ilvl w:val="0"/>
          <w:numId w:val="59"/>
        </w:numPr>
      </w:pPr>
      <w:r>
        <w:t xml:space="preserve">OLT_19: </w:t>
      </w:r>
    </w:p>
    <w:p w14:paraId="4EC5E717" w14:textId="7414B4A4" w:rsidR="00CC0F09" w:rsidRPr="003311EA" w:rsidRDefault="004C3576" w:rsidP="00EB3DF0">
      <w:pPr>
        <w:pStyle w:val="CodeLevel1"/>
        <w:numPr>
          <w:ilvl w:val="0"/>
          <w:numId w:val="85"/>
        </w:numPr>
        <w:rPr>
          <w:b/>
          <w:bCs/>
          <w:noProof/>
          <w:lang w:val="en-IN"/>
        </w:rPr>
      </w:pPr>
      <w:r>
        <w:t>D-</w:t>
      </w:r>
      <w:r w:rsidR="00CC0F09" w:rsidRPr="004C2FF1">
        <w:t xml:space="preserve">5170-2&gt; </w:t>
      </w:r>
      <w:r w:rsidR="00CC0F09" w:rsidRPr="003311EA">
        <w:rPr>
          <w:b/>
          <w:bCs/>
        </w:rPr>
        <w:t xml:space="preserve">pon-ctrl </w:t>
      </w:r>
      <w:r w:rsidR="00CC0F09">
        <w:rPr>
          <w:b/>
          <w:bCs/>
        </w:rPr>
        <w:t>admission-control set</w:t>
      </w:r>
      <w:r w:rsidR="00CC0F09" w:rsidRPr="003311EA">
        <w:rPr>
          <w:b/>
          <w:bCs/>
        </w:rPr>
        <w:t xml:space="preserve"> olts olt OLT_19</w:t>
      </w:r>
      <w:r w:rsidR="00CC0F09">
        <w:rPr>
          <w:b/>
          <w:bCs/>
        </w:rPr>
        <w:t xml:space="preserve"> onus </w:t>
      </w:r>
      <w:proofErr w:type="spellStart"/>
      <w:r w:rsidR="00CC0F09">
        <w:rPr>
          <w:b/>
          <w:bCs/>
        </w:rPr>
        <w:t>onu</w:t>
      </w:r>
      <w:proofErr w:type="spellEnd"/>
      <w:r w:rsidR="00CC0F09">
        <w:rPr>
          <w:b/>
          <w:bCs/>
        </w:rPr>
        <w:t xml:space="preserve"> ONU19.1 registration-allowed true</w:t>
      </w:r>
    </w:p>
    <w:p w14:paraId="193F425D" w14:textId="77777777" w:rsidR="00CC0F09" w:rsidRDefault="00CC0F09" w:rsidP="00EB3DF0">
      <w:pPr>
        <w:pStyle w:val="NumberList2"/>
        <w:numPr>
          <w:ilvl w:val="0"/>
          <w:numId w:val="59"/>
        </w:numPr>
        <w:rPr>
          <w:noProof/>
        </w:rPr>
      </w:pPr>
      <w:r>
        <w:t>OLT_20</w:t>
      </w:r>
    </w:p>
    <w:p w14:paraId="2AE19791" w14:textId="4380D425" w:rsidR="00CC0F09" w:rsidRPr="003311EA" w:rsidRDefault="004C3576" w:rsidP="00EB3DF0">
      <w:pPr>
        <w:pStyle w:val="CodeLevel1"/>
        <w:numPr>
          <w:ilvl w:val="0"/>
          <w:numId w:val="86"/>
        </w:numPr>
        <w:rPr>
          <w:b/>
          <w:bCs/>
          <w:noProof/>
          <w:lang w:val="en-IN"/>
        </w:rPr>
      </w:pPr>
      <w:r>
        <w:t>D-</w:t>
      </w:r>
      <w:r w:rsidR="00CC0F09" w:rsidRPr="004C2FF1">
        <w:t xml:space="preserve">5170-2&gt; </w:t>
      </w:r>
      <w:r w:rsidR="00CC0F09" w:rsidRPr="003311EA">
        <w:rPr>
          <w:b/>
          <w:bCs/>
        </w:rPr>
        <w:t xml:space="preserve">pon-ctrl </w:t>
      </w:r>
      <w:r w:rsidR="00CC0F09">
        <w:rPr>
          <w:b/>
          <w:bCs/>
        </w:rPr>
        <w:t>admission-control set</w:t>
      </w:r>
      <w:r w:rsidR="00CC0F09" w:rsidRPr="003311EA">
        <w:rPr>
          <w:b/>
          <w:bCs/>
        </w:rPr>
        <w:t xml:space="preserve"> olts olt OLT_</w:t>
      </w:r>
      <w:r w:rsidR="00CC0F09">
        <w:rPr>
          <w:b/>
          <w:bCs/>
        </w:rPr>
        <w:t xml:space="preserve">20 onus </w:t>
      </w:r>
      <w:proofErr w:type="spellStart"/>
      <w:r w:rsidR="00CC0F09">
        <w:rPr>
          <w:b/>
          <w:bCs/>
        </w:rPr>
        <w:t>onu</w:t>
      </w:r>
      <w:proofErr w:type="spellEnd"/>
      <w:r w:rsidR="00CC0F09">
        <w:rPr>
          <w:b/>
          <w:bCs/>
        </w:rPr>
        <w:t xml:space="preserve"> ONU20.1 registration-allowed true</w:t>
      </w:r>
    </w:p>
    <w:p w14:paraId="7DF3AE04" w14:textId="77777777" w:rsidR="007224DC" w:rsidRDefault="007224DC" w:rsidP="007224DC">
      <w:pPr>
        <w:pStyle w:val="NumberedListNormal"/>
        <w:numPr>
          <w:ilvl w:val="0"/>
          <w:numId w:val="0"/>
        </w:numPr>
        <w:ind w:left="360"/>
      </w:pPr>
    </w:p>
    <w:p w14:paraId="7113D8BE" w14:textId="532278E8" w:rsidR="00CC0F09" w:rsidRDefault="00CC0F09" w:rsidP="00EB3DF0">
      <w:pPr>
        <w:pStyle w:val="NumberedListNormal"/>
        <w:numPr>
          <w:ilvl w:val="0"/>
          <w:numId w:val="112"/>
        </w:numPr>
      </w:pPr>
      <w:proofErr w:type="gramStart"/>
      <w:r>
        <w:t>In order to</w:t>
      </w:r>
      <w:proofErr w:type="gramEnd"/>
      <w:r>
        <w:t xml:space="preserve"> </w:t>
      </w:r>
      <w:r w:rsidR="003D2517">
        <w:t>dis</w:t>
      </w:r>
      <w:r>
        <w:t>allow admission control for your ONU, execute the following commands:</w:t>
      </w:r>
    </w:p>
    <w:p w14:paraId="216EE65D" w14:textId="77777777" w:rsidR="00CC0F09" w:rsidRDefault="00CC0F09" w:rsidP="00EB3DF0">
      <w:pPr>
        <w:pStyle w:val="NumberList2"/>
        <w:numPr>
          <w:ilvl w:val="0"/>
          <w:numId w:val="58"/>
        </w:numPr>
      </w:pPr>
      <w:r>
        <w:t xml:space="preserve">OLT_19: </w:t>
      </w:r>
    </w:p>
    <w:p w14:paraId="368842A5" w14:textId="76D30547" w:rsidR="00CC0F09" w:rsidRPr="003311EA" w:rsidRDefault="004C3576" w:rsidP="00EB3DF0">
      <w:pPr>
        <w:pStyle w:val="CodeLevel1"/>
        <w:numPr>
          <w:ilvl w:val="0"/>
          <w:numId w:val="83"/>
        </w:numPr>
        <w:rPr>
          <w:b/>
          <w:bCs/>
          <w:noProof/>
          <w:lang w:val="en-IN"/>
        </w:rPr>
      </w:pPr>
      <w:r>
        <w:t>D-</w:t>
      </w:r>
      <w:r w:rsidR="00CC0F09" w:rsidRPr="004C2FF1">
        <w:t xml:space="preserve">5170-2&gt; </w:t>
      </w:r>
      <w:r w:rsidR="00CC0F09" w:rsidRPr="003311EA">
        <w:rPr>
          <w:b/>
          <w:bCs/>
        </w:rPr>
        <w:t xml:space="preserve">pon-ctrl </w:t>
      </w:r>
      <w:r w:rsidR="00CC0F09">
        <w:rPr>
          <w:b/>
          <w:bCs/>
        </w:rPr>
        <w:t>admission-control set</w:t>
      </w:r>
      <w:r w:rsidR="00CC0F09" w:rsidRPr="003311EA">
        <w:rPr>
          <w:b/>
          <w:bCs/>
        </w:rPr>
        <w:t xml:space="preserve"> olts olt OLT_19</w:t>
      </w:r>
      <w:r w:rsidR="00CC0F09">
        <w:rPr>
          <w:b/>
          <w:bCs/>
        </w:rPr>
        <w:t xml:space="preserve"> onus </w:t>
      </w:r>
      <w:proofErr w:type="spellStart"/>
      <w:r w:rsidR="00CC0F09">
        <w:rPr>
          <w:b/>
          <w:bCs/>
        </w:rPr>
        <w:t>onu</w:t>
      </w:r>
      <w:proofErr w:type="spellEnd"/>
      <w:r w:rsidR="00CC0F09">
        <w:rPr>
          <w:b/>
          <w:bCs/>
        </w:rPr>
        <w:t xml:space="preserve"> ONU19.1 registration-allowed </w:t>
      </w:r>
      <w:r w:rsidR="00761B64">
        <w:rPr>
          <w:b/>
          <w:bCs/>
        </w:rPr>
        <w:t>false</w:t>
      </w:r>
    </w:p>
    <w:p w14:paraId="24718B03" w14:textId="77777777" w:rsidR="00CC0F09" w:rsidRDefault="00CC0F09" w:rsidP="00EB3DF0">
      <w:pPr>
        <w:pStyle w:val="NumberList2"/>
        <w:numPr>
          <w:ilvl w:val="0"/>
          <w:numId w:val="58"/>
        </w:numPr>
        <w:rPr>
          <w:noProof/>
        </w:rPr>
      </w:pPr>
      <w:r>
        <w:t>OLT_20</w:t>
      </w:r>
    </w:p>
    <w:p w14:paraId="32EEA81D" w14:textId="46F94558" w:rsidR="00CC0F09" w:rsidRPr="003311EA" w:rsidRDefault="004C3576" w:rsidP="00EB3DF0">
      <w:pPr>
        <w:pStyle w:val="CodeLevel1"/>
        <w:numPr>
          <w:ilvl w:val="0"/>
          <w:numId w:val="84"/>
        </w:numPr>
        <w:rPr>
          <w:b/>
          <w:bCs/>
          <w:noProof/>
          <w:lang w:val="en-IN"/>
        </w:rPr>
      </w:pPr>
      <w:r>
        <w:t>D-</w:t>
      </w:r>
      <w:r w:rsidR="00CC0F09" w:rsidRPr="004C2FF1">
        <w:t xml:space="preserve">5170-2&gt; </w:t>
      </w:r>
      <w:r w:rsidR="00CC0F09" w:rsidRPr="003311EA">
        <w:rPr>
          <w:b/>
          <w:bCs/>
        </w:rPr>
        <w:t xml:space="preserve">pon-ctrl </w:t>
      </w:r>
      <w:r w:rsidR="00CC0F09">
        <w:rPr>
          <w:b/>
          <w:bCs/>
        </w:rPr>
        <w:t>admission-control set</w:t>
      </w:r>
      <w:r w:rsidR="00CC0F09" w:rsidRPr="003311EA">
        <w:rPr>
          <w:b/>
          <w:bCs/>
        </w:rPr>
        <w:t xml:space="preserve"> olts olt OLT_</w:t>
      </w:r>
      <w:r w:rsidR="00CC0F09">
        <w:rPr>
          <w:b/>
          <w:bCs/>
        </w:rPr>
        <w:t xml:space="preserve">20 onus </w:t>
      </w:r>
      <w:proofErr w:type="spellStart"/>
      <w:r w:rsidR="00CC0F09">
        <w:rPr>
          <w:b/>
          <w:bCs/>
        </w:rPr>
        <w:t>onu</w:t>
      </w:r>
      <w:proofErr w:type="spellEnd"/>
      <w:r w:rsidR="00CC0F09">
        <w:rPr>
          <w:b/>
          <w:bCs/>
        </w:rPr>
        <w:t xml:space="preserve"> ONU20.1 registration-allowed </w:t>
      </w:r>
      <w:r w:rsidR="00761B64">
        <w:rPr>
          <w:b/>
          <w:bCs/>
        </w:rPr>
        <w:t>false</w:t>
      </w:r>
    </w:p>
    <w:p w14:paraId="359AC1E3" w14:textId="0D0CE3EE" w:rsidR="002B3C3B" w:rsidRDefault="002B3C3B" w:rsidP="00101D53">
      <w:pPr>
        <w:rPr>
          <w:noProof/>
          <w:lang w:val="en-IN"/>
        </w:rPr>
      </w:pPr>
    </w:p>
    <w:p w14:paraId="37C21A4D" w14:textId="3DCF988F" w:rsidR="00CD65A5" w:rsidRDefault="009B5AD2">
      <w:pPr>
        <w:spacing w:after="200" w:line="276" w:lineRule="auto"/>
        <w:rPr>
          <w:noProof/>
          <w:lang w:val="en-IN"/>
        </w:rPr>
      </w:pPr>
      <w:r>
        <w:rPr>
          <w:noProof/>
          <w:lang w:val="en-IN"/>
        </w:rPr>
        <w:t>-End of Lab 8</w:t>
      </w:r>
      <w:r w:rsidR="00CD65A5">
        <w:rPr>
          <w:noProof/>
          <w:lang w:val="en-IN"/>
        </w:rPr>
        <w:br w:type="page"/>
      </w:r>
    </w:p>
    <w:p w14:paraId="705276F6" w14:textId="539EC30B" w:rsidR="003C4837" w:rsidRDefault="00CD65A5" w:rsidP="00CD65A5">
      <w:pPr>
        <w:pStyle w:val="Heading2"/>
        <w:rPr>
          <w:noProof/>
          <w:lang w:val="en-IN"/>
        </w:rPr>
      </w:pPr>
      <w:bookmarkStart w:id="26" w:name="_Toc88907199"/>
      <w:r>
        <w:rPr>
          <w:noProof/>
          <w:lang w:val="en-IN"/>
        </w:rPr>
        <w:lastRenderedPageBreak/>
        <w:t>Lab 9 : Events and Alarms</w:t>
      </w:r>
      <w:bookmarkEnd w:id="26"/>
    </w:p>
    <w:p w14:paraId="67025E30" w14:textId="77777777" w:rsidR="00CD65A5" w:rsidRDefault="00CD65A5" w:rsidP="00CD65A5">
      <w:pPr>
        <w:pStyle w:val="Heading3"/>
      </w:pPr>
      <w:r>
        <w:t xml:space="preserve">Objectives </w:t>
      </w:r>
    </w:p>
    <w:p w14:paraId="60E437F2" w14:textId="4469C4CA" w:rsidR="00CD65A5" w:rsidRDefault="0060628A" w:rsidP="00CD65A5">
      <w:pPr>
        <w:pStyle w:val="BulletList"/>
      </w:pPr>
      <w:r>
        <w:t>ONU Deregistered Alarm</w:t>
      </w:r>
    </w:p>
    <w:p w14:paraId="2E4316F5" w14:textId="7C4C88AB" w:rsidR="00CD65A5" w:rsidRDefault="0060628A" w:rsidP="00CD65A5">
      <w:pPr>
        <w:pStyle w:val="BulletList"/>
      </w:pPr>
      <w:r>
        <w:t>SFP Transceiver Alarms</w:t>
      </w:r>
    </w:p>
    <w:p w14:paraId="5ED478E3" w14:textId="6D6CD04A" w:rsidR="00CD65A5" w:rsidRDefault="0060628A" w:rsidP="00CD65A5">
      <w:pPr>
        <w:pStyle w:val="BulletList"/>
      </w:pPr>
      <w:r>
        <w:t>ONU Port Loss of Signal Alarm</w:t>
      </w:r>
    </w:p>
    <w:p w14:paraId="6705A4E4" w14:textId="4D729889" w:rsidR="0060628A" w:rsidRDefault="0060628A" w:rsidP="00CD65A5">
      <w:pPr>
        <w:pStyle w:val="BulletList"/>
      </w:pPr>
      <w:r>
        <w:t>ONU Firmware mismatch</w:t>
      </w:r>
    </w:p>
    <w:p w14:paraId="4052AE37" w14:textId="7F9A3668" w:rsidR="00EC2624" w:rsidRDefault="00EC2624" w:rsidP="00CD65A5">
      <w:pPr>
        <w:pStyle w:val="BulletList"/>
      </w:pPr>
      <w:r>
        <w:t xml:space="preserve">OLT </w:t>
      </w:r>
      <w:r w:rsidR="00FE5683">
        <w:t>Firmware mismatch</w:t>
      </w:r>
    </w:p>
    <w:p w14:paraId="5A26291E" w14:textId="40559685" w:rsidR="005A049F" w:rsidRDefault="005A049F" w:rsidP="00CD65A5">
      <w:pPr>
        <w:pStyle w:val="BulletList"/>
      </w:pPr>
      <w:r>
        <w:t>OLT Unreachable</w:t>
      </w:r>
    </w:p>
    <w:p w14:paraId="2E7C51EC" w14:textId="44A33AA8" w:rsidR="005A049F" w:rsidRDefault="007551FB" w:rsidP="00CD65A5">
      <w:pPr>
        <w:pStyle w:val="BulletList"/>
      </w:pPr>
      <w:r>
        <w:t>OLT RX LOS</w:t>
      </w:r>
    </w:p>
    <w:p w14:paraId="4CBEFA81" w14:textId="266CD8EB" w:rsidR="00CD65A5" w:rsidRDefault="0060628A" w:rsidP="00CD65A5">
      <w:pPr>
        <w:pStyle w:val="BulletList"/>
      </w:pPr>
      <w:r>
        <w:t>Events</w:t>
      </w:r>
      <w:r w:rsidR="00CD65A5">
        <w:t xml:space="preserve"> </w:t>
      </w:r>
    </w:p>
    <w:p w14:paraId="44C2368E" w14:textId="77777777" w:rsidR="006843FC" w:rsidRDefault="006843FC" w:rsidP="006843FC">
      <w:pPr>
        <w:pStyle w:val="BodyNormal"/>
      </w:pPr>
    </w:p>
    <w:p w14:paraId="37B6EAF4" w14:textId="4E4B21DC" w:rsidR="00DB033E" w:rsidRDefault="00584EA2" w:rsidP="006843FC">
      <w:pPr>
        <w:pStyle w:val="BodyNormal"/>
      </w:pPr>
      <w:r>
        <w:t>T</w:t>
      </w:r>
      <w:r w:rsidR="006843FC">
        <w:t>here are PON specific alarms defined, which we will describe here, as well as PON XCVR alarms (transceiver) which are reported using the standard SAOS XCVR alarms.</w:t>
      </w:r>
    </w:p>
    <w:p w14:paraId="559CFA68" w14:textId="194D4556" w:rsidR="00CD65A5" w:rsidRDefault="00CD65A5" w:rsidP="00CD65A5">
      <w:pPr>
        <w:pStyle w:val="Heading3"/>
      </w:pPr>
      <w:r>
        <w:t xml:space="preserve">Task 1: </w:t>
      </w:r>
      <w:r w:rsidR="00421D53">
        <w:t>ONU Deregistered Alarm</w:t>
      </w:r>
    </w:p>
    <w:p w14:paraId="0CAD6753" w14:textId="02D7BDA6" w:rsidR="00CD65A5" w:rsidRDefault="006843FC" w:rsidP="00EB3DF0">
      <w:pPr>
        <w:pStyle w:val="ListParagraph"/>
        <w:numPr>
          <w:ilvl w:val="0"/>
          <w:numId w:val="142"/>
        </w:numPr>
        <w:autoSpaceDE w:val="0"/>
        <w:autoSpaceDN w:val="0"/>
        <w:adjustRightInd w:val="0"/>
        <w:spacing w:after="0" w:line="240" w:lineRule="auto"/>
        <w:rPr>
          <w:rFonts w:ascii="Arial" w:eastAsiaTheme="minorEastAsia" w:hAnsi="Arial" w:cs="Arial"/>
          <w:sz w:val="20"/>
          <w:szCs w:val="20"/>
          <w:lang w:val="en-GB"/>
        </w:rPr>
      </w:pPr>
      <w:r w:rsidRPr="00EE4496">
        <w:rPr>
          <w:rFonts w:ascii="Arial" w:eastAsiaTheme="minorEastAsia" w:hAnsi="Arial" w:cs="Arial"/>
          <w:sz w:val="20"/>
          <w:szCs w:val="20"/>
          <w:lang w:val="en-GB"/>
        </w:rPr>
        <w:t>The ONU deregistered alarm is set when the ONU operational state transitions from registered to deregistered. This alarm is cleared when the ONU operational state transitions back to registered. An example follows:</w:t>
      </w:r>
    </w:p>
    <w:p w14:paraId="29932EEC" w14:textId="0E7BCE42" w:rsidR="00820D6F" w:rsidRDefault="00820D6F" w:rsidP="00820D6F">
      <w:pPr>
        <w:pStyle w:val="ListParagraph"/>
        <w:autoSpaceDE w:val="0"/>
        <w:autoSpaceDN w:val="0"/>
        <w:adjustRightInd w:val="0"/>
        <w:spacing w:after="0" w:line="240" w:lineRule="auto"/>
        <w:rPr>
          <w:rFonts w:ascii="Arial" w:eastAsiaTheme="minorEastAsia" w:hAnsi="Arial" w:cs="Arial"/>
          <w:sz w:val="20"/>
          <w:szCs w:val="20"/>
          <w:lang w:val="en-GB"/>
        </w:rPr>
      </w:pPr>
    </w:p>
    <w:p w14:paraId="3EA47F23" w14:textId="3EDB017C" w:rsidR="00820D6F" w:rsidRDefault="00820D6F" w:rsidP="00820D6F">
      <w:pPr>
        <w:pStyle w:val="ListParagraph"/>
        <w:autoSpaceDE w:val="0"/>
        <w:autoSpaceDN w:val="0"/>
        <w:adjustRightInd w:val="0"/>
        <w:spacing w:after="0" w:line="240" w:lineRule="auto"/>
        <w:rPr>
          <w:rFonts w:ascii="Courier New" w:eastAsiaTheme="minorEastAsia" w:hAnsi="Courier New" w:cs="Courier New"/>
          <w:b/>
          <w:bCs/>
          <w:sz w:val="20"/>
          <w:szCs w:val="20"/>
          <w:lang w:val="en-GB"/>
        </w:rPr>
      </w:pPr>
      <w:r w:rsidRPr="00AF00B1">
        <w:rPr>
          <w:rFonts w:ascii="Courier New" w:eastAsiaTheme="minorEastAsia" w:hAnsi="Courier New" w:cs="Courier New"/>
          <w:b/>
          <w:bCs/>
          <w:sz w:val="20"/>
          <w:szCs w:val="20"/>
          <w:lang w:val="en-GB"/>
        </w:rPr>
        <w:t>Show alarm lis</w:t>
      </w:r>
      <w:r w:rsidR="005D0F99" w:rsidRPr="00AF00B1">
        <w:rPr>
          <w:rFonts w:ascii="Courier New" w:eastAsiaTheme="minorEastAsia" w:hAnsi="Courier New" w:cs="Courier New"/>
          <w:b/>
          <w:bCs/>
          <w:sz w:val="20"/>
          <w:szCs w:val="20"/>
          <w:lang w:val="en-GB"/>
        </w:rPr>
        <w:t>t active-alarms alarm</w:t>
      </w:r>
      <w:r w:rsidR="00AF00B1" w:rsidRPr="00AF00B1">
        <w:rPr>
          <w:rFonts w:ascii="Courier New" w:eastAsiaTheme="minorEastAsia" w:hAnsi="Courier New" w:cs="Courier New"/>
          <w:b/>
          <w:bCs/>
          <w:sz w:val="20"/>
          <w:szCs w:val="20"/>
          <w:lang w:val="en-GB"/>
        </w:rPr>
        <w:t>-type all</w:t>
      </w:r>
    </w:p>
    <w:p w14:paraId="72D4B734" w14:textId="77777777" w:rsidR="00AF00B1" w:rsidRPr="00AF00B1" w:rsidRDefault="00AF00B1" w:rsidP="00820D6F">
      <w:pPr>
        <w:pStyle w:val="ListParagraph"/>
        <w:autoSpaceDE w:val="0"/>
        <w:autoSpaceDN w:val="0"/>
        <w:adjustRightInd w:val="0"/>
        <w:spacing w:after="0" w:line="240" w:lineRule="auto"/>
        <w:rPr>
          <w:rFonts w:ascii="Courier New" w:eastAsiaTheme="minorEastAsia" w:hAnsi="Courier New" w:cs="Courier New"/>
          <w:b/>
          <w:bCs/>
          <w:sz w:val="20"/>
          <w:szCs w:val="20"/>
          <w:lang w:val="en-GB"/>
        </w:rPr>
      </w:pPr>
    </w:p>
    <w:p w14:paraId="74C094BA" w14:textId="7CA23C5A" w:rsidR="006843FC" w:rsidRPr="006843FC" w:rsidRDefault="00600D89" w:rsidP="006843FC">
      <w:pPr>
        <w:autoSpaceDE w:val="0"/>
        <w:autoSpaceDN w:val="0"/>
        <w:adjustRightInd w:val="0"/>
        <w:spacing w:after="0" w:line="240" w:lineRule="auto"/>
        <w:rPr>
          <w:rFonts w:ascii="Times New Roman" w:eastAsiaTheme="minorEastAsia" w:hAnsi="Times New Roman" w:cs="Times New Roman"/>
          <w:lang w:val="en-GB"/>
        </w:rPr>
      </w:pPr>
      <w:r>
        <w:rPr>
          <w:rFonts w:ascii="Times New Roman" w:eastAsiaTheme="minorEastAsia" w:hAnsi="Times New Roman" w:cs="Times New Roman"/>
          <w:noProof/>
          <w:lang w:val="en-GB"/>
        </w:rPr>
        <w:drawing>
          <wp:inline distT="0" distB="0" distL="0" distR="0" wp14:anchorId="4822B6EC" wp14:editId="49E790AC">
            <wp:extent cx="6343263" cy="1303121"/>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2815" cy="1315355"/>
                    </a:xfrm>
                    <a:prstGeom prst="rect">
                      <a:avLst/>
                    </a:prstGeom>
                    <a:noFill/>
                  </pic:spPr>
                </pic:pic>
              </a:graphicData>
            </a:graphic>
          </wp:inline>
        </w:drawing>
      </w:r>
    </w:p>
    <w:p w14:paraId="291ECDAA" w14:textId="089AAA59" w:rsidR="00421D53" w:rsidRDefault="00421D53" w:rsidP="00421D53">
      <w:pPr>
        <w:pStyle w:val="Heading3"/>
      </w:pPr>
      <w:r>
        <w:t xml:space="preserve">Task 2: </w:t>
      </w:r>
      <w:r w:rsidR="00CA0A02">
        <w:t xml:space="preserve">Explore </w:t>
      </w:r>
      <w:r>
        <w:t>SFP Transceiver Alarms</w:t>
      </w:r>
    </w:p>
    <w:p w14:paraId="1DC4C8B4" w14:textId="0D49548E" w:rsidR="00421D53" w:rsidRDefault="008C5380" w:rsidP="00EB3DF0">
      <w:pPr>
        <w:pStyle w:val="ListParagraph"/>
        <w:numPr>
          <w:ilvl w:val="0"/>
          <w:numId w:val="145"/>
        </w:numPr>
        <w:autoSpaceDE w:val="0"/>
        <w:autoSpaceDN w:val="0"/>
        <w:adjustRightInd w:val="0"/>
        <w:spacing w:after="0" w:line="240" w:lineRule="auto"/>
        <w:rPr>
          <w:rFonts w:ascii="Arial" w:eastAsiaTheme="minorEastAsia" w:hAnsi="Arial" w:cs="Arial"/>
          <w:sz w:val="20"/>
          <w:szCs w:val="20"/>
          <w:lang w:val="en-GB"/>
        </w:rPr>
      </w:pPr>
      <w:r w:rsidRPr="008C5380">
        <w:rPr>
          <w:rFonts w:ascii="Arial" w:eastAsiaTheme="minorEastAsia" w:hAnsi="Arial" w:cs="Arial"/>
          <w:sz w:val="20"/>
          <w:szCs w:val="20"/>
          <w:lang w:val="en-GB"/>
        </w:rPr>
        <w:t>There are standard SFP transceiver alarms generated for the following SFP warning/error events:</w:t>
      </w:r>
    </w:p>
    <w:p w14:paraId="1CE09124" w14:textId="58450ACB" w:rsidR="008C5380" w:rsidRDefault="008C5380" w:rsidP="008C5380">
      <w:pPr>
        <w:autoSpaceDE w:val="0"/>
        <w:autoSpaceDN w:val="0"/>
        <w:adjustRightInd w:val="0"/>
        <w:spacing w:after="0" w:line="240" w:lineRule="auto"/>
        <w:rPr>
          <w:rFonts w:ascii="Arial" w:eastAsiaTheme="minorEastAsia" w:hAnsi="Arial" w:cs="Arial"/>
          <w:sz w:val="20"/>
          <w:szCs w:val="20"/>
          <w:lang w:val="en-GB"/>
        </w:rPr>
      </w:pPr>
    </w:p>
    <w:tbl>
      <w:tblPr>
        <w:tblStyle w:val="TableGrid"/>
        <w:tblW w:w="0" w:type="auto"/>
        <w:tblInd w:w="1129" w:type="dxa"/>
        <w:tblLook w:val="04A0" w:firstRow="1" w:lastRow="0" w:firstColumn="1" w:lastColumn="0" w:noHBand="0" w:noVBand="1"/>
      </w:tblPr>
      <w:tblGrid>
        <w:gridCol w:w="3575"/>
        <w:gridCol w:w="4704"/>
      </w:tblGrid>
      <w:tr w:rsidR="00956A99" w14:paraId="5F8B702B" w14:textId="77777777" w:rsidTr="00956A99">
        <w:tc>
          <w:tcPr>
            <w:tcW w:w="3575" w:type="dxa"/>
          </w:tcPr>
          <w:p w14:paraId="6D08CFB1" w14:textId="32E35933" w:rsidR="00956A99" w:rsidRPr="00956A99" w:rsidRDefault="00956A99" w:rsidP="008C5380">
            <w:pPr>
              <w:autoSpaceDE w:val="0"/>
              <w:autoSpaceDN w:val="0"/>
              <w:adjustRightInd w:val="0"/>
              <w:spacing w:after="0" w:line="240" w:lineRule="auto"/>
              <w:rPr>
                <w:rFonts w:ascii="Arial" w:eastAsiaTheme="minorEastAsia" w:hAnsi="Arial" w:cs="Arial"/>
                <w:b/>
                <w:bCs/>
                <w:lang w:val="en-GB"/>
              </w:rPr>
            </w:pPr>
            <w:r w:rsidRPr="00956A99">
              <w:rPr>
                <w:rFonts w:ascii="Arial" w:eastAsiaTheme="minorEastAsia" w:hAnsi="Arial" w:cs="Arial"/>
                <w:b/>
                <w:bCs/>
                <w:lang w:val="en-GB"/>
              </w:rPr>
              <w:t>SFP Transceiver event and alarm</w:t>
            </w:r>
          </w:p>
        </w:tc>
        <w:tc>
          <w:tcPr>
            <w:tcW w:w="4704" w:type="dxa"/>
          </w:tcPr>
          <w:p w14:paraId="06149B03" w14:textId="1A1B1A4E" w:rsidR="00956A99" w:rsidRPr="00956A99" w:rsidRDefault="00956A99" w:rsidP="008C5380">
            <w:pPr>
              <w:autoSpaceDE w:val="0"/>
              <w:autoSpaceDN w:val="0"/>
              <w:adjustRightInd w:val="0"/>
              <w:spacing w:after="0" w:line="240" w:lineRule="auto"/>
              <w:rPr>
                <w:rFonts w:ascii="Arial" w:eastAsiaTheme="minorEastAsia" w:hAnsi="Arial" w:cs="Arial"/>
                <w:b/>
                <w:bCs/>
                <w:lang w:val="en-GB"/>
              </w:rPr>
            </w:pPr>
            <w:r w:rsidRPr="00956A99">
              <w:rPr>
                <w:rFonts w:ascii="Arial" w:eastAsiaTheme="minorEastAsia" w:hAnsi="Arial" w:cs="Arial"/>
                <w:b/>
                <w:bCs/>
                <w:lang w:val="en-GB"/>
              </w:rPr>
              <w:t>Meaning</w:t>
            </w:r>
          </w:p>
        </w:tc>
      </w:tr>
      <w:tr w:rsidR="00956A99" w14:paraId="6CCC40D5" w14:textId="77777777" w:rsidTr="00956A99">
        <w:tc>
          <w:tcPr>
            <w:tcW w:w="3575" w:type="dxa"/>
          </w:tcPr>
          <w:p w14:paraId="035B16AA" w14:textId="00B6AF60"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-over-temp</w:t>
            </w:r>
          </w:p>
        </w:tc>
        <w:tc>
          <w:tcPr>
            <w:tcW w:w="4704" w:type="dxa"/>
          </w:tcPr>
          <w:p w14:paraId="58812098" w14:textId="6E1D0AEB"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high temperature threshold crossed</w:t>
            </w:r>
          </w:p>
        </w:tc>
      </w:tr>
      <w:tr w:rsidR="00956A99" w14:paraId="5279283B" w14:textId="77777777" w:rsidTr="00956A99">
        <w:tc>
          <w:tcPr>
            <w:tcW w:w="3575" w:type="dxa"/>
          </w:tcPr>
          <w:p w14:paraId="72E00E82" w14:textId="08B06B2B"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-under-temp</w:t>
            </w:r>
          </w:p>
        </w:tc>
        <w:tc>
          <w:tcPr>
            <w:tcW w:w="4704" w:type="dxa"/>
          </w:tcPr>
          <w:p w14:paraId="1899770F" w14:textId="5805DD4F"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low temperature threshold crossed</w:t>
            </w:r>
          </w:p>
        </w:tc>
      </w:tr>
      <w:tr w:rsidR="00956A99" w14:paraId="1A1B79D2" w14:textId="77777777" w:rsidTr="00956A99">
        <w:tc>
          <w:tcPr>
            <w:tcW w:w="3575" w:type="dxa"/>
          </w:tcPr>
          <w:p w14:paraId="0D09389A" w14:textId="061BB802"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w:t>
            </w:r>
            <w:proofErr w:type="spellStart"/>
            <w:r>
              <w:rPr>
                <w:rFonts w:ascii="Arial" w:eastAsiaTheme="minorEastAsia" w:hAnsi="Arial" w:cs="Arial"/>
                <w:lang w:val="en-GB"/>
              </w:rPr>
              <w:t>rx</w:t>
            </w:r>
            <w:proofErr w:type="spellEnd"/>
            <w:r>
              <w:rPr>
                <w:rFonts w:ascii="Arial" w:eastAsiaTheme="minorEastAsia" w:hAnsi="Arial" w:cs="Arial"/>
                <w:lang w:val="en-GB"/>
              </w:rPr>
              <w:t>-power-hi</w:t>
            </w:r>
          </w:p>
        </w:tc>
        <w:tc>
          <w:tcPr>
            <w:tcW w:w="4704" w:type="dxa"/>
          </w:tcPr>
          <w:p w14:paraId="35CD2544" w14:textId="1BF32B91"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 xml:space="preserve">Transceiver high </w:t>
            </w:r>
            <w:proofErr w:type="spellStart"/>
            <w:r>
              <w:rPr>
                <w:rFonts w:ascii="Arial" w:eastAsiaTheme="minorEastAsia" w:hAnsi="Arial" w:cs="Arial"/>
                <w:lang w:val="en-GB"/>
              </w:rPr>
              <w:t>rx</w:t>
            </w:r>
            <w:proofErr w:type="spellEnd"/>
            <w:r>
              <w:rPr>
                <w:rFonts w:ascii="Arial" w:eastAsiaTheme="minorEastAsia" w:hAnsi="Arial" w:cs="Arial"/>
                <w:lang w:val="en-GB"/>
              </w:rPr>
              <w:t xml:space="preserve"> power threshold crossed</w:t>
            </w:r>
          </w:p>
        </w:tc>
      </w:tr>
      <w:tr w:rsidR="00956A99" w14:paraId="5CF108A6" w14:textId="77777777" w:rsidTr="00956A99">
        <w:tc>
          <w:tcPr>
            <w:tcW w:w="3575" w:type="dxa"/>
          </w:tcPr>
          <w:p w14:paraId="2B1D3825" w14:textId="63F12843"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w:t>
            </w:r>
            <w:proofErr w:type="spellStart"/>
            <w:r>
              <w:rPr>
                <w:rFonts w:ascii="Arial" w:eastAsiaTheme="minorEastAsia" w:hAnsi="Arial" w:cs="Arial"/>
                <w:lang w:val="en-GB"/>
              </w:rPr>
              <w:t>rx</w:t>
            </w:r>
            <w:proofErr w:type="spellEnd"/>
            <w:r>
              <w:rPr>
                <w:rFonts w:ascii="Arial" w:eastAsiaTheme="minorEastAsia" w:hAnsi="Arial" w:cs="Arial"/>
                <w:lang w:val="en-GB"/>
              </w:rPr>
              <w:t>-power-lo</w:t>
            </w:r>
          </w:p>
        </w:tc>
        <w:tc>
          <w:tcPr>
            <w:tcW w:w="4704" w:type="dxa"/>
          </w:tcPr>
          <w:p w14:paraId="1AFFA887" w14:textId="211F0EA6"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 xml:space="preserve">Transceiver low </w:t>
            </w:r>
            <w:proofErr w:type="spellStart"/>
            <w:r>
              <w:rPr>
                <w:rFonts w:ascii="Arial" w:eastAsiaTheme="minorEastAsia" w:hAnsi="Arial" w:cs="Arial"/>
                <w:lang w:val="en-GB"/>
              </w:rPr>
              <w:t>rx</w:t>
            </w:r>
            <w:proofErr w:type="spellEnd"/>
            <w:r>
              <w:rPr>
                <w:rFonts w:ascii="Arial" w:eastAsiaTheme="minorEastAsia" w:hAnsi="Arial" w:cs="Arial"/>
                <w:lang w:val="en-GB"/>
              </w:rPr>
              <w:t xml:space="preserve"> power threshold crossed</w:t>
            </w:r>
          </w:p>
        </w:tc>
      </w:tr>
      <w:tr w:rsidR="00956A99" w14:paraId="153EA7D5" w14:textId="77777777" w:rsidTr="00956A99">
        <w:tc>
          <w:tcPr>
            <w:tcW w:w="3575" w:type="dxa"/>
          </w:tcPr>
          <w:p w14:paraId="5E005BA8" w14:textId="34C97E71"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w:t>
            </w:r>
            <w:proofErr w:type="spellStart"/>
            <w:r>
              <w:rPr>
                <w:rFonts w:ascii="Arial" w:eastAsiaTheme="minorEastAsia" w:hAnsi="Arial" w:cs="Arial"/>
                <w:lang w:val="en-GB"/>
              </w:rPr>
              <w:t>tx</w:t>
            </w:r>
            <w:proofErr w:type="spellEnd"/>
            <w:r>
              <w:rPr>
                <w:rFonts w:ascii="Arial" w:eastAsiaTheme="minorEastAsia" w:hAnsi="Arial" w:cs="Arial"/>
                <w:lang w:val="en-GB"/>
              </w:rPr>
              <w:t>-power-hi</w:t>
            </w:r>
          </w:p>
        </w:tc>
        <w:tc>
          <w:tcPr>
            <w:tcW w:w="4704" w:type="dxa"/>
          </w:tcPr>
          <w:p w14:paraId="4EC92288" w14:textId="1178F029"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 xml:space="preserve">Transceiver high </w:t>
            </w:r>
            <w:proofErr w:type="spellStart"/>
            <w:r>
              <w:rPr>
                <w:rFonts w:ascii="Arial" w:eastAsiaTheme="minorEastAsia" w:hAnsi="Arial" w:cs="Arial"/>
                <w:lang w:val="en-GB"/>
              </w:rPr>
              <w:t>tx</w:t>
            </w:r>
            <w:proofErr w:type="spellEnd"/>
            <w:r>
              <w:rPr>
                <w:rFonts w:ascii="Arial" w:eastAsiaTheme="minorEastAsia" w:hAnsi="Arial" w:cs="Arial"/>
                <w:lang w:val="en-GB"/>
              </w:rPr>
              <w:t xml:space="preserve"> power threshold crossed</w:t>
            </w:r>
          </w:p>
        </w:tc>
      </w:tr>
      <w:tr w:rsidR="00956A99" w14:paraId="713CC544" w14:textId="77777777" w:rsidTr="00956A99">
        <w:tc>
          <w:tcPr>
            <w:tcW w:w="3575" w:type="dxa"/>
          </w:tcPr>
          <w:p w14:paraId="25E5BEB1" w14:textId="64FD4704"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-voltage-hi</w:t>
            </w:r>
          </w:p>
        </w:tc>
        <w:tc>
          <w:tcPr>
            <w:tcW w:w="4704" w:type="dxa"/>
          </w:tcPr>
          <w:p w14:paraId="79D165D6" w14:textId="64C428A8"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high voltage threshold crossed</w:t>
            </w:r>
          </w:p>
        </w:tc>
      </w:tr>
      <w:tr w:rsidR="00956A99" w14:paraId="4CED8444" w14:textId="77777777" w:rsidTr="00956A99">
        <w:tc>
          <w:tcPr>
            <w:tcW w:w="3575" w:type="dxa"/>
          </w:tcPr>
          <w:p w14:paraId="4368ABBA" w14:textId="313D3EEF"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-voltage-lo</w:t>
            </w:r>
          </w:p>
        </w:tc>
        <w:tc>
          <w:tcPr>
            <w:tcW w:w="4704" w:type="dxa"/>
          </w:tcPr>
          <w:p w14:paraId="2190D950" w14:textId="0B378A25"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low voltage threshold crossed</w:t>
            </w:r>
          </w:p>
        </w:tc>
      </w:tr>
      <w:tr w:rsidR="00956A99" w14:paraId="37D153D9" w14:textId="77777777" w:rsidTr="00956A99">
        <w:tc>
          <w:tcPr>
            <w:tcW w:w="3575" w:type="dxa"/>
          </w:tcPr>
          <w:p w14:paraId="4EF7F301" w14:textId="3317F445"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-bias-hi</w:t>
            </w:r>
          </w:p>
        </w:tc>
        <w:tc>
          <w:tcPr>
            <w:tcW w:w="4704" w:type="dxa"/>
          </w:tcPr>
          <w:p w14:paraId="19324016" w14:textId="010A0C75"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high bias current threshold crossed</w:t>
            </w:r>
          </w:p>
        </w:tc>
      </w:tr>
      <w:tr w:rsidR="00956A99" w14:paraId="04577B1B" w14:textId="77777777" w:rsidTr="00956A99">
        <w:tc>
          <w:tcPr>
            <w:tcW w:w="3575" w:type="dxa"/>
          </w:tcPr>
          <w:p w14:paraId="3472406B" w14:textId="3C557DF6" w:rsidR="00956A99" w:rsidRDefault="00956A99" w:rsidP="008C5380">
            <w:pPr>
              <w:autoSpaceDE w:val="0"/>
              <w:autoSpaceDN w:val="0"/>
              <w:adjustRightInd w:val="0"/>
              <w:spacing w:after="0" w:line="240" w:lineRule="auto"/>
              <w:rPr>
                <w:rFonts w:ascii="Arial" w:eastAsiaTheme="minorEastAsia" w:hAnsi="Arial" w:cs="Arial"/>
                <w:lang w:val="en-GB"/>
              </w:rPr>
            </w:pPr>
            <w:proofErr w:type="spellStart"/>
            <w:r>
              <w:rPr>
                <w:rFonts w:ascii="Arial" w:eastAsiaTheme="minorEastAsia" w:hAnsi="Arial" w:cs="Arial"/>
                <w:lang w:val="en-GB"/>
              </w:rPr>
              <w:t>xcvr</w:t>
            </w:r>
            <w:proofErr w:type="spellEnd"/>
            <w:r>
              <w:rPr>
                <w:rFonts w:ascii="Arial" w:eastAsiaTheme="minorEastAsia" w:hAnsi="Arial" w:cs="Arial"/>
                <w:lang w:val="en-GB"/>
              </w:rPr>
              <w:t>-bias-lo</w:t>
            </w:r>
          </w:p>
        </w:tc>
        <w:tc>
          <w:tcPr>
            <w:tcW w:w="4704" w:type="dxa"/>
          </w:tcPr>
          <w:p w14:paraId="1E1E1D51" w14:textId="0BA6F83A" w:rsidR="00956A99" w:rsidRDefault="00956A99" w:rsidP="008C5380">
            <w:pPr>
              <w:autoSpaceDE w:val="0"/>
              <w:autoSpaceDN w:val="0"/>
              <w:adjustRightInd w:val="0"/>
              <w:spacing w:after="0" w:line="240" w:lineRule="auto"/>
              <w:rPr>
                <w:rFonts w:ascii="Arial" w:eastAsiaTheme="minorEastAsia" w:hAnsi="Arial" w:cs="Arial"/>
                <w:lang w:val="en-GB"/>
              </w:rPr>
            </w:pPr>
            <w:r>
              <w:rPr>
                <w:rFonts w:ascii="Arial" w:eastAsiaTheme="minorEastAsia" w:hAnsi="Arial" w:cs="Arial"/>
                <w:lang w:val="en-GB"/>
              </w:rPr>
              <w:t>Transceiver low bias current threshold crossed</w:t>
            </w:r>
          </w:p>
        </w:tc>
      </w:tr>
    </w:tbl>
    <w:p w14:paraId="6BBBEC4E" w14:textId="77777777" w:rsidR="008C5380" w:rsidRPr="008C5380" w:rsidRDefault="008C5380" w:rsidP="008C5380">
      <w:pPr>
        <w:autoSpaceDE w:val="0"/>
        <w:autoSpaceDN w:val="0"/>
        <w:adjustRightInd w:val="0"/>
        <w:spacing w:after="0" w:line="240" w:lineRule="auto"/>
        <w:rPr>
          <w:rFonts w:ascii="Arial" w:eastAsiaTheme="minorEastAsia" w:hAnsi="Arial" w:cs="Arial"/>
          <w:sz w:val="20"/>
          <w:szCs w:val="20"/>
          <w:lang w:val="en-GB"/>
        </w:rPr>
      </w:pPr>
    </w:p>
    <w:p w14:paraId="00752526" w14:textId="6CAFF642" w:rsidR="00421D53" w:rsidRDefault="00421D53" w:rsidP="00101D53">
      <w:pPr>
        <w:rPr>
          <w:noProof/>
          <w:lang w:val="en-IN"/>
        </w:rPr>
      </w:pPr>
    </w:p>
    <w:p w14:paraId="2075D6DF" w14:textId="168AE811" w:rsidR="00421D53" w:rsidRDefault="00421D53" w:rsidP="00421D53">
      <w:pPr>
        <w:pStyle w:val="Heading3"/>
      </w:pPr>
      <w:r>
        <w:t>Task 3: ONU Port Loss of Signal Alarm</w:t>
      </w:r>
    </w:p>
    <w:p w14:paraId="35873E82" w14:textId="7D50EFE8" w:rsidR="00421D53" w:rsidRDefault="00EE4496" w:rsidP="00EB3DF0">
      <w:pPr>
        <w:pStyle w:val="ListParagraph"/>
        <w:numPr>
          <w:ilvl w:val="0"/>
          <w:numId w:val="143"/>
        </w:numPr>
        <w:autoSpaceDE w:val="0"/>
        <w:autoSpaceDN w:val="0"/>
        <w:adjustRightInd w:val="0"/>
        <w:spacing w:after="0" w:line="240" w:lineRule="auto"/>
        <w:rPr>
          <w:rFonts w:ascii="Arial" w:eastAsiaTheme="minorEastAsia" w:hAnsi="Arial" w:cs="Arial"/>
          <w:sz w:val="20"/>
          <w:szCs w:val="20"/>
          <w:lang w:val="en-GB"/>
        </w:rPr>
      </w:pPr>
      <w:r w:rsidRPr="00EE4496">
        <w:rPr>
          <w:rFonts w:ascii="Arial" w:eastAsiaTheme="minorEastAsia" w:hAnsi="Arial" w:cs="Arial"/>
          <w:sz w:val="20"/>
          <w:szCs w:val="20"/>
          <w:lang w:val="en-GB"/>
        </w:rPr>
        <w:t>The ONU UNI Port Loss of Signal alarm is set when the ONU UNI port operational state transitions from Up to Down. It is cleared when the ONU UNI port operational state transitions back to Up. An example is shown here:</w:t>
      </w:r>
    </w:p>
    <w:p w14:paraId="19FFB50C" w14:textId="77777777" w:rsidR="00820B79" w:rsidRDefault="00820B79" w:rsidP="00820B79">
      <w:pPr>
        <w:pStyle w:val="ListParagraph"/>
        <w:autoSpaceDE w:val="0"/>
        <w:autoSpaceDN w:val="0"/>
        <w:adjustRightInd w:val="0"/>
        <w:spacing w:after="0" w:line="240" w:lineRule="auto"/>
        <w:rPr>
          <w:rFonts w:ascii="Courier New" w:eastAsiaTheme="minorEastAsia" w:hAnsi="Courier New" w:cs="Courier New"/>
          <w:b/>
          <w:bCs/>
          <w:sz w:val="20"/>
          <w:szCs w:val="20"/>
          <w:lang w:val="en-GB"/>
        </w:rPr>
      </w:pPr>
    </w:p>
    <w:p w14:paraId="0A594D4F" w14:textId="1EF78D98" w:rsidR="00820B79" w:rsidRDefault="00820B79" w:rsidP="00820B79">
      <w:pPr>
        <w:pStyle w:val="ListParagraph"/>
        <w:autoSpaceDE w:val="0"/>
        <w:autoSpaceDN w:val="0"/>
        <w:adjustRightInd w:val="0"/>
        <w:spacing w:after="0" w:line="240" w:lineRule="auto"/>
        <w:rPr>
          <w:rFonts w:ascii="Courier New" w:eastAsiaTheme="minorEastAsia" w:hAnsi="Courier New" w:cs="Courier New"/>
          <w:b/>
          <w:bCs/>
          <w:sz w:val="20"/>
          <w:szCs w:val="20"/>
          <w:lang w:val="en-GB"/>
        </w:rPr>
      </w:pPr>
      <w:r w:rsidRPr="00AF00B1">
        <w:rPr>
          <w:rFonts w:ascii="Courier New" w:eastAsiaTheme="minorEastAsia" w:hAnsi="Courier New" w:cs="Courier New"/>
          <w:b/>
          <w:bCs/>
          <w:sz w:val="20"/>
          <w:szCs w:val="20"/>
          <w:lang w:val="en-GB"/>
        </w:rPr>
        <w:t>Show alarm list active-alarms alarm-type all</w:t>
      </w:r>
    </w:p>
    <w:p w14:paraId="2510A366" w14:textId="77777777" w:rsidR="00820B79" w:rsidRPr="00EE4496" w:rsidRDefault="00820B79" w:rsidP="00820B79">
      <w:pPr>
        <w:pStyle w:val="ListParagraph"/>
        <w:autoSpaceDE w:val="0"/>
        <w:autoSpaceDN w:val="0"/>
        <w:adjustRightInd w:val="0"/>
        <w:spacing w:after="0" w:line="240" w:lineRule="auto"/>
        <w:rPr>
          <w:rFonts w:ascii="Arial" w:eastAsiaTheme="minorEastAsia" w:hAnsi="Arial" w:cs="Arial"/>
          <w:sz w:val="20"/>
          <w:szCs w:val="20"/>
          <w:lang w:val="en-GB"/>
        </w:rPr>
      </w:pPr>
    </w:p>
    <w:p w14:paraId="47222181" w14:textId="597115D0" w:rsidR="00EE4496" w:rsidRPr="00EE4496" w:rsidRDefault="00991EE3" w:rsidP="00EE4496">
      <w:pPr>
        <w:autoSpaceDE w:val="0"/>
        <w:autoSpaceDN w:val="0"/>
        <w:adjustRightInd w:val="0"/>
        <w:spacing w:after="0" w:line="240" w:lineRule="auto"/>
        <w:rPr>
          <w:rFonts w:ascii="Times New Roman" w:eastAsiaTheme="minorEastAsia" w:hAnsi="Times New Roman" w:cs="Times New Roman"/>
          <w:lang w:val="en-GB"/>
        </w:rPr>
      </w:pPr>
      <w:r>
        <w:rPr>
          <w:rFonts w:ascii="Times New Roman" w:eastAsiaTheme="minorEastAsia" w:hAnsi="Times New Roman" w:cs="Times New Roman"/>
          <w:noProof/>
          <w:lang w:val="en-GB"/>
        </w:rPr>
        <w:drawing>
          <wp:inline distT="0" distB="0" distL="0" distR="0" wp14:anchorId="34B83A1B" wp14:editId="1D6D7B74">
            <wp:extent cx="6162122" cy="1350187"/>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7508" cy="1362323"/>
                    </a:xfrm>
                    <a:prstGeom prst="rect">
                      <a:avLst/>
                    </a:prstGeom>
                    <a:noFill/>
                  </pic:spPr>
                </pic:pic>
              </a:graphicData>
            </a:graphic>
          </wp:inline>
        </w:drawing>
      </w:r>
    </w:p>
    <w:p w14:paraId="089E3443" w14:textId="356D98E6" w:rsidR="00421D53" w:rsidRDefault="00421D53" w:rsidP="00421D53">
      <w:pPr>
        <w:pStyle w:val="Heading3"/>
      </w:pPr>
      <w:r>
        <w:t>Task 4: ONU Firmware Mismatch Alarm</w:t>
      </w:r>
    </w:p>
    <w:p w14:paraId="2E2C4EDD" w14:textId="7531D55A" w:rsidR="00281F5A" w:rsidRPr="00281F5A" w:rsidRDefault="00281F5A" w:rsidP="00EB3DF0">
      <w:pPr>
        <w:pStyle w:val="ListParagraph"/>
        <w:numPr>
          <w:ilvl w:val="0"/>
          <w:numId w:val="144"/>
        </w:numPr>
        <w:autoSpaceDE w:val="0"/>
        <w:autoSpaceDN w:val="0"/>
        <w:adjustRightInd w:val="0"/>
        <w:spacing w:after="0" w:line="240" w:lineRule="auto"/>
        <w:rPr>
          <w:rFonts w:ascii="Arial" w:eastAsiaTheme="minorEastAsia" w:hAnsi="Arial" w:cs="Arial"/>
          <w:sz w:val="20"/>
          <w:szCs w:val="20"/>
          <w:lang w:val="en-GB"/>
        </w:rPr>
      </w:pPr>
      <w:r w:rsidRPr="00281F5A">
        <w:rPr>
          <w:rFonts w:ascii="Í”â˛" w:eastAsiaTheme="minorEastAsia" w:hAnsi="Í”â˛" w:cs="Í”â˛"/>
          <w:lang w:val="en-GB"/>
        </w:rPr>
        <w:t xml:space="preserve">The ONU </w:t>
      </w:r>
      <w:r w:rsidRPr="00281F5A">
        <w:rPr>
          <w:rFonts w:ascii="Arial" w:eastAsiaTheme="minorEastAsia" w:hAnsi="Arial" w:cs="Arial"/>
          <w:sz w:val="20"/>
          <w:szCs w:val="20"/>
          <w:lang w:val="en-GB"/>
        </w:rPr>
        <w:t>firmware mismatch alarm occurs when the ONU’s running firmware version does not match the expected firmware version. The alarm is cleared when the ONU’s running firmware version matches the expected firmware version.</w:t>
      </w:r>
    </w:p>
    <w:p w14:paraId="10EFC6F1" w14:textId="77777777" w:rsidR="00C80B68" w:rsidRDefault="00C80B68" w:rsidP="00281F5A">
      <w:pPr>
        <w:autoSpaceDE w:val="0"/>
        <w:autoSpaceDN w:val="0"/>
        <w:adjustRightInd w:val="0"/>
        <w:spacing w:after="0" w:line="240" w:lineRule="auto"/>
        <w:rPr>
          <w:rFonts w:ascii="Arial" w:eastAsiaTheme="minorEastAsia" w:hAnsi="Arial" w:cs="Arial"/>
          <w:b/>
          <w:bCs/>
          <w:sz w:val="20"/>
          <w:szCs w:val="20"/>
          <w:lang w:val="en-GB"/>
        </w:rPr>
      </w:pPr>
    </w:p>
    <w:p w14:paraId="74FCBE6A" w14:textId="33D86D8F" w:rsidR="00281F5A" w:rsidRPr="00281F5A" w:rsidRDefault="00281F5A" w:rsidP="00281F5A">
      <w:pPr>
        <w:autoSpaceDE w:val="0"/>
        <w:autoSpaceDN w:val="0"/>
        <w:adjustRightInd w:val="0"/>
        <w:spacing w:after="0" w:line="240" w:lineRule="auto"/>
        <w:rPr>
          <w:rFonts w:ascii="Arial" w:eastAsiaTheme="minorEastAsia" w:hAnsi="Arial" w:cs="Arial"/>
          <w:sz w:val="20"/>
          <w:szCs w:val="20"/>
          <w:lang w:val="en-GB"/>
        </w:rPr>
      </w:pPr>
      <w:r w:rsidRPr="00281F5A">
        <w:rPr>
          <w:rFonts w:ascii="Arial" w:eastAsiaTheme="minorEastAsia" w:hAnsi="Arial" w:cs="Arial"/>
          <w:b/>
          <w:bCs/>
          <w:sz w:val="20"/>
          <w:szCs w:val="20"/>
          <w:lang w:val="en-GB"/>
        </w:rPr>
        <w:t>Note</w:t>
      </w:r>
      <w:r w:rsidRPr="00281F5A">
        <w:rPr>
          <w:rFonts w:ascii="Arial" w:eastAsiaTheme="minorEastAsia" w:hAnsi="Arial" w:cs="Arial"/>
          <w:sz w:val="20"/>
          <w:szCs w:val="20"/>
          <w:lang w:val="en-GB"/>
        </w:rPr>
        <w:t>: This alarm is only generated for ONUs which have a specified “expected firmware version”. Currently this only includes Ciena ONUs.</w:t>
      </w:r>
    </w:p>
    <w:p w14:paraId="1DDBBC97" w14:textId="01D14303" w:rsidR="00281F5A" w:rsidRDefault="00281F5A" w:rsidP="00281F5A">
      <w:pPr>
        <w:autoSpaceDE w:val="0"/>
        <w:autoSpaceDN w:val="0"/>
        <w:adjustRightInd w:val="0"/>
        <w:spacing w:after="0" w:line="240" w:lineRule="auto"/>
        <w:rPr>
          <w:rFonts w:ascii="Í”â˛" w:eastAsiaTheme="minorEastAsia" w:hAnsi="Í”â˛" w:cs="Í”â˛"/>
          <w:sz w:val="20"/>
          <w:szCs w:val="20"/>
          <w:lang w:val="en-GB"/>
        </w:rPr>
      </w:pPr>
    </w:p>
    <w:p w14:paraId="05698E69" w14:textId="77777777" w:rsidR="00820B79" w:rsidRDefault="00820B79" w:rsidP="00820B79">
      <w:pPr>
        <w:autoSpaceDE w:val="0"/>
        <w:autoSpaceDN w:val="0"/>
        <w:adjustRightInd w:val="0"/>
        <w:spacing w:after="0" w:line="240" w:lineRule="auto"/>
        <w:rPr>
          <w:rFonts w:ascii="Courier New" w:eastAsiaTheme="minorEastAsia" w:hAnsi="Courier New" w:cs="Courier New"/>
          <w:b/>
          <w:bCs/>
          <w:sz w:val="20"/>
          <w:szCs w:val="20"/>
          <w:lang w:val="en-GB"/>
        </w:rPr>
      </w:pPr>
    </w:p>
    <w:p w14:paraId="4BA271BA" w14:textId="23CCDDE6" w:rsidR="00820B79" w:rsidRPr="00820B79" w:rsidRDefault="00820B79" w:rsidP="00FB401A">
      <w:pPr>
        <w:autoSpaceDE w:val="0"/>
        <w:autoSpaceDN w:val="0"/>
        <w:adjustRightInd w:val="0"/>
        <w:spacing w:after="0" w:line="240" w:lineRule="auto"/>
        <w:ind w:firstLine="720"/>
        <w:rPr>
          <w:rFonts w:ascii="Courier New" w:eastAsiaTheme="minorEastAsia" w:hAnsi="Courier New" w:cs="Courier New"/>
          <w:b/>
          <w:bCs/>
          <w:sz w:val="20"/>
          <w:szCs w:val="20"/>
          <w:lang w:val="en-GB"/>
        </w:rPr>
      </w:pPr>
      <w:r w:rsidRPr="00820B79">
        <w:rPr>
          <w:rFonts w:ascii="Courier New" w:eastAsiaTheme="minorEastAsia" w:hAnsi="Courier New" w:cs="Courier New"/>
          <w:b/>
          <w:bCs/>
          <w:sz w:val="20"/>
          <w:szCs w:val="20"/>
          <w:lang w:val="en-GB"/>
        </w:rPr>
        <w:t>Show alarm list active-alarms alarm-type all</w:t>
      </w:r>
    </w:p>
    <w:p w14:paraId="54047FAA" w14:textId="77777777" w:rsidR="00820B79" w:rsidRDefault="00820B79" w:rsidP="00281F5A">
      <w:pPr>
        <w:autoSpaceDE w:val="0"/>
        <w:autoSpaceDN w:val="0"/>
        <w:adjustRightInd w:val="0"/>
        <w:spacing w:after="0" w:line="240" w:lineRule="auto"/>
        <w:rPr>
          <w:rFonts w:ascii="Í”â˛" w:eastAsiaTheme="minorEastAsia" w:hAnsi="Í”â˛" w:cs="Í”â˛"/>
          <w:sz w:val="20"/>
          <w:szCs w:val="20"/>
          <w:lang w:val="en-GB"/>
        </w:rPr>
      </w:pPr>
    </w:p>
    <w:p w14:paraId="11340D42" w14:textId="3C6639F0" w:rsidR="00CF4181" w:rsidRDefault="00CF4181" w:rsidP="00281F5A">
      <w:pPr>
        <w:autoSpaceDE w:val="0"/>
        <w:autoSpaceDN w:val="0"/>
        <w:adjustRightInd w:val="0"/>
        <w:spacing w:after="0" w:line="240" w:lineRule="auto"/>
        <w:rPr>
          <w:rFonts w:ascii="Í”â˛" w:eastAsiaTheme="minorEastAsia" w:hAnsi="Í”â˛" w:cs="Í”â˛"/>
          <w:sz w:val="20"/>
          <w:szCs w:val="20"/>
          <w:lang w:val="en-GB"/>
        </w:rPr>
      </w:pPr>
      <w:r w:rsidRPr="00CF4181">
        <w:rPr>
          <w:rFonts w:ascii="Í”â˛" w:eastAsiaTheme="minorEastAsia" w:hAnsi="Í”â˛" w:cs="Í”â˛"/>
          <w:noProof/>
          <w:sz w:val="20"/>
          <w:szCs w:val="20"/>
          <w:lang w:val="en-GB"/>
        </w:rPr>
        <w:drawing>
          <wp:inline distT="0" distB="0" distL="0" distR="0" wp14:anchorId="38C97864" wp14:editId="47CE6E68">
            <wp:extent cx="5980430" cy="1279525"/>
            <wp:effectExtent l="0" t="0" r="127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pic:nvPicPr>
                  <pic:blipFill>
                    <a:blip r:embed="rId89"/>
                    <a:stretch>
                      <a:fillRect/>
                    </a:stretch>
                  </pic:blipFill>
                  <pic:spPr>
                    <a:xfrm>
                      <a:off x="0" y="0"/>
                      <a:ext cx="5980430" cy="1279525"/>
                    </a:xfrm>
                    <a:prstGeom prst="rect">
                      <a:avLst/>
                    </a:prstGeom>
                  </pic:spPr>
                </pic:pic>
              </a:graphicData>
            </a:graphic>
          </wp:inline>
        </w:drawing>
      </w:r>
    </w:p>
    <w:p w14:paraId="4C953A53" w14:textId="1B91D362" w:rsidR="00252178" w:rsidRDefault="00252178" w:rsidP="00252178">
      <w:pPr>
        <w:pStyle w:val="NumberedListNormal"/>
        <w:numPr>
          <w:ilvl w:val="0"/>
          <w:numId w:val="0"/>
        </w:numPr>
        <w:ind w:left="720" w:hanging="360"/>
      </w:pPr>
    </w:p>
    <w:p w14:paraId="44671877" w14:textId="42225A1B" w:rsidR="00252178" w:rsidRDefault="00252178" w:rsidP="00252178">
      <w:pPr>
        <w:pStyle w:val="NumberedListNormal"/>
        <w:numPr>
          <w:ilvl w:val="0"/>
          <w:numId w:val="0"/>
        </w:numPr>
        <w:ind w:left="720" w:hanging="360"/>
      </w:pPr>
    </w:p>
    <w:p w14:paraId="3B401EE7" w14:textId="7A76CDBE" w:rsidR="00835CB5" w:rsidRDefault="00835CB5" w:rsidP="00835CB5">
      <w:pPr>
        <w:pStyle w:val="Heading3"/>
      </w:pPr>
      <w:r>
        <w:t xml:space="preserve">Task </w:t>
      </w:r>
      <w:r>
        <w:t>5</w:t>
      </w:r>
      <w:r>
        <w:t>: O</w:t>
      </w:r>
      <w:r>
        <w:t>LT</w:t>
      </w:r>
      <w:r>
        <w:t xml:space="preserve"> Firmware Mismatch Alarm</w:t>
      </w:r>
    </w:p>
    <w:p w14:paraId="25EE6660" w14:textId="6F8375D4" w:rsidR="00835CB5" w:rsidRPr="00281F5A" w:rsidRDefault="00835CB5" w:rsidP="00835CB5">
      <w:pPr>
        <w:pStyle w:val="ListParagraph"/>
        <w:numPr>
          <w:ilvl w:val="0"/>
          <w:numId w:val="144"/>
        </w:numPr>
        <w:autoSpaceDE w:val="0"/>
        <w:autoSpaceDN w:val="0"/>
        <w:adjustRightInd w:val="0"/>
        <w:spacing w:after="0" w:line="240" w:lineRule="auto"/>
        <w:rPr>
          <w:rFonts w:ascii="Arial" w:eastAsiaTheme="minorEastAsia" w:hAnsi="Arial" w:cs="Arial"/>
          <w:sz w:val="20"/>
          <w:szCs w:val="20"/>
          <w:lang w:val="en-GB"/>
        </w:rPr>
      </w:pPr>
      <w:r w:rsidRPr="00281F5A">
        <w:rPr>
          <w:rFonts w:ascii="Í”â˛" w:eastAsiaTheme="minorEastAsia" w:hAnsi="Í”â˛" w:cs="Í”â˛"/>
          <w:lang w:val="en-GB"/>
        </w:rPr>
        <w:t>The O</w:t>
      </w:r>
      <w:r>
        <w:rPr>
          <w:rFonts w:ascii="Í”â˛" w:eastAsiaTheme="minorEastAsia" w:hAnsi="Í”â˛" w:cs="Í”â˛"/>
          <w:lang w:val="en-GB"/>
        </w:rPr>
        <w:t>LT</w:t>
      </w:r>
      <w:r w:rsidRPr="00281F5A">
        <w:rPr>
          <w:rFonts w:ascii="Í”â˛" w:eastAsiaTheme="minorEastAsia" w:hAnsi="Í”â˛" w:cs="Í”â˛"/>
          <w:lang w:val="en-GB"/>
        </w:rPr>
        <w:t xml:space="preserve"> </w:t>
      </w:r>
      <w:r w:rsidRPr="00281F5A">
        <w:rPr>
          <w:rFonts w:ascii="Arial" w:eastAsiaTheme="minorEastAsia" w:hAnsi="Arial" w:cs="Arial"/>
          <w:sz w:val="20"/>
          <w:szCs w:val="20"/>
          <w:lang w:val="en-GB"/>
        </w:rPr>
        <w:t xml:space="preserve">firmware mismatch alarm occurs when the </w:t>
      </w:r>
      <w:r>
        <w:rPr>
          <w:rFonts w:ascii="Arial" w:eastAsiaTheme="minorEastAsia" w:hAnsi="Arial" w:cs="Arial"/>
          <w:sz w:val="20"/>
          <w:szCs w:val="20"/>
          <w:lang w:val="en-GB"/>
        </w:rPr>
        <w:t>OLT</w:t>
      </w:r>
      <w:r w:rsidRPr="00281F5A">
        <w:rPr>
          <w:rFonts w:ascii="Arial" w:eastAsiaTheme="minorEastAsia" w:hAnsi="Arial" w:cs="Arial"/>
          <w:sz w:val="20"/>
          <w:szCs w:val="20"/>
          <w:lang w:val="en-GB"/>
        </w:rPr>
        <w:t>’s running firmware version does not match the expected firmware version</w:t>
      </w:r>
      <w:r w:rsidR="00AF6F8B">
        <w:rPr>
          <w:rFonts w:ascii="Arial" w:eastAsiaTheme="minorEastAsia" w:hAnsi="Arial" w:cs="Arial"/>
          <w:sz w:val="20"/>
          <w:szCs w:val="20"/>
          <w:lang w:val="en-GB"/>
        </w:rPr>
        <w:t xml:space="preserve"> for the SAOS 10 release that is running on the OLT hosting device. </w:t>
      </w:r>
      <w:r w:rsidRPr="00281F5A">
        <w:rPr>
          <w:rFonts w:ascii="Arial" w:eastAsiaTheme="minorEastAsia" w:hAnsi="Arial" w:cs="Arial"/>
          <w:sz w:val="20"/>
          <w:szCs w:val="20"/>
          <w:lang w:val="en-GB"/>
        </w:rPr>
        <w:t>The alarm is cleared when the O</w:t>
      </w:r>
      <w:r w:rsidR="00AF6F8B">
        <w:rPr>
          <w:rFonts w:ascii="Arial" w:eastAsiaTheme="minorEastAsia" w:hAnsi="Arial" w:cs="Arial"/>
          <w:sz w:val="20"/>
          <w:szCs w:val="20"/>
          <w:lang w:val="en-GB"/>
        </w:rPr>
        <w:t>LT</w:t>
      </w:r>
      <w:r w:rsidRPr="00281F5A">
        <w:rPr>
          <w:rFonts w:ascii="Arial" w:eastAsiaTheme="minorEastAsia" w:hAnsi="Arial" w:cs="Arial"/>
          <w:sz w:val="20"/>
          <w:szCs w:val="20"/>
          <w:lang w:val="en-GB"/>
        </w:rPr>
        <w:t>’s running firmware version matches the expected firmware version.</w:t>
      </w:r>
    </w:p>
    <w:p w14:paraId="6093F59E" w14:textId="661B880A" w:rsidR="00835CB5" w:rsidRPr="00281F5A" w:rsidRDefault="00835CB5" w:rsidP="00835CB5">
      <w:pPr>
        <w:autoSpaceDE w:val="0"/>
        <w:autoSpaceDN w:val="0"/>
        <w:adjustRightInd w:val="0"/>
        <w:spacing w:after="0" w:line="240" w:lineRule="auto"/>
        <w:rPr>
          <w:rFonts w:ascii="Arial" w:eastAsiaTheme="minorEastAsia" w:hAnsi="Arial" w:cs="Arial"/>
          <w:sz w:val="20"/>
          <w:szCs w:val="20"/>
          <w:lang w:val="en-GB"/>
        </w:rPr>
      </w:pPr>
      <w:r w:rsidRPr="00281F5A">
        <w:rPr>
          <w:rFonts w:ascii="Arial" w:eastAsiaTheme="minorEastAsia" w:hAnsi="Arial" w:cs="Arial"/>
          <w:sz w:val="20"/>
          <w:szCs w:val="20"/>
          <w:lang w:val="en-GB"/>
        </w:rPr>
        <w:t>.</w:t>
      </w:r>
    </w:p>
    <w:p w14:paraId="2742A7B6" w14:textId="77777777" w:rsidR="00835CB5" w:rsidRDefault="00835CB5" w:rsidP="00835CB5">
      <w:pPr>
        <w:autoSpaceDE w:val="0"/>
        <w:autoSpaceDN w:val="0"/>
        <w:adjustRightInd w:val="0"/>
        <w:spacing w:after="0" w:line="240" w:lineRule="auto"/>
        <w:rPr>
          <w:rFonts w:ascii="Í”â˛" w:eastAsiaTheme="minorEastAsia" w:hAnsi="Í”â˛" w:cs="Í”â˛"/>
          <w:sz w:val="20"/>
          <w:szCs w:val="20"/>
          <w:lang w:val="en-GB"/>
        </w:rPr>
      </w:pPr>
    </w:p>
    <w:p w14:paraId="3AE7A596" w14:textId="63C834EC" w:rsidR="00252178" w:rsidRDefault="00252178" w:rsidP="00252178">
      <w:pPr>
        <w:pStyle w:val="NumberedListNormal"/>
        <w:numPr>
          <w:ilvl w:val="0"/>
          <w:numId w:val="0"/>
        </w:numPr>
        <w:ind w:left="720" w:hanging="360"/>
      </w:pPr>
    </w:p>
    <w:p w14:paraId="493ECE82" w14:textId="7D213BD8" w:rsidR="00AF6F8B" w:rsidRDefault="00AF6F8B" w:rsidP="00AF6F8B">
      <w:pPr>
        <w:pStyle w:val="Heading3"/>
      </w:pPr>
      <w:r>
        <w:t xml:space="preserve">Task </w:t>
      </w:r>
      <w:r w:rsidR="00D41B30">
        <w:t>6</w:t>
      </w:r>
      <w:r>
        <w:t>: O</w:t>
      </w:r>
      <w:r w:rsidR="00D41B30">
        <w:t>LT</w:t>
      </w:r>
      <w:r>
        <w:t xml:space="preserve"> </w:t>
      </w:r>
      <w:r w:rsidR="00D41B30">
        <w:t>Unreachable</w:t>
      </w:r>
    </w:p>
    <w:p w14:paraId="09853A21" w14:textId="3A41679E" w:rsidR="00AF6F8B" w:rsidRPr="00281F5A" w:rsidRDefault="00AF6F8B" w:rsidP="00AF6F8B">
      <w:pPr>
        <w:pStyle w:val="ListParagraph"/>
        <w:numPr>
          <w:ilvl w:val="0"/>
          <w:numId w:val="144"/>
        </w:numPr>
        <w:autoSpaceDE w:val="0"/>
        <w:autoSpaceDN w:val="0"/>
        <w:adjustRightInd w:val="0"/>
        <w:spacing w:after="0" w:line="240" w:lineRule="auto"/>
        <w:rPr>
          <w:rFonts w:ascii="Arial" w:eastAsiaTheme="minorEastAsia" w:hAnsi="Arial" w:cs="Arial"/>
          <w:sz w:val="20"/>
          <w:szCs w:val="20"/>
          <w:lang w:val="en-GB"/>
        </w:rPr>
      </w:pPr>
      <w:r w:rsidRPr="00281F5A">
        <w:rPr>
          <w:rFonts w:ascii="Í”â˛" w:eastAsiaTheme="minorEastAsia" w:hAnsi="Í”â˛" w:cs="Í”â˛"/>
          <w:lang w:val="en-GB"/>
        </w:rPr>
        <w:t xml:space="preserve">The </w:t>
      </w:r>
      <w:r w:rsidR="002B0CC2">
        <w:rPr>
          <w:rFonts w:ascii="Í”â˛" w:eastAsiaTheme="minorEastAsia" w:hAnsi="Í”â˛" w:cs="Í”â˛"/>
          <w:lang w:val="en-GB"/>
        </w:rPr>
        <w:t>alarm is raised when</w:t>
      </w:r>
      <w:r w:rsidR="006A5B62">
        <w:rPr>
          <w:rFonts w:ascii="Í”â˛" w:eastAsiaTheme="minorEastAsia" w:hAnsi="Í”â˛" w:cs="Í”â˛"/>
          <w:lang w:val="en-GB"/>
        </w:rPr>
        <w:t xml:space="preserve"> the PON controller canno</w:t>
      </w:r>
      <w:r w:rsidR="00486D40">
        <w:rPr>
          <w:rFonts w:ascii="Í”â˛" w:eastAsiaTheme="minorEastAsia" w:hAnsi="Í”â˛" w:cs="Í”â˛"/>
          <w:lang w:val="en-GB"/>
        </w:rPr>
        <w:t>t</w:t>
      </w:r>
      <w:r w:rsidR="006A5B62">
        <w:rPr>
          <w:rFonts w:ascii="Í”â˛" w:eastAsiaTheme="minorEastAsia" w:hAnsi="Í”â˛" w:cs="Í”â˛"/>
          <w:lang w:val="en-GB"/>
        </w:rPr>
        <w:t xml:space="preserve"> communicate with an OLT that has been defined </w:t>
      </w:r>
      <w:r w:rsidR="00486D40">
        <w:rPr>
          <w:rFonts w:ascii="Í”â˛" w:eastAsiaTheme="minorEastAsia" w:hAnsi="Í”â˛" w:cs="Í”â˛"/>
          <w:lang w:val="en-GB"/>
        </w:rPr>
        <w:t>in the PON controller.</w:t>
      </w:r>
      <w:r w:rsidR="00510576">
        <w:rPr>
          <w:rFonts w:ascii="Í”â˛" w:eastAsiaTheme="minorEastAsia" w:hAnsi="Í”â˛" w:cs="Í”â˛"/>
          <w:lang w:val="en-GB"/>
        </w:rPr>
        <w:t xml:space="preserve"> </w:t>
      </w:r>
      <w:r w:rsidR="005C1222">
        <w:rPr>
          <w:rFonts w:ascii="Í”â˛" w:eastAsiaTheme="minorEastAsia" w:hAnsi="Í”â˛" w:cs="Í”â˛"/>
          <w:lang w:val="en-GB"/>
        </w:rPr>
        <w:t xml:space="preserve">This alarm could </w:t>
      </w:r>
      <w:r w:rsidR="001509E6">
        <w:rPr>
          <w:rFonts w:ascii="Í”â˛" w:eastAsiaTheme="minorEastAsia" w:hAnsi="Í”â˛" w:cs="Í”â˛"/>
          <w:lang w:val="en-GB"/>
        </w:rPr>
        <w:t>indicate a failure in the PON management</w:t>
      </w:r>
      <w:r w:rsidR="00D35A5C">
        <w:rPr>
          <w:rFonts w:ascii="Í”â˛" w:eastAsiaTheme="minorEastAsia" w:hAnsi="Í”â˛" w:cs="Í”â˛"/>
          <w:lang w:val="en-GB"/>
        </w:rPr>
        <w:t xml:space="preserve"> </w:t>
      </w:r>
      <w:r w:rsidR="009351CE">
        <w:rPr>
          <w:rFonts w:ascii="Í”â˛" w:eastAsiaTheme="minorEastAsia" w:hAnsi="Í”â˛" w:cs="Í”â˛"/>
          <w:lang w:val="en-GB"/>
        </w:rPr>
        <w:t>infrastructure</w:t>
      </w:r>
      <w:r w:rsidR="00D35A5C">
        <w:rPr>
          <w:rFonts w:ascii="Í”â˛" w:eastAsiaTheme="minorEastAsia" w:hAnsi="Í”â˛" w:cs="Í”â˛"/>
          <w:lang w:val="en-GB"/>
        </w:rPr>
        <w:t xml:space="preserve"> </w:t>
      </w:r>
      <w:r w:rsidR="009351CE">
        <w:rPr>
          <w:rFonts w:ascii="Í”â˛" w:eastAsiaTheme="minorEastAsia" w:hAnsi="Í”â˛" w:cs="Í”â˛"/>
          <w:lang w:val="en-GB"/>
        </w:rPr>
        <w:t xml:space="preserve">such as </w:t>
      </w:r>
      <w:r w:rsidR="00686C28">
        <w:rPr>
          <w:rFonts w:ascii="Í”â˛" w:eastAsiaTheme="minorEastAsia" w:hAnsi="Í”â˛" w:cs="Í”â˛"/>
          <w:lang w:val="en-GB"/>
        </w:rPr>
        <w:t xml:space="preserve">if </w:t>
      </w:r>
      <w:r w:rsidR="006731CD">
        <w:rPr>
          <w:rFonts w:ascii="Í”â˛" w:eastAsiaTheme="minorEastAsia" w:hAnsi="Í”â˛" w:cs="Í”â˛"/>
          <w:lang w:val="en-GB"/>
        </w:rPr>
        <w:t>a</w:t>
      </w:r>
      <w:r w:rsidR="00686C28">
        <w:rPr>
          <w:rFonts w:ascii="Í”â˛" w:eastAsiaTheme="minorEastAsia" w:hAnsi="Í”â˛" w:cs="Í”â˛"/>
          <w:lang w:val="en-GB"/>
        </w:rPr>
        <w:t xml:space="preserve"> component</w:t>
      </w:r>
      <w:r w:rsidR="006731CD">
        <w:rPr>
          <w:rFonts w:ascii="Í”â˛" w:eastAsiaTheme="minorEastAsia" w:hAnsi="Í”â˛" w:cs="Í”â˛"/>
          <w:lang w:val="en-GB"/>
        </w:rPr>
        <w:t xml:space="preserve"> </w:t>
      </w:r>
      <w:r w:rsidR="007C7EB1">
        <w:rPr>
          <w:rFonts w:ascii="Í”â˛" w:eastAsiaTheme="minorEastAsia" w:hAnsi="Í”â˛" w:cs="Í”â˛"/>
          <w:lang w:val="en-GB"/>
        </w:rPr>
        <w:t>(</w:t>
      </w:r>
      <w:r w:rsidR="006731CD">
        <w:rPr>
          <w:rFonts w:ascii="Í”â˛" w:eastAsiaTheme="minorEastAsia" w:hAnsi="Í”â˛" w:cs="Í”â˛"/>
          <w:lang w:val="en-GB"/>
        </w:rPr>
        <w:t>VLAN</w:t>
      </w:r>
      <w:r w:rsidR="008A2368">
        <w:rPr>
          <w:rFonts w:ascii="Í”â˛" w:eastAsiaTheme="minorEastAsia" w:hAnsi="Í”â˛" w:cs="Í”â˛"/>
          <w:lang w:val="en-GB"/>
        </w:rPr>
        <w:t>, Type value, FD, FP e</w:t>
      </w:r>
      <w:r w:rsidR="007C7EB1">
        <w:rPr>
          <w:rFonts w:ascii="Í”â˛" w:eastAsiaTheme="minorEastAsia" w:hAnsi="Í”â˛" w:cs="Í”â˛"/>
          <w:lang w:val="en-GB"/>
        </w:rPr>
        <w:t>tc.)</w:t>
      </w:r>
      <w:r w:rsidR="00686C28">
        <w:rPr>
          <w:rFonts w:ascii="Í”â˛" w:eastAsiaTheme="minorEastAsia" w:hAnsi="Í”â˛" w:cs="Í”â˛"/>
          <w:lang w:val="en-GB"/>
        </w:rPr>
        <w:t xml:space="preserve"> of the management network </w:t>
      </w:r>
      <w:r w:rsidR="009351CE">
        <w:rPr>
          <w:rFonts w:ascii="Í”â˛" w:eastAsiaTheme="minorEastAsia" w:hAnsi="Í”â˛" w:cs="Í”â˛"/>
          <w:lang w:val="en-GB"/>
        </w:rPr>
        <w:t>were incorrectly</w:t>
      </w:r>
      <w:r w:rsidR="00686C28">
        <w:rPr>
          <w:rFonts w:ascii="Í”â˛" w:eastAsiaTheme="minorEastAsia" w:hAnsi="Í”â˛" w:cs="Í”â˛"/>
          <w:lang w:val="en-GB"/>
        </w:rPr>
        <w:t xml:space="preserve"> modified or removed.</w:t>
      </w:r>
      <w:r w:rsidR="007C7EB1">
        <w:rPr>
          <w:rFonts w:ascii="Í”â˛" w:eastAsiaTheme="minorEastAsia" w:hAnsi="Í”â˛" w:cs="Í”â˛"/>
          <w:lang w:val="en-GB"/>
        </w:rPr>
        <w:t xml:space="preserve"> This could also occur If priority values for the </w:t>
      </w:r>
      <w:proofErr w:type="spellStart"/>
      <w:r w:rsidR="001160EB">
        <w:rPr>
          <w:rFonts w:ascii="Í”â˛" w:eastAsiaTheme="minorEastAsia" w:hAnsi="Í”â˛" w:cs="Í”â˛"/>
          <w:lang w:val="en-GB"/>
        </w:rPr>
        <w:t>PON</w:t>
      </w:r>
      <w:r w:rsidR="007C7EB1">
        <w:rPr>
          <w:rFonts w:ascii="Í”â˛" w:eastAsiaTheme="minorEastAsia" w:hAnsi="Í”â˛" w:cs="Í”â˛"/>
          <w:lang w:val="en-GB"/>
        </w:rPr>
        <w:t>management</w:t>
      </w:r>
      <w:proofErr w:type="spellEnd"/>
      <w:r w:rsidR="007C7EB1">
        <w:rPr>
          <w:rFonts w:ascii="Í”â˛" w:eastAsiaTheme="minorEastAsia" w:hAnsi="Í”â˛" w:cs="Í”â˛"/>
          <w:lang w:val="en-GB"/>
        </w:rPr>
        <w:t xml:space="preserve"> traffic </w:t>
      </w:r>
      <w:r w:rsidR="001F0110">
        <w:rPr>
          <w:rFonts w:ascii="Í”â˛" w:eastAsiaTheme="minorEastAsia" w:hAnsi="Í”â˛" w:cs="Í”â˛"/>
          <w:lang w:val="en-GB"/>
        </w:rPr>
        <w:t xml:space="preserve">were not set high enough and there was traffic congestion experienced in the network. </w:t>
      </w:r>
    </w:p>
    <w:p w14:paraId="5713C2DA" w14:textId="77777777" w:rsidR="00AF6F8B" w:rsidRDefault="00AF6F8B" w:rsidP="00AF6F8B">
      <w:pPr>
        <w:autoSpaceDE w:val="0"/>
        <w:autoSpaceDN w:val="0"/>
        <w:adjustRightInd w:val="0"/>
        <w:spacing w:after="0" w:line="240" w:lineRule="auto"/>
        <w:rPr>
          <w:rFonts w:ascii="Arial" w:eastAsiaTheme="minorEastAsia" w:hAnsi="Arial" w:cs="Arial"/>
          <w:b/>
          <w:bCs/>
          <w:sz w:val="20"/>
          <w:szCs w:val="20"/>
          <w:lang w:val="en-GB"/>
        </w:rPr>
      </w:pPr>
    </w:p>
    <w:p w14:paraId="7603BACF" w14:textId="7A370CE8" w:rsidR="00E25360" w:rsidRDefault="00E25360" w:rsidP="00E25360">
      <w:pPr>
        <w:pStyle w:val="Heading3"/>
      </w:pPr>
      <w:r>
        <w:t xml:space="preserve">Task </w:t>
      </w:r>
      <w:r>
        <w:t>7</w:t>
      </w:r>
      <w:r>
        <w:t xml:space="preserve">: OLT </w:t>
      </w:r>
      <w:r>
        <w:t>RX LOS</w:t>
      </w:r>
    </w:p>
    <w:p w14:paraId="748585C3" w14:textId="6C4E9C2A" w:rsidR="0053183F" w:rsidRPr="0053183F" w:rsidRDefault="00E25360" w:rsidP="00E25360">
      <w:pPr>
        <w:pStyle w:val="ListParagraph"/>
        <w:numPr>
          <w:ilvl w:val="0"/>
          <w:numId w:val="144"/>
        </w:numPr>
        <w:autoSpaceDE w:val="0"/>
        <w:autoSpaceDN w:val="0"/>
        <w:adjustRightInd w:val="0"/>
        <w:spacing w:after="0" w:line="240" w:lineRule="auto"/>
        <w:rPr>
          <w:rFonts w:ascii="Arial" w:eastAsiaTheme="minorEastAsia" w:hAnsi="Arial" w:cs="Arial"/>
          <w:sz w:val="20"/>
          <w:szCs w:val="20"/>
          <w:lang w:val="en-GB"/>
        </w:rPr>
      </w:pPr>
      <w:r w:rsidRPr="00281F5A">
        <w:rPr>
          <w:rFonts w:ascii="Í”â˛" w:eastAsiaTheme="minorEastAsia" w:hAnsi="Í”â˛" w:cs="Í”â˛"/>
          <w:lang w:val="en-GB"/>
        </w:rPr>
        <w:t xml:space="preserve">The </w:t>
      </w:r>
      <w:r>
        <w:rPr>
          <w:rFonts w:ascii="Í”â˛" w:eastAsiaTheme="minorEastAsia" w:hAnsi="Í”â˛" w:cs="Í”â˛"/>
          <w:lang w:val="en-GB"/>
        </w:rPr>
        <w:t>alarm is raised when</w:t>
      </w:r>
      <w:r w:rsidR="001E6FEB">
        <w:rPr>
          <w:rFonts w:ascii="Í”â˛" w:eastAsiaTheme="minorEastAsia" w:hAnsi="Í”â˛" w:cs="Í”â˛"/>
          <w:lang w:val="en-GB"/>
        </w:rPr>
        <w:t xml:space="preserve"> the </w:t>
      </w:r>
      <w:r w:rsidR="005A057F">
        <w:rPr>
          <w:rFonts w:ascii="Í”â˛" w:eastAsiaTheme="minorEastAsia" w:hAnsi="Í”â˛" w:cs="Í”â˛"/>
          <w:lang w:val="en-GB"/>
        </w:rPr>
        <w:t>optical signal to an OLT is either below the minimu</w:t>
      </w:r>
      <w:r w:rsidR="00510576">
        <w:rPr>
          <w:rFonts w:ascii="Í”â˛" w:eastAsiaTheme="minorEastAsia" w:hAnsi="Í”â˛" w:cs="Í”â˛"/>
          <w:lang w:val="en-GB"/>
        </w:rPr>
        <w:t>m</w:t>
      </w:r>
      <w:r w:rsidR="005A057F">
        <w:rPr>
          <w:rFonts w:ascii="Í”â˛" w:eastAsiaTheme="minorEastAsia" w:hAnsi="Í”â˛" w:cs="Í”â˛"/>
          <w:lang w:val="en-GB"/>
        </w:rPr>
        <w:t xml:space="preserve"> RX threshold or above the RX overload value</w:t>
      </w:r>
      <w:r w:rsidR="00E57D7F">
        <w:rPr>
          <w:rFonts w:ascii="Í”â˛" w:eastAsiaTheme="minorEastAsia" w:hAnsi="Í”â˛" w:cs="Í”â˛"/>
          <w:lang w:val="en-GB"/>
        </w:rPr>
        <w:t xml:space="preserve"> for </w:t>
      </w:r>
      <w:r w:rsidR="009333E4">
        <w:rPr>
          <w:rFonts w:ascii="Í”â˛" w:eastAsiaTheme="minorEastAsia" w:hAnsi="Í”â˛" w:cs="Í”â˛"/>
          <w:lang w:val="en-GB"/>
        </w:rPr>
        <w:t xml:space="preserve">the </w:t>
      </w:r>
      <w:r w:rsidR="00C03180">
        <w:rPr>
          <w:rFonts w:ascii="Í”â˛" w:eastAsiaTheme="minorEastAsia" w:hAnsi="Í”â˛" w:cs="Í”â˛"/>
          <w:lang w:val="en-GB"/>
        </w:rPr>
        <w:t>OLT.</w:t>
      </w:r>
      <w:r w:rsidR="001D4849">
        <w:rPr>
          <w:rFonts w:ascii="Í”â˛" w:eastAsiaTheme="minorEastAsia" w:hAnsi="Í”â˛" w:cs="Í”â˛"/>
          <w:lang w:val="en-GB"/>
        </w:rPr>
        <w:t xml:space="preserve"> </w:t>
      </w:r>
    </w:p>
    <w:p w14:paraId="078B8910" w14:textId="77777777" w:rsidR="0053183F" w:rsidRPr="0053183F" w:rsidRDefault="001D4849" w:rsidP="0053183F">
      <w:pPr>
        <w:pStyle w:val="ListParagraph"/>
        <w:numPr>
          <w:ilvl w:val="1"/>
          <w:numId w:val="144"/>
        </w:numPr>
        <w:autoSpaceDE w:val="0"/>
        <w:autoSpaceDN w:val="0"/>
        <w:adjustRightInd w:val="0"/>
        <w:spacing w:after="0" w:line="240" w:lineRule="auto"/>
        <w:rPr>
          <w:rFonts w:ascii="Arial" w:eastAsiaTheme="minorEastAsia" w:hAnsi="Arial" w:cs="Arial"/>
          <w:sz w:val="20"/>
          <w:szCs w:val="20"/>
          <w:lang w:val="en-GB"/>
        </w:rPr>
      </w:pPr>
      <w:r>
        <w:t xml:space="preserve">The OLT has a 32dB optical budget with FEC enabled. </w:t>
      </w:r>
    </w:p>
    <w:p w14:paraId="53AD3DAF" w14:textId="77777777" w:rsidR="0053183F" w:rsidRPr="0053183F" w:rsidRDefault="001D4849" w:rsidP="0053183F">
      <w:pPr>
        <w:pStyle w:val="ListParagraph"/>
        <w:numPr>
          <w:ilvl w:val="1"/>
          <w:numId w:val="144"/>
        </w:numPr>
        <w:autoSpaceDE w:val="0"/>
        <w:autoSpaceDN w:val="0"/>
        <w:adjustRightInd w:val="0"/>
        <w:spacing w:after="0" w:line="240" w:lineRule="auto"/>
        <w:rPr>
          <w:rFonts w:ascii="Arial" w:eastAsiaTheme="minorEastAsia" w:hAnsi="Arial" w:cs="Arial"/>
          <w:sz w:val="20"/>
          <w:szCs w:val="20"/>
          <w:lang w:val="en-GB"/>
        </w:rPr>
      </w:pPr>
      <w:r>
        <w:t xml:space="preserve">The OLT launches at +4dBm and both the OLT and ONUs receive at -28dBm. </w:t>
      </w:r>
    </w:p>
    <w:p w14:paraId="22428A4D" w14:textId="5C2A932D" w:rsidR="00252178" w:rsidRPr="00F4273D" w:rsidRDefault="001D4849" w:rsidP="00F4273D">
      <w:pPr>
        <w:pStyle w:val="ListParagraph"/>
        <w:numPr>
          <w:ilvl w:val="1"/>
          <w:numId w:val="144"/>
        </w:numPr>
        <w:autoSpaceDE w:val="0"/>
        <w:autoSpaceDN w:val="0"/>
        <w:adjustRightInd w:val="0"/>
        <w:spacing w:after="0" w:line="240" w:lineRule="auto"/>
        <w:rPr>
          <w:rFonts w:ascii="Arial" w:eastAsiaTheme="minorEastAsia" w:hAnsi="Arial" w:cs="Arial"/>
          <w:sz w:val="20"/>
          <w:szCs w:val="20"/>
          <w:lang w:val="en-GB"/>
        </w:rPr>
      </w:pPr>
      <w:r>
        <w:t xml:space="preserve">FEC adds +5 dB of sensitivity to the receiver (-23dBm without FEC, -28dBm with FEC). </w:t>
      </w:r>
      <w:r w:rsidR="005A057F">
        <w:rPr>
          <w:rFonts w:ascii="Í”â˛" w:eastAsiaTheme="minorEastAsia" w:hAnsi="Í”â˛" w:cs="Í”â˛"/>
          <w:lang w:val="en-GB"/>
        </w:rPr>
        <w:t xml:space="preserve"> </w:t>
      </w:r>
    </w:p>
    <w:p w14:paraId="685D1F67" w14:textId="77777777" w:rsidR="00F4273D" w:rsidRPr="00F4273D" w:rsidRDefault="00F4273D" w:rsidP="00F4273D">
      <w:pPr>
        <w:pStyle w:val="ListParagraph"/>
        <w:numPr>
          <w:ilvl w:val="1"/>
          <w:numId w:val="144"/>
        </w:numPr>
        <w:autoSpaceDE w:val="0"/>
        <w:autoSpaceDN w:val="0"/>
        <w:adjustRightInd w:val="0"/>
        <w:spacing w:after="0" w:line="240" w:lineRule="auto"/>
        <w:rPr>
          <w:rFonts w:ascii="Arial" w:eastAsiaTheme="minorEastAsia" w:hAnsi="Arial" w:cs="Arial"/>
          <w:sz w:val="20"/>
          <w:szCs w:val="20"/>
          <w:lang w:val="en-GB"/>
        </w:rPr>
      </w:pPr>
    </w:p>
    <w:p w14:paraId="0CCEFA44" w14:textId="578AAE80" w:rsidR="00252178" w:rsidRDefault="00252178" w:rsidP="00252178">
      <w:pPr>
        <w:pStyle w:val="NumberedListNormal"/>
        <w:numPr>
          <w:ilvl w:val="0"/>
          <w:numId w:val="0"/>
        </w:numPr>
        <w:ind w:left="720" w:hanging="360"/>
      </w:pPr>
    </w:p>
    <w:p w14:paraId="7E55368B" w14:textId="261A6EBB" w:rsidR="00F4273D" w:rsidRDefault="00F4273D" w:rsidP="00252178">
      <w:pPr>
        <w:pStyle w:val="NumberedListNormal"/>
        <w:numPr>
          <w:ilvl w:val="0"/>
          <w:numId w:val="0"/>
        </w:numPr>
        <w:ind w:left="720" w:hanging="360"/>
      </w:pPr>
    </w:p>
    <w:p w14:paraId="5F16B5B4" w14:textId="054595F5" w:rsidR="00F4273D" w:rsidRDefault="00F4273D" w:rsidP="00252178">
      <w:pPr>
        <w:pStyle w:val="NumberedListNormal"/>
        <w:numPr>
          <w:ilvl w:val="0"/>
          <w:numId w:val="0"/>
        </w:numPr>
        <w:ind w:left="720" w:hanging="360"/>
      </w:pPr>
    </w:p>
    <w:p w14:paraId="59968A21" w14:textId="7F3E01AE" w:rsidR="00F4273D" w:rsidRDefault="00F4273D" w:rsidP="00252178">
      <w:pPr>
        <w:pStyle w:val="NumberedListNormal"/>
        <w:numPr>
          <w:ilvl w:val="0"/>
          <w:numId w:val="0"/>
        </w:numPr>
        <w:ind w:left="720" w:hanging="360"/>
      </w:pPr>
    </w:p>
    <w:p w14:paraId="08D36D6B" w14:textId="3219696E" w:rsidR="00F4273D" w:rsidRDefault="00F4273D" w:rsidP="00252178">
      <w:pPr>
        <w:pStyle w:val="NumberedListNormal"/>
        <w:numPr>
          <w:ilvl w:val="0"/>
          <w:numId w:val="0"/>
        </w:numPr>
        <w:ind w:left="720" w:hanging="360"/>
      </w:pPr>
    </w:p>
    <w:p w14:paraId="13EE6659" w14:textId="3BD91F73" w:rsidR="00F4273D" w:rsidRDefault="00F4273D" w:rsidP="00252178">
      <w:pPr>
        <w:pStyle w:val="NumberedListNormal"/>
        <w:numPr>
          <w:ilvl w:val="0"/>
          <w:numId w:val="0"/>
        </w:numPr>
        <w:ind w:left="720" w:hanging="360"/>
      </w:pPr>
    </w:p>
    <w:p w14:paraId="139864AF" w14:textId="585B423F" w:rsidR="00F4273D" w:rsidRDefault="00F4273D" w:rsidP="00252178">
      <w:pPr>
        <w:pStyle w:val="NumberedListNormal"/>
        <w:numPr>
          <w:ilvl w:val="0"/>
          <w:numId w:val="0"/>
        </w:numPr>
        <w:ind w:left="720" w:hanging="360"/>
      </w:pPr>
    </w:p>
    <w:p w14:paraId="40095F53" w14:textId="429AD755" w:rsidR="00F4273D" w:rsidRDefault="00F4273D" w:rsidP="00252178">
      <w:pPr>
        <w:pStyle w:val="NumberedListNormal"/>
        <w:numPr>
          <w:ilvl w:val="0"/>
          <w:numId w:val="0"/>
        </w:numPr>
        <w:ind w:left="720" w:hanging="360"/>
      </w:pPr>
    </w:p>
    <w:p w14:paraId="4943AC19" w14:textId="442E1B37" w:rsidR="00F4273D" w:rsidRDefault="00F4273D" w:rsidP="00252178">
      <w:pPr>
        <w:pStyle w:val="NumberedListNormal"/>
        <w:numPr>
          <w:ilvl w:val="0"/>
          <w:numId w:val="0"/>
        </w:numPr>
        <w:ind w:left="720" w:hanging="360"/>
      </w:pPr>
    </w:p>
    <w:p w14:paraId="37D6E88B" w14:textId="4AA3F4FC" w:rsidR="00F4273D" w:rsidRDefault="00F4273D" w:rsidP="00252178">
      <w:pPr>
        <w:pStyle w:val="NumberedListNormal"/>
        <w:numPr>
          <w:ilvl w:val="0"/>
          <w:numId w:val="0"/>
        </w:numPr>
        <w:ind w:left="720" w:hanging="360"/>
      </w:pPr>
    </w:p>
    <w:p w14:paraId="0EFA553F" w14:textId="34A5025E" w:rsidR="00F4273D" w:rsidRDefault="00F4273D" w:rsidP="00252178">
      <w:pPr>
        <w:pStyle w:val="NumberedListNormal"/>
        <w:numPr>
          <w:ilvl w:val="0"/>
          <w:numId w:val="0"/>
        </w:numPr>
        <w:ind w:left="720" w:hanging="360"/>
      </w:pPr>
    </w:p>
    <w:p w14:paraId="395897A1" w14:textId="16BDE045" w:rsidR="00F4273D" w:rsidRDefault="00F4273D" w:rsidP="00252178">
      <w:pPr>
        <w:pStyle w:val="NumberedListNormal"/>
        <w:numPr>
          <w:ilvl w:val="0"/>
          <w:numId w:val="0"/>
        </w:numPr>
        <w:ind w:left="720" w:hanging="360"/>
      </w:pPr>
    </w:p>
    <w:p w14:paraId="0D51764F" w14:textId="093473DE" w:rsidR="00F4273D" w:rsidRDefault="00F4273D" w:rsidP="00252178">
      <w:pPr>
        <w:pStyle w:val="NumberedListNormal"/>
        <w:numPr>
          <w:ilvl w:val="0"/>
          <w:numId w:val="0"/>
        </w:numPr>
        <w:ind w:left="720" w:hanging="360"/>
      </w:pPr>
    </w:p>
    <w:p w14:paraId="3C4DC3D8" w14:textId="0E5F1827" w:rsidR="00F4273D" w:rsidRDefault="00F4273D" w:rsidP="00252178">
      <w:pPr>
        <w:pStyle w:val="NumberedListNormal"/>
        <w:numPr>
          <w:ilvl w:val="0"/>
          <w:numId w:val="0"/>
        </w:numPr>
        <w:ind w:left="720" w:hanging="360"/>
      </w:pPr>
    </w:p>
    <w:p w14:paraId="712E4C1C" w14:textId="182AB401" w:rsidR="00F4273D" w:rsidRDefault="00F4273D" w:rsidP="00252178">
      <w:pPr>
        <w:pStyle w:val="NumberedListNormal"/>
        <w:numPr>
          <w:ilvl w:val="0"/>
          <w:numId w:val="0"/>
        </w:numPr>
        <w:ind w:left="720" w:hanging="360"/>
      </w:pPr>
    </w:p>
    <w:p w14:paraId="39483825" w14:textId="229EBC9C" w:rsidR="00F4273D" w:rsidRDefault="00F4273D" w:rsidP="00252178">
      <w:pPr>
        <w:pStyle w:val="NumberedListNormal"/>
        <w:numPr>
          <w:ilvl w:val="0"/>
          <w:numId w:val="0"/>
        </w:numPr>
        <w:ind w:left="720" w:hanging="360"/>
      </w:pPr>
    </w:p>
    <w:p w14:paraId="3EB665FE" w14:textId="76739963" w:rsidR="00F4273D" w:rsidRDefault="00F4273D" w:rsidP="00252178">
      <w:pPr>
        <w:pStyle w:val="NumberedListNormal"/>
        <w:numPr>
          <w:ilvl w:val="0"/>
          <w:numId w:val="0"/>
        </w:numPr>
        <w:ind w:left="720" w:hanging="360"/>
      </w:pPr>
    </w:p>
    <w:p w14:paraId="4BD05C2E" w14:textId="136D3C3C" w:rsidR="00F4273D" w:rsidRDefault="00F4273D" w:rsidP="00252178">
      <w:pPr>
        <w:pStyle w:val="NumberedListNormal"/>
        <w:numPr>
          <w:ilvl w:val="0"/>
          <w:numId w:val="0"/>
        </w:numPr>
        <w:ind w:left="720" w:hanging="360"/>
      </w:pPr>
    </w:p>
    <w:p w14:paraId="60AC965F" w14:textId="5811ACC7" w:rsidR="00F4273D" w:rsidRDefault="00F4273D" w:rsidP="00252178">
      <w:pPr>
        <w:pStyle w:val="NumberedListNormal"/>
        <w:numPr>
          <w:ilvl w:val="0"/>
          <w:numId w:val="0"/>
        </w:numPr>
        <w:ind w:left="720" w:hanging="360"/>
      </w:pPr>
    </w:p>
    <w:p w14:paraId="391E2835" w14:textId="54F951E5" w:rsidR="00F4273D" w:rsidRDefault="00F4273D" w:rsidP="00252178">
      <w:pPr>
        <w:pStyle w:val="NumberedListNormal"/>
        <w:numPr>
          <w:ilvl w:val="0"/>
          <w:numId w:val="0"/>
        </w:numPr>
        <w:ind w:left="720" w:hanging="360"/>
      </w:pPr>
    </w:p>
    <w:p w14:paraId="7BC79375" w14:textId="3270E478" w:rsidR="00F4273D" w:rsidRDefault="00F4273D" w:rsidP="00252178">
      <w:pPr>
        <w:pStyle w:val="NumberedListNormal"/>
        <w:numPr>
          <w:ilvl w:val="0"/>
          <w:numId w:val="0"/>
        </w:numPr>
        <w:ind w:left="720" w:hanging="360"/>
      </w:pPr>
    </w:p>
    <w:p w14:paraId="2FF997E7" w14:textId="15453743" w:rsidR="00F4273D" w:rsidRDefault="00F4273D" w:rsidP="00252178">
      <w:pPr>
        <w:pStyle w:val="NumberedListNormal"/>
        <w:numPr>
          <w:ilvl w:val="0"/>
          <w:numId w:val="0"/>
        </w:numPr>
        <w:ind w:left="720" w:hanging="360"/>
      </w:pPr>
    </w:p>
    <w:p w14:paraId="1B65BD9D" w14:textId="2927F353" w:rsidR="00F4273D" w:rsidRDefault="00F4273D" w:rsidP="00252178">
      <w:pPr>
        <w:pStyle w:val="NumberedListNormal"/>
        <w:numPr>
          <w:ilvl w:val="0"/>
          <w:numId w:val="0"/>
        </w:numPr>
        <w:ind w:left="720" w:hanging="360"/>
      </w:pPr>
    </w:p>
    <w:p w14:paraId="7CAE6EF8" w14:textId="4AE42CA9" w:rsidR="00F4273D" w:rsidRDefault="00F4273D" w:rsidP="00252178">
      <w:pPr>
        <w:pStyle w:val="NumberedListNormal"/>
        <w:numPr>
          <w:ilvl w:val="0"/>
          <w:numId w:val="0"/>
        </w:numPr>
        <w:ind w:left="720" w:hanging="360"/>
      </w:pPr>
    </w:p>
    <w:p w14:paraId="2E921FF2" w14:textId="77777777" w:rsidR="00F4273D" w:rsidRDefault="00F4273D" w:rsidP="00252178">
      <w:pPr>
        <w:pStyle w:val="NumberedListNormal"/>
        <w:numPr>
          <w:ilvl w:val="0"/>
          <w:numId w:val="0"/>
        </w:numPr>
        <w:ind w:left="720" w:hanging="360"/>
      </w:pPr>
    </w:p>
    <w:p w14:paraId="44CD4336" w14:textId="5484FCB8" w:rsidR="00421D53" w:rsidRDefault="00A70590" w:rsidP="00252178">
      <w:pPr>
        <w:pStyle w:val="NumberedListNormal"/>
        <w:numPr>
          <w:ilvl w:val="0"/>
          <w:numId w:val="0"/>
        </w:numPr>
      </w:pPr>
      <w:r>
        <w:lastRenderedPageBreak/>
        <w:t xml:space="preserve">SAOS 10 </w:t>
      </w:r>
      <w:r w:rsidR="00252178">
        <w:t>supports the reporting of the following types of PON related events:</w:t>
      </w:r>
      <w:r>
        <w:t xml:space="preserve"> </w:t>
      </w:r>
    </w:p>
    <w:p w14:paraId="26CE8689" w14:textId="77777777" w:rsidR="00184B84" w:rsidRDefault="00184B84" w:rsidP="00252178">
      <w:pPr>
        <w:pStyle w:val="NumberedListNormal"/>
        <w:numPr>
          <w:ilvl w:val="0"/>
          <w:numId w:val="0"/>
        </w:numPr>
      </w:pPr>
    </w:p>
    <w:tbl>
      <w:tblPr>
        <w:tblW w:w="9874" w:type="dxa"/>
        <w:tblCellMar>
          <w:left w:w="0" w:type="dxa"/>
          <w:right w:w="0" w:type="dxa"/>
        </w:tblCellMar>
        <w:tblLook w:val="0420" w:firstRow="1" w:lastRow="0" w:firstColumn="0" w:lastColumn="0" w:noHBand="0" w:noVBand="1"/>
      </w:tblPr>
      <w:tblGrid>
        <w:gridCol w:w="4937"/>
        <w:gridCol w:w="4937"/>
      </w:tblGrid>
      <w:tr w:rsidR="00CF74DD" w:rsidRPr="00CF74DD" w14:paraId="3CFAE155" w14:textId="77777777" w:rsidTr="00F4273D">
        <w:trPr>
          <w:trHeight w:val="593"/>
        </w:trPr>
        <w:tc>
          <w:tcPr>
            <w:tcW w:w="493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3021B8" w14:textId="77777777" w:rsidR="00CF74DD" w:rsidRPr="00CF74DD" w:rsidRDefault="00CF74DD" w:rsidP="00CF74DD">
            <w:pPr>
              <w:spacing w:after="0" w:line="240" w:lineRule="auto"/>
              <w:jc w:val="center"/>
              <w:rPr>
                <w:rFonts w:ascii="Arial" w:eastAsia="Times New Roman" w:hAnsi="Arial" w:cs="Arial"/>
                <w:sz w:val="36"/>
                <w:szCs w:val="36"/>
              </w:rPr>
            </w:pPr>
            <w:r w:rsidRPr="00CF74DD">
              <w:rPr>
                <w:rFonts w:ascii="Calibri" w:eastAsia="Times New Roman" w:hAnsi="Calibri" w:cs="Calibri"/>
                <w:b/>
                <w:bCs/>
                <w:color w:val="FFFFFF" w:themeColor="light1"/>
                <w:kern w:val="24"/>
                <w:sz w:val="36"/>
                <w:szCs w:val="36"/>
              </w:rPr>
              <w:t>Events</w:t>
            </w:r>
          </w:p>
        </w:tc>
        <w:tc>
          <w:tcPr>
            <w:tcW w:w="493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78A3AB3" w14:textId="77777777" w:rsidR="00CF74DD" w:rsidRPr="00CF74DD" w:rsidRDefault="00CF74DD" w:rsidP="00CF74DD">
            <w:pPr>
              <w:spacing w:after="0" w:line="240" w:lineRule="auto"/>
              <w:jc w:val="center"/>
              <w:rPr>
                <w:rFonts w:ascii="Arial" w:eastAsia="Times New Roman" w:hAnsi="Arial" w:cs="Arial"/>
                <w:sz w:val="36"/>
                <w:szCs w:val="36"/>
              </w:rPr>
            </w:pPr>
            <w:r w:rsidRPr="00CF74DD">
              <w:rPr>
                <w:rFonts w:ascii="Calibri" w:eastAsia="Times New Roman" w:hAnsi="Calibri" w:cs="Calibri"/>
                <w:b/>
                <w:bCs/>
                <w:color w:val="FFFFFF" w:themeColor="light1"/>
                <w:kern w:val="24"/>
                <w:sz w:val="36"/>
                <w:szCs w:val="36"/>
              </w:rPr>
              <w:t>Meaning</w:t>
            </w:r>
          </w:p>
        </w:tc>
      </w:tr>
      <w:tr w:rsidR="00CF74DD" w:rsidRPr="00CF74DD" w14:paraId="124A8349" w14:textId="77777777" w:rsidTr="00F4273D">
        <w:trPr>
          <w:trHeight w:val="593"/>
        </w:trPr>
        <w:tc>
          <w:tcPr>
            <w:tcW w:w="493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FA360D4" w14:textId="77777777" w:rsidR="00CF74DD" w:rsidRPr="00CF74DD" w:rsidRDefault="00CF74DD" w:rsidP="00CF74DD">
            <w:pPr>
              <w:spacing w:after="0" w:line="240" w:lineRule="auto"/>
              <w:rPr>
                <w:rFonts w:ascii="Arial" w:eastAsia="Times New Roman" w:hAnsi="Arial" w:cs="Arial"/>
                <w:sz w:val="28"/>
                <w:szCs w:val="28"/>
              </w:rPr>
            </w:pPr>
            <w:r w:rsidRPr="00CF74DD">
              <w:rPr>
                <w:rFonts w:ascii="Calibri" w:eastAsia="Times New Roman" w:hAnsi="Calibri" w:cs="Calibri"/>
                <w:color w:val="000000" w:themeColor="dark1"/>
                <w:kern w:val="24"/>
                <w:sz w:val="28"/>
                <w:szCs w:val="28"/>
              </w:rPr>
              <w:t>OLT Discovered</w:t>
            </w:r>
          </w:p>
        </w:tc>
        <w:tc>
          <w:tcPr>
            <w:tcW w:w="493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C694E2"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A new unconfigured OLT is discovered on the L3 interface</w:t>
            </w:r>
          </w:p>
        </w:tc>
      </w:tr>
      <w:tr w:rsidR="00CF74DD" w:rsidRPr="00CF74DD" w14:paraId="194FA32E"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F9B518C" w14:textId="77777777" w:rsidR="00CF74DD" w:rsidRPr="00CF74DD" w:rsidRDefault="00CF74DD" w:rsidP="00CF74DD">
            <w:pPr>
              <w:spacing w:after="0" w:line="240" w:lineRule="auto"/>
              <w:rPr>
                <w:rFonts w:ascii="Arial" w:eastAsia="Times New Roman" w:hAnsi="Arial" w:cs="Arial"/>
                <w:sz w:val="28"/>
                <w:szCs w:val="28"/>
              </w:rPr>
            </w:pPr>
            <w:r w:rsidRPr="00CF74DD">
              <w:rPr>
                <w:rFonts w:ascii="Calibri" w:eastAsia="Times New Roman" w:hAnsi="Calibri" w:cs="Calibri"/>
                <w:color w:val="000000" w:themeColor="dark1"/>
                <w:kern w:val="24"/>
                <w:sz w:val="28"/>
                <w:szCs w:val="28"/>
              </w:rPr>
              <w:t>ONU Discovered</w:t>
            </w:r>
          </w:p>
        </w:tc>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945362"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A new unconfigured ONU is discovered on an active OLT.</w:t>
            </w:r>
          </w:p>
        </w:tc>
      </w:tr>
      <w:tr w:rsidR="00CF74DD" w:rsidRPr="00CF74DD" w14:paraId="07F381EC"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F33E79E" w14:textId="77777777" w:rsidR="00CF74DD" w:rsidRPr="00CF74DD" w:rsidRDefault="00CF74DD" w:rsidP="00CF74DD">
            <w:pPr>
              <w:spacing w:after="0" w:line="240" w:lineRule="auto"/>
              <w:rPr>
                <w:rFonts w:ascii="Arial" w:eastAsia="Times New Roman" w:hAnsi="Arial" w:cs="Arial"/>
                <w:sz w:val="28"/>
                <w:szCs w:val="28"/>
              </w:rPr>
            </w:pPr>
            <w:r w:rsidRPr="00CF74DD">
              <w:rPr>
                <w:rFonts w:ascii="Calibri" w:eastAsia="Times New Roman" w:hAnsi="Calibri" w:cs="Calibri"/>
                <w:color w:val="000000" w:themeColor="dark1"/>
                <w:kern w:val="24"/>
                <w:sz w:val="28"/>
                <w:szCs w:val="28"/>
              </w:rPr>
              <w:t>OLT Operational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5494BF3"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an OLT changes.</w:t>
            </w:r>
          </w:p>
        </w:tc>
      </w:tr>
      <w:tr w:rsidR="00CF74DD" w:rsidRPr="00CF74DD" w14:paraId="015337F2"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CBE9A4" w14:textId="77777777" w:rsidR="00CF74DD" w:rsidRPr="00CF74DD" w:rsidRDefault="00CF74DD" w:rsidP="00CF74DD">
            <w:pPr>
              <w:spacing w:after="0" w:line="240" w:lineRule="auto"/>
              <w:rPr>
                <w:rFonts w:ascii="Arial" w:eastAsia="Times New Roman" w:hAnsi="Arial" w:cs="Arial"/>
                <w:sz w:val="28"/>
                <w:szCs w:val="28"/>
              </w:rPr>
            </w:pPr>
            <w:r w:rsidRPr="00CF74DD">
              <w:rPr>
                <w:rFonts w:ascii="Calibri" w:eastAsia="Times New Roman" w:hAnsi="Calibri" w:cs="Calibri"/>
                <w:color w:val="000000" w:themeColor="dark1"/>
                <w:kern w:val="24"/>
                <w:sz w:val="28"/>
                <w:szCs w:val="28"/>
              </w:rPr>
              <w:t>ONU Operational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CF072D"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an ONU changes.</w:t>
            </w:r>
          </w:p>
        </w:tc>
      </w:tr>
      <w:tr w:rsidR="00CF74DD" w:rsidRPr="00CF74DD" w14:paraId="226D3F3F"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95F649"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ONU UNI Port Operational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4163147"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an ONU UNI Port changes.</w:t>
            </w:r>
          </w:p>
        </w:tc>
      </w:tr>
      <w:tr w:rsidR="00CF74DD" w:rsidRPr="00CF74DD" w14:paraId="0AD4A1F3"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200E2E"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RADIUS Server Operation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CCE0B0"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 RADIUS server changes.</w:t>
            </w:r>
          </w:p>
        </w:tc>
      </w:tr>
      <w:tr w:rsidR="00CF74DD" w:rsidRPr="00CF74DD" w14:paraId="1EFADA97"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558ADF"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DHCP Relay Operational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BD4B33"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 DHCP Server changes.</w:t>
            </w:r>
          </w:p>
        </w:tc>
      </w:tr>
      <w:tr w:rsidR="00CF74DD" w:rsidRPr="00CF74DD" w14:paraId="57C08D84" w14:textId="77777777" w:rsidTr="00F4273D">
        <w:trPr>
          <w:trHeight w:val="593"/>
        </w:trPr>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A09E63"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Authentication Operational State Change</w:t>
            </w:r>
          </w:p>
        </w:tc>
        <w:tc>
          <w:tcPr>
            <w:tcW w:w="493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4E8F309" w14:textId="77777777" w:rsidR="00CF74DD" w:rsidRPr="00CF74DD" w:rsidRDefault="00CF74DD" w:rsidP="00CF74DD">
            <w:pPr>
              <w:spacing w:after="0" w:line="240" w:lineRule="auto"/>
              <w:rPr>
                <w:rFonts w:ascii="Arial" w:eastAsia="Times New Roman" w:hAnsi="Arial" w:cs="Arial"/>
                <w:sz w:val="28"/>
                <w:szCs w:val="28"/>
              </w:rPr>
            </w:pPr>
            <w:r w:rsidRPr="00CF74DD">
              <w:rPr>
                <w:rFonts w:eastAsiaTheme="minorEastAsia" w:hAnsi="Calibri"/>
                <w:color w:val="000000" w:themeColor="dark1"/>
                <w:kern w:val="24"/>
                <w:sz w:val="28"/>
                <w:szCs w:val="28"/>
              </w:rPr>
              <w:t>The operational state of an Authentication Server changes.</w:t>
            </w:r>
          </w:p>
        </w:tc>
      </w:tr>
    </w:tbl>
    <w:p w14:paraId="7CB0764F" w14:textId="77777777" w:rsidR="000B7DE7" w:rsidRPr="00F4273D" w:rsidRDefault="000B7DE7" w:rsidP="000B7DE7">
      <w:pPr>
        <w:pStyle w:val="NumberedListNormal"/>
        <w:numPr>
          <w:ilvl w:val="0"/>
          <w:numId w:val="0"/>
        </w:numPr>
        <w:rPr>
          <w:sz w:val="18"/>
          <w:szCs w:val="18"/>
        </w:rPr>
      </w:pPr>
    </w:p>
    <w:p w14:paraId="596EE60A" w14:textId="77777777" w:rsidR="00421D53" w:rsidRDefault="00421D53" w:rsidP="00101D53">
      <w:pPr>
        <w:rPr>
          <w:noProof/>
          <w:lang w:val="en-IN"/>
        </w:rPr>
      </w:pPr>
    </w:p>
    <w:p w14:paraId="71CD6EA7" w14:textId="248494DB" w:rsidR="00EE6BB7" w:rsidRDefault="007519DD" w:rsidP="00CC1B15">
      <w:pPr>
        <w:pStyle w:val="LabEnd"/>
        <w:rPr>
          <w:noProof/>
        </w:rPr>
      </w:pPr>
      <w:r w:rsidRPr="003E1E41">
        <w:rPr>
          <w:noProof/>
        </w:rPr>
        <w:t>End of Lab</w:t>
      </w:r>
    </w:p>
    <w:p w14:paraId="0D4F4F08" w14:textId="300CC100" w:rsidR="008D724C" w:rsidRDefault="008D724C" w:rsidP="00CC1B15">
      <w:pPr>
        <w:pStyle w:val="LabEnd"/>
        <w:rPr>
          <w:noProof/>
        </w:rPr>
      </w:pPr>
    </w:p>
    <w:p w14:paraId="7454DB90" w14:textId="1886EB6D" w:rsidR="008D724C" w:rsidRDefault="008D724C" w:rsidP="00CC1B15">
      <w:pPr>
        <w:pStyle w:val="LabEnd"/>
        <w:rPr>
          <w:noProof/>
        </w:rPr>
      </w:pPr>
    </w:p>
    <w:p w14:paraId="0B02721E" w14:textId="77E0A13E" w:rsidR="00115057" w:rsidRDefault="00115057" w:rsidP="00CC1B15">
      <w:pPr>
        <w:pStyle w:val="LabEnd"/>
        <w:rPr>
          <w:noProof/>
        </w:rPr>
      </w:pPr>
    </w:p>
    <w:p w14:paraId="7F96B823" w14:textId="54231737" w:rsidR="00115057" w:rsidRDefault="00115057" w:rsidP="00CC1B15">
      <w:pPr>
        <w:pStyle w:val="LabEnd"/>
        <w:rPr>
          <w:noProof/>
        </w:rPr>
      </w:pPr>
    </w:p>
    <w:p w14:paraId="613E8699" w14:textId="36BE91D2" w:rsidR="00115057" w:rsidRDefault="00115057" w:rsidP="00CC1B15">
      <w:pPr>
        <w:pStyle w:val="LabEnd"/>
        <w:rPr>
          <w:noProof/>
        </w:rPr>
      </w:pPr>
    </w:p>
    <w:p w14:paraId="47ECF0E4" w14:textId="67E23F3B" w:rsidR="00115057" w:rsidRDefault="00115057" w:rsidP="00CC1B15">
      <w:pPr>
        <w:pStyle w:val="LabEnd"/>
        <w:rPr>
          <w:noProof/>
        </w:rPr>
      </w:pPr>
    </w:p>
    <w:p w14:paraId="6DA0A38E" w14:textId="46AF78B8" w:rsidR="00115057" w:rsidRDefault="00115057" w:rsidP="00CC1B15">
      <w:pPr>
        <w:pStyle w:val="LabEnd"/>
        <w:rPr>
          <w:noProof/>
        </w:rPr>
      </w:pPr>
    </w:p>
    <w:p w14:paraId="54B707AE" w14:textId="0CAE7A14" w:rsidR="00115057" w:rsidRDefault="00115057" w:rsidP="00CC1B15">
      <w:pPr>
        <w:pStyle w:val="LabEnd"/>
        <w:rPr>
          <w:noProof/>
        </w:rPr>
      </w:pPr>
    </w:p>
    <w:p w14:paraId="1C8DF8E8" w14:textId="0D929322" w:rsidR="00115057" w:rsidRDefault="00115057" w:rsidP="00CC1B15">
      <w:pPr>
        <w:pStyle w:val="LabEnd"/>
        <w:rPr>
          <w:noProof/>
        </w:rPr>
      </w:pPr>
    </w:p>
    <w:p w14:paraId="4B233154" w14:textId="20284347" w:rsidR="00115057" w:rsidRDefault="00115057" w:rsidP="00CC1B15">
      <w:pPr>
        <w:pStyle w:val="LabEnd"/>
        <w:rPr>
          <w:noProof/>
        </w:rPr>
      </w:pPr>
    </w:p>
    <w:p w14:paraId="43A9B384" w14:textId="605895AF" w:rsidR="00115057" w:rsidRDefault="00115057" w:rsidP="00CC1B15">
      <w:pPr>
        <w:pStyle w:val="LabEnd"/>
        <w:rPr>
          <w:noProof/>
        </w:rPr>
      </w:pPr>
    </w:p>
    <w:p w14:paraId="41734665" w14:textId="7E607923" w:rsidR="00115057" w:rsidRDefault="00115057" w:rsidP="00CC1B15">
      <w:pPr>
        <w:pStyle w:val="LabEnd"/>
        <w:rPr>
          <w:noProof/>
        </w:rPr>
      </w:pPr>
    </w:p>
    <w:p w14:paraId="56143BDC" w14:textId="61494268" w:rsidR="00115057" w:rsidRDefault="00115057" w:rsidP="00CC1B15">
      <w:pPr>
        <w:pStyle w:val="LabEnd"/>
        <w:rPr>
          <w:noProof/>
        </w:rPr>
      </w:pPr>
    </w:p>
    <w:p w14:paraId="528587AA" w14:textId="67B27692" w:rsidR="00115057" w:rsidRDefault="00115057" w:rsidP="00CC1B15">
      <w:pPr>
        <w:pStyle w:val="LabEnd"/>
        <w:rPr>
          <w:noProof/>
        </w:rPr>
      </w:pPr>
    </w:p>
    <w:p w14:paraId="447BBBDF" w14:textId="59E32504" w:rsidR="00115057" w:rsidRDefault="00115057" w:rsidP="00CC1B15">
      <w:pPr>
        <w:pStyle w:val="LabEnd"/>
        <w:rPr>
          <w:noProof/>
        </w:rPr>
      </w:pPr>
    </w:p>
    <w:p w14:paraId="7A0FDD78" w14:textId="164CFBB5" w:rsidR="00115057" w:rsidRDefault="00115057" w:rsidP="00CC1B15">
      <w:pPr>
        <w:pStyle w:val="LabEnd"/>
        <w:rPr>
          <w:noProof/>
        </w:rPr>
      </w:pPr>
    </w:p>
    <w:p w14:paraId="22611BA2" w14:textId="026DD745" w:rsidR="008F453E" w:rsidRDefault="008F453E" w:rsidP="00CC1B15">
      <w:pPr>
        <w:pStyle w:val="LabEnd"/>
        <w:rPr>
          <w:noProof/>
        </w:rPr>
      </w:pPr>
    </w:p>
    <w:p w14:paraId="4AE81522" w14:textId="447F937E" w:rsidR="008F453E" w:rsidRDefault="008F453E" w:rsidP="00CC1B15">
      <w:pPr>
        <w:pStyle w:val="LabEnd"/>
        <w:rPr>
          <w:noProof/>
        </w:rPr>
      </w:pPr>
    </w:p>
    <w:p w14:paraId="6D4A26F5" w14:textId="50C56B35" w:rsidR="008F453E" w:rsidRDefault="008F453E" w:rsidP="00CC1B15">
      <w:pPr>
        <w:pStyle w:val="LabEnd"/>
        <w:rPr>
          <w:noProof/>
        </w:rPr>
      </w:pPr>
    </w:p>
    <w:p w14:paraId="40AEA0CD" w14:textId="77777777" w:rsidR="008F453E" w:rsidRDefault="008F453E" w:rsidP="00CC1B15">
      <w:pPr>
        <w:pStyle w:val="LabEnd"/>
        <w:rPr>
          <w:noProof/>
        </w:rPr>
      </w:pPr>
    </w:p>
    <w:p w14:paraId="7FC786C8" w14:textId="5960DDAB" w:rsidR="00115057" w:rsidRDefault="00115057" w:rsidP="00CC1B15">
      <w:pPr>
        <w:pStyle w:val="LabEnd"/>
        <w:rPr>
          <w:noProof/>
        </w:rPr>
      </w:pPr>
    </w:p>
    <w:p w14:paraId="7424BF49" w14:textId="77777777" w:rsidR="00A304DE" w:rsidRDefault="00A304DE" w:rsidP="00CC1B15">
      <w:pPr>
        <w:pStyle w:val="LabEnd"/>
        <w:rPr>
          <w:noProof/>
        </w:rPr>
      </w:pPr>
    </w:p>
    <w:p w14:paraId="7621B863" w14:textId="77777777" w:rsidR="00115057" w:rsidRDefault="00115057" w:rsidP="00CC1B15">
      <w:pPr>
        <w:pStyle w:val="LabEnd"/>
        <w:rPr>
          <w:noProof/>
        </w:rPr>
      </w:pPr>
    </w:p>
    <w:p w14:paraId="273FCEA4" w14:textId="2A77154A" w:rsidR="008D724C" w:rsidRDefault="008D724C" w:rsidP="008D724C">
      <w:pPr>
        <w:pStyle w:val="BodyNormal"/>
        <w:rPr>
          <w:rStyle w:val="Heading2Char"/>
        </w:rPr>
      </w:pPr>
      <w:bookmarkStart w:id="27" w:name="_Toc88907200"/>
      <w:r>
        <w:rPr>
          <w:rStyle w:val="Heading2Char"/>
        </w:rPr>
        <w:t>Appendix: PON Firmware Updates:</w:t>
      </w:r>
      <w:bookmarkEnd w:id="27"/>
    </w:p>
    <w:p w14:paraId="2C742A28" w14:textId="612F6EBB" w:rsidR="00A2673A" w:rsidRPr="00E918F6" w:rsidRDefault="00462468" w:rsidP="00E918F6">
      <w:pPr>
        <w:pStyle w:val="Heading3"/>
        <w:rPr>
          <w:rStyle w:val="Heading2Char"/>
          <w:b/>
          <w:sz w:val="24"/>
        </w:rPr>
      </w:pPr>
      <w:r>
        <w:t>O</w:t>
      </w:r>
      <w:r w:rsidR="00C40BFB">
        <w:t>LT</w:t>
      </w:r>
      <w:r>
        <w:t xml:space="preserve"> Firmware</w:t>
      </w:r>
      <w:r w:rsidR="00C40BFB">
        <w:t xml:space="preserve"> Updates:</w:t>
      </w:r>
    </w:p>
    <w:p w14:paraId="7746EBB3" w14:textId="7F820BAE" w:rsidR="0073111A" w:rsidRDefault="0073111A" w:rsidP="008D724C">
      <w:pPr>
        <w:pStyle w:val="BodyNormal"/>
        <w:rPr>
          <w:rStyle w:val="Heading2Char"/>
        </w:rPr>
      </w:pPr>
      <w:r>
        <w:rPr>
          <w:noProof/>
        </w:rPr>
        <w:drawing>
          <wp:inline distT="0" distB="0" distL="0" distR="0" wp14:anchorId="3632B408" wp14:editId="598163BD">
            <wp:extent cx="5980430" cy="2169208"/>
            <wp:effectExtent l="0" t="0" r="1270" b="0"/>
            <wp:docPr id="2107" name="Picture 2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Picture 2107"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0430" cy="2169208"/>
                    </a:xfrm>
                    <a:prstGeom prst="rect">
                      <a:avLst/>
                    </a:prstGeom>
                    <a:noFill/>
                  </pic:spPr>
                </pic:pic>
              </a:graphicData>
            </a:graphic>
          </wp:inline>
        </w:drawing>
      </w:r>
    </w:p>
    <w:p w14:paraId="485779F5" w14:textId="0B8EE8EF" w:rsidR="00C40BFB" w:rsidRDefault="00C40BFB" w:rsidP="00C40BFB">
      <w:pPr>
        <w:pStyle w:val="Heading3"/>
      </w:pPr>
      <w:r w:rsidRPr="00C40BFB">
        <w:t>OLT firmware upgrades SAOS 10.6.0 and above</w:t>
      </w:r>
    </w:p>
    <w:p w14:paraId="0DEE9833" w14:textId="3B562FF7" w:rsidR="00C40BFB" w:rsidRPr="0067123B" w:rsidRDefault="00FA742D" w:rsidP="008D724C">
      <w:pPr>
        <w:pStyle w:val="BodyNormal"/>
        <w:rPr>
          <w:rStyle w:val="Heading2Char"/>
          <w:rFonts w:eastAsiaTheme="minorEastAsia"/>
          <w:b w:val="0"/>
          <w:sz w:val="20"/>
        </w:rPr>
      </w:pPr>
      <w:r>
        <w:rPr>
          <w:rFonts w:cs="Arial"/>
        </w:rPr>
        <w:t>OLT</w:t>
      </w:r>
      <w:r w:rsidR="00944201">
        <w:rPr>
          <w:rFonts w:cs="Arial"/>
        </w:rPr>
        <w:t xml:space="preserve">s inserted into a SAOS 10 chassis </w:t>
      </w:r>
      <w:r w:rsidR="00944201" w:rsidRPr="008013CD">
        <w:rPr>
          <w:rFonts w:cs="Arial"/>
          <w:b/>
          <w:bCs/>
        </w:rPr>
        <w:t>running SAOS 10.6.0 and newer will automatically</w:t>
      </w:r>
      <w:r w:rsidR="0054314B" w:rsidRPr="008013CD">
        <w:rPr>
          <w:rFonts w:cs="Arial"/>
          <w:b/>
          <w:bCs/>
        </w:rPr>
        <w:t xml:space="preserve"> upgrade</w:t>
      </w:r>
      <w:r w:rsidR="0054314B">
        <w:rPr>
          <w:rFonts w:cs="Arial"/>
        </w:rPr>
        <w:t xml:space="preserve"> or downgrade to the expected firmware version for </w:t>
      </w:r>
      <w:r w:rsidR="00D220CE">
        <w:rPr>
          <w:rFonts w:cs="Arial"/>
        </w:rPr>
        <w:t xml:space="preserve">the SAOS 10 Release running on the SAOS 10 device hosting the inserted OLT. </w:t>
      </w:r>
      <w:r>
        <w:rPr>
          <w:rFonts w:cs="Arial"/>
        </w:rPr>
        <w:t xml:space="preserve"> </w:t>
      </w:r>
    </w:p>
    <w:p w14:paraId="6BC3E692" w14:textId="4BD8037D" w:rsidR="00C40BFB" w:rsidRDefault="00C40BFB" w:rsidP="00C40BFB">
      <w:pPr>
        <w:pStyle w:val="Heading3"/>
      </w:pPr>
      <w:r w:rsidRPr="00C40BFB">
        <w:t xml:space="preserve">OLT firmware upgrades </w:t>
      </w:r>
      <w:r w:rsidR="0067123B">
        <w:t xml:space="preserve">prior to </w:t>
      </w:r>
      <w:r w:rsidRPr="00C40BFB">
        <w:t>10.6.0</w:t>
      </w:r>
      <w:r w:rsidR="0067123B">
        <w:t>:</w:t>
      </w:r>
    </w:p>
    <w:p w14:paraId="1FB403DA" w14:textId="77777777" w:rsidR="008D724C" w:rsidRPr="00AC3A06" w:rsidRDefault="008D724C" w:rsidP="008D724C">
      <w:pPr>
        <w:rPr>
          <w:rFonts w:ascii="Arial" w:hAnsi="Arial" w:cs="Arial"/>
          <w:sz w:val="20"/>
          <w:szCs w:val="20"/>
        </w:rPr>
      </w:pPr>
      <w:r>
        <w:rPr>
          <w:rFonts w:ascii="Arial" w:hAnsi="Arial" w:cs="Arial"/>
          <w:sz w:val="20"/>
          <w:szCs w:val="20"/>
        </w:rPr>
        <w:t>If OLT hosting SAOS 10 device is running a SAOS 10 release prior to 10.6.0, you must manually install the OLT firmware. You have two options:</w:t>
      </w:r>
    </w:p>
    <w:p w14:paraId="5804936B" w14:textId="77777777" w:rsidR="008D724C" w:rsidRPr="00AC3A06" w:rsidRDefault="008D724C" w:rsidP="008D724C">
      <w:pPr>
        <w:pStyle w:val="ListParagraph"/>
        <w:numPr>
          <w:ilvl w:val="0"/>
          <w:numId w:val="66"/>
        </w:numPr>
        <w:rPr>
          <w:rFonts w:ascii="Arial" w:hAnsi="Arial" w:cs="Arial"/>
          <w:sz w:val="20"/>
          <w:szCs w:val="20"/>
        </w:rPr>
      </w:pPr>
      <w:r w:rsidRPr="00AC3A06">
        <w:rPr>
          <w:rFonts w:ascii="Arial" w:hAnsi="Arial" w:cs="Arial"/>
          <w:sz w:val="20"/>
          <w:szCs w:val="20"/>
        </w:rPr>
        <w:t>Option 1 – install and immediately activate firmware</w:t>
      </w:r>
    </w:p>
    <w:p w14:paraId="429845D0" w14:textId="77777777" w:rsidR="008D724C" w:rsidRDefault="008D724C" w:rsidP="008D724C">
      <w:pPr>
        <w:pStyle w:val="ListParagraph"/>
        <w:numPr>
          <w:ilvl w:val="0"/>
          <w:numId w:val="66"/>
        </w:numPr>
        <w:rPr>
          <w:rFonts w:ascii="Arial" w:hAnsi="Arial" w:cs="Arial"/>
          <w:sz w:val="20"/>
          <w:szCs w:val="20"/>
        </w:rPr>
      </w:pPr>
      <w:r w:rsidRPr="00AC3A06">
        <w:rPr>
          <w:rFonts w:ascii="Arial" w:hAnsi="Arial" w:cs="Arial"/>
          <w:sz w:val="20"/>
          <w:szCs w:val="20"/>
        </w:rPr>
        <w:lastRenderedPageBreak/>
        <w:t>Option 2 – install and defer activation of firmware</w:t>
      </w:r>
    </w:p>
    <w:p w14:paraId="66BB2383" w14:textId="77777777" w:rsidR="008D724C" w:rsidRDefault="008D724C" w:rsidP="008D724C">
      <w:pPr>
        <w:pStyle w:val="Heading3"/>
        <w:ind w:left="0" w:firstLine="0"/>
      </w:pPr>
      <w:r>
        <w:t xml:space="preserve">Install and immediately activate firmware </w:t>
      </w:r>
      <w:bookmarkStart w:id="28" w:name="_Hlk88646443"/>
      <w:r>
        <w:t>(SAOS 10 releases prior to 10.6.0 only)</w:t>
      </w:r>
      <w:bookmarkEnd w:id="28"/>
    </w:p>
    <w:p w14:paraId="344E4875" w14:textId="77777777" w:rsidR="008D724C" w:rsidRPr="00AC3A06" w:rsidRDefault="008D724C" w:rsidP="008D724C">
      <w:pPr>
        <w:pStyle w:val="ListParagraph"/>
        <w:numPr>
          <w:ilvl w:val="0"/>
          <w:numId w:val="97"/>
        </w:numPr>
        <w:rPr>
          <w:rFonts w:ascii="Arial" w:hAnsi="Arial" w:cs="Arial"/>
          <w:sz w:val="20"/>
          <w:szCs w:val="20"/>
        </w:rPr>
      </w:pPr>
      <w:r w:rsidRPr="00AC3A06">
        <w:rPr>
          <w:rFonts w:ascii="Arial" w:hAnsi="Arial" w:cs="Arial"/>
          <w:sz w:val="20"/>
          <w:szCs w:val="20"/>
        </w:rPr>
        <w:t>Install the OLT firmware with immediate activation of the firmware.</w:t>
      </w:r>
    </w:p>
    <w:p w14:paraId="3A3E919D" w14:textId="77777777" w:rsidR="008D724C" w:rsidRDefault="008D724C" w:rsidP="008D724C">
      <w:pPr>
        <w:pStyle w:val="NumberList2"/>
        <w:numPr>
          <w:ilvl w:val="1"/>
          <w:numId w:val="98"/>
        </w:numPr>
      </w:pPr>
      <w:r>
        <w:t xml:space="preserve">OLT_19: </w:t>
      </w:r>
    </w:p>
    <w:p w14:paraId="0D64F719" w14:textId="77777777" w:rsidR="008D724C" w:rsidRPr="004F4395" w:rsidRDefault="008D724C" w:rsidP="008D724C">
      <w:pPr>
        <w:pStyle w:val="CodeLevel1"/>
        <w:numPr>
          <w:ilvl w:val="0"/>
          <w:numId w:val="61"/>
        </w:numPr>
        <w:rPr>
          <w:lang w:val="en-IN"/>
        </w:rPr>
      </w:pPr>
      <w:r>
        <w:rPr>
          <w:lang w:val="en-IN"/>
        </w:rPr>
        <w:t>D-</w:t>
      </w:r>
      <w:r w:rsidRPr="009C2E67">
        <w:rPr>
          <w:lang w:val="en-IN"/>
        </w:rPr>
        <w:t xml:space="preserve">5170-2&gt; </w:t>
      </w:r>
      <w:r w:rsidRPr="004F4395">
        <w:rPr>
          <w:b/>
          <w:bCs/>
        </w:rPr>
        <w:t>pon-ctrl firmware install olts olt OLT_19</w:t>
      </w:r>
    </w:p>
    <w:p w14:paraId="7568435C" w14:textId="77777777" w:rsidR="008D724C" w:rsidRDefault="008D724C" w:rsidP="008D724C">
      <w:pPr>
        <w:pStyle w:val="NumberList2"/>
        <w:numPr>
          <w:ilvl w:val="1"/>
          <w:numId w:val="99"/>
        </w:numPr>
      </w:pPr>
      <w:r>
        <w:t xml:space="preserve">OLT_20: </w:t>
      </w:r>
    </w:p>
    <w:p w14:paraId="3BED12FD" w14:textId="77777777" w:rsidR="008D724C" w:rsidRPr="004F4395" w:rsidRDefault="008D724C" w:rsidP="008D724C">
      <w:pPr>
        <w:pStyle w:val="CodeLevel1"/>
        <w:numPr>
          <w:ilvl w:val="0"/>
          <w:numId w:val="62"/>
        </w:numPr>
        <w:rPr>
          <w:lang w:val="en-IN"/>
        </w:rPr>
      </w:pPr>
      <w:r>
        <w:rPr>
          <w:lang w:val="en-IN"/>
        </w:rPr>
        <w:t>D-</w:t>
      </w:r>
      <w:r w:rsidRPr="009C2E67">
        <w:rPr>
          <w:lang w:val="en-IN"/>
        </w:rPr>
        <w:t xml:space="preserve">5170-2&gt; </w:t>
      </w:r>
      <w:r w:rsidRPr="004F4395">
        <w:rPr>
          <w:b/>
          <w:bCs/>
        </w:rPr>
        <w:t>pon-ctrl firmware install olts olt OLT_20</w:t>
      </w:r>
    </w:p>
    <w:p w14:paraId="10FE436A" w14:textId="2DF5087F" w:rsidR="008D724C" w:rsidRDefault="008D724C" w:rsidP="008D724C">
      <w:pPr>
        <w:rPr>
          <w:rFonts w:ascii="Arial" w:hAnsi="Arial" w:cs="Arial"/>
          <w:sz w:val="20"/>
          <w:szCs w:val="20"/>
        </w:rPr>
      </w:pPr>
    </w:p>
    <w:p w14:paraId="2C53CE19" w14:textId="26166662" w:rsidR="00A2673A" w:rsidRDefault="00A2673A" w:rsidP="008D724C">
      <w:pPr>
        <w:rPr>
          <w:rFonts w:ascii="Arial" w:hAnsi="Arial" w:cs="Arial"/>
          <w:sz w:val="20"/>
          <w:szCs w:val="20"/>
        </w:rPr>
      </w:pPr>
    </w:p>
    <w:p w14:paraId="44627426" w14:textId="100EB8A3" w:rsidR="00A2673A" w:rsidRDefault="00A2673A" w:rsidP="008D724C">
      <w:pPr>
        <w:rPr>
          <w:rFonts w:ascii="Arial" w:hAnsi="Arial" w:cs="Arial"/>
          <w:sz w:val="20"/>
          <w:szCs w:val="20"/>
        </w:rPr>
      </w:pPr>
    </w:p>
    <w:p w14:paraId="1FCE0F19" w14:textId="77777777" w:rsidR="00A2673A" w:rsidRPr="00342A6F" w:rsidRDefault="00A2673A" w:rsidP="008D724C">
      <w:pPr>
        <w:rPr>
          <w:rFonts w:ascii="Arial" w:hAnsi="Arial" w:cs="Arial"/>
          <w:sz w:val="20"/>
          <w:szCs w:val="20"/>
        </w:rPr>
      </w:pPr>
    </w:p>
    <w:p w14:paraId="056CE246" w14:textId="77777777" w:rsidR="008D724C" w:rsidRPr="004D5B15" w:rsidRDefault="008D724C" w:rsidP="008D724C">
      <w:pPr>
        <w:keepNext/>
        <w:keepLines/>
        <w:numPr>
          <w:ilvl w:val="2"/>
          <w:numId w:val="0"/>
        </w:numPr>
        <w:spacing w:before="240"/>
        <w:ind w:left="720" w:hanging="720"/>
        <w:outlineLvl w:val="2"/>
        <w:rPr>
          <w:rFonts w:ascii="Arial" w:hAnsi="Arial" w:cs="Arial"/>
          <w:b/>
          <w:color w:val="383838"/>
          <w:sz w:val="24"/>
        </w:rPr>
      </w:pPr>
      <w:r w:rsidRPr="004D5B15">
        <w:rPr>
          <w:rFonts w:ascii="Arial" w:hAnsi="Arial" w:cs="Arial"/>
          <w:b/>
          <w:color w:val="383838"/>
          <w:sz w:val="24"/>
        </w:rPr>
        <w:t xml:space="preserve">Install and </w:t>
      </w:r>
      <w:r>
        <w:rPr>
          <w:rFonts w:ascii="Arial" w:hAnsi="Arial" w:cs="Arial"/>
          <w:b/>
          <w:color w:val="383838"/>
          <w:sz w:val="24"/>
        </w:rPr>
        <w:t>defer</w:t>
      </w:r>
      <w:r w:rsidRPr="004D5B15">
        <w:rPr>
          <w:rFonts w:ascii="Arial" w:hAnsi="Arial" w:cs="Arial"/>
          <w:b/>
          <w:color w:val="383838"/>
          <w:sz w:val="24"/>
        </w:rPr>
        <w:t xml:space="preserve"> activat</w:t>
      </w:r>
      <w:r>
        <w:rPr>
          <w:rFonts w:ascii="Arial" w:hAnsi="Arial" w:cs="Arial"/>
          <w:b/>
          <w:color w:val="383838"/>
          <w:sz w:val="24"/>
        </w:rPr>
        <w:t>ion of</w:t>
      </w:r>
      <w:r w:rsidRPr="004D5B15">
        <w:rPr>
          <w:rFonts w:ascii="Arial" w:hAnsi="Arial" w:cs="Arial"/>
          <w:b/>
          <w:color w:val="383838"/>
          <w:sz w:val="24"/>
        </w:rPr>
        <w:t xml:space="preserve"> firmware</w:t>
      </w:r>
      <w:r>
        <w:rPr>
          <w:rFonts w:ascii="Arial" w:hAnsi="Arial" w:cs="Arial"/>
          <w:b/>
          <w:color w:val="383838"/>
          <w:sz w:val="24"/>
        </w:rPr>
        <w:t xml:space="preserve"> </w:t>
      </w:r>
      <w:r w:rsidRPr="00342A6F">
        <w:rPr>
          <w:rFonts w:ascii="Arial" w:hAnsi="Arial" w:cs="Arial"/>
          <w:b/>
          <w:color w:val="383838"/>
          <w:sz w:val="24"/>
        </w:rPr>
        <w:t>(SAOS 10 releases prior to 10.6.0 only)</w:t>
      </w:r>
    </w:p>
    <w:p w14:paraId="3D3143B6" w14:textId="77777777" w:rsidR="008D724C" w:rsidRPr="00AC3A06" w:rsidRDefault="008D724C" w:rsidP="008D724C">
      <w:pPr>
        <w:pStyle w:val="ListParagraph"/>
        <w:numPr>
          <w:ilvl w:val="0"/>
          <w:numId w:val="113"/>
        </w:numPr>
        <w:rPr>
          <w:rFonts w:ascii="Arial" w:hAnsi="Arial" w:cs="Arial"/>
          <w:sz w:val="20"/>
          <w:szCs w:val="20"/>
        </w:rPr>
      </w:pPr>
      <w:r w:rsidRPr="00AC3A06">
        <w:rPr>
          <w:rFonts w:ascii="Arial" w:hAnsi="Arial" w:cs="Arial"/>
          <w:sz w:val="20"/>
          <w:szCs w:val="20"/>
        </w:rPr>
        <w:t xml:space="preserve">Install </w:t>
      </w:r>
      <w:r>
        <w:rPr>
          <w:rFonts w:ascii="Arial" w:hAnsi="Arial" w:cs="Arial"/>
          <w:sz w:val="20"/>
          <w:szCs w:val="20"/>
        </w:rPr>
        <w:t>the firmware but</w:t>
      </w:r>
      <w:r w:rsidRPr="00AC3A06">
        <w:rPr>
          <w:rFonts w:ascii="Arial" w:hAnsi="Arial" w:cs="Arial"/>
          <w:sz w:val="20"/>
          <w:szCs w:val="20"/>
        </w:rPr>
        <w:t xml:space="preserve"> defer the activation of the firmware.</w:t>
      </w:r>
    </w:p>
    <w:p w14:paraId="25FF845F" w14:textId="77777777" w:rsidR="008D724C" w:rsidRDefault="008D724C" w:rsidP="008D724C">
      <w:pPr>
        <w:pStyle w:val="NumberList2"/>
        <w:numPr>
          <w:ilvl w:val="1"/>
          <w:numId w:val="98"/>
        </w:numPr>
      </w:pPr>
      <w:r>
        <w:t xml:space="preserve">OLT_19: </w:t>
      </w:r>
    </w:p>
    <w:p w14:paraId="5685EF86" w14:textId="77777777" w:rsidR="008D724C" w:rsidRPr="004F4395" w:rsidRDefault="008D724C" w:rsidP="008D724C">
      <w:pPr>
        <w:pStyle w:val="CodeLevel1"/>
        <w:numPr>
          <w:ilvl w:val="0"/>
          <w:numId w:val="133"/>
        </w:numPr>
        <w:rPr>
          <w:lang w:val="en-IN"/>
        </w:rPr>
      </w:pPr>
      <w:r>
        <w:rPr>
          <w:lang w:val="en-IN"/>
        </w:rPr>
        <w:t>D-</w:t>
      </w:r>
      <w:r w:rsidRPr="009C2E67">
        <w:rPr>
          <w:lang w:val="en-IN"/>
        </w:rPr>
        <w:t xml:space="preserve">5170-2&gt; </w:t>
      </w:r>
      <w:r w:rsidRPr="004F4395">
        <w:rPr>
          <w:b/>
          <w:bCs/>
        </w:rPr>
        <w:t>pon-ctrl firmware install olts olt OLT_19 defer-activation</w:t>
      </w:r>
    </w:p>
    <w:p w14:paraId="6B42DEAA" w14:textId="77777777" w:rsidR="008D724C" w:rsidRDefault="008D724C" w:rsidP="008D724C">
      <w:pPr>
        <w:pStyle w:val="NumberList2"/>
        <w:numPr>
          <w:ilvl w:val="1"/>
          <w:numId w:val="99"/>
        </w:numPr>
      </w:pPr>
      <w:r>
        <w:t xml:space="preserve">OLT_20: </w:t>
      </w:r>
    </w:p>
    <w:p w14:paraId="7F650AAD" w14:textId="77777777" w:rsidR="008D724C" w:rsidRPr="007664B0" w:rsidRDefault="008D724C" w:rsidP="008D724C">
      <w:pPr>
        <w:pStyle w:val="CodeLevel1"/>
        <w:numPr>
          <w:ilvl w:val="0"/>
          <w:numId w:val="134"/>
        </w:numPr>
        <w:rPr>
          <w:lang w:val="en-IN"/>
        </w:rPr>
      </w:pPr>
      <w:r>
        <w:rPr>
          <w:lang w:val="en-IN"/>
        </w:rPr>
        <w:t>D-</w:t>
      </w:r>
      <w:r w:rsidRPr="009C2E67">
        <w:rPr>
          <w:lang w:val="en-IN"/>
        </w:rPr>
        <w:t xml:space="preserve">5170-2&gt; </w:t>
      </w:r>
      <w:r w:rsidRPr="004F4395">
        <w:rPr>
          <w:b/>
          <w:bCs/>
        </w:rPr>
        <w:t>pon-ctrl firmware install olts olt OLT_20 defer-activation</w:t>
      </w:r>
    </w:p>
    <w:p w14:paraId="625796D7" w14:textId="77777777" w:rsidR="008D724C" w:rsidRDefault="008D724C" w:rsidP="008D724C">
      <w:pPr>
        <w:pStyle w:val="ListParagraph"/>
        <w:rPr>
          <w:rFonts w:ascii="Arial" w:hAnsi="Arial" w:cs="Arial"/>
          <w:sz w:val="20"/>
          <w:szCs w:val="20"/>
        </w:rPr>
      </w:pPr>
    </w:p>
    <w:p w14:paraId="5542AA05" w14:textId="77777777" w:rsidR="008D724C" w:rsidRPr="00416D43" w:rsidRDefault="008D724C" w:rsidP="008D724C">
      <w:pPr>
        <w:ind w:left="360"/>
        <w:rPr>
          <w:rFonts w:ascii="Arial" w:hAnsi="Arial" w:cs="Arial"/>
          <w:sz w:val="20"/>
          <w:szCs w:val="20"/>
        </w:rPr>
      </w:pPr>
      <w:r>
        <w:rPr>
          <w:rFonts w:ascii="Arial" w:hAnsi="Arial" w:cs="Arial"/>
          <w:sz w:val="20"/>
          <w:szCs w:val="20"/>
        </w:rPr>
        <w:t>Perform Activation:</w:t>
      </w:r>
    </w:p>
    <w:p w14:paraId="79815B94" w14:textId="77777777" w:rsidR="008D724C" w:rsidRPr="00AC3A06" w:rsidRDefault="008D724C" w:rsidP="008D724C">
      <w:pPr>
        <w:pStyle w:val="ListParagraph"/>
        <w:numPr>
          <w:ilvl w:val="0"/>
          <w:numId w:val="64"/>
        </w:numPr>
        <w:ind w:left="993" w:hanging="284"/>
        <w:rPr>
          <w:rFonts w:ascii="Arial" w:hAnsi="Arial" w:cs="Arial"/>
          <w:sz w:val="20"/>
          <w:szCs w:val="20"/>
        </w:rPr>
      </w:pPr>
      <w:r>
        <w:rPr>
          <w:rFonts w:ascii="Arial" w:hAnsi="Arial" w:cs="Arial"/>
          <w:sz w:val="20"/>
          <w:szCs w:val="20"/>
        </w:rPr>
        <w:t>Activation can be manually initiated at any time after firmware is installed.</w:t>
      </w:r>
      <w:r w:rsidRPr="00AC3A06">
        <w:rPr>
          <w:rFonts w:ascii="Arial" w:hAnsi="Arial" w:cs="Arial"/>
          <w:sz w:val="20"/>
          <w:szCs w:val="20"/>
        </w:rPr>
        <w:t xml:space="preserve"> (example of OLT_19):</w:t>
      </w:r>
    </w:p>
    <w:p w14:paraId="72A32DD4" w14:textId="77777777" w:rsidR="008D724C" w:rsidRPr="00AC3A06" w:rsidRDefault="008D724C" w:rsidP="008D724C">
      <w:pPr>
        <w:pStyle w:val="ListParagraph"/>
        <w:numPr>
          <w:ilvl w:val="0"/>
          <w:numId w:val="113"/>
        </w:numPr>
        <w:rPr>
          <w:rFonts w:ascii="Arial" w:hAnsi="Arial" w:cs="Arial"/>
          <w:sz w:val="20"/>
          <w:szCs w:val="20"/>
        </w:rPr>
      </w:pPr>
      <w:r w:rsidRPr="00AC3A06">
        <w:rPr>
          <w:rFonts w:ascii="Arial" w:hAnsi="Arial" w:cs="Arial"/>
          <w:sz w:val="20"/>
          <w:szCs w:val="20"/>
        </w:rPr>
        <w:t>Activate the OLT:</w:t>
      </w:r>
    </w:p>
    <w:p w14:paraId="792221F6" w14:textId="77777777" w:rsidR="008D724C" w:rsidRDefault="008D724C" w:rsidP="008D724C">
      <w:pPr>
        <w:pStyle w:val="NumberList2"/>
        <w:numPr>
          <w:ilvl w:val="1"/>
          <w:numId w:val="63"/>
        </w:numPr>
      </w:pPr>
      <w:r>
        <w:t xml:space="preserve">OLT_19: </w:t>
      </w:r>
    </w:p>
    <w:p w14:paraId="2D7DD5A0" w14:textId="77777777" w:rsidR="008D724C" w:rsidRPr="003F52EA" w:rsidRDefault="008D724C" w:rsidP="008D724C">
      <w:pPr>
        <w:pStyle w:val="CodeLevel1"/>
        <w:numPr>
          <w:ilvl w:val="0"/>
          <w:numId w:val="67"/>
        </w:numPr>
        <w:rPr>
          <w:lang w:val="en-IN"/>
        </w:rPr>
      </w:pPr>
      <w:r w:rsidRPr="009C2E67">
        <w:rPr>
          <w:lang w:val="en-IN"/>
        </w:rPr>
        <w:t xml:space="preserve">5170-2&gt; </w:t>
      </w:r>
      <w:r w:rsidRPr="003F52EA">
        <w:rPr>
          <w:b/>
          <w:bCs/>
        </w:rPr>
        <w:t>pon-ctrl firmware activate olts olt OLT_19 firmware-version R1.3.1</w:t>
      </w:r>
    </w:p>
    <w:p w14:paraId="4F792D52" w14:textId="77777777" w:rsidR="008D724C" w:rsidRDefault="008D724C" w:rsidP="008D724C">
      <w:pPr>
        <w:pStyle w:val="NumberList2"/>
        <w:numPr>
          <w:ilvl w:val="1"/>
          <w:numId w:val="100"/>
        </w:numPr>
      </w:pPr>
      <w:r>
        <w:t xml:space="preserve">OLT_20: </w:t>
      </w:r>
    </w:p>
    <w:p w14:paraId="76CC8697" w14:textId="77777777" w:rsidR="008D724C" w:rsidRPr="003F52EA" w:rsidRDefault="008D724C" w:rsidP="008D724C">
      <w:pPr>
        <w:pStyle w:val="CodeLevel1"/>
        <w:numPr>
          <w:ilvl w:val="0"/>
          <w:numId w:val="68"/>
        </w:numPr>
        <w:rPr>
          <w:lang w:val="en-IN"/>
        </w:rPr>
      </w:pPr>
      <w:r w:rsidRPr="009C2E67">
        <w:rPr>
          <w:lang w:val="en-IN"/>
        </w:rPr>
        <w:t xml:space="preserve">5170-2&gt; </w:t>
      </w:r>
      <w:r w:rsidRPr="003F52EA">
        <w:rPr>
          <w:b/>
          <w:bCs/>
        </w:rPr>
        <w:t>pon-ctrl firmware activate olts olt OLT_20 firmware-version R1.3.1</w:t>
      </w:r>
    </w:p>
    <w:p w14:paraId="74A93A04" w14:textId="77777777" w:rsidR="008D724C" w:rsidRDefault="008D724C" w:rsidP="008D724C">
      <w:pPr>
        <w:spacing w:after="200" w:line="276" w:lineRule="auto"/>
        <w:rPr>
          <w:bCs/>
        </w:rPr>
      </w:pPr>
    </w:p>
    <w:p w14:paraId="5955C31E" w14:textId="0C692043" w:rsidR="00173973" w:rsidRPr="00173973" w:rsidRDefault="00173973" w:rsidP="00173973">
      <w:pPr>
        <w:pStyle w:val="Heading3"/>
      </w:pPr>
      <w:r>
        <w:t>ONU</w:t>
      </w:r>
      <w:r w:rsidRPr="00173973">
        <w:t xml:space="preserve"> firmware upgrades</w:t>
      </w:r>
      <w:r>
        <w:t>:</w:t>
      </w:r>
    </w:p>
    <w:p w14:paraId="51944C0C" w14:textId="3AD35AF9" w:rsidR="00377BC4" w:rsidRDefault="00CE02AA" w:rsidP="008D724C">
      <w:pPr>
        <w:rPr>
          <w:rFonts w:ascii="Arial" w:hAnsi="Arial" w:cs="Arial"/>
          <w:sz w:val="20"/>
          <w:szCs w:val="20"/>
        </w:rPr>
      </w:pPr>
      <w:r>
        <w:rPr>
          <w:rFonts w:ascii="Arial" w:hAnsi="Arial" w:cs="Arial"/>
          <w:sz w:val="20"/>
          <w:szCs w:val="20"/>
        </w:rPr>
        <w:t>Ciena supports two types of ONUs. Ciena ONUs and third-party ONUs.</w:t>
      </w:r>
      <w:r w:rsidR="00383736">
        <w:rPr>
          <w:rFonts w:ascii="Arial" w:hAnsi="Arial" w:cs="Arial"/>
          <w:sz w:val="20"/>
          <w:szCs w:val="20"/>
        </w:rPr>
        <w:t xml:space="preserve"> </w:t>
      </w:r>
      <w:r w:rsidR="00EC124C">
        <w:rPr>
          <w:rFonts w:ascii="Arial" w:hAnsi="Arial" w:cs="Arial"/>
          <w:sz w:val="20"/>
          <w:szCs w:val="20"/>
        </w:rPr>
        <w:t>In o</w:t>
      </w:r>
      <w:r w:rsidR="00383736">
        <w:rPr>
          <w:rFonts w:ascii="Arial" w:hAnsi="Arial" w:cs="Arial"/>
          <w:sz w:val="20"/>
          <w:szCs w:val="20"/>
        </w:rPr>
        <w:t>ur lab environment</w:t>
      </w:r>
      <w:r w:rsidR="008013CD">
        <w:rPr>
          <w:rFonts w:ascii="Arial" w:hAnsi="Arial" w:cs="Arial"/>
          <w:sz w:val="20"/>
          <w:szCs w:val="20"/>
        </w:rPr>
        <w:t xml:space="preserve"> we use Ciena ONUs. When using Ciena ONUs it is important to know that they also have an expected release that matches with the SAOS 10 release</w:t>
      </w:r>
      <w:r w:rsidR="00885A9E">
        <w:rPr>
          <w:rFonts w:ascii="Arial" w:hAnsi="Arial" w:cs="Arial"/>
          <w:sz w:val="20"/>
          <w:szCs w:val="20"/>
        </w:rPr>
        <w:t xml:space="preserve">. However, unlike the OLT firmware, ONU firmware is NOT part of </w:t>
      </w:r>
      <w:r w:rsidR="006A5857">
        <w:rPr>
          <w:rFonts w:ascii="Arial" w:hAnsi="Arial" w:cs="Arial"/>
          <w:sz w:val="20"/>
          <w:szCs w:val="20"/>
        </w:rPr>
        <w:lastRenderedPageBreak/>
        <w:t>a SAOS 10 release.</w:t>
      </w:r>
      <w:r w:rsidR="00377BC4">
        <w:rPr>
          <w:rFonts w:ascii="Arial" w:hAnsi="Arial" w:cs="Arial"/>
          <w:sz w:val="20"/>
          <w:szCs w:val="20"/>
        </w:rPr>
        <w:t xml:space="preserve"> </w:t>
      </w:r>
      <w:r w:rsidR="006A5857">
        <w:rPr>
          <w:rFonts w:ascii="Arial" w:hAnsi="Arial" w:cs="Arial"/>
          <w:sz w:val="20"/>
          <w:szCs w:val="20"/>
        </w:rPr>
        <w:t>The firmware fo</w:t>
      </w:r>
      <w:r w:rsidR="00377BC4">
        <w:rPr>
          <w:rFonts w:ascii="Arial" w:hAnsi="Arial" w:cs="Arial"/>
          <w:sz w:val="20"/>
          <w:szCs w:val="20"/>
        </w:rPr>
        <w:t>r Ciena</w:t>
      </w:r>
      <w:r w:rsidR="006A5857">
        <w:rPr>
          <w:rFonts w:ascii="Arial" w:hAnsi="Arial" w:cs="Arial"/>
          <w:sz w:val="20"/>
          <w:szCs w:val="20"/>
        </w:rPr>
        <w:t xml:space="preserve"> </w:t>
      </w:r>
      <w:r w:rsidR="005C5253">
        <w:rPr>
          <w:rFonts w:ascii="Arial" w:hAnsi="Arial" w:cs="Arial"/>
          <w:sz w:val="20"/>
          <w:szCs w:val="20"/>
        </w:rPr>
        <w:t>ONUs must be loaded onto the SAOS 10 device acting as the PON controller.</w:t>
      </w:r>
      <w:r w:rsidR="003476AC">
        <w:rPr>
          <w:rFonts w:ascii="Arial" w:hAnsi="Arial" w:cs="Arial"/>
          <w:sz w:val="20"/>
          <w:szCs w:val="20"/>
        </w:rPr>
        <w:t xml:space="preserve"> Consult </w:t>
      </w:r>
      <w:r w:rsidR="005578C2">
        <w:rPr>
          <w:rFonts w:ascii="Arial" w:hAnsi="Arial" w:cs="Arial"/>
          <w:sz w:val="20"/>
          <w:szCs w:val="20"/>
        </w:rPr>
        <w:t xml:space="preserve">Ciena technical documentation on firmware versions for a specific SAOS 10 release. </w:t>
      </w:r>
    </w:p>
    <w:p w14:paraId="41802929" w14:textId="3FAC8BD0" w:rsidR="008D724C" w:rsidRDefault="00377BC4" w:rsidP="008D724C">
      <w:pPr>
        <w:rPr>
          <w:rFonts w:ascii="Arial" w:hAnsi="Arial" w:cs="Arial"/>
          <w:sz w:val="20"/>
          <w:szCs w:val="20"/>
        </w:rPr>
      </w:pPr>
      <w:r>
        <w:rPr>
          <w:rFonts w:ascii="Arial" w:hAnsi="Arial" w:cs="Arial"/>
          <w:sz w:val="20"/>
          <w:szCs w:val="20"/>
        </w:rPr>
        <w:t>For Third-party ONUs</w:t>
      </w:r>
      <w:r w:rsidR="00792FB9">
        <w:rPr>
          <w:rFonts w:ascii="Arial" w:hAnsi="Arial" w:cs="Arial"/>
          <w:sz w:val="20"/>
          <w:szCs w:val="20"/>
        </w:rPr>
        <w:t xml:space="preserve"> the ONU image file must be </w:t>
      </w:r>
      <w:r w:rsidR="003300D2">
        <w:rPr>
          <w:rFonts w:ascii="Arial" w:hAnsi="Arial" w:cs="Arial"/>
          <w:sz w:val="20"/>
          <w:szCs w:val="20"/>
        </w:rPr>
        <w:t xml:space="preserve">also </w:t>
      </w:r>
      <w:r w:rsidR="00792FB9">
        <w:rPr>
          <w:rFonts w:ascii="Arial" w:hAnsi="Arial" w:cs="Arial"/>
          <w:sz w:val="20"/>
          <w:szCs w:val="20"/>
        </w:rPr>
        <w:t xml:space="preserve">manually loaded. </w:t>
      </w:r>
      <w:r w:rsidR="005B3CB6">
        <w:rPr>
          <w:rFonts w:ascii="Arial" w:hAnsi="Arial" w:cs="Arial"/>
          <w:sz w:val="20"/>
          <w:szCs w:val="20"/>
        </w:rPr>
        <w:t xml:space="preserve">Consult Ciena technical documentation </w:t>
      </w:r>
      <w:r w:rsidR="00B6615F">
        <w:rPr>
          <w:rFonts w:ascii="Arial" w:hAnsi="Arial" w:cs="Arial"/>
          <w:sz w:val="20"/>
          <w:szCs w:val="20"/>
        </w:rPr>
        <w:t xml:space="preserve">for </w:t>
      </w:r>
      <w:r w:rsidR="005B3CB6">
        <w:rPr>
          <w:rFonts w:ascii="Arial" w:hAnsi="Arial" w:cs="Arial"/>
          <w:sz w:val="20"/>
          <w:szCs w:val="20"/>
        </w:rPr>
        <w:t xml:space="preserve">information regarding </w:t>
      </w:r>
      <w:r w:rsidR="002A3B1E">
        <w:rPr>
          <w:rFonts w:ascii="Arial" w:hAnsi="Arial" w:cs="Arial"/>
          <w:sz w:val="20"/>
          <w:szCs w:val="20"/>
        </w:rPr>
        <w:t>support for specific</w:t>
      </w:r>
      <w:r w:rsidR="00B764EC">
        <w:rPr>
          <w:rFonts w:ascii="Arial" w:hAnsi="Arial" w:cs="Arial"/>
          <w:sz w:val="20"/>
          <w:szCs w:val="20"/>
        </w:rPr>
        <w:t>s</w:t>
      </w:r>
      <w:r w:rsidR="004A55FB">
        <w:rPr>
          <w:rFonts w:ascii="Arial" w:hAnsi="Arial" w:cs="Arial"/>
          <w:sz w:val="20"/>
          <w:szCs w:val="20"/>
        </w:rPr>
        <w:t xml:space="preserve"> on</w:t>
      </w:r>
      <w:r w:rsidR="002A3B1E">
        <w:rPr>
          <w:rFonts w:ascii="Arial" w:hAnsi="Arial" w:cs="Arial"/>
          <w:sz w:val="20"/>
          <w:szCs w:val="20"/>
        </w:rPr>
        <w:t xml:space="preserve"> </w:t>
      </w:r>
      <w:r w:rsidR="00B764EC">
        <w:rPr>
          <w:rFonts w:ascii="Arial" w:hAnsi="Arial" w:cs="Arial"/>
          <w:sz w:val="20"/>
          <w:szCs w:val="20"/>
        </w:rPr>
        <w:t xml:space="preserve">a given </w:t>
      </w:r>
      <w:r w:rsidR="002A3B1E">
        <w:rPr>
          <w:rFonts w:ascii="Arial" w:hAnsi="Arial" w:cs="Arial"/>
          <w:sz w:val="20"/>
          <w:szCs w:val="20"/>
        </w:rPr>
        <w:t xml:space="preserve">third-party ONU </w:t>
      </w:r>
      <w:r w:rsidR="00B764EC">
        <w:rPr>
          <w:rFonts w:ascii="Arial" w:hAnsi="Arial" w:cs="Arial"/>
          <w:sz w:val="20"/>
          <w:szCs w:val="20"/>
        </w:rPr>
        <w:t>device.</w:t>
      </w:r>
      <w:r w:rsidR="005B3CB6">
        <w:rPr>
          <w:rFonts w:ascii="Arial" w:hAnsi="Arial" w:cs="Arial"/>
          <w:sz w:val="20"/>
          <w:szCs w:val="20"/>
        </w:rPr>
        <w:t xml:space="preserve"> </w:t>
      </w:r>
      <w:r w:rsidR="004A55FB">
        <w:rPr>
          <w:rFonts w:ascii="Arial" w:hAnsi="Arial" w:cs="Arial"/>
          <w:sz w:val="20"/>
          <w:szCs w:val="20"/>
        </w:rPr>
        <w:t>If model is supported, c</w:t>
      </w:r>
      <w:r w:rsidR="00792FB9">
        <w:rPr>
          <w:rFonts w:ascii="Arial" w:hAnsi="Arial" w:cs="Arial"/>
          <w:sz w:val="20"/>
          <w:szCs w:val="20"/>
        </w:rPr>
        <w:t xml:space="preserve">onsult the </w:t>
      </w:r>
      <w:r w:rsidR="00230F87">
        <w:rPr>
          <w:rFonts w:ascii="Arial" w:hAnsi="Arial" w:cs="Arial"/>
          <w:sz w:val="20"/>
          <w:szCs w:val="20"/>
        </w:rPr>
        <w:t>ONU technical documentation for specifics</w:t>
      </w:r>
      <w:r w:rsidR="004A55FB">
        <w:rPr>
          <w:rFonts w:ascii="Arial" w:hAnsi="Arial" w:cs="Arial"/>
          <w:sz w:val="20"/>
          <w:szCs w:val="20"/>
        </w:rPr>
        <w:t xml:space="preserve"> </w:t>
      </w:r>
      <w:r w:rsidR="00011D90">
        <w:rPr>
          <w:rFonts w:ascii="Arial" w:hAnsi="Arial" w:cs="Arial"/>
          <w:sz w:val="20"/>
          <w:szCs w:val="20"/>
        </w:rPr>
        <w:t>firmware version supported</w:t>
      </w:r>
      <w:r w:rsidR="00952AAF">
        <w:rPr>
          <w:rFonts w:ascii="Arial" w:hAnsi="Arial" w:cs="Arial"/>
          <w:sz w:val="20"/>
          <w:szCs w:val="20"/>
        </w:rPr>
        <w:t xml:space="preserve"> that is compatible with the Ciena PON solution.</w:t>
      </w:r>
    </w:p>
    <w:p w14:paraId="597C86A6" w14:textId="19467136" w:rsidR="006D2817" w:rsidRDefault="006D2817" w:rsidP="008D724C">
      <w:pPr>
        <w:rPr>
          <w:rFonts w:ascii="Arial" w:hAnsi="Arial" w:cs="Arial"/>
          <w:sz w:val="20"/>
          <w:szCs w:val="20"/>
        </w:rPr>
      </w:pPr>
    </w:p>
    <w:p w14:paraId="3E71F577" w14:textId="34E2AFB2" w:rsidR="006D2817" w:rsidRDefault="006D2817" w:rsidP="008D724C">
      <w:pPr>
        <w:rPr>
          <w:rFonts w:ascii="Arial" w:hAnsi="Arial" w:cs="Arial"/>
          <w:sz w:val="20"/>
          <w:szCs w:val="20"/>
        </w:rPr>
      </w:pPr>
    </w:p>
    <w:p w14:paraId="777B14DB" w14:textId="47DC038E" w:rsidR="006D2817" w:rsidRDefault="006D2817" w:rsidP="008D724C">
      <w:pPr>
        <w:rPr>
          <w:rFonts w:ascii="Arial" w:hAnsi="Arial" w:cs="Arial"/>
          <w:sz w:val="20"/>
          <w:szCs w:val="20"/>
        </w:rPr>
      </w:pPr>
    </w:p>
    <w:p w14:paraId="5E812AF0" w14:textId="3F870C93" w:rsidR="006D2817" w:rsidRDefault="006D2817" w:rsidP="008D724C">
      <w:pPr>
        <w:rPr>
          <w:rFonts w:ascii="Arial" w:hAnsi="Arial" w:cs="Arial"/>
          <w:sz w:val="20"/>
          <w:szCs w:val="20"/>
        </w:rPr>
      </w:pPr>
    </w:p>
    <w:p w14:paraId="3AFA2DE2" w14:textId="77777777" w:rsidR="00E918F6" w:rsidRDefault="00E918F6" w:rsidP="008D724C">
      <w:pPr>
        <w:rPr>
          <w:rFonts w:ascii="Arial" w:hAnsi="Arial" w:cs="Arial"/>
          <w:sz w:val="20"/>
          <w:szCs w:val="20"/>
        </w:rPr>
      </w:pPr>
    </w:p>
    <w:p w14:paraId="4623A0FB" w14:textId="550830F6" w:rsidR="003E6689" w:rsidRDefault="003A0A82" w:rsidP="008D724C">
      <w:pPr>
        <w:rPr>
          <w:rFonts w:ascii="Arial" w:hAnsi="Arial" w:cs="Arial"/>
          <w:sz w:val="20"/>
          <w:szCs w:val="20"/>
        </w:rPr>
      </w:pPr>
      <w:r>
        <w:rPr>
          <w:rFonts w:ascii="Arial" w:hAnsi="Arial" w:cs="Arial"/>
          <w:sz w:val="20"/>
          <w:szCs w:val="20"/>
        </w:rPr>
        <w:t xml:space="preserve">Use the following command to view </w:t>
      </w:r>
      <w:r w:rsidR="00EC124C">
        <w:rPr>
          <w:rFonts w:ascii="Arial" w:hAnsi="Arial" w:cs="Arial"/>
          <w:sz w:val="20"/>
          <w:szCs w:val="20"/>
        </w:rPr>
        <w:t xml:space="preserve">ONU firmware </w:t>
      </w:r>
      <w:r w:rsidR="004D0FDC">
        <w:rPr>
          <w:rFonts w:ascii="Arial" w:hAnsi="Arial" w:cs="Arial"/>
          <w:sz w:val="20"/>
          <w:szCs w:val="20"/>
        </w:rPr>
        <w:t xml:space="preserve">library </w:t>
      </w:r>
      <w:r w:rsidR="00EC124C">
        <w:rPr>
          <w:rFonts w:ascii="Arial" w:hAnsi="Arial" w:cs="Arial"/>
          <w:sz w:val="20"/>
          <w:szCs w:val="20"/>
        </w:rPr>
        <w:t>on the SAOS 10 Device.</w:t>
      </w:r>
      <w:r w:rsidR="004D0FDC">
        <w:rPr>
          <w:rFonts w:ascii="Arial" w:hAnsi="Arial" w:cs="Arial"/>
          <w:sz w:val="20"/>
          <w:szCs w:val="20"/>
        </w:rPr>
        <w:t xml:space="preserve"> You must manually transfer</w:t>
      </w:r>
      <w:r w:rsidR="00E426A0">
        <w:rPr>
          <w:rFonts w:ascii="Arial" w:hAnsi="Arial" w:cs="Arial"/>
          <w:sz w:val="20"/>
          <w:szCs w:val="20"/>
        </w:rPr>
        <w:t xml:space="preserve"> the ONU image file to the SAOS 10 device acting as the PON controller.</w:t>
      </w:r>
    </w:p>
    <w:p w14:paraId="395670A7" w14:textId="5F9C32D4" w:rsidR="003E6689" w:rsidRDefault="003A0A82" w:rsidP="00E918F6">
      <w:pPr>
        <w:rPr>
          <w:rFonts w:ascii="Arial" w:hAnsi="Arial" w:cs="Arial"/>
          <w:sz w:val="20"/>
          <w:szCs w:val="20"/>
        </w:rPr>
      </w:pPr>
      <w:r>
        <w:rPr>
          <w:rFonts w:ascii="Arial" w:hAnsi="Arial" w:cs="Arial"/>
          <w:noProof/>
          <w:sz w:val="20"/>
          <w:szCs w:val="20"/>
        </w:rPr>
        <w:drawing>
          <wp:inline distT="0" distB="0" distL="0" distR="0" wp14:anchorId="0120C4C1" wp14:editId="502CA3E8">
            <wp:extent cx="4289176" cy="132891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2727" cy="1333115"/>
                    </a:xfrm>
                    <a:prstGeom prst="rect">
                      <a:avLst/>
                    </a:prstGeom>
                    <a:noFill/>
                  </pic:spPr>
                </pic:pic>
              </a:graphicData>
            </a:graphic>
          </wp:inline>
        </w:drawing>
      </w:r>
    </w:p>
    <w:p w14:paraId="0EE00739" w14:textId="7753BACE" w:rsidR="00A85417" w:rsidRPr="00AC3A06" w:rsidRDefault="006D2817" w:rsidP="008D724C">
      <w:pPr>
        <w:rPr>
          <w:rFonts w:ascii="Arial" w:hAnsi="Arial" w:cs="Arial"/>
          <w:sz w:val="20"/>
          <w:szCs w:val="20"/>
        </w:rPr>
      </w:pPr>
      <w:r>
        <w:rPr>
          <w:rFonts w:ascii="Arial" w:hAnsi="Arial" w:cs="Arial"/>
          <w:sz w:val="20"/>
          <w:szCs w:val="20"/>
        </w:rPr>
        <w:t xml:space="preserve">Note: The image file listed here </w:t>
      </w:r>
      <w:r w:rsidR="002C35C1">
        <w:rPr>
          <w:rFonts w:ascii="Arial" w:hAnsi="Arial" w:cs="Arial"/>
          <w:sz w:val="20"/>
          <w:szCs w:val="20"/>
        </w:rPr>
        <w:t>is for a Ciena 3801 ONU and its version is compatible with SAOS 10.6.0</w:t>
      </w:r>
      <w:r w:rsidR="00A85417">
        <w:rPr>
          <w:rFonts w:ascii="Arial" w:hAnsi="Arial" w:cs="Arial"/>
          <w:sz w:val="20"/>
          <w:szCs w:val="20"/>
        </w:rPr>
        <w:t xml:space="preserve">It is </w:t>
      </w:r>
      <w:r w:rsidR="00A85417" w:rsidRPr="007210A5">
        <w:rPr>
          <w:rFonts w:ascii="Arial" w:hAnsi="Arial" w:cs="Arial"/>
          <w:b/>
          <w:bCs/>
          <w:sz w:val="20"/>
          <w:szCs w:val="20"/>
        </w:rPr>
        <w:t xml:space="preserve">critical </w:t>
      </w:r>
      <w:r w:rsidR="00A85417">
        <w:rPr>
          <w:rFonts w:ascii="Arial" w:hAnsi="Arial" w:cs="Arial"/>
          <w:sz w:val="20"/>
          <w:szCs w:val="20"/>
        </w:rPr>
        <w:t xml:space="preserve">that the </w:t>
      </w:r>
      <w:r w:rsidR="00FD6A0A" w:rsidRPr="007210A5">
        <w:rPr>
          <w:rFonts w:ascii="Arial" w:hAnsi="Arial" w:cs="Arial"/>
          <w:b/>
          <w:bCs/>
          <w:sz w:val="20"/>
          <w:szCs w:val="20"/>
        </w:rPr>
        <w:t>correct and supported version is used for the</w:t>
      </w:r>
      <w:r w:rsidR="00824A41" w:rsidRPr="007210A5">
        <w:rPr>
          <w:rFonts w:ascii="Arial" w:hAnsi="Arial" w:cs="Arial"/>
          <w:b/>
          <w:bCs/>
          <w:sz w:val="20"/>
          <w:szCs w:val="20"/>
        </w:rPr>
        <w:t xml:space="preserve"> running</w:t>
      </w:r>
      <w:r w:rsidR="00FD6A0A" w:rsidRPr="007210A5">
        <w:rPr>
          <w:rFonts w:ascii="Arial" w:hAnsi="Arial" w:cs="Arial"/>
          <w:b/>
          <w:bCs/>
          <w:sz w:val="20"/>
          <w:szCs w:val="20"/>
        </w:rPr>
        <w:t xml:space="preserve"> SAOS 10 release</w:t>
      </w:r>
      <w:r w:rsidR="00FD6A0A">
        <w:rPr>
          <w:rFonts w:ascii="Arial" w:hAnsi="Arial" w:cs="Arial"/>
          <w:sz w:val="20"/>
          <w:szCs w:val="20"/>
        </w:rPr>
        <w:t xml:space="preserve">. Failure to load the correct </w:t>
      </w:r>
      <w:r w:rsidR="006B73BB">
        <w:rPr>
          <w:rFonts w:ascii="Arial" w:hAnsi="Arial" w:cs="Arial"/>
          <w:sz w:val="20"/>
          <w:szCs w:val="20"/>
        </w:rPr>
        <w:t xml:space="preserve">ONU firmware </w:t>
      </w:r>
      <w:r w:rsidR="00FD6A0A">
        <w:rPr>
          <w:rFonts w:ascii="Arial" w:hAnsi="Arial" w:cs="Arial"/>
          <w:sz w:val="20"/>
          <w:szCs w:val="20"/>
        </w:rPr>
        <w:t>version could cause the ONU</w:t>
      </w:r>
      <w:r w:rsidR="00824A41">
        <w:rPr>
          <w:rFonts w:ascii="Arial" w:hAnsi="Arial" w:cs="Arial"/>
          <w:sz w:val="20"/>
          <w:szCs w:val="20"/>
        </w:rPr>
        <w:t xml:space="preserve"> to </w:t>
      </w:r>
      <w:r w:rsidR="006B73BB">
        <w:rPr>
          <w:rFonts w:ascii="Arial" w:hAnsi="Arial" w:cs="Arial"/>
          <w:sz w:val="20"/>
          <w:szCs w:val="20"/>
        </w:rPr>
        <w:t>become unresponsive.</w:t>
      </w:r>
    </w:p>
    <w:p w14:paraId="678652A8" w14:textId="0F426CDA" w:rsidR="008D724C" w:rsidRDefault="006B73BB" w:rsidP="008D724C">
      <w:pPr>
        <w:pStyle w:val="Heading3"/>
        <w:ind w:left="0" w:firstLine="0"/>
      </w:pPr>
      <w:r>
        <w:t xml:space="preserve">How to </w:t>
      </w:r>
      <w:r w:rsidR="00675B5B">
        <w:t>transfer ONU firmware to the SAOS 10 device:</w:t>
      </w:r>
    </w:p>
    <w:p w14:paraId="0864D2CD" w14:textId="398FA31F" w:rsidR="0079485C" w:rsidRDefault="00915EF7" w:rsidP="0079485C">
      <w:pPr>
        <w:pStyle w:val="ListParagraph"/>
        <w:numPr>
          <w:ilvl w:val="0"/>
          <w:numId w:val="148"/>
        </w:numPr>
        <w:rPr>
          <w:rFonts w:ascii="Arial" w:hAnsi="Arial" w:cs="Arial"/>
          <w:sz w:val="20"/>
          <w:szCs w:val="20"/>
        </w:rPr>
      </w:pPr>
      <w:r>
        <w:rPr>
          <w:rFonts w:ascii="Arial" w:hAnsi="Arial" w:cs="Arial"/>
          <w:sz w:val="20"/>
          <w:szCs w:val="20"/>
        </w:rPr>
        <w:t>Transfer the correct ONU firmware to the SAOS 10 device acting as the PON controller</w:t>
      </w:r>
      <w:r w:rsidR="0079485C">
        <w:rPr>
          <w:rFonts w:ascii="Arial" w:hAnsi="Arial" w:cs="Arial"/>
          <w:sz w:val="20"/>
          <w:szCs w:val="20"/>
        </w:rPr>
        <w:t>:</w:t>
      </w:r>
    </w:p>
    <w:p w14:paraId="330275C3" w14:textId="6EC1BFCA" w:rsidR="000917C4" w:rsidRDefault="000917C4" w:rsidP="000917C4">
      <w:pPr>
        <w:pStyle w:val="ListParagraph"/>
        <w:rPr>
          <w:rFonts w:ascii="Arial" w:hAnsi="Arial" w:cs="Arial"/>
          <w:sz w:val="20"/>
          <w:szCs w:val="20"/>
        </w:rPr>
      </w:pPr>
    </w:p>
    <w:p w14:paraId="7A7344AA" w14:textId="77777777" w:rsidR="000917C4" w:rsidRPr="004F4395" w:rsidRDefault="000917C4" w:rsidP="000917C4">
      <w:pPr>
        <w:pStyle w:val="CodeLevel1"/>
        <w:numPr>
          <w:ilvl w:val="0"/>
          <w:numId w:val="61"/>
        </w:numPr>
        <w:rPr>
          <w:lang w:val="en-IN"/>
        </w:rPr>
      </w:pPr>
      <w:r>
        <w:rPr>
          <w:lang w:val="en-IN"/>
        </w:rPr>
        <w:t>D-</w:t>
      </w:r>
      <w:r w:rsidRPr="009C2E67">
        <w:rPr>
          <w:lang w:val="en-IN"/>
        </w:rPr>
        <w:t xml:space="preserve">5170-2&gt; </w:t>
      </w:r>
      <w:r>
        <w:rPr>
          <w:b/>
          <w:bCs/>
        </w:rPr>
        <w:t xml:space="preserve">software download </w:t>
      </w:r>
      <w:proofErr w:type="spellStart"/>
      <w:r>
        <w:rPr>
          <w:b/>
          <w:bCs/>
        </w:rPr>
        <w:t>sw</w:t>
      </w:r>
      <w:proofErr w:type="spellEnd"/>
      <w:r>
        <w:rPr>
          <w:b/>
          <w:bCs/>
        </w:rPr>
        <w:t>-type pon-ctrl-</w:t>
      </w:r>
      <w:proofErr w:type="spellStart"/>
      <w:r>
        <w:rPr>
          <w:b/>
          <w:bCs/>
        </w:rPr>
        <w:t>onu</w:t>
      </w:r>
      <w:proofErr w:type="spellEnd"/>
      <w:r>
        <w:rPr>
          <w:b/>
          <w:bCs/>
        </w:rPr>
        <w:t xml:space="preserve">-firmware </w:t>
      </w:r>
      <w:proofErr w:type="spellStart"/>
      <w:r>
        <w:rPr>
          <w:b/>
          <w:bCs/>
        </w:rPr>
        <w:t>url</w:t>
      </w:r>
      <w:proofErr w:type="spellEnd"/>
      <w:r>
        <w:rPr>
          <w:b/>
          <w:bCs/>
        </w:rPr>
        <w:t xml:space="preserve"> sftp://[username</w:t>
      </w:r>
      <w:proofErr w:type="gramStart"/>
      <w:r>
        <w:rPr>
          <w:b/>
          <w:bCs/>
        </w:rPr>
        <w:t>]:[</w:t>
      </w:r>
      <w:proofErr w:type="gramEnd"/>
      <w:r>
        <w:rPr>
          <w:b/>
          <w:bCs/>
        </w:rPr>
        <w:t>password]@[ip address of SFTP server]/[network path/3801-90x_V2.2.11.img</w:t>
      </w:r>
    </w:p>
    <w:p w14:paraId="2B2DBFD5" w14:textId="15250AD9" w:rsidR="000917C4" w:rsidRPr="000917C4" w:rsidRDefault="000917C4" w:rsidP="000917C4">
      <w:pPr>
        <w:rPr>
          <w:rFonts w:ascii="Arial" w:hAnsi="Arial" w:cs="Arial"/>
          <w:sz w:val="20"/>
          <w:szCs w:val="20"/>
        </w:rPr>
      </w:pPr>
    </w:p>
    <w:p w14:paraId="491DF0B6" w14:textId="77777777" w:rsidR="000917C4" w:rsidRDefault="000917C4" w:rsidP="000917C4">
      <w:pPr>
        <w:pStyle w:val="ListParagraph"/>
        <w:rPr>
          <w:rFonts w:ascii="Arial" w:hAnsi="Arial" w:cs="Arial"/>
          <w:sz w:val="20"/>
          <w:szCs w:val="20"/>
        </w:rPr>
      </w:pPr>
    </w:p>
    <w:p w14:paraId="63D6A22E" w14:textId="72E469A8" w:rsidR="000917C4" w:rsidRDefault="00DB3BEE" w:rsidP="0079485C">
      <w:pPr>
        <w:pStyle w:val="ListParagraph"/>
        <w:numPr>
          <w:ilvl w:val="0"/>
          <w:numId w:val="148"/>
        </w:numPr>
        <w:rPr>
          <w:rFonts w:ascii="Arial" w:hAnsi="Arial" w:cs="Arial"/>
          <w:sz w:val="20"/>
          <w:szCs w:val="20"/>
        </w:rPr>
      </w:pPr>
      <w:r>
        <w:rPr>
          <w:rFonts w:ascii="Arial" w:hAnsi="Arial" w:cs="Arial"/>
          <w:sz w:val="20"/>
          <w:szCs w:val="20"/>
        </w:rPr>
        <w:t>Verify the ONU firmware is available on the SAOS 10 device.</w:t>
      </w:r>
    </w:p>
    <w:p w14:paraId="3FB651B6" w14:textId="50697A60" w:rsidR="006A44BB" w:rsidRDefault="006A44BB" w:rsidP="006A44BB">
      <w:pPr>
        <w:pStyle w:val="ListParagraph"/>
        <w:rPr>
          <w:rFonts w:ascii="Arial" w:hAnsi="Arial" w:cs="Arial"/>
          <w:sz w:val="20"/>
          <w:szCs w:val="20"/>
        </w:rPr>
      </w:pPr>
    </w:p>
    <w:p w14:paraId="798884BF" w14:textId="06A27482" w:rsidR="006A44BB" w:rsidRDefault="006A44BB" w:rsidP="006A44BB">
      <w:pPr>
        <w:pStyle w:val="ListParagraph"/>
        <w:rPr>
          <w:rFonts w:ascii="Arial" w:hAnsi="Arial" w:cs="Arial"/>
          <w:sz w:val="20"/>
          <w:szCs w:val="20"/>
        </w:rPr>
      </w:pPr>
      <w:r>
        <w:rPr>
          <w:rFonts w:ascii="Arial" w:hAnsi="Arial" w:cs="Arial"/>
          <w:noProof/>
          <w:sz w:val="20"/>
          <w:szCs w:val="20"/>
        </w:rPr>
        <w:lastRenderedPageBreak/>
        <w:drawing>
          <wp:inline distT="0" distB="0" distL="0" distR="0" wp14:anchorId="65725C85" wp14:editId="6C013D88">
            <wp:extent cx="4291965" cy="1329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1965" cy="1329055"/>
                    </a:xfrm>
                    <a:prstGeom prst="rect">
                      <a:avLst/>
                    </a:prstGeom>
                    <a:noFill/>
                  </pic:spPr>
                </pic:pic>
              </a:graphicData>
            </a:graphic>
          </wp:inline>
        </w:drawing>
      </w:r>
    </w:p>
    <w:p w14:paraId="565DB22C" w14:textId="63893213" w:rsidR="006A44BB" w:rsidRDefault="006A44BB" w:rsidP="006A44BB">
      <w:pPr>
        <w:pStyle w:val="ListParagraph"/>
        <w:rPr>
          <w:rFonts w:ascii="Arial" w:hAnsi="Arial" w:cs="Arial"/>
          <w:sz w:val="20"/>
          <w:szCs w:val="20"/>
        </w:rPr>
      </w:pPr>
    </w:p>
    <w:p w14:paraId="2152F8EB" w14:textId="07240613" w:rsidR="006A44BB" w:rsidRDefault="006A44BB" w:rsidP="006A44BB">
      <w:pPr>
        <w:pStyle w:val="ListParagraph"/>
        <w:rPr>
          <w:rFonts w:ascii="Arial" w:hAnsi="Arial" w:cs="Arial"/>
          <w:sz w:val="20"/>
          <w:szCs w:val="20"/>
        </w:rPr>
      </w:pPr>
    </w:p>
    <w:p w14:paraId="0C09AAF2" w14:textId="69EFC78D" w:rsidR="006A44BB" w:rsidRDefault="006A44BB" w:rsidP="006A44BB">
      <w:pPr>
        <w:pStyle w:val="ListParagraph"/>
        <w:rPr>
          <w:rFonts w:ascii="Arial" w:hAnsi="Arial" w:cs="Arial"/>
          <w:sz w:val="20"/>
          <w:szCs w:val="20"/>
        </w:rPr>
      </w:pPr>
    </w:p>
    <w:p w14:paraId="2EC74A8F" w14:textId="2E841DBA" w:rsidR="006A44BB" w:rsidRDefault="006A44BB" w:rsidP="006A44BB">
      <w:pPr>
        <w:pStyle w:val="ListParagraph"/>
        <w:rPr>
          <w:rFonts w:ascii="Arial" w:hAnsi="Arial" w:cs="Arial"/>
          <w:sz w:val="20"/>
          <w:szCs w:val="20"/>
        </w:rPr>
      </w:pPr>
    </w:p>
    <w:p w14:paraId="1D7530E1" w14:textId="33E0E614" w:rsidR="006A44BB" w:rsidRDefault="006A44BB" w:rsidP="006A44BB">
      <w:pPr>
        <w:pStyle w:val="ListParagraph"/>
        <w:rPr>
          <w:rFonts w:ascii="Arial" w:hAnsi="Arial" w:cs="Arial"/>
          <w:sz w:val="20"/>
          <w:szCs w:val="20"/>
        </w:rPr>
      </w:pPr>
    </w:p>
    <w:p w14:paraId="55E76BE6" w14:textId="2A234035" w:rsidR="006A44BB" w:rsidRDefault="006A44BB" w:rsidP="006A44BB">
      <w:pPr>
        <w:pStyle w:val="ListParagraph"/>
        <w:rPr>
          <w:rFonts w:ascii="Arial" w:hAnsi="Arial" w:cs="Arial"/>
          <w:sz w:val="20"/>
          <w:szCs w:val="20"/>
        </w:rPr>
      </w:pPr>
    </w:p>
    <w:p w14:paraId="2562E914" w14:textId="5E94641A" w:rsidR="006A44BB" w:rsidRDefault="006A44BB" w:rsidP="006A44BB">
      <w:pPr>
        <w:pStyle w:val="ListParagraph"/>
        <w:rPr>
          <w:rFonts w:ascii="Arial" w:hAnsi="Arial" w:cs="Arial"/>
          <w:sz w:val="20"/>
          <w:szCs w:val="20"/>
        </w:rPr>
      </w:pPr>
    </w:p>
    <w:p w14:paraId="7DD1305A" w14:textId="0282C689" w:rsidR="006A44BB" w:rsidRDefault="006A44BB" w:rsidP="006A44BB">
      <w:pPr>
        <w:pStyle w:val="ListParagraph"/>
        <w:rPr>
          <w:rFonts w:ascii="Arial" w:hAnsi="Arial" w:cs="Arial"/>
          <w:sz w:val="20"/>
          <w:szCs w:val="20"/>
        </w:rPr>
      </w:pPr>
    </w:p>
    <w:p w14:paraId="6E073801" w14:textId="25FC6E16" w:rsidR="003E43E6" w:rsidRDefault="003E43E6" w:rsidP="006A44BB">
      <w:pPr>
        <w:pStyle w:val="ListParagraph"/>
        <w:rPr>
          <w:rFonts w:ascii="Arial" w:hAnsi="Arial" w:cs="Arial"/>
          <w:sz w:val="20"/>
          <w:szCs w:val="20"/>
        </w:rPr>
      </w:pPr>
    </w:p>
    <w:p w14:paraId="601805CD" w14:textId="14A37213" w:rsidR="003E43E6" w:rsidRDefault="003E43E6" w:rsidP="006A44BB">
      <w:pPr>
        <w:pStyle w:val="ListParagraph"/>
        <w:rPr>
          <w:rFonts w:ascii="Arial" w:hAnsi="Arial" w:cs="Arial"/>
          <w:sz w:val="20"/>
          <w:szCs w:val="20"/>
        </w:rPr>
      </w:pPr>
    </w:p>
    <w:p w14:paraId="5D5C0C41" w14:textId="2F4F1326" w:rsidR="003E43E6" w:rsidRDefault="003E43E6" w:rsidP="006A44BB">
      <w:pPr>
        <w:pStyle w:val="ListParagraph"/>
        <w:rPr>
          <w:rFonts w:ascii="Arial" w:hAnsi="Arial" w:cs="Arial"/>
          <w:sz w:val="20"/>
          <w:szCs w:val="20"/>
        </w:rPr>
      </w:pPr>
    </w:p>
    <w:p w14:paraId="079E641D" w14:textId="77777777" w:rsidR="003E43E6" w:rsidRDefault="003E43E6" w:rsidP="006A44BB">
      <w:pPr>
        <w:pStyle w:val="ListParagraph"/>
        <w:rPr>
          <w:rFonts w:ascii="Arial" w:hAnsi="Arial" w:cs="Arial"/>
          <w:sz w:val="20"/>
          <w:szCs w:val="20"/>
        </w:rPr>
      </w:pPr>
    </w:p>
    <w:p w14:paraId="6D6913EA" w14:textId="77777777" w:rsidR="006A44BB" w:rsidRDefault="006A44BB" w:rsidP="006A44BB">
      <w:pPr>
        <w:pStyle w:val="ListParagraph"/>
        <w:rPr>
          <w:rFonts w:ascii="Arial" w:hAnsi="Arial" w:cs="Arial"/>
          <w:sz w:val="20"/>
          <w:szCs w:val="20"/>
        </w:rPr>
      </w:pPr>
    </w:p>
    <w:p w14:paraId="09F15896" w14:textId="3B83BC62" w:rsidR="00DB3BEE" w:rsidRDefault="003E43E6" w:rsidP="00222732">
      <w:pPr>
        <w:pStyle w:val="ListParagraph"/>
        <w:numPr>
          <w:ilvl w:val="0"/>
          <w:numId w:val="148"/>
        </w:numPr>
        <w:rPr>
          <w:rFonts w:ascii="Arial" w:hAnsi="Arial" w:cs="Arial"/>
          <w:sz w:val="20"/>
          <w:szCs w:val="20"/>
        </w:rPr>
      </w:pPr>
      <w:r>
        <w:rPr>
          <w:rFonts w:ascii="Arial" w:hAnsi="Arial" w:cs="Arial"/>
          <w:sz w:val="20"/>
          <w:szCs w:val="20"/>
        </w:rPr>
        <w:t xml:space="preserve">The PON controller will populate the “expected firmware” for the ONU. if the expected firmware version is the same as the </w:t>
      </w:r>
      <w:r w:rsidR="00DC6CD0">
        <w:rPr>
          <w:rFonts w:ascii="Arial" w:hAnsi="Arial" w:cs="Arial"/>
          <w:sz w:val="20"/>
          <w:szCs w:val="20"/>
        </w:rPr>
        <w:t xml:space="preserve"> active </w:t>
      </w:r>
      <w:r w:rsidR="0006743C">
        <w:rPr>
          <w:rFonts w:ascii="Arial" w:hAnsi="Arial" w:cs="Arial"/>
          <w:sz w:val="20"/>
          <w:szCs w:val="20"/>
        </w:rPr>
        <w:t>version running on the ONU, then</w:t>
      </w:r>
      <w:r w:rsidR="00F13E28">
        <w:rPr>
          <w:rFonts w:ascii="Arial" w:hAnsi="Arial" w:cs="Arial"/>
          <w:sz w:val="20"/>
          <w:szCs w:val="20"/>
        </w:rPr>
        <w:t xml:space="preserve"> operational state will go to registered. If </w:t>
      </w:r>
      <w:r w:rsidR="00DC6CD0">
        <w:rPr>
          <w:rFonts w:ascii="Arial" w:hAnsi="Arial" w:cs="Arial"/>
          <w:sz w:val="20"/>
          <w:szCs w:val="20"/>
        </w:rPr>
        <w:t xml:space="preserve">not, the PON controller will attempt to update the firmware to the </w:t>
      </w:r>
      <w:r w:rsidR="00863481">
        <w:rPr>
          <w:rFonts w:ascii="Arial" w:hAnsi="Arial" w:cs="Arial"/>
          <w:sz w:val="20"/>
          <w:szCs w:val="20"/>
        </w:rPr>
        <w:t>“</w:t>
      </w:r>
      <w:r w:rsidR="00DC6CD0">
        <w:rPr>
          <w:rFonts w:ascii="Arial" w:hAnsi="Arial" w:cs="Arial"/>
          <w:sz w:val="20"/>
          <w:szCs w:val="20"/>
        </w:rPr>
        <w:t>expected</w:t>
      </w:r>
      <w:r w:rsidR="00863481">
        <w:rPr>
          <w:rFonts w:ascii="Arial" w:hAnsi="Arial" w:cs="Arial"/>
          <w:sz w:val="20"/>
          <w:szCs w:val="20"/>
        </w:rPr>
        <w:t xml:space="preserve">” firmware version. The PON controller must have this file in its library </w:t>
      </w:r>
      <w:proofErr w:type="gramStart"/>
      <w:r w:rsidR="00863481">
        <w:rPr>
          <w:rFonts w:ascii="Arial" w:hAnsi="Arial" w:cs="Arial"/>
          <w:sz w:val="20"/>
          <w:szCs w:val="20"/>
        </w:rPr>
        <w:t>in order to</w:t>
      </w:r>
      <w:proofErr w:type="gramEnd"/>
      <w:r w:rsidR="00863481">
        <w:rPr>
          <w:rFonts w:ascii="Arial" w:hAnsi="Arial" w:cs="Arial"/>
          <w:sz w:val="20"/>
          <w:szCs w:val="20"/>
        </w:rPr>
        <w:t xml:space="preserve"> upgrade</w:t>
      </w:r>
      <w:r w:rsidR="00222732">
        <w:rPr>
          <w:rFonts w:ascii="Arial" w:hAnsi="Arial" w:cs="Arial"/>
          <w:sz w:val="20"/>
          <w:szCs w:val="20"/>
        </w:rPr>
        <w:t xml:space="preserve"> the firmware to the expected version.</w:t>
      </w:r>
      <w:r w:rsidR="00863481">
        <w:rPr>
          <w:rFonts w:ascii="Arial" w:hAnsi="Arial" w:cs="Arial"/>
          <w:sz w:val="20"/>
          <w:szCs w:val="20"/>
        </w:rPr>
        <w:t xml:space="preserve"> </w:t>
      </w:r>
    </w:p>
    <w:p w14:paraId="47DECF99" w14:textId="2D64243C" w:rsidR="00222732" w:rsidRDefault="00222732" w:rsidP="00222732">
      <w:pPr>
        <w:pStyle w:val="ListParagraph"/>
        <w:rPr>
          <w:rFonts w:ascii="Arial" w:hAnsi="Arial" w:cs="Arial"/>
          <w:sz w:val="20"/>
          <w:szCs w:val="20"/>
        </w:rPr>
      </w:pPr>
    </w:p>
    <w:p w14:paraId="75CEDEAC" w14:textId="08D7EEEC" w:rsidR="00222732" w:rsidRPr="00222732" w:rsidRDefault="00222732" w:rsidP="00222732">
      <w:pPr>
        <w:pStyle w:val="ListParagraph"/>
        <w:rPr>
          <w:rFonts w:ascii="Arial" w:hAnsi="Arial" w:cs="Arial"/>
          <w:sz w:val="20"/>
          <w:szCs w:val="20"/>
        </w:rPr>
      </w:pPr>
      <w:r>
        <w:rPr>
          <w:rFonts w:ascii="Arial" w:hAnsi="Arial" w:cs="Arial"/>
          <w:sz w:val="20"/>
          <w:szCs w:val="20"/>
        </w:rPr>
        <w:t xml:space="preserve">Here we see an ONU that </w:t>
      </w:r>
      <w:r w:rsidR="003F58E2">
        <w:rPr>
          <w:rFonts w:ascii="Arial" w:hAnsi="Arial" w:cs="Arial"/>
          <w:sz w:val="20"/>
          <w:szCs w:val="20"/>
        </w:rPr>
        <w:t xml:space="preserve">has been updated correctly. The active and expected firmware versions match. </w:t>
      </w:r>
    </w:p>
    <w:p w14:paraId="44BAAB66" w14:textId="484E3382" w:rsidR="006A44BB" w:rsidRDefault="006A44BB" w:rsidP="00DB3BEE">
      <w:pPr>
        <w:pStyle w:val="ListParagraph"/>
        <w:rPr>
          <w:rFonts w:ascii="Arial" w:hAnsi="Arial" w:cs="Arial"/>
          <w:sz w:val="20"/>
          <w:szCs w:val="20"/>
        </w:rPr>
      </w:pPr>
    </w:p>
    <w:p w14:paraId="7B1AD8B1" w14:textId="34DDEE5D" w:rsidR="006A44BB" w:rsidRPr="000917C4" w:rsidRDefault="006A44BB" w:rsidP="00DB3BEE">
      <w:pPr>
        <w:pStyle w:val="ListParagraph"/>
        <w:rPr>
          <w:rFonts w:ascii="Arial" w:hAnsi="Arial" w:cs="Arial"/>
          <w:sz w:val="20"/>
          <w:szCs w:val="20"/>
        </w:rPr>
      </w:pPr>
      <w:r>
        <w:rPr>
          <w:rFonts w:ascii="Arial" w:hAnsi="Arial" w:cs="Arial"/>
          <w:noProof/>
          <w:sz w:val="20"/>
          <w:szCs w:val="20"/>
        </w:rPr>
        <w:drawing>
          <wp:inline distT="0" distB="0" distL="0" distR="0" wp14:anchorId="0A428B78" wp14:editId="562FEA65">
            <wp:extent cx="5256235" cy="3021496"/>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4" cy="3027870"/>
                    </a:xfrm>
                    <a:prstGeom prst="rect">
                      <a:avLst/>
                    </a:prstGeom>
                    <a:noFill/>
                  </pic:spPr>
                </pic:pic>
              </a:graphicData>
            </a:graphic>
          </wp:inline>
        </w:drawing>
      </w:r>
    </w:p>
    <w:p w14:paraId="373DC4F2" w14:textId="77777777" w:rsidR="00E473EE" w:rsidRDefault="003F58E2" w:rsidP="000917C4">
      <w:pPr>
        <w:ind w:left="360"/>
        <w:rPr>
          <w:rFonts w:ascii="Arial" w:hAnsi="Arial" w:cs="Arial"/>
          <w:sz w:val="20"/>
          <w:szCs w:val="20"/>
        </w:rPr>
      </w:pPr>
      <w:r>
        <w:rPr>
          <w:rFonts w:ascii="Arial" w:hAnsi="Arial" w:cs="Arial"/>
          <w:sz w:val="20"/>
          <w:szCs w:val="20"/>
        </w:rPr>
        <w:lastRenderedPageBreak/>
        <w:t xml:space="preserve">Consult </w:t>
      </w:r>
      <w:r w:rsidR="00E473EE">
        <w:rPr>
          <w:rFonts w:ascii="Arial" w:hAnsi="Arial" w:cs="Arial"/>
          <w:sz w:val="20"/>
          <w:szCs w:val="20"/>
        </w:rPr>
        <w:t>Ciena Technical documentation for more details.</w:t>
      </w:r>
    </w:p>
    <w:p w14:paraId="207324E2" w14:textId="10E6B969" w:rsidR="0079485C" w:rsidRPr="0079485C" w:rsidRDefault="00E473EE" w:rsidP="000917C4">
      <w:pPr>
        <w:ind w:left="360"/>
        <w:rPr>
          <w:rFonts w:ascii="Arial" w:hAnsi="Arial" w:cs="Arial"/>
          <w:sz w:val="20"/>
          <w:szCs w:val="20"/>
        </w:rPr>
      </w:pPr>
      <w:r>
        <w:rPr>
          <w:rFonts w:ascii="Arial" w:hAnsi="Arial" w:cs="Arial"/>
          <w:sz w:val="20"/>
          <w:szCs w:val="20"/>
        </w:rPr>
        <w:t xml:space="preserve">-End of Appendix </w:t>
      </w:r>
    </w:p>
    <w:p w14:paraId="0F78FF2B" w14:textId="1136A79E" w:rsidR="008D724C" w:rsidRDefault="008D724C" w:rsidP="0079485C">
      <w:pPr>
        <w:pStyle w:val="NumberList2"/>
        <w:numPr>
          <w:ilvl w:val="0"/>
          <w:numId w:val="0"/>
        </w:numPr>
        <w:ind w:left="1800" w:hanging="360"/>
      </w:pPr>
      <w:r>
        <w:t xml:space="preserve"> </w:t>
      </w:r>
    </w:p>
    <w:p w14:paraId="781186A1" w14:textId="54160B95" w:rsidR="008D724C" w:rsidRPr="00E473EE" w:rsidRDefault="008D724C" w:rsidP="00E473EE">
      <w:pPr>
        <w:spacing w:after="200" w:line="276" w:lineRule="auto"/>
        <w:ind w:left="720"/>
        <w:rPr>
          <w:rFonts w:ascii="Arial" w:hAnsi="Arial" w:cs="Arial"/>
          <w:b/>
          <w:bCs/>
          <w:color w:val="383838"/>
          <w:sz w:val="24"/>
        </w:rPr>
      </w:pPr>
      <w:r>
        <w:rPr>
          <w:bCs/>
        </w:rPr>
        <w:br w:type="page"/>
      </w:r>
    </w:p>
    <w:sectPr w:rsidR="008D724C" w:rsidRPr="00E473EE" w:rsidSect="00EC3D0F">
      <w:pgSz w:w="12240" w:h="15840"/>
      <w:pgMar w:top="1411" w:right="1411" w:bottom="1411" w:left="1411" w:header="677" w:footer="677"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C32AE" w14:textId="77777777" w:rsidR="00833FF3" w:rsidRDefault="00833FF3" w:rsidP="00C046ED">
      <w:r>
        <w:separator/>
      </w:r>
    </w:p>
  </w:endnote>
  <w:endnote w:type="continuationSeparator" w:id="0">
    <w:p w14:paraId="54F54091" w14:textId="77777777" w:rsidR="00833FF3" w:rsidRDefault="00833FF3" w:rsidP="00C046ED">
      <w:r>
        <w:continuationSeparator/>
      </w:r>
    </w:p>
  </w:endnote>
  <w:endnote w:type="continuationNotice" w:id="1">
    <w:p w14:paraId="1D2E50E3" w14:textId="77777777" w:rsidR="00833FF3" w:rsidRDefault="00833F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1" w:fontKey="{3D8EAE09-ED9A-4C6B-A780-D6723B68E3DA}"/>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embedRegular r:id="rId2" w:fontKey="{F14B1418-E5C8-4CA5-92D7-DF044C058234}"/>
    <w:embedBold r:id="rId3" w:fontKey="{E825978B-E761-4D1D-893E-B1EA28456A34}"/>
    <w:embedItalic r:id="rId4" w:fontKey="{E37D6952-BF8E-4766-A65C-8E007A325D21}"/>
  </w:font>
  <w:font w:name="SimSun">
    <w:altName w:val="宋体"/>
    <w:panose1 w:val="02010600030101010101"/>
    <w:charset w:val="86"/>
    <w:family w:val="auto"/>
    <w:pitch w:val="variable"/>
    <w:sig w:usb0="00000003" w:usb1="288F0000" w:usb2="00000016" w:usb3="00000000" w:csb0="00040001" w:csb1="00000000"/>
  </w:font>
  <w:font w:name="Open Sans">
    <w:altName w:val="Open Sans"/>
    <w:charset w:val="00"/>
    <w:family w:val="swiss"/>
    <w:pitch w:val="variable"/>
    <w:sig w:usb0="E00002EF" w:usb1="4000205B" w:usb2="00000028" w:usb3="00000000" w:csb0="0000019F" w:csb1="00000000"/>
    <w:embedRegular r:id="rId5" w:fontKey="{44A5AA7A-5A04-46D7-B869-4F36920C2876}"/>
    <w:embedBold r:id="rId6" w:fontKey="{BC5A8304-90AD-4E41-A0CC-FFA8F4C0B0C7}"/>
    <w:embedBoldItalic r:id="rId7" w:fontKey="{2E1A3D4D-A1D2-4BF3-8C3E-FDC6453C103B}"/>
  </w:font>
  <w:font w:name="Cambria">
    <w:panose1 w:val="02040503050406030204"/>
    <w:charset w:val="00"/>
    <w:family w:val="roman"/>
    <w:pitch w:val="variable"/>
    <w:sig w:usb0="E00006FF" w:usb1="420024FF" w:usb2="02000000" w:usb3="00000000" w:csb0="0000019F" w:csb1="00000000"/>
    <w:embedRegular r:id="rId8" w:fontKey="{35C052F9-2C3B-4C06-B71C-B930D265B066}"/>
    <w:embedBold r:id="rId9" w:fontKey="{DFD0F135-BE0C-4226-BB82-894E2CBE10E6}"/>
  </w:font>
  <w:font w:name="Tahoma">
    <w:panose1 w:val="020B0604030504040204"/>
    <w:charset w:val="00"/>
    <w:family w:val="swiss"/>
    <w:pitch w:val="variable"/>
    <w:sig w:usb0="E1002EFF" w:usb1="C000605B" w:usb2="00000029" w:usb3="00000000" w:csb0="000101FF" w:csb1="00000000"/>
    <w:embedRegular r:id="rId10" w:fontKey="{E621EDD6-4E65-4F7A-86F3-DFF372ADB461}"/>
  </w:font>
  <w:font w:name="ヒラギノ角ゴ Pro W3">
    <w:altName w:val="Yu Gothic UI"/>
    <w:charset w:val="80"/>
    <w:family w:val="swiss"/>
    <w:pitch w:val="variable"/>
    <w:sig w:usb0="E00002FF" w:usb1="7AC7FFFF" w:usb2="00000012" w:usb3="00000000" w:csb0="0002000D" w:csb1="00000000"/>
  </w:font>
  <w:font w:name="Trebuchet MS">
    <w:altName w:val="﷽﷽﷽﷽﷽﷽﷽﷽t MS"/>
    <w:panose1 w:val="020B0603020202020204"/>
    <w:charset w:val="00"/>
    <w:family w:val="swiss"/>
    <w:pitch w:val="variable"/>
    <w:sig w:usb0="00000687" w:usb1="00000000" w:usb2="00000000" w:usb3="00000000" w:csb0="0000009F" w:csb1="00000000"/>
    <w:embedRegular r:id="rId11" w:fontKey="{238CE0FA-9089-471B-86C4-B543B8668DC9}"/>
  </w:font>
  <w:font w:name="Í”â˛">
    <w:altName w:val="Calibri"/>
    <w:charset w:val="4D"/>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A352F" w14:textId="77777777" w:rsidR="004573AC" w:rsidRPr="00016EAD" w:rsidRDefault="004573AC" w:rsidP="003A1817">
    <w:pPr>
      <w:pStyle w:val="CLSFooter"/>
    </w:pPr>
    <w:r w:rsidRPr="00016EAD">
      <w:rPr>
        <w:noProof/>
        <w:lang w:val="en-IN" w:eastAsia="en-IN"/>
      </w:rPr>
      <w:drawing>
        <wp:anchor distT="0" distB="0" distL="114300" distR="114300" simplePos="0" relativeHeight="251658243" behindDoc="1" locked="0" layoutInCell="1" allowOverlap="1" wp14:anchorId="580A6238" wp14:editId="34E049CD">
          <wp:simplePos x="0" y="0"/>
          <wp:positionH relativeFrom="column">
            <wp:posOffset>-173963</wp:posOffset>
          </wp:positionH>
          <wp:positionV relativeFrom="paragraph">
            <wp:posOffset>68512</wp:posOffset>
          </wp:positionV>
          <wp:extent cx="6400800" cy="36830"/>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seOutlineGraphics-03.png"/>
                  <pic:cNvPicPr/>
                </pic:nvPicPr>
                <pic:blipFill>
                  <a:blip r:embed="rId1">
                    <a:extLst>
                      <a:ext uri="{28A0092B-C50C-407E-A947-70E740481C1C}">
                        <a14:useLocalDpi xmlns:a14="http://schemas.microsoft.com/office/drawing/2010/main" val="0"/>
                      </a:ext>
                    </a:extLst>
                  </a:blip>
                  <a:stretch>
                    <a:fillRect/>
                  </a:stretch>
                </pic:blipFill>
                <pic:spPr>
                  <a:xfrm>
                    <a:off x="0" y="0"/>
                    <a:ext cx="6400800" cy="36830"/>
                  </a:xfrm>
                  <a:prstGeom prst="rect">
                    <a:avLst/>
                  </a:prstGeom>
                </pic:spPr>
              </pic:pic>
            </a:graphicData>
          </a:graphic>
          <wp14:sizeRelH relativeFrom="page">
            <wp14:pctWidth>0</wp14:pctWidth>
          </wp14:sizeRelH>
          <wp14:sizeRelV relativeFrom="page">
            <wp14:pctHeight>0</wp14:pctHeight>
          </wp14:sizeRelV>
        </wp:anchor>
      </w:drawing>
    </w:r>
    <w:r w:rsidRPr="00016EAD">
      <w:rPr>
        <w:noProof/>
        <w:lang w:val="en-IN" w:eastAsia="en-IN"/>
      </w:rPr>
      <mc:AlternateContent>
        <mc:Choice Requires="wps">
          <w:drawing>
            <wp:anchor distT="0" distB="0" distL="114300" distR="114300" simplePos="0" relativeHeight="251658242" behindDoc="0" locked="0" layoutInCell="1" allowOverlap="1" wp14:anchorId="044C148C" wp14:editId="75BCFB8C">
              <wp:simplePos x="0" y="0"/>
              <wp:positionH relativeFrom="column">
                <wp:posOffset>1136015</wp:posOffset>
              </wp:positionH>
              <wp:positionV relativeFrom="paragraph">
                <wp:posOffset>9486900</wp:posOffset>
              </wp:positionV>
              <wp:extent cx="5486400" cy="54610"/>
              <wp:effectExtent l="2540" t="0" r="0" b="0"/>
              <wp:wrapNone/>
              <wp:docPr id="310" name="Text Box 310" descr="lightspectrum"/>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4610"/>
                      </a:xfrm>
                      <a:prstGeom prst="rect">
                        <a:avLst/>
                      </a:prstGeom>
                      <a:blipFill dpi="0" rotWithShape="1">
                        <a:blip r:embed="rId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46C7A" w14:textId="77777777" w:rsidR="004573AC" w:rsidRDefault="004573AC" w:rsidP="003A1817">
                          <w:pPr>
                            <w:jc w:val="right"/>
                          </w:pPr>
                        </w:p>
                        <w:p w14:paraId="28F26DF9" w14:textId="77777777" w:rsidR="004573AC" w:rsidRDefault="004573AC" w:rsidP="003A1817"/>
                        <w:p w14:paraId="7771A147" w14:textId="77777777" w:rsidR="004573AC" w:rsidRDefault="004573AC" w:rsidP="003A1817">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4C148C" id="_x0000_t202" coordsize="21600,21600" o:spt="202" path="m,l,21600r21600,l21600,xe">
              <v:stroke joinstyle="miter"/>
              <v:path gradientshapeok="t" o:connecttype="rect"/>
            </v:shapetype>
            <v:shape id="Text Box 310" o:spid="_x0000_s1027" type="#_x0000_t202" alt="lightspectrum" style="position:absolute;margin-left:89.45pt;margin-top:747pt;width:6in;height:4.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" stroked="f">
              <v:fill r:id="rId3" o:title="lightspectrum" recolor="t" rotate="t" type="frame"/>
              <v:textbox>
                <w:txbxContent>
                  <w:p w14:paraId="51F46C7A" w14:textId="77777777" w:rsidR="004573AC" w:rsidRDefault="004573AC" w:rsidP="003A1817">
                    <w:pPr>
                      <w:jc w:val="right"/>
                    </w:pPr>
                  </w:p>
                  <w:p w14:paraId="28F26DF9" w14:textId="77777777" w:rsidR="004573AC" w:rsidRDefault="004573AC" w:rsidP="003A1817"/>
                  <w:p w14:paraId="7771A147" w14:textId="77777777" w:rsidR="004573AC" w:rsidRDefault="004573AC" w:rsidP="003A1817">
                    <w:pPr>
                      <w:jc w:val="right"/>
                    </w:pPr>
                  </w:p>
                </w:txbxContent>
              </v:textbox>
            </v:shape>
          </w:pict>
        </mc:Fallback>
      </mc:AlternateContent>
    </w:r>
  </w:p>
  <w:p w14:paraId="6F34E3B9" w14:textId="0ECEF81E" w:rsidR="004573AC" w:rsidRPr="00016EAD" w:rsidRDefault="004573AC" w:rsidP="00DF29B3">
    <w:pPr>
      <w:pStyle w:val="Footer"/>
      <w:tabs>
        <w:tab w:val="clear" w:pos="9360"/>
        <w:tab w:val="right" w:pos="9810"/>
      </w:tabs>
      <w:ind w:left="-270"/>
    </w:pPr>
    <w:r w:rsidRPr="00016EAD">
      <w:t>Copyright© 2015-20</w:t>
    </w:r>
    <w:r>
      <w:t>21</w:t>
    </w:r>
    <w:r w:rsidRPr="00016EAD">
      <w:t xml:space="preserve"> Ciena Corporation. All rights reserved.</w:t>
    </w:r>
    <w:r w:rsidRPr="00016EAD">
      <w:tab/>
      <w:t xml:space="preserve"> </w:t>
    </w:r>
    <w:r w:rsidRPr="00016EAD">
      <w:tab/>
    </w:r>
    <w:r>
      <w:t xml:space="preserve">Revision </w:t>
    </w:r>
    <w:r w:rsidR="00443BD0">
      <w:t>B</w:t>
    </w:r>
    <w:r>
      <w:t xml:space="preserve"> </w:t>
    </w:r>
  </w:p>
  <w:p w14:paraId="7C24D1F2" w14:textId="39FEC1C0" w:rsidR="004573AC" w:rsidRPr="00016EAD" w:rsidRDefault="004573AC" w:rsidP="00DF29B3">
    <w:pPr>
      <w:pStyle w:val="Footer"/>
      <w:tabs>
        <w:tab w:val="clear" w:pos="9360"/>
        <w:tab w:val="right" w:pos="9810"/>
      </w:tabs>
      <w:ind w:right="-406"/>
    </w:pPr>
    <w:r w:rsidRPr="00016EAD">
      <w:tab/>
    </w:r>
    <w:r w:rsidRPr="00016EAD">
      <w:tab/>
    </w:r>
    <w:r w:rsidR="00443BD0">
      <w:t>Nov</w:t>
    </w:r>
    <w:r>
      <w:t xml:space="preserve"> 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A6E6E" w14:textId="014D8068" w:rsidR="004573AC" w:rsidRDefault="004573AC" w:rsidP="00C046ED"/>
  <w:p w14:paraId="2E3B6042" w14:textId="77777777" w:rsidR="004573AC" w:rsidRDefault="004573AC" w:rsidP="00C046E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D83E" w14:textId="1762CC01" w:rsidR="004573AC" w:rsidRDefault="004573AC" w:rsidP="00FB4699">
    <w:pPr>
      <w:pStyle w:val="HeaderFooterFont"/>
      <w:tabs>
        <w:tab w:val="center" w:pos="4500"/>
        <w:tab w:val="right" w:pos="9360"/>
      </w:tabs>
      <w:ind w:right="43"/>
    </w:pPr>
    <w:r w:rsidRPr="00545794">
      <w:rPr>
        <w:rFonts w:eastAsiaTheme="minorHAnsi"/>
        <w:noProof/>
        <w:color w:val="7F7F7F"/>
        <w:spacing w:val="40"/>
        <w:lang w:val="en-IN" w:eastAsia="en-IN"/>
      </w:rPr>
      <mc:AlternateContent>
        <mc:Choice Requires="wps">
          <w:drawing>
            <wp:anchor distT="4294967295" distB="4294967295" distL="114300" distR="114300" simplePos="0" relativeHeight="251658241" behindDoc="0" locked="0" layoutInCell="1" allowOverlap="1" wp14:anchorId="1F0C6BBD" wp14:editId="3A8DE164">
              <wp:simplePos x="0" y="0"/>
              <wp:positionH relativeFrom="column">
                <wp:posOffset>-50800</wp:posOffset>
              </wp:positionH>
              <wp:positionV relativeFrom="paragraph">
                <wp:posOffset>-59056</wp:posOffset>
              </wp:positionV>
              <wp:extent cx="6010275" cy="0"/>
              <wp:effectExtent l="0" t="0" r="9525" b="1905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w14:anchorId="1665728F" id="_x0000_t32" coordsize="21600,21600" o:spt="32" o:oned="t" path="m,l21600,21600e" filled="f">
              <v:path arrowok="t" fillok="f" o:connecttype="none"/>
              <o:lock v:ext="edit" shapetype="t"/>
            </v:shapetype>
            <v:shape id="AutoShape 2" o:spid="_x0000_s1026" type="#_x0000_t32" style="position:absolute;margin-left:-4pt;margin-top:-4.65pt;width:473.25pt;height:0;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" strokecolor="black [3213]" strokeweight="1pt">
              <v:shadow color="#7f7f7f [1601]" opacity=".5" offset="1pt"/>
            </v:shape>
          </w:pict>
        </mc:Fallback>
      </mc:AlternateContent>
    </w:r>
    <w:r w:rsidRPr="00545794">
      <w:rPr>
        <w:rFonts w:eastAsiaTheme="minorHAnsi"/>
        <w:color w:val="7F7F7F"/>
        <w:spacing w:val="40"/>
      </w:rPr>
      <w:t xml:space="preserve">Page </w:t>
    </w:r>
    <w:r w:rsidRPr="00545794">
      <w:rPr>
        <w:rFonts w:eastAsiaTheme="minorHAnsi"/>
        <w:color w:val="7F7F7F"/>
        <w:spacing w:val="40"/>
      </w:rPr>
      <w:fldChar w:fldCharType="begin"/>
    </w:r>
    <w:r w:rsidRPr="00545794">
      <w:rPr>
        <w:rFonts w:eastAsiaTheme="minorHAnsi"/>
        <w:color w:val="7F7F7F"/>
        <w:spacing w:val="40"/>
      </w:rPr>
      <w:instrText xml:space="preserve"> PAGE  \* Arabic  \* MERGEFORMAT </w:instrText>
    </w:r>
    <w:r w:rsidRPr="00545794">
      <w:rPr>
        <w:rFonts w:eastAsiaTheme="minorHAnsi"/>
        <w:color w:val="7F7F7F"/>
        <w:spacing w:val="40"/>
      </w:rPr>
      <w:fldChar w:fldCharType="separate"/>
    </w:r>
    <w:r>
      <w:rPr>
        <w:rFonts w:eastAsiaTheme="minorHAnsi"/>
        <w:noProof/>
        <w:color w:val="7F7F7F"/>
        <w:spacing w:val="40"/>
      </w:rPr>
      <w:t>6</w:t>
    </w:r>
    <w:r w:rsidRPr="00545794">
      <w:rPr>
        <w:rFonts w:eastAsiaTheme="minorHAnsi"/>
        <w:color w:val="7F7F7F"/>
        <w:spacing w:val="40"/>
      </w:rPr>
      <w:fldChar w:fldCharType="end"/>
    </w:r>
    <w:r w:rsidRPr="00CE1975">
      <w:tab/>
      <w:t>© 201</w:t>
    </w:r>
    <w:r>
      <w:t>5</w:t>
    </w:r>
    <w:r w:rsidRPr="00CE1975">
      <w:t xml:space="preserve"> </w:t>
    </w:r>
    <w:r>
      <w:t>Ciena</w:t>
    </w:r>
    <w:r w:rsidRPr="00CE1975">
      <w:t xml:space="preserve"> – All Rights Reserved.</w:t>
    </w:r>
    <w:r w:rsidRPr="00CE1975">
      <w:tab/>
    </w:r>
    <w:r w:rsidRPr="00545794">
      <w:rPr>
        <w:rFonts w:eastAsiaTheme="minorHAnsi"/>
        <w:color w:val="7F7F7F"/>
        <w:spacing w:val="40"/>
      </w:rPr>
      <w:fldChar w:fldCharType="begin"/>
    </w:r>
    <w:r w:rsidRPr="00545794">
      <w:rPr>
        <w:rFonts w:eastAsiaTheme="minorHAnsi"/>
        <w:color w:val="7F7F7F"/>
        <w:spacing w:val="40"/>
      </w:rPr>
      <w:instrText xml:space="preserve"> DOCPROPERTY  Author  \* MERGEFORMAT </w:instrText>
    </w:r>
    <w:r w:rsidRPr="00545794">
      <w:rPr>
        <w:rFonts w:eastAsiaTheme="minorHAnsi"/>
        <w:color w:val="7F7F7F"/>
        <w:spacing w:val="40"/>
      </w:rPr>
      <w:fldChar w:fldCharType="separate"/>
    </w:r>
    <w:r>
      <w:rPr>
        <w:rFonts w:eastAsiaTheme="minorHAnsi"/>
        <w:color w:val="7F7F7F"/>
        <w:spacing w:val="40"/>
      </w:rPr>
      <w:t>Rev. D</w:t>
    </w:r>
    <w:r w:rsidRPr="00545794">
      <w:rPr>
        <w:rFonts w:eastAsiaTheme="minorHAnsi"/>
        <w:color w:val="7F7F7F"/>
        <w:spacing w:val="4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4CF9" w14:textId="77777777" w:rsidR="004573AC" w:rsidRDefault="004573AC" w:rsidP="005B6644">
    <w:pPr>
      <w:pStyle w:val="CLSFooter"/>
    </w:pPr>
    <w:r>
      <w:rPr>
        <w:noProof/>
        <w:lang w:val="en-IN" w:eastAsia="en-IN"/>
      </w:rPr>
      <w:drawing>
        <wp:anchor distT="0" distB="0" distL="114300" distR="114300" simplePos="0" relativeHeight="251658250" behindDoc="1" locked="0" layoutInCell="1" allowOverlap="1" wp14:anchorId="49D84C7C" wp14:editId="09FB03C5">
          <wp:simplePos x="0" y="0"/>
          <wp:positionH relativeFrom="column">
            <wp:posOffset>-173963</wp:posOffset>
          </wp:positionH>
          <wp:positionV relativeFrom="paragraph">
            <wp:posOffset>68512</wp:posOffset>
          </wp:positionV>
          <wp:extent cx="6400800" cy="36830"/>
          <wp:effectExtent l="0" t="0" r="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seOutlineGraphics-03.png"/>
                  <pic:cNvPicPr/>
                </pic:nvPicPr>
                <pic:blipFill>
                  <a:blip r:embed="rId1">
                    <a:extLst>
                      <a:ext uri="{28A0092B-C50C-407E-A947-70E740481C1C}">
                        <a14:useLocalDpi xmlns:a14="http://schemas.microsoft.com/office/drawing/2010/main" val="0"/>
                      </a:ext>
                    </a:extLst>
                  </a:blip>
                  <a:stretch>
                    <a:fillRect/>
                  </a:stretch>
                </pic:blipFill>
                <pic:spPr>
                  <a:xfrm>
                    <a:off x="0" y="0"/>
                    <a:ext cx="6400800" cy="36830"/>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1658249" behindDoc="0" locked="0" layoutInCell="1" allowOverlap="1" wp14:anchorId="7DCC646B" wp14:editId="2535647E">
              <wp:simplePos x="0" y="0"/>
              <wp:positionH relativeFrom="column">
                <wp:posOffset>1136015</wp:posOffset>
              </wp:positionH>
              <wp:positionV relativeFrom="paragraph">
                <wp:posOffset>9486900</wp:posOffset>
              </wp:positionV>
              <wp:extent cx="5486400" cy="54610"/>
              <wp:effectExtent l="2540" t="0" r="0" b="0"/>
              <wp:wrapNone/>
              <wp:docPr id="4104" name="Text Box 4104" descr="lightspectrum"/>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4610"/>
                      </a:xfrm>
                      <a:prstGeom prst="rect">
                        <a:avLst/>
                      </a:prstGeom>
                      <a:blipFill dpi="0" rotWithShape="1">
                        <a:blip r:embed="rId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39123" w14:textId="77777777" w:rsidR="004573AC" w:rsidRDefault="004573AC" w:rsidP="005B6644">
                          <w:pPr>
                            <w:jc w:val="right"/>
                          </w:pPr>
                        </w:p>
                        <w:p w14:paraId="0A73E15C" w14:textId="77777777" w:rsidR="004573AC" w:rsidRDefault="004573AC" w:rsidP="005B6644"/>
                        <w:p w14:paraId="1A99315C" w14:textId="77777777" w:rsidR="004573AC" w:rsidRDefault="004573AC" w:rsidP="005B6644">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C646B" id="_x0000_t202" coordsize="21600,21600" o:spt="202" path="m,l,21600r21600,l21600,xe">
              <v:stroke joinstyle="miter"/>
              <v:path gradientshapeok="t" o:connecttype="rect"/>
            </v:shapetype>
            <v:shape id="Text Box 4104" o:spid="_x0000_s1030" type="#_x0000_t202" alt="lightspectrum" style="position:absolute;margin-left:89.45pt;margin-top:747pt;width:6in;height:4.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" stroked="f">
              <v:fill r:id="rId3" o:title="lightspectrum" recolor="t" rotate="t" type="frame"/>
              <v:textbox>
                <w:txbxContent>
                  <w:p w14:paraId="77D39123" w14:textId="77777777" w:rsidR="004573AC" w:rsidRDefault="004573AC" w:rsidP="005B6644">
                    <w:pPr>
                      <w:jc w:val="right"/>
                    </w:pPr>
                  </w:p>
                  <w:p w14:paraId="0A73E15C" w14:textId="77777777" w:rsidR="004573AC" w:rsidRDefault="004573AC" w:rsidP="005B6644"/>
                  <w:p w14:paraId="1A99315C" w14:textId="77777777" w:rsidR="004573AC" w:rsidRDefault="004573AC" w:rsidP="005B6644">
                    <w:pPr>
                      <w:jc w:val="right"/>
                    </w:pPr>
                  </w:p>
                </w:txbxContent>
              </v:textbox>
            </v:shape>
          </w:pict>
        </mc:Fallback>
      </mc:AlternateContent>
    </w:r>
  </w:p>
  <w:p w14:paraId="6D20A8EC" w14:textId="10B2C45F" w:rsidR="004573AC" w:rsidRDefault="004573AC" w:rsidP="003445DC">
    <w:pPr>
      <w:pStyle w:val="Footer"/>
      <w:tabs>
        <w:tab w:val="clear" w:pos="9360"/>
        <w:tab w:val="right" w:pos="9810"/>
      </w:tabs>
      <w:ind w:left="-270" w:right="-406"/>
    </w:pPr>
    <w:r w:rsidRPr="00650991">
      <w:t xml:space="preserve">Copyright© </w:t>
    </w:r>
    <w:r>
      <w:t>2015-202</w:t>
    </w:r>
    <w:r w:rsidR="00131965">
      <w:t>1</w:t>
    </w:r>
    <w:r w:rsidRPr="00650991">
      <w:t xml:space="preserve"> Ciena Corporation. All rights reserved.</w:t>
    </w:r>
    <w:r>
      <w:tab/>
    </w:r>
    <w:r w:rsidRPr="00650991">
      <w:t xml:space="preserve"> </w:t>
    </w:r>
    <w:r>
      <w:tab/>
      <w:t xml:space="preserve">Revision </w:t>
    </w:r>
    <w:r w:rsidR="00131965">
      <w:t>B</w:t>
    </w:r>
  </w:p>
  <w:p w14:paraId="4AFBB142" w14:textId="606D08F7" w:rsidR="004573AC" w:rsidRDefault="005664AB" w:rsidP="005B6644">
    <w:pPr>
      <w:pStyle w:val="Footer"/>
      <w:tabs>
        <w:tab w:val="clear" w:pos="9360"/>
        <w:tab w:val="right" w:pos="9810"/>
      </w:tabs>
      <w:ind w:left="-270" w:right="-406"/>
    </w:pPr>
    <w:r>
      <w:t>Nov</w:t>
    </w:r>
    <w:r w:rsidR="004573AC">
      <w:t xml:space="preserve"> 2021</w:t>
    </w:r>
    <w:r w:rsidR="004573AC">
      <w:tab/>
    </w:r>
    <w:r w:rsidR="004573AC">
      <w:tab/>
    </w:r>
    <w:r w:rsidR="004573AC" w:rsidRPr="00524282">
      <w:t xml:space="preserve">Page </w:t>
    </w:r>
    <w:r w:rsidR="004573AC" w:rsidRPr="00524282">
      <w:fldChar w:fldCharType="begin"/>
    </w:r>
    <w:r w:rsidR="004573AC" w:rsidRPr="00524282">
      <w:instrText xml:space="preserve"> PAGE  \* Arabic  \* MERGEFORMAT </w:instrText>
    </w:r>
    <w:r w:rsidR="004573AC" w:rsidRPr="00524282">
      <w:fldChar w:fldCharType="separate"/>
    </w:r>
    <w:r w:rsidR="004573AC">
      <w:rPr>
        <w:noProof/>
      </w:rPr>
      <w:t>42</w:t>
    </w:r>
    <w:r w:rsidR="004573AC" w:rsidRPr="00524282">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037E5" w14:textId="77777777" w:rsidR="004573AC" w:rsidRDefault="004573AC" w:rsidP="00524282">
    <w:pPr>
      <w:pStyle w:val="CLSFooter"/>
    </w:pPr>
    <w:r>
      <w:rPr>
        <w:noProof/>
        <w:lang w:val="en-IN" w:eastAsia="en-IN"/>
      </w:rPr>
      <w:drawing>
        <wp:anchor distT="0" distB="0" distL="114300" distR="114300" simplePos="0" relativeHeight="251658248" behindDoc="1" locked="0" layoutInCell="1" allowOverlap="1" wp14:anchorId="288B561D" wp14:editId="04735FBF">
          <wp:simplePos x="0" y="0"/>
          <wp:positionH relativeFrom="column">
            <wp:posOffset>-173963</wp:posOffset>
          </wp:positionH>
          <wp:positionV relativeFrom="paragraph">
            <wp:posOffset>68512</wp:posOffset>
          </wp:positionV>
          <wp:extent cx="6400800" cy="36830"/>
          <wp:effectExtent l="0" t="0" r="0" b="12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seOutlineGraphics-03.png"/>
                  <pic:cNvPicPr/>
                </pic:nvPicPr>
                <pic:blipFill>
                  <a:blip r:embed="rId1">
                    <a:extLst>
                      <a:ext uri="{28A0092B-C50C-407E-A947-70E740481C1C}">
                        <a14:useLocalDpi xmlns:a14="http://schemas.microsoft.com/office/drawing/2010/main" val="0"/>
                      </a:ext>
                    </a:extLst>
                  </a:blip>
                  <a:stretch>
                    <a:fillRect/>
                  </a:stretch>
                </pic:blipFill>
                <pic:spPr>
                  <a:xfrm>
                    <a:off x="0" y="0"/>
                    <a:ext cx="6400800" cy="36830"/>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1658247" behindDoc="0" locked="0" layoutInCell="1" allowOverlap="1" wp14:anchorId="592CCCC2" wp14:editId="26B810AC">
              <wp:simplePos x="0" y="0"/>
              <wp:positionH relativeFrom="column">
                <wp:posOffset>1136015</wp:posOffset>
              </wp:positionH>
              <wp:positionV relativeFrom="paragraph">
                <wp:posOffset>9486900</wp:posOffset>
              </wp:positionV>
              <wp:extent cx="5486400" cy="54610"/>
              <wp:effectExtent l="2540" t="0" r="0" b="0"/>
              <wp:wrapNone/>
              <wp:docPr id="4097" name="Text Box 4097" descr="lightspectrum"/>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4610"/>
                      </a:xfrm>
                      <a:prstGeom prst="rect">
                        <a:avLst/>
                      </a:prstGeom>
                      <a:blipFill dpi="0" rotWithShape="1">
                        <a:blip r:embed="rId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C546A0" w14:textId="77777777" w:rsidR="004573AC" w:rsidRDefault="004573AC" w:rsidP="00524282">
                          <w:pPr>
                            <w:jc w:val="right"/>
                          </w:pPr>
                        </w:p>
                        <w:p w14:paraId="6733469C" w14:textId="77777777" w:rsidR="004573AC" w:rsidRDefault="004573AC" w:rsidP="00524282"/>
                        <w:p w14:paraId="3528AA76" w14:textId="77777777" w:rsidR="004573AC" w:rsidRDefault="004573AC" w:rsidP="00524282">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2CCCC2" id="_x0000_t202" coordsize="21600,21600" o:spt="202" path="m,l,21600r21600,l21600,xe">
              <v:stroke joinstyle="miter"/>
              <v:path gradientshapeok="t" o:connecttype="rect"/>
            </v:shapetype>
            <v:shape id="Text Box 4097" o:spid="_x0000_s1033" type="#_x0000_t202" alt="lightspectrum" style="position:absolute;margin-left:89.45pt;margin-top:747pt;width:6in;height:4.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" stroked="f">
              <v:fill r:id="rId3" o:title="lightspectrum" recolor="t" rotate="t" type="frame"/>
              <v:textbox>
                <w:txbxContent>
                  <w:p w14:paraId="6CC546A0" w14:textId="77777777" w:rsidR="004573AC" w:rsidRDefault="004573AC" w:rsidP="00524282">
                    <w:pPr>
                      <w:jc w:val="right"/>
                    </w:pPr>
                  </w:p>
                  <w:p w14:paraId="6733469C" w14:textId="77777777" w:rsidR="004573AC" w:rsidRDefault="004573AC" w:rsidP="00524282"/>
                  <w:p w14:paraId="3528AA76" w14:textId="77777777" w:rsidR="004573AC" w:rsidRDefault="004573AC" w:rsidP="00524282">
                    <w:pPr>
                      <w:jc w:val="right"/>
                    </w:pPr>
                  </w:p>
                </w:txbxContent>
              </v:textbox>
            </v:shape>
          </w:pict>
        </mc:Fallback>
      </mc:AlternateContent>
    </w:r>
  </w:p>
  <w:p w14:paraId="130D53E4" w14:textId="6529927F" w:rsidR="004573AC" w:rsidRDefault="004573AC" w:rsidP="003445DC">
    <w:pPr>
      <w:pStyle w:val="Footer"/>
      <w:tabs>
        <w:tab w:val="clear" w:pos="9360"/>
        <w:tab w:val="right" w:pos="9810"/>
      </w:tabs>
      <w:ind w:left="-274" w:right="-406"/>
    </w:pPr>
    <w:r w:rsidRPr="00650991">
      <w:t xml:space="preserve">Copyright© </w:t>
    </w:r>
    <w:r>
      <w:t>2015-202</w:t>
    </w:r>
    <w:r w:rsidR="00443BD0">
      <w:t>1</w:t>
    </w:r>
    <w:r w:rsidRPr="00650991">
      <w:t xml:space="preserve"> Ciena Corporation. All rights reserved.</w:t>
    </w:r>
    <w:r>
      <w:tab/>
    </w:r>
    <w:r w:rsidRPr="00650991">
      <w:t xml:space="preserve"> </w:t>
    </w:r>
    <w:r>
      <w:tab/>
      <w:t xml:space="preserve">Revision </w:t>
    </w:r>
    <w:r w:rsidR="00443BD0">
      <w:t>B</w:t>
    </w:r>
  </w:p>
  <w:p w14:paraId="301690FF" w14:textId="4D03AC71" w:rsidR="004573AC" w:rsidRDefault="00443BD0" w:rsidP="00524282">
    <w:pPr>
      <w:pStyle w:val="Footer"/>
      <w:tabs>
        <w:tab w:val="clear" w:pos="9360"/>
        <w:tab w:val="right" w:pos="9810"/>
      </w:tabs>
      <w:ind w:left="-270" w:right="-406"/>
    </w:pPr>
    <w:r>
      <w:t>Nov</w:t>
    </w:r>
    <w:r w:rsidR="004573AC">
      <w:t xml:space="preserve"> 2021</w:t>
    </w:r>
    <w:r w:rsidR="004573AC">
      <w:tab/>
    </w:r>
    <w:r w:rsidR="004573AC">
      <w:tab/>
    </w:r>
    <w:r w:rsidR="004573AC" w:rsidRPr="00524282">
      <w:t xml:space="preserve">Page </w:t>
    </w:r>
    <w:r w:rsidR="004573AC" w:rsidRPr="00524282">
      <w:fldChar w:fldCharType="begin"/>
    </w:r>
    <w:r w:rsidR="004573AC" w:rsidRPr="00524282">
      <w:instrText xml:space="preserve"> PAGE  \* Arabic  \* MERGEFORMAT </w:instrText>
    </w:r>
    <w:r w:rsidR="004573AC" w:rsidRPr="00524282">
      <w:fldChar w:fldCharType="separate"/>
    </w:r>
    <w:r w:rsidR="004573AC">
      <w:rPr>
        <w:noProof/>
      </w:rPr>
      <w:t>5</w:t>
    </w:r>
    <w:r w:rsidR="004573AC" w:rsidRPr="0052428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165F2" w14:textId="77777777" w:rsidR="00833FF3" w:rsidRDefault="00833FF3" w:rsidP="00C046ED">
      <w:r>
        <w:separator/>
      </w:r>
    </w:p>
  </w:footnote>
  <w:footnote w:type="continuationSeparator" w:id="0">
    <w:p w14:paraId="34919092" w14:textId="77777777" w:rsidR="00833FF3" w:rsidRDefault="00833FF3" w:rsidP="00C046ED">
      <w:r>
        <w:continuationSeparator/>
      </w:r>
    </w:p>
  </w:footnote>
  <w:footnote w:type="continuationNotice" w:id="1">
    <w:p w14:paraId="4AB79A48" w14:textId="77777777" w:rsidR="00833FF3" w:rsidRDefault="00833F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53B04" w14:textId="675DF9E8" w:rsidR="004573AC" w:rsidRPr="00B133D4" w:rsidRDefault="004573AC" w:rsidP="00FB4699">
    <w:pPr>
      <w:pStyle w:val="HeaderFooterFont"/>
      <w:tabs>
        <w:tab w:val="left" w:pos="8190"/>
      </w:tabs>
      <w:ind w:right="44"/>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DAE00" w14:textId="35AFCDDB" w:rsidR="004573AC" w:rsidRDefault="004573AC">
    <w:r>
      <w:rPr>
        <w:rFonts w:ascii="Arial" w:hAnsi="Arial"/>
        <w:noProof/>
        <w:color w:val="000000"/>
        <w:sz w:val="18"/>
        <w:lang w:val="en-IN" w:eastAsia="en-IN"/>
      </w:rPr>
      <w:drawing>
        <wp:anchor distT="0" distB="0" distL="114300" distR="114300" simplePos="0" relativeHeight="251658251" behindDoc="1" locked="0" layoutInCell="1" allowOverlap="1" wp14:anchorId="02E21118" wp14:editId="2E9F03E6">
          <wp:simplePos x="0" y="0"/>
          <wp:positionH relativeFrom="page">
            <wp:posOffset>8255</wp:posOffset>
          </wp:positionH>
          <wp:positionV relativeFrom="page">
            <wp:posOffset>-8255</wp:posOffset>
          </wp:positionV>
          <wp:extent cx="182880" cy="112350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dient_Bar.eps"/>
                  <pic:cNvPicPr/>
                </pic:nvPicPr>
                <pic:blipFill>
                  <a:blip r:embed="rId1"/>
                  <a:stretch>
                    <a:fillRect/>
                  </a:stretch>
                </pic:blipFill>
                <pic:spPr>
                  <a:xfrm>
                    <a:off x="0" y="0"/>
                    <a:ext cx="182880" cy="1123505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58252" behindDoc="1" locked="0" layoutInCell="1" allowOverlap="1" wp14:anchorId="48B580A1" wp14:editId="3479267F">
          <wp:simplePos x="0" y="0"/>
          <wp:positionH relativeFrom="column">
            <wp:posOffset>5173884</wp:posOffset>
          </wp:positionH>
          <wp:positionV relativeFrom="paragraph">
            <wp:posOffset>-417324</wp:posOffset>
          </wp:positionV>
          <wp:extent cx="1667164" cy="166716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VE-01.png"/>
                  <pic:cNvPicPr/>
                </pic:nvPicPr>
                <pic:blipFill>
                  <a:blip r:embed="rId2">
                    <a:extLst>
                      <a:ext uri="{28A0092B-C50C-407E-A947-70E740481C1C}">
                        <a14:useLocalDpi xmlns:a14="http://schemas.microsoft.com/office/drawing/2010/main" val="0"/>
                      </a:ext>
                    </a:extLst>
                  </a:blip>
                  <a:stretch>
                    <a:fillRect/>
                  </a:stretch>
                </pic:blipFill>
                <pic:spPr>
                  <a:xfrm>
                    <a:off x="0" y="0"/>
                    <a:ext cx="1667164" cy="1667164"/>
                  </a:xfrm>
                  <a:prstGeom prst="rect">
                    <a:avLst/>
                  </a:prstGeom>
                </pic:spPr>
              </pic:pic>
            </a:graphicData>
          </a:graphic>
          <wp14:sizeRelH relativeFrom="margin">
            <wp14:pctWidth>0</wp14:pctWidth>
          </wp14:sizeRelH>
          <wp14:sizeRelV relativeFrom="margin">
            <wp14:pctHeight>0</wp14:pctHeight>
          </wp14:sizeRelV>
        </wp:anchor>
      </w:drawing>
    </w:r>
  </w:p>
  <w:p w14:paraId="741914DB" w14:textId="3D961910" w:rsidR="004573AC" w:rsidRDefault="004573AC">
    <w:r>
      <w:rPr>
        <w:noProof/>
        <w:lang w:val="en-IN" w:eastAsia="en-IN"/>
      </w:rPr>
      <mc:AlternateContent>
        <mc:Choice Requires="wps">
          <w:drawing>
            <wp:anchor distT="0" distB="0" distL="114300" distR="114300" simplePos="0" relativeHeight="251658240" behindDoc="0" locked="0" layoutInCell="1" allowOverlap="1" wp14:anchorId="7ABE6495" wp14:editId="2A1DB634">
              <wp:simplePos x="0" y="0"/>
              <wp:positionH relativeFrom="column">
                <wp:posOffset>-668936</wp:posOffset>
              </wp:positionH>
              <wp:positionV relativeFrom="paragraph">
                <wp:posOffset>2372891</wp:posOffset>
              </wp:positionV>
              <wp:extent cx="7552047" cy="69448"/>
              <wp:effectExtent l="0" t="0" r="5080" b="0"/>
              <wp:wrapNone/>
              <wp:docPr id="7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047" cy="69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EBA894" w14:textId="77777777" w:rsidR="004573AC" w:rsidRPr="00D54543" w:rsidRDefault="004573AC" w:rsidP="00C046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ABE6495" id="_x0000_t202" coordsize="21600,21600" o:spt="202" path="m,l,21600r21600,l21600,xe">
              <v:stroke joinstyle="miter"/>
              <v:path gradientshapeok="t" o:connecttype="rect"/>
            </v:shapetype>
            <v:shape id="Text Box 5" o:spid="_x0000_s1028" type="#_x0000_t202" style="position:absolute;margin-left:-52.65pt;margin-top:186.85pt;width:594.65pt;height: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" stroked="f">
              <v:textbox>
                <w:txbxContent>
                  <w:p w14:paraId="57EBA894" w14:textId="77777777" w:rsidR="004573AC" w:rsidRPr="00D54543" w:rsidRDefault="004573AC" w:rsidP="00C046ED"/>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30043" w14:textId="2D1E379C" w:rsidR="004573AC" w:rsidRPr="00B133D4" w:rsidRDefault="008E0284" w:rsidP="00FB4699">
    <w:pPr>
      <w:pStyle w:val="HeaderFooterFont"/>
      <w:tabs>
        <w:tab w:val="left" w:pos="8190"/>
      </w:tabs>
      <w:ind w:right="44"/>
      <w:rPr>
        <w:rFonts w:cs="Arial"/>
      </w:rPr>
    </w:pPr>
    <w:r>
      <w:fldChar w:fldCharType="begin"/>
    </w:r>
    <w:r>
      <w:instrText xml:space="preserve"> DOCPROPERTY  Title  \* ME</w:instrText>
    </w:r>
    <w:r>
      <w:instrText xml:space="preserve">RGEFORMAT </w:instrText>
    </w:r>
    <w:r>
      <w:fldChar w:fldCharType="separate"/>
    </w:r>
    <w:r w:rsidR="004573AC">
      <w:t>IGP Hands on Configuration and Troubleshooting</w:t>
    </w:r>
    <w:r>
      <w:fldChar w:fldCharType="end"/>
    </w:r>
    <w:r w:rsidR="004573AC">
      <w:rPr>
        <w:rFonts w:cs="Aria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4BDC2" w14:textId="1292D033" w:rsidR="004573AC" w:rsidRPr="00016EAD" w:rsidRDefault="004573AC" w:rsidP="00524282">
    <w:pPr>
      <w:tabs>
        <w:tab w:val="left" w:pos="8460"/>
      </w:tabs>
      <w:rPr>
        <w:rFonts w:cs="Arial"/>
        <w:sz w:val="18"/>
        <w:szCs w:val="18"/>
      </w:rPr>
    </w:pPr>
    <w:r w:rsidRPr="00016EAD">
      <w:rPr>
        <w:noProof/>
        <w:lang w:val="en-IN" w:eastAsia="en-IN"/>
      </w:rPr>
      <mc:AlternateContent>
        <mc:Choice Requires="wps">
          <w:drawing>
            <wp:anchor distT="0" distB="0" distL="114300" distR="114300" simplePos="0" relativeHeight="251658246" behindDoc="0" locked="0" layoutInCell="1" allowOverlap="1" wp14:anchorId="3F5EB6DE" wp14:editId="59C5BF53">
              <wp:simplePos x="0" y="0"/>
              <wp:positionH relativeFrom="column">
                <wp:posOffset>5214390</wp:posOffset>
              </wp:positionH>
              <wp:positionV relativeFrom="paragraph">
                <wp:posOffset>-100357</wp:posOffset>
              </wp:positionV>
              <wp:extent cx="740410" cy="283210"/>
              <wp:effectExtent l="2540" t="0" r="0" b="3175"/>
              <wp:wrapNone/>
              <wp:docPr id="62" name="Text Box 62" descr="szCienaLog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 cy="283210"/>
                      </a:xfrm>
                      <a:prstGeom prst="rect">
                        <a:avLst/>
                      </a:prstGeom>
                      <a:blipFill dpi="0" rotWithShape="0">
                        <a:blip r:embed="rId1"/>
                        <a:srcRect/>
                        <a:stretch>
                          <a:fillRect b="-1916"/>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434E4" w14:textId="77777777" w:rsidR="004573AC" w:rsidRDefault="004573AC" w:rsidP="00524282"/>
                        <w:p w14:paraId="789DC24D" w14:textId="77777777" w:rsidR="004573AC" w:rsidRDefault="004573AC" w:rsidP="00524282"/>
                        <w:p w14:paraId="5733FC02" w14:textId="77777777" w:rsidR="004573AC" w:rsidRDefault="004573AC" w:rsidP="0052428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EB6DE" id="_x0000_t202" coordsize="21600,21600" o:spt="202" path="m,l,21600r21600,l21600,xe">
              <v:stroke joinstyle="miter"/>
              <v:path gradientshapeok="t" o:connecttype="rect"/>
            </v:shapetype>
            <v:shape id="Text Box 62" o:spid="_x0000_s1029" type="#_x0000_t202" alt="szCienaLogo" style="position:absolute;margin-left:410.6pt;margin-top:-7.9pt;width:58.3pt;height:22.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" stroked="f">
              <v:fill r:id="rId2" o:title="szCienaLogo" recolor="t" type="frame"/>
              <v:textbox>
                <w:txbxContent>
                  <w:p w14:paraId="09F434E4" w14:textId="77777777" w:rsidR="004573AC" w:rsidRDefault="004573AC" w:rsidP="00524282"/>
                  <w:p w14:paraId="789DC24D" w14:textId="77777777" w:rsidR="004573AC" w:rsidRDefault="004573AC" w:rsidP="00524282"/>
                  <w:p w14:paraId="5733FC02" w14:textId="77777777" w:rsidR="004573AC" w:rsidRDefault="004573AC" w:rsidP="00524282"/>
                </w:txbxContent>
              </v:textbox>
            </v:shape>
          </w:pict>
        </mc:Fallback>
      </mc:AlternateContent>
    </w:r>
    <w:r>
      <w:rPr>
        <w:sz w:val="18"/>
        <w:szCs w:val="18"/>
      </w:rPr>
      <w:t>PON OAM Deployment – Hands-on Lab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6FAFA" w14:textId="281471AF" w:rsidR="004573AC" w:rsidRDefault="004573AC" w:rsidP="00B52C25">
    <w:pPr>
      <w:pStyle w:val="CLSHeaderR"/>
    </w:pPr>
    <w:r>
      <w:rPr>
        <w:noProof/>
        <w:lang w:val="en-IN" w:eastAsia="en-IN"/>
      </w:rPr>
      <w:drawing>
        <wp:anchor distT="0" distB="0" distL="114300" distR="114300" simplePos="0" relativeHeight="251658253" behindDoc="1" locked="0" layoutInCell="1" allowOverlap="1" wp14:anchorId="335A170C" wp14:editId="380F453E">
          <wp:simplePos x="0" y="0"/>
          <wp:positionH relativeFrom="column">
            <wp:posOffset>5725305</wp:posOffset>
          </wp:positionH>
          <wp:positionV relativeFrom="paragraph">
            <wp:posOffset>-427355</wp:posOffset>
          </wp:positionV>
          <wp:extent cx="1134319" cy="113431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VE-01.png"/>
                  <pic:cNvPicPr/>
                </pic:nvPicPr>
                <pic:blipFill>
                  <a:blip r:embed="rId1">
                    <a:extLst>
                      <a:ext uri="{28A0092B-C50C-407E-A947-70E740481C1C}">
                        <a14:useLocalDpi xmlns:a14="http://schemas.microsoft.com/office/drawing/2010/main" val="0"/>
                      </a:ext>
                    </a:extLst>
                  </a:blip>
                  <a:stretch>
                    <a:fillRect/>
                  </a:stretch>
                </pic:blipFill>
                <pic:spPr>
                  <a:xfrm>
                    <a:off x="0" y="0"/>
                    <a:ext cx="1134319" cy="1134319"/>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1658244" behindDoc="0" locked="0" layoutInCell="1" allowOverlap="1" wp14:anchorId="5D1712FF" wp14:editId="5092BAC8">
              <wp:simplePos x="0" y="0"/>
              <wp:positionH relativeFrom="column">
                <wp:posOffset>-6985</wp:posOffset>
              </wp:positionH>
              <wp:positionV relativeFrom="paragraph">
                <wp:posOffset>-76835</wp:posOffset>
              </wp:positionV>
              <wp:extent cx="740410" cy="283210"/>
              <wp:effectExtent l="2540" t="0" r="0" b="3175"/>
              <wp:wrapNone/>
              <wp:docPr id="304" name="Text Box 304" descr="szCienaLog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 cy="283210"/>
                      </a:xfrm>
                      <a:prstGeom prst="rect">
                        <a:avLst/>
                      </a:prstGeom>
                      <a:blipFill dpi="0" rotWithShape="0">
                        <a:blip r:embed="rId2"/>
                        <a:srcRect/>
                        <a:stretch>
                          <a:fillRect b="-1916"/>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02CA6A" w14:textId="77777777" w:rsidR="004573AC" w:rsidRDefault="004573AC" w:rsidP="00B52C25"/>
                        <w:p w14:paraId="731C2F5A" w14:textId="77777777" w:rsidR="004573AC" w:rsidRDefault="004573AC" w:rsidP="00B52C25"/>
                        <w:p w14:paraId="1B5190A6" w14:textId="77777777" w:rsidR="004573AC" w:rsidRDefault="004573AC" w:rsidP="00B52C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712FF" id="_x0000_t202" coordsize="21600,21600" o:spt="202" path="m,l,21600r21600,l21600,xe">
              <v:stroke joinstyle="miter"/>
              <v:path gradientshapeok="t" o:connecttype="rect"/>
            </v:shapetype>
            <v:shape id="Text Box 304" o:spid="_x0000_s1031" type="#_x0000_t202" alt="szCienaLogo" style="position:absolute;left:0;text-align:left;margin-left:-.55pt;margin-top:-6.05pt;width:58.3pt;height:22.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" stroked="f">
              <v:fill r:id="rId3" o:title="szCienaLogo" recolor="t" type="frame"/>
              <v:textbox>
                <w:txbxContent>
                  <w:p w14:paraId="5102CA6A" w14:textId="77777777" w:rsidR="004573AC" w:rsidRDefault="004573AC" w:rsidP="00B52C25"/>
                  <w:p w14:paraId="731C2F5A" w14:textId="77777777" w:rsidR="004573AC" w:rsidRDefault="004573AC" w:rsidP="00B52C25"/>
                  <w:p w14:paraId="1B5190A6" w14:textId="77777777" w:rsidR="004573AC" w:rsidRDefault="004573AC" w:rsidP="00B52C25"/>
                </w:txbxContent>
              </v:textbox>
            </v:shape>
          </w:pict>
        </mc:Fallback>
      </mc:AlternateContent>
    </w:r>
    <w:r>
      <w:t xml:space="preserve"> </w:t>
    </w:r>
  </w:p>
  <w:p w14:paraId="42B70AAF" w14:textId="77777777" w:rsidR="004573AC" w:rsidRDefault="004573AC" w:rsidP="00B52C25">
    <w:pPr>
      <w:pStyle w:val="CLSHeaderR"/>
    </w:pPr>
    <w:r>
      <w:rPr>
        <w:noProof/>
        <w:lang w:val="en-IN" w:eastAsia="en-IN"/>
      </w:rPr>
      <mc:AlternateContent>
        <mc:Choice Requires="wps">
          <w:drawing>
            <wp:anchor distT="0" distB="0" distL="114300" distR="114300" simplePos="0" relativeHeight="251658245" behindDoc="0" locked="0" layoutInCell="1" allowOverlap="1" wp14:anchorId="1E508D8C" wp14:editId="7D12817E">
              <wp:simplePos x="0" y="0"/>
              <wp:positionH relativeFrom="column">
                <wp:posOffset>-87630</wp:posOffset>
              </wp:positionH>
              <wp:positionV relativeFrom="paragraph">
                <wp:posOffset>84455</wp:posOffset>
              </wp:positionV>
              <wp:extent cx="2552700" cy="342900"/>
              <wp:effectExtent l="0" t="0" r="0" b="0"/>
              <wp:wrapNone/>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55303174"/>
                            <w:dataBinding w:prefixMappings="xmlns:ns0='http://purl.org/dc/elements/1.1/' xmlns:ns1='http://schemas.openxmlformats.org/package/2006/metadata/core-properties' " w:xpath="/ns1:coreProperties[1]/ns0:title[1]" w:storeItemID="{6C3C8BC8-F283-45AE-878A-BAB7291924A1}"/>
                            <w:text/>
                          </w:sdtPr>
                          <w:sdtEndPr/>
                          <w:sdtContent>
                            <w:p w14:paraId="2978593D" w14:textId="11F28AA8" w:rsidR="004573AC" w:rsidRDefault="006523BE" w:rsidP="00B52C25">
                              <w:pPr>
                                <w:pStyle w:val="CLSHeaderL"/>
                              </w:pPr>
                              <w:r>
                                <w:t>PON Deployment Lab</w:t>
                              </w:r>
                            </w:p>
                          </w:sdtContent>
                        </w:sdt>
                        <w:p w14:paraId="09044704" w14:textId="77777777" w:rsidR="004573AC" w:rsidRDefault="004573AC" w:rsidP="00B52C25"/>
                        <w:p w14:paraId="04250D5E" w14:textId="77777777" w:rsidR="004573AC" w:rsidRDefault="004573AC" w:rsidP="00B52C25"/>
                        <w:sdt>
                          <w:sdtPr>
                            <w:alias w:val="Title"/>
                            <w:id w:val="-780027221"/>
                            <w:dataBinding w:prefixMappings="xmlns:ns0='http://purl.org/dc/elements/1.1/' xmlns:ns1='http://schemas.openxmlformats.org/package/2006/metadata/core-properties' " w:xpath="/ns1:coreProperties[1]/ns0:title[1]" w:storeItemID="{6C3C8BC8-F283-45AE-878A-BAB7291924A1}"/>
                            <w:text/>
                          </w:sdtPr>
                          <w:sdtEndPr/>
                          <w:sdtContent>
                            <w:p w14:paraId="1C7E895F" w14:textId="22EAB8A6" w:rsidR="004573AC" w:rsidRDefault="006523BE" w:rsidP="00B52C25">
                              <w:pPr>
                                <w:pStyle w:val="CLSHeaderL"/>
                              </w:pPr>
                              <w:r>
                                <w:t>PON Deployment Lab</w:t>
                              </w:r>
                            </w:p>
                          </w:sdtContent>
                        </w:sdt>
                        <w:p w14:paraId="3D68BA28" w14:textId="77777777" w:rsidR="004573AC" w:rsidRDefault="004573AC" w:rsidP="00B52C25"/>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E508D8C" id="Text Box 303" o:spid="_x0000_s1032" type="#_x0000_t202" style="position:absolute;left:0;text-align:left;margin-left:-6.9pt;margin-top:6.65pt;width:201pt;height:2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" filled="f" stroked="f">
              <v:textbox>
                <w:txbxContent>
                  <w:sdt>
                    <w:sdtPr>
                      <w:alias w:val="Title"/>
                      <w:id w:val="-155303174"/>
                      <w:dataBinding w:prefixMappings="xmlns:ns0='http://purl.org/dc/elements/1.1/' xmlns:ns1='http://schemas.openxmlformats.org/package/2006/metadata/core-properties' " w:xpath="/ns1:coreProperties[1]/ns0:title[1]" w:storeItemID="{6C3C8BC8-F283-45AE-878A-BAB7291924A1}"/>
                      <w:text/>
                    </w:sdtPr>
                    <w:sdtEndPr/>
                    <w:sdtContent>
                      <w:p w14:paraId="2978593D" w14:textId="11F28AA8" w:rsidR="004573AC" w:rsidRDefault="006523BE" w:rsidP="00B52C25">
                        <w:pPr>
                          <w:pStyle w:val="CLSHeaderL"/>
                        </w:pPr>
                        <w:r>
                          <w:t>PON Deployment Lab</w:t>
                        </w:r>
                      </w:p>
                    </w:sdtContent>
                  </w:sdt>
                  <w:p w14:paraId="09044704" w14:textId="77777777" w:rsidR="004573AC" w:rsidRDefault="004573AC" w:rsidP="00B52C25"/>
                  <w:p w14:paraId="04250D5E" w14:textId="77777777" w:rsidR="004573AC" w:rsidRDefault="004573AC" w:rsidP="00B52C25"/>
                  <w:sdt>
                    <w:sdtPr>
                      <w:alias w:val="Title"/>
                      <w:id w:val="-780027221"/>
                      <w:dataBinding w:prefixMappings="xmlns:ns0='http://purl.org/dc/elements/1.1/' xmlns:ns1='http://schemas.openxmlformats.org/package/2006/metadata/core-properties' " w:xpath="/ns1:coreProperties[1]/ns0:title[1]" w:storeItemID="{6C3C8BC8-F283-45AE-878A-BAB7291924A1}"/>
                      <w:text/>
                    </w:sdtPr>
                    <w:sdtEndPr/>
                    <w:sdtContent>
                      <w:p w14:paraId="1C7E895F" w14:textId="22EAB8A6" w:rsidR="004573AC" w:rsidRDefault="006523BE" w:rsidP="00B52C25">
                        <w:pPr>
                          <w:pStyle w:val="CLSHeaderL"/>
                        </w:pPr>
                        <w:r>
                          <w:t>PON Deployment Lab</w:t>
                        </w:r>
                      </w:p>
                    </w:sdtContent>
                  </w:sdt>
                  <w:p w14:paraId="3D68BA28" w14:textId="77777777" w:rsidR="004573AC" w:rsidRDefault="004573AC" w:rsidP="00B52C25"/>
                </w:txbxContent>
              </v:textbox>
            </v:shape>
          </w:pict>
        </mc:Fallback>
      </mc:AlternateContent>
    </w:r>
    <w:r>
      <w:t xml:space="preserve"> </w:t>
    </w:r>
  </w:p>
  <w:p w14:paraId="0321A874" w14:textId="77777777" w:rsidR="004573AC" w:rsidRDefault="004573AC" w:rsidP="00B52C25">
    <w:pPr>
      <w:pStyle w:val="CLSHeaderR"/>
      <w:ind w:right="180"/>
    </w:pPr>
  </w:p>
  <w:p w14:paraId="6FFC69CD" w14:textId="77777777" w:rsidR="004573AC" w:rsidRDefault="004573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0DE31F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90675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DB27E46"/>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751C243A"/>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F30A7400"/>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3EEAF150"/>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7494AFE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7A90597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E0CA23D8"/>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5664EA"/>
    <w:multiLevelType w:val="hybridMultilevel"/>
    <w:tmpl w:val="7CAE9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FE647E"/>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 w15:restartNumberingAfterBreak="0">
    <w:nsid w:val="073A7B43"/>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 w15:restartNumberingAfterBreak="0">
    <w:nsid w:val="08E159D4"/>
    <w:multiLevelType w:val="hybridMultilevel"/>
    <w:tmpl w:val="17D464E0"/>
    <w:lvl w:ilvl="0" w:tplc="44B06EC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3554B6"/>
    <w:multiLevelType w:val="hybridMultilevel"/>
    <w:tmpl w:val="9672F7A6"/>
    <w:lvl w:ilvl="0" w:tplc="457E567E">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B7E180F"/>
    <w:multiLevelType w:val="hybridMultilevel"/>
    <w:tmpl w:val="66F0A0A8"/>
    <w:lvl w:ilvl="0" w:tplc="CCF2DC1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FB7853"/>
    <w:multiLevelType w:val="hybridMultilevel"/>
    <w:tmpl w:val="EAC2A764"/>
    <w:lvl w:ilvl="0" w:tplc="C5389ED6">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C69250A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1B4A5F"/>
    <w:multiLevelType w:val="hybridMultilevel"/>
    <w:tmpl w:val="DA06BF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0E714A5E"/>
    <w:multiLevelType w:val="hybridMultilevel"/>
    <w:tmpl w:val="278C96CC"/>
    <w:lvl w:ilvl="0" w:tplc="457E567E">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EB67D06"/>
    <w:multiLevelType w:val="hybridMultilevel"/>
    <w:tmpl w:val="546E80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FA031F1"/>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 w15:restartNumberingAfterBreak="0">
    <w:nsid w:val="11981B5C"/>
    <w:multiLevelType w:val="hybridMultilevel"/>
    <w:tmpl w:val="581E0E4E"/>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DE2306"/>
    <w:multiLevelType w:val="hybridMultilevel"/>
    <w:tmpl w:val="95FED8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268514D"/>
    <w:multiLevelType w:val="hybridMultilevel"/>
    <w:tmpl w:val="41B2B824"/>
    <w:lvl w:ilvl="0" w:tplc="457E567E">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5CA2314"/>
    <w:multiLevelType w:val="hybridMultilevel"/>
    <w:tmpl w:val="8B6A0276"/>
    <w:lvl w:ilvl="0" w:tplc="D8722726">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6E4507F"/>
    <w:multiLevelType w:val="hybridMultilevel"/>
    <w:tmpl w:val="45369FA8"/>
    <w:lvl w:ilvl="0" w:tplc="CC405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555E78"/>
    <w:multiLevelType w:val="hybridMultilevel"/>
    <w:tmpl w:val="42A06FFA"/>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06972"/>
    <w:multiLevelType w:val="hybridMultilevel"/>
    <w:tmpl w:val="99F285A8"/>
    <w:lvl w:ilvl="0" w:tplc="05B407FC">
      <w:start w:val="1"/>
      <w:numFmt w:val="decimal"/>
      <w:pStyle w:val="CodeLevel1"/>
      <w:lvlText w:val="%1"/>
      <w:lvlJc w:val="left"/>
      <w:pPr>
        <w:ind w:left="1080" w:hanging="360"/>
      </w:pPr>
      <w:rPr>
        <w:rFonts w:ascii="Consolas" w:hAnsi="Consolas" w:hint="default"/>
        <w:b w:val="0"/>
        <w:bCs w:val="0"/>
        <w:color w:val="7F7F7F" w:themeColor="text1" w:themeTint="80"/>
        <w:sz w:val="18"/>
      </w:rPr>
    </w:lvl>
    <w:lvl w:ilvl="1" w:tplc="8F4E349C">
      <w:start w:val="1"/>
      <w:numFmt w:val="lowerLetter"/>
      <w:lvlText w:val="%2)"/>
      <w:lvlJc w:val="left"/>
      <w:pPr>
        <w:ind w:left="1440" w:hanging="360"/>
      </w:pPr>
      <w:rPr>
        <w:rFonts w:hint="default"/>
      </w:rPr>
    </w:lvl>
    <w:lvl w:ilvl="2" w:tplc="D322800C">
      <w:start w:val="1"/>
      <w:numFmt w:val="lowerRoman"/>
      <w:lvlText w:val="%3)"/>
      <w:lvlJc w:val="left"/>
      <w:pPr>
        <w:ind w:left="1800" w:hanging="360"/>
      </w:pPr>
      <w:rPr>
        <w:rFonts w:hint="default"/>
      </w:rPr>
    </w:lvl>
    <w:lvl w:ilvl="3" w:tplc="B17C9694">
      <w:start w:val="1"/>
      <w:numFmt w:val="decimal"/>
      <w:lvlText w:val="(%4)"/>
      <w:lvlJc w:val="left"/>
      <w:pPr>
        <w:ind w:left="2160" w:hanging="360"/>
      </w:pPr>
      <w:rPr>
        <w:rFonts w:hint="default"/>
      </w:rPr>
    </w:lvl>
    <w:lvl w:ilvl="4" w:tplc="253823A6">
      <w:start w:val="1"/>
      <w:numFmt w:val="lowerLetter"/>
      <w:lvlText w:val="(%5)"/>
      <w:lvlJc w:val="left"/>
      <w:pPr>
        <w:ind w:left="2520" w:hanging="360"/>
      </w:pPr>
      <w:rPr>
        <w:rFonts w:hint="default"/>
      </w:rPr>
    </w:lvl>
    <w:lvl w:ilvl="5" w:tplc="118213D4">
      <w:start w:val="1"/>
      <w:numFmt w:val="lowerRoman"/>
      <w:lvlText w:val="(%6)"/>
      <w:lvlJc w:val="left"/>
      <w:pPr>
        <w:ind w:left="2880" w:hanging="360"/>
      </w:pPr>
      <w:rPr>
        <w:rFonts w:hint="default"/>
      </w:rPr>
    </w:lvl>
    <w:lvl w:ilvl="6" w:tplc="F7D65032">
      <w:start w:val="1"/>
      <w:numFmt w:val="decimal"/>
      <w:lvlText w:val="%7."/>
      <w:lvlJc w:val="left"/>
      <w:pPr>
        <w:ind w:left="3240" w:hanging="360"/>
      </w:pPr>
      <w:rPr>
        <w:rFonts w:hint="default"/>
      </w:rPr>
    </w:lvl>
    <w:lvl w:ilvl="7" w:tplc="FC5280B0">
      <w:start w:val="1"/>
      <w:numFmt w:val="lowerLetter"/>
      <w:lvlText w:val="%8."/>
      <w:lvlJc w:val="left"/>
      <w:pPr>
        <w:ind w:left="3600" w:hanging="360"/>
      </w:pPr>
      <w:rPr>
        <w:rFonts w:hint="default"/>
      </w:rPr>
    </w:lvl>
    <w:lvl w:ilvl="8" w:tplc="4D3202F6">
      <w:start w:val="1"/>
      <w:numFmt w:val="lowerRoman"/>
      <w:lvlText w:val="%9."/>
      <w:lvlJc w:val="left"/>
      <w:pPr>
        <w:ind w:left="3960" w:hanging="360"/>
      </w:pPr>
      <w:rPr>
        <w:rFonts w:hint="default"/>
      </w:rPr>
    </w:lvl>
  </w:abstractNum>
  <w:abstractNum w:abstractNumId="27" w15:restartNumberingAfterBreak="0">
    <w:nsid w:val="17635B66"/>
    <w:multiLevelType w:val="hybridMultilevel"/>
    <w:tmpl w:val="FDB00696"/>
    <w:lvl w:ilvl="0" w:tplc="8198025A">
      <w:start w:val="1"/>
      <w:numFmt w:val="decimal"/>
      <w:lvlText w:val="%1"/>
      <w:lvlJc w:val="left"/>
      <w:pPr>
        <w:ind w:left="1080" w:hanging="360"/>
      </w:pPr>
      <w:rPr>
        <w:rFonts w:ascii="Consolas" w:hAnsi="Consolas" w:hint="default"/>
        <w:b w:val="0"/>
        <w:bCs w:val="0"/>
        <w:color w:val="7F7F7F" w:themeColor="text1" w:themeTint="80"/>
        <w:sz w:val="18"/>
      </w:rPr>
    </w:lvl>
    <w:lvl w:ilvl="1" w:tplc="760882DA">
      <w:start w:val="1"/>
      <w:numFmt w:val="lowerLetter"/>
      <w:lvlText w:val="%2)"/>
      <w:lvlJc w:val="left"/>
      <w:pPr>
        <w:ind w:left="1440" w:hanging="360"/>
      </w:pPr>
      <w:rPr>
        <w:rFonts w:hint="default"/>
      </w:rPr>
    </w:lvl>
    <w:lvl w:ilvl="2" w:tplc="4C68925C">
      <w:start w:val="1"/>
      <w:numFmt w:val="lowerRoman"/>
      <w:lvlText w:val="%3)"/>
      <w:lvlJc w:val="left"/>
      <w:pPr>
        <w:ind w:left="1800" w:hanging="360"/>
      </w:pPr>
      <w:rPr>
        <w:rFonts w:hint="default"/>
      </w:rPr>
    </w:lvl>
    <w:lvl w:ilvl="3" w:tplc="63B8EDC2">
      <w:start w:val="1"/>
      <w:numFmt w:val="decimal"/>
      <w:lvlText w:val="(%4)"/>
      <w:lvlJc w:val="left"/>
      <w:pPr>
        <w:ind w:left="2160" w:hanging="360"/>
      </w:pPr>
      <w:rPr>
        <w:rFonts w:hint="default"/>
      </w:rPr>
    </w:lvl>
    <w:lvl w:ilvl="4" w:tplc="EED4CD14">
      <w:start w:val="1"/>
      <w:numFmt w:val="lowerLetter"/>
      <w:lvlText w:val="(%5)"/>
      <w:lvlJc w:val="left"/>
      <w:pPr>
        <w:ind w:left="2520" w:hanging="360"/>
      </w:pPr>
      <w:rPr>
        <w:rFonts w:hint="default"/>
      </w:rPr>
    </w:lvl>
    <w:lvl w:ilvl="5" w:tplc="0876EB4E">
      <w:start w:val="1"/>
      <w:numFmt w:val="lowerRoman"/>
      <w:lvlText w:val="(%6)"/>
      <w:lvlJc w:val="left"/>
      <w:pPr>
        <w:ind w:left="2880" w:hanging="360"/>
      </w:pPr>
      <w:rPr>
        <w:rFonts w:hint="default"/>
      </w:rPr>
    </w:lvl>
    <w:lvl w:ilvl="6" w:tplc="CBDE93CE">
      <w:start w:val="1"/>
      <w:numFmt w:val="decimal"/>
      <w:lvlText w:val="%7."/>
      <w:lvlJc w:val="left"/>
      <w:pPr>
        <w:ind w:left="3240" w:hanging="360"/>
      </w:pPr>
      <w:rPr>
        <w:rFonts w:hint="default"/>
      </w:rPr>
    </w:lvl>
    <w:lvl w:ilvl="7" w:tplc="D312F790">
      <w:start w:val="1"/>
      <w:numFmt w:val="lowerLetter"/>
      <w:lvlText w:val="%8."/>
      <w:lvlJc w:val="left"/>
      <w:pPr>
        <w:ind w:left="3600" w:hanging="360"/>
      </w:pPr>
      <w:rPr>
        <w:rFonts w:hint="default"/>
      </w:rPr>
    </w:lvl>
    <w:lvl w:ilvl="8" w:tplc="DBA863E8">
      <w:start w:val="1"/>
      <w:numFmt w:val="lowerRoman"/>
      <w:lvlText w:val="%9."/>
      <w:lvlJc w:val="left"/>
      <w:pPr>
        <w:ind w:left="3960" w:hanging="360"/>
      </w:pPr>
      <w:rPr>
        <w:rFonts w:hint="default"/>
      </w:rPr>
    </w:lvl>
  </w:abstractNum>
  <w:abstractNum w:abstractNumId="28" w15:restartNumberingAfterBreak="0">
    <w:nsid w:val="1A1B3B18"/>
    <w:multiLevelType w:val="hybridMultilevel"/>
    <w:tmpl w:val="211EF29C"/>
    <w:lvl w:ilvl="0" w:tplc="3B14D77E">
      <w:start w:val="1"/>
      <w:numFmt w:val="decimal"/>
      <w:lvlText w:val="%1"/>
      <w:lvlJc w:val="left"/>
      <w:pPr>
        <w:ind w:left="1080" w:hanging="360"/>
      </w:pPr>
      <w:rPr>
        <w:rFonts w:ascii="Consolas" w:hAnsi="Consolas" w:hint="default"/>
        <w:b w:val="0"/>
        <w:bCs w:val="0"/>
        <w:color w:val="7F7F7F" w:themeColor="text1" w:themeTint="80"/>
        <w:sz w:val="18"/>
      </w:rPr>
    </w:lvl>
    <w:lvl w:ilvl="1" w:tplc="99F82F24">
      <w:start w:val="1"/>
      <w:numFmt w:val="lowerLetter"/>
      <w:lvlText w:val="%2)"/>
      <w:lvlJc w:val="left"/>
      <w:pPr>
        <w:ind w:left="1440" w:hanging="360"/>
      </w:pPr>
      <w:rPr>
        <w:rFonts w:hint="default"/>
      </w:rPr>
    </w:lvl>
    <w:lvl w:ilvl="2" w:tplc="DA52F7E4">
      <w:start w:val="1"/>
      <w:numFmt w:val="lowerRoman"/>
      <w:lvlText w:val="%3)"/>
      <w:lvlJc w:val="left"/>
      <w:pPr>
        <w:ind w:left="1800" w:hanging="360"/>
      </w:pPr>
      <w:rPr>
        <w:rFonts w:hint="default"/>
      </w:rPr>
    </w:lvl>
    <w:lvl w:ilvl="3" w:tplc="A536A6CE">
      <w:start w:val="1"/>
      <w:numFmt w:val="decimal"/>
      <w:lvlText w:val="(%4)"/>
      <w:lvlJc w:val="left"/>
      <w:pPr>
        <w:ind w:left="2160" w:hanging="360"/>
      </w:pPr>
      <w:rPr>
        <w:rFonts w:hint="default"/>
      </w:rPr>
    </w:lvl>
    <w:lvl w:ilvl="4" w:tplc="C91CEA38">
      <w:start w:val="1"/>
      <w:numFmt w:val="lowerLetter"/>
      <w:lvlText w:val="(%5)"/>
      <w:lvlJc w:val="left"/>
      <w:pPr>
        <w:ind w:left="2520" w:hanging="360"/>
      </w:pPr>
      <w:rPr>
        <w:rFonts w:hint="default"/>
      </w:rPr>
    </w:lvl>
    <w:lvl w:ilvl="5" w:tplc="17FC7A4A">
      <w:start w:val="1"/>
      <w:numFmt w:val="lowerRoman"/>
      <w:lvlText w:val="(%6)"/>
      <w:lvlJc w:val="left"/>
      <w:pPr>
        <w:ind w:left="2880" w:hanging="360"/>
      </w:pPr>
      <w:rPr>
        <w:rFonts w:hint="default"/>
      </w:rPr>
    </w:lvl>
    <w:lvl w:ilvl="6" w:tplc="D6CE46E8">
      <w:start w:val="1"/>
      <w:numFmt w:val="decimal"/>
      <w:lvlText w:val="%7."/>
      <w:lvlJc w:val="left"/>
      <w:pPr>
        <w:ind w:left="3240" w:hanging="360"/>
      </w:pPr>
      <w:rPr>
        <w:rFonts w:hint="default"/>
      </w:rPr>
    </w:lvl>
    <w:lvl w:ilvl="7" w:tplc="867E1376">
      <w:start w:val="1"/>
      <w:numFmt w:val="lowerLetter"/>
      <w:lvlText w:val="%8."/>
      <w:lvlJc w:val="left"/>
      <w:pPr>
        <w:ind w:left="3600" w:hanging="360"/>
      </w:pPr>
      <w:rPr>
        <w:rFonts w:hint="default"/>
      </w:rPr>
    </w:lvl>
    <w:lvl w:ilvl="8" w:tplc="D60E78B2">
      <w:start w:val="1"/>
      <w:numFmt w:val="lowerRoman"/>
      <w:lvlText w:val="%9."/>
      <w:lvlJc w:val="left"/>
      <w:pPr>
        <w:ind w:left="3960" w:hanging="360"/>
      </w:pPr>
      <w:rPr>
        <w:rFonts w:hint="default"/>
      </w:rPr>
    </w:lvl>
  </w:abstractNum>
  <w:abstractNum w:abstractNumId="29" w15:restartNumberingAfterBreak="0">
    <w:nsid w:val="1B0C46A4"/>
    <w:multiLevelType w:val="hybridMultilevel"/>
    <w:tmpl w:val="627A45DE"/>
    <w:lvl w:ilvl="0" w:tplc="C290AC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4E24FE"/>
    <w:multiLevelType w:val="hybridMultilevel"/>
    <w:tmpl w:val="B68E05B8"/>
    <w:lvl w:ilvl="0" w:tplc="DA4C0EA4">
      <w:start w:val="1"/>
      <w:numFmt w:val="decimal"/>
      <w:lvlText w:val="%1"/>
      <w:lvlJc w:val="left"/>
      <w:pPr>
        <w:ind w:left="1080" w:hanging="360"/>
      </w:pPr>
      <w:rPr>
        <w:rFonts w:ascii="Consolas" w:hAnsi="Consolas" w:hint="default"/>
        <w:color w:val="7F7F7F" w:themeColor="text1" w:themeTint="80"/>
        <w:sz w:val="18"/>
      </w:rPr>
    </w:lvl>
    <w:lvl w:ilvl="1" w:tplc="25E8B2D6">
      <w:start w:val="1"/>
      <w:numFmt w:val="lowerLetter"/>
      <w:lvlText w:val="%2)"/>
      <w:lvlJc w:val="left"/>
      <w:pPr>
        <w:ind w:left="1440" w:hanging="360"/>
      </w:pPr>
      <w:rPr>
        <w:rFonts w:hint="default"/>
      </w:rPr>
    </w:lvl>
    <w:lvl w:ilvl="2" w:tplc="412211E4">
      <w:start w:val="1"/>
      <w:numFmt w:val="lowerRoman"/>
      <w:lvlText w:val="%3)"/>
      <w:lvlJc w:val="left"/>
      <w:pPr>
        <w:ind w:left="1800" w:hanging="360"/>
      </w:pPr>
      <w:rPr>
        <w:rFonts w:hint="default"/>
      </w:rPr>
    </w:lvl>
    <w:lvl w:ilvl="3" w:tplc="AA702FFE">
      <w:start w:val="1"/>
      <w:numFmt w:val="decimal"/>
      <w:lvlText w:val="(%4)"/>
      <w:lvlJc w:val="left"/>
      <w:pPr>
        <w:ind w:left="2160" w:hanging="360"/>
      </w:pPr>
      <w:rPr>
        <w:rFonts w:hint="default"/>
      </w:rPr>
    </w:lvl>
    <w:lvl w:ilvl="4" w:tplc="7C3A4A5A">
      <w:start w:val="1"/>
      <w:numFmt w:val="lowerLetter"/>
      <w:lvlText w:val="(%5)"/>
      <w:lvlJc w:val="left"/>
      <w:pPr>
        <w:ind w:left="2520" w:hanging="360"/>
      </w:pPr>
      <w:rPr>
        <w:rFonts w:hint="default"/>
      </w:rPr>
    </w:lvl>
    <w:lvl w:ilvl="5" w:tplc="F3A8F4B4">
      <w:start w:val="1"/>
      <w:numFmt w:val="lowerRoman"/>
      <w:lvlText w:val="(%6)"/>
      <w:lvlJc w:val="left"/>
      <w:pPr>
        <w:ind w:left="2880" w:hanging="360"/>
      </w:pPr>
      <w:rPr>
        <w:rFonts w:hint="default"/>
      </w:rPr>
    </w:lvl>
    <w:lvl w:ilvl="6" w:tplc="6542316A">
      <w:start w:val="1"/>
      <w:numFmt w:val="decimal"/>
      <w:lvlText w:val="%7."/>
      <w:lvlJc w:val="left"/>
      <w:pPr>
        <w:ind w:left="3240" w:hanging="360"/>
      </w:pPr>
      <w:rPr>
        <w:rFonts w:hint="default"/>
      </w:rPr>
    </w:lvl>
    <w:lvl w:ilvl="7" w:tplc="40EE59C8">
      <w:start w:val="1"/>
      <w:numFmt w:val="lowerLetter"/>
      <w:lvlText w:val="%8."/>
      <w:lvlJc w:val="left"/>
      <w:pPr>
        <w:ind w:left="3600" w:hanging="360"/>
      </w:pPr>
      <w:rPr>
        <w:rFonts w:hint="default"/>
      </w:rPr>
    </w:lvl>
    <w:lvl w:ilvl="8" w:tplc="C0782FA2">
      <w:start w:val="1"/>
      <w:numFmt w:val="lowerRoman"/>
      <w:lvlText w:val="%9."/>
      <w:lvlJc w:val="left"/>
      <w:pPr>
        <w:ind w:left="3960" w:hanging="360"/>
      </w:pPr>
      <w:rPr>
        <w:rFonts w:hint="default"/>
      </w:rPr>
    </w:lvl>
  </w:abstractNum>
  <w:abstractNum w:abstractNumId="31" w15:restartNumberingAfterBreak="0">
    <w:nsid w:val="1BC22844"/>
    <w:multiLevelType w:val="hybridMultilevel"/>
    <w:tmpl w:val="C1124468"/>
    <w:lvl w:ilvl="0" w:tplc="C69250A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E5272C9"/>
    <w:multiLevelType w:val="multilevel"/>
    <w:tmpl w:val="14C89556"/>
    <w:styleLink w:val="BulletList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Times New Roman" w:hAnsi="Times New Roman" w:cs="Courier New" w:hint="default"/>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ED638F1"/>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4" w15:restartNumberingAfterBreak="0">
    <w:nsid w:val="1F843084"/>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5" w15:restartNumberingAfterBreak="0">
    <w:nsid w:val="1FF24F90"/>
    <w:multiLevelType w:val="hybridMultilevel"/>
    <w:tmpl w:val="BC2C6B98"/>
    <w:lvl w:ilvl="0" w:tplc="D48EF9C2">
      <w:start w:val="1"/>
      <w:numFmt w:val="decimal"/>
      <w:lvlText w:val="%1"/>
      <w:lvlJc w:val="left"/>
      <w:pPr>
        <w:ind w:left="1080" w:hanging="360"/>
      </w:pPr>
      <w:rPr>
        <w:rFonts w:ascii="Consolas" w:hAnsi="Consolas" w:hint="default"/>
        <w:b w:val="0"/>
        <w:bCs w:val="0"/>
        <w:color w:val="7F7F7F" w:themeColor="text1" w:themeTint="80"/>
        <w:sz w:val="18"/>
      </w:rPr>
    </w:lvl>
    <w:lvl w:ilvl="1" w:tplc="1B1A3C04">
      <w:start w:val="1"/>
      <w:numFmt w:val="lowerLetter"/>
      <w:lvlText w:val="%2)"/>
      <w:lvlJc w:val="left"/>
      <w:pPr>
        <w:ind w:left="1440" w:hanging="360"/>
      </w:pPr>
      <w:rPr>
        <w:rFonts w:hint="default"/>
      </w:rPr>
    </w:lvl>
    <w:lvl w:ilvl="2" w:tplc="B98246FA">
      <w:start w:val="1"/>
      <w:numFmt w:val="lowerRoman"/>
      <w:lvlText w:val="%3)"/>
      <w:lvlJc w:val="left"/>
      <w:pPr>
        <w:ind w:left="1800" w:hanging="360"/>
      </w:pPr>
      <w:rPr>
        <w:rFonts w:hint="default"/>
      </w:rPr>
    </w:lvl>
    <w:lvl w:ilvl="3" w:tplc="48C40D5A">
      <w:start w:val="1"/>
      <w:numFmt w:val="decimal"/>
      <w:lvlText w:val="(%4)"/>
      <w:lvlJc w:val="left"/>
      <w:pPr>
        <w:ind w:left="2160" w:hanging="360"/>
      </w:pPr>
      <w:rPr>
        <w:rFonts w:hint="default"/>
      </w:rPr>
    </w:lvl>
    <w:lvl w:ilvl="4" w:tplc="BC16084C">
      <w:start w:val="1"/>
      <w:numFmt w:val="lowerLetter"/>
      <w:lvlText w:val="(%5)"/>
      <w:lvlJc w:val="left"/>
      <w:pPr>
        <w:ind w:left="2520" w:hanging="360"/>
      </w:pPr>
      <w:rPr>
        <w:rFonts w:hint="default"/>
      </w:rPr>
    </w:lvl>
    <w:lvl w:ilvl="5" w:tplc="9E722886">
      <w:start w:val="1"/>
      <w:numFmt w:val="lowerRoman"/>
      <w:lvlText w:val="(%6)"/>
      <w:lvlJc w:val="left"/>
      <w:pPr>
        <w:ind w:left="2880" w:hanging="360"/>
      </w:pPr>
      <w:rPr>
        <w:rFonts w:hint="default"/>
      </w:rPr>
    </w:lvl>
    <w:lvl w:ilvl="6" w:tplc="00CE3A98">
      <w:start w:val="1"/>
      <w:numFmt w:val="decimal"/>
      <w:lvlText w:val="%7."/>
      <w:lvlJc w:val="left"/>
      <w:pPr>
        <w:ind w:left="3240" w:hanging="360"/>
      </w:pPr>
      <w:rPr>
        <w:rFonts w:hint="default"/>
      </w:rPr>
    </w:lvl>
    <w:lvl w:ilvl="7" w:tplc="39B0A05E">
      <w:start w:val="1"/>
      <w:numFmt w:val="lowerLetter"/>
      <w:lvlText w:val="%8."/>
      <w:lvlJc w:val="left"/>
      <w:pPr>
        <w:ind w:left="3600" w:hanging="360"/>
      </w:pPr>
      <w:rPr>
        <w:rFonts w:hint="default"/>
      </w:rPr>
    </w:lvl>
    <w:lvl w:ilvl="8" w:tplc="BCF210F2">
      <w:start w:val="1"/>
      <w:numFmt w:val="lowerRoman"/>
      <w:lvlText w:val="%9."/>
      <w:lvlJc w:val="left"/>
      <w:pPr>
        <w:ind w:left="3960" w:hanging="360"/>
      </w:pPr>
      <w:rPr>
        <w:rFonts w:hint="default"/>
      </w:rPr>
    </w:lvl>
  </w:abstractNum>
  <w:abstractNum w:abstractNumId="36" w15:restartNumberingAfterBreak="0">
    <w:nsid w:val="200638AE"/>
    <w:multiLevelType w:val="hybridMultilevel"/>
    <w:tmpl w:val="4EDA6502"/>
    <w:lvl w:ilvl="0" w:tplc="1E9CBA28">
      <w:start w:val="4"/>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0B45062"/>
    <w:multiLevelType w:val="hybridMultilevel"/>
    <w:tmpl w:val="FDB00696"/>
    <w:lvl w:ilvl="0" w:tplc="0ACA3DCE">
      <w:start w:val="1"/>
      <w:numFmt w:val="decimal"/>
      <w:lvlText w:val="%1"/>
      <w:lvlJc w:val="left"/>
      <w:pPr>
        <w:ind w:left="1080" w:hanging="360"/>
      </w:pPr>
      <w:rPr>
        <w:rFonts w:ascii="Consolas" w:hAnsi="Consolas" w:hint="default"/>
        <w:b w:val="0"/>
        <w:bCs w:val="0"/>
        <w:color w:val="7F7F7F" w:themeColor="text1" w:themeTint="80"/>
        <w:sz w:val="18"/>
      </w:rPr>
    </w:lvl>
    <w:lvl w:ilvl="1" w:tplc="66B00434">
      <w:start w:val="1"/>
      <w:numFmt w:val="lowerLetter"/>
      <w:lvlText w:val="%2)"/>
      <w:lvlJc w:val="left"/>
      <w:pPr>
        <w:ind w:left="1440" w:hanging="360"/>
      </w:pPr>
      <w:rPr>
        <w:rFonts w:hint="default"/>
      </w:rPr>
    </w:lvl>
    <w:lvl w:ilvl="2" w:tplc="8AB47F5E">
      <w:start w:val="1"/>
      <w:numFmt w:val="lowerRoman"/>
      <w:lvlText w:val="%3)"/>
      <w:lvlJc w:val="left"/>
      <w:pPr>
        <w:ind w:left="1800" w:hanging="360"/>
      </w:pPr>
      <w:rPr>
        <w:rFonts w:hint="default"/>
      </w:rPr>
    </w:lvl>
    <w:lvl w:ilvl="3" w:tplc="DBC84174">
      <w:start w:val="1"/>
      <w:numFmt w:val="decimal"/>
      <w:lvlText w:val="(%4)"/>
      <w:lvlJc w:val="left"/>
      <w:pPr>
        <w:ind w:left="2160" w:hanging="360"/>
      </w:pPr>
      <w:rPr>
        <w:rFonts w:hint="default"/>
      </w:rPr>
    </w:lvl>
    <w:lvl w:ilvl="4" w:tplc="783C3598">
      <w:start w:val="1"/>
      <w:numFmt w:val="lowerLetter"/>
      <w:lvlText w:val="(%5)"/>
      <w:lvlJc w:val="left"/>
      <w:pPr>
        <w:ind w:left="2520" w:hanging="360"/>
      </w:pPr>
      <w:rPr>
        <w:rFonts w:hint="default"/>
      </w:rPr>
    </w:lvl>
    <w:lvl w:ilvl="5" w:tplc="5746A980">
      <w:start w:val="1"/>
      <w:numFmt w:val="lowerRoman"/>
      <w:lvlText w:val="(%6)"/>
      <w:lvlJc w:val="left"/>
      <w:pPr>
        <w:ind w:left="2880" w:hanging="360"/>
      </w:pPr>
      <w:rPr>
        <w:rFonts w:hint="default"/>
      </w:rPr>
    </w:lvl>
    <w:lvl w:ilvl="6" w:tplc="155A6A60">
      <w:start w:val="1"/>
      <w:numFmt w:val="decimal"/>
      <w:lvlText w:val="%7."/>
      <w:lvlJc w:val="left"/>
      <w:pPr>
        <w:ind w:left="3240" w:hanging="360"/>
      </w:pPr>
      <w:rPr>
        <w:rFonts w:hint="default"/>
      </w:rPr>
    </w:lvl>
    <w:lvl w:ilvl="7" w:tplc="5C849AEC">
      <w:start w:val="1"/>
      <w:numFmt w:val="lowerLetter"/>
      <w:lvlText w:val="%8."/>
      <w:lvlJc w:val="left"/>
      <w:pPr>
        <w:ind w:left="3600" w:hanging="360"/>
      </w:pPr>
      <w:rPr>
        <w:rFonts w:hint="default"/>
      </w:rPr>
    </w:lvl>
    <w:lvl w:ilvl="8" w:tplc="CA049960">
      <w:start w:val="1"/>
      <w:numFmt w:val="lowerRoman"/>
      <w:lvlText w:val="%9."/>
      <w:lvlJc w:val="left"/>
      <w:pPr>
        <w:ind w:left="3960" w:hanging="360"/>
      </w:pPr>
      <w:rPr>
        <w:rFonts w:hint="default"/>
      </w:rPr>
    </w:lvl>
  </w:abstractNum>
  <w:abstractNum w:abstractNumId="38" w15:restartNumberingAfterBreak="0">
    <w:nsid w:val="20D40A3F"/>
    <w:multiLevelType w:val="hybridMultilevel"/>
    <w:tmpl w:val="4568FE02"/>
    <w:lvl w:ilvl="0" w:tplc="8DEAAB3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594E59"/>
    <w:multiLevelType w:val="hybridMultilevel"/>
    <w:tmpl w:val="95FED8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75A54F2"/>
    <w:multiLevelType w:val="hybridMultilevel"/>
    <w:tmpl w:val="A02C52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97B13F6"/>
    <w:multiLevelType w:val="multilevel"/>
    <w:tmpl w:val="B68E05B8"/>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2" w15:restartNumberingAfterBreak="0">
    <w:nsid w:val="2A1E0C3B"/>
    <w:multiLevelType w:val="hybridMultilevel"/>
    <w:tmpl w:val="FDB00696"/>
    <w:lvl w:ilvl="0" w:tplc="7254A3F0">
      <w:start w:val="1"/>
      <w:numFmt w:val="decimal"/>
      <w:lvlText w:val="%1"/>
      <w:lvlJc w:val="left"/>
      <w:pPr>
        <w:ind w:left="1080" w:hanging="360"/>
      </w:pPr>
      <w:rPr>
        <w:rFonts w:ascii="Consolas" w:hAnsi="Consolas" w:hint="default"/>
        <w:b w:val="0"/>
        <w:bCs w:val="0"/>
        <w:color w:val="7F7F7F" w:themeColor="text1" w:themeTint="80"/>
        <w:sz w:val="18"/>
      </w:rPr>
    </w:lvl>
    <w:lvl w:ilvl="1" w:tplc="E0887184">
      <w:start w:val="1"/>
      <w:numFmt w:val="lowerLetter"/>
      <w:lvlText w:val="%2)"/>
      <w:lvlJc w:val="left"/>
      <w:pPr>
        <w:ind w:left="1440" w:hanging="360"/>
      </w:pPr>
      <w:rPr>
        <w:rFonts w:hint="default"/>
      </w:rPr>
    </w:lvl>
    <w:lvl w:ilvl="2" w:tplc="60900620">
      <w:start w:val="1"/>
      <w:numFmt w:val="lowerRoman"/>
      <w:lvlText w:val="%3)"/>
      <w:lvlJc w:val="left"/>
      <w:pPr>
        <w:ind w:left="1800" w:hanging="360"/>
      </w:pPr>
      <w:rPr>
        <w:rFonts w:hint="default"/>
      </w:rPr>
    </w:lvl>
    <w:lvl w:ilvl="3" w:tplc="321CA38C">
      <w:start w:val="1"/>
      <w:numFmt w:val="decimal"/>
      <w:lvlText w:val="(%4)"/>
      <w:lvlJc w:val="left"/>
      <w:pPr>
        <w:ind w:left="2160" w:hanging="360"/>
      </w:pPr>
      <w:rPr>
        <w:rFonts w:hint="default"/>
      </w:rPr>
    </w:lvl>
    <w:lvl w:ilvl="4" w:tplc="B82C20A6">
      <w:start w:val="1"/>
      <w:numFmt w:val="lowerLetter"/>
      <w:lvlText w:val="(%5)"/>
      <w:lvlJc w:val="left"/>
      <w:pPr>
        <w:ind w:left="2520" w:hanging="360"/>
      </w:pPr>
      <w:rPr>
        <w:rFonts w:hint="default"/>
      </w:rPr>
    </w:lvl>
    <w:lvl w:ilvl="5" w:tplc="EB16685C">
      <w:start w:val="1"/>
      <w:numFmt w:val="lowerRoman"/>
      <w:lvlText w:val="(%6)"/>
      <w:lvlJc w:val="left"/>
      <w:pPr>
        <w:ind w:left="2880" w:hanging="360"/>
      </w:pPr>
      <w:rPr>
        <w:rFonts w:hint="default"/>
      </w:rPr>
    </w:lvl>
    <w:lvl w:ilvl="6" w:tplc="F25E9766">
      <w:start w:val="1"/>
      <w:numFmt w:val="decimal"/>
      <w:lvlText w:val="%7."/>
      <w:lvlJc w:val="left"/>
      <w:pPr>
        <w:ind w:left="3240" w:hanging="360"/>
      </w:pPr>
      <w:rPr>
        <w:rFonts w:hint="default"/>
      </w:rPr>
    </w:lvl>
    <w:lvl w:ilvl="7" w:tplc="AC2A7B50">
      <w:start w:val="1"/>
      <w:numFmt w:val="lowerLetter"/>
      <w:lvlText w:val="%8."/>
      <w:lvlJc w:val="left"/>
      <w:pPr>
        <w:ind w:left="3600" w:hanging="360"/>
      </w:pPr>
      <w:rPr>
        <w:rFonts w:hint="default"/>
      </w:rPr>
    </w:lvl>
    <w:lvl w:ilvl="8" w:tplc="0908CA28">
      <w:start w:val="1"/>
      <w:numFmt w:val="lowerRoman"/>
      <w:lvlText w:val="%9."/>
      <w:lvlJc w:val="left"/>
      <w:pPr>
        <w:ind w:left="3960" w:hanging="360"/>
      </w:pPr>
      <w:rPr>
        <w:rFonts w:hint="default"/>
      </w:rPr>
    </w:lvl>
  </w:abstractNum>
  <w:abstractNum w:abstractNumId="43" w15:restartNumberingAfterBreak="0">
    <w:nsid w:val="2B1049AA"/>
    <w:multiLevelType w:val="hybridMultilevel"/>
    <w:tmpl w:val="63D419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C6F62BF"/>
    <w:multiLevelType w:val="hybridMultilevel"/>
    <w:tmpl w:val="ADD6A1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DED1905"/>
    <w:multiLevelType w:val="hybridMultilevel"/>
    <w:tmpl w:val="95C8B678"/>
    <w:lvl w:ilvl="0" w:tplc="2E304286">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2EAD5C65"/>
    <w:multiLevelType w:val="hybridMultilevel"/>
    <w:tmpl w:val="2D4C4C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2EEA7E87"/>
    <w:multiLevelType w:val="multilevel"/>
    <w:tmpl w:val="349E21DC"/>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8" w15:restartNumberingAfterBreak="0">
    <w:nsid w:val="2F4A5C7D"/>
    <w:multiLevelType w:val="hybridMultilevel"/>
    <w:tmpl w:val="11C4C948"/>
    <w:lvl w:ilvl="0" w:tplc="CC405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414B14"/>
    <w:multiLevelType w:val="hybridMultilevel"/>
    <w:tmpl w:val="418E6F14"/>
    <w:lvl w:ilvl="0" w:tplc="FC90C5AC">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2C743BD"/>
    <w:multiLevelType w:val="hybridMultilevel"/>
    <w:tmpl w:val="BA1E9E80"/>
    <w:lvl w:ilvl="0" w:tplc="40090019">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354F6301"/>
    <w:multiLevelType w:val="hybridMultilevel"/>
    <w:tmpl w:val="211EF29C"/>
    <w:lvl w:ilvl="0" w:tplc="7584BFBE">
      <w:start w:val="1"/>
      <w:numFmt w:val="decimal"/>
      <w:lvlText w:val="%1"/>
      <w:lvlJc w:val="left"/>
      <w:pPr>
        <w:ind w:left="1080" w:hanging="360"/>
      </w:pPr>
      <w:rPr>
        <w:rFonts w:ascii="Consolas" w:hAnsi="Consolas" w:hint="default"/>
        <w:b w:val="0"/>
        <w:bCs w:val="0"/>
        <w:color w:val="7F7F7F" w:themeColor="text1" w:themeTint="80"/>
        <w:sz w:val="18"/>
      </w:rPr>
    </w:lvl>
    <w:lvl w:ilvl="1" w:tplc="6DDAAEB4">
      <w:start w:val="1"/>
      <w:numFmt w:val="lowerLetter"/>
      <w:lvlText w:val="%2)"/>
      <w:lvlJc w:val="left"/>
      <w:pPr>
        <w:ind w:left="1440" w:hanging="360"/>
      </w:pPr>
      <w:rPr>
        <w:rFonts w:hint="default"/>
      </w:rPr>
    </w:lvl>
    <w:lvl w:ilvl="2" w:tplc="B3F666E0">
      <w:start w:val="1"/>
      <w:numFmt w:val="lowerRoman"/>
      <w:lvlText w:val="%3)"/>
      <w:lvlJc w:val="left"/>
      <w:pPr>
        <w:ind w:left="1800" w:hanging="360"/>
      </w:pPr>
      <w:rPr>
        <w:rFonts w:hint="default"/>
      </w:rPr>
    </w:lvl>
    <w:lvl w:ilvl="3" w:tplc="352430B0">
      <w:start w:val="1"/>
      <w:numFmt w:val="decimal"/>
      <w:lvlText w:val="(%4)"/>
      <w:lvlJc w:val="left"/>
      <w:pPr>
        <w:ind w:left="2160" w:hanging="360"/>
      </w:pPr>
      <w:rPr>
        <w:rFonts w:hint="default"/>
      </w:rPr>
    </w:lvl>
    <w:lvl w:ilvl="4" w:tplc="4B043C30">
      <w:start w:val="1"/>
      <w:numFmt w:val="lowerLetter"/>
      <w:lvlText w:val="(%5)"/>
      <w:lvlJc w:val="left"/>
      <w:pPr>
        <w:ind w:left="2520" w:hanging="360"/>
      </w:pPr>
      <w:rPr>
        <w:rFonts w:hint="default"/>
      </w:rPr>
    </w:lvl>
    <w:lvl w:ilvl="5" w:tplc="5BB6B510">
      <w:start w:val="1"/>
      <w:numFmt w:val="lowerRoman"/>
      <w:lvlText w:val="(%6)"/>
      <w:lvlJc w:val="left"/>
      <w:pPr>
        <w:ind w:left="2880" w:hanging="360"/>
      </w:pPr>
      <w:rPr>
        <w:rFonts w:hint="default"/>
      </w:rPr>
    </w:lvl>
    <w:lvl w:ilvl="6" w:tplc="B192CFBA">
      <w:start w:val="1"/>
      <w:numFmt w:val="decimal"/>
      <w:lvlText w:val="%7."/>
      <w:lvlJc w:val="left"/>
      <w:pPr>
        <w:ind w:left="3240" w:hanging="360"/>
      </w:pPr>
      <w:rPr>
        <w:rFonts w:hint="default"/>
      </w:rPr>
    </w:lvl>
    <w:lvl w:ilvl="7" w:tplc="C024B102">
      <w:start w:val="1"/>
      <w:numFmt w:val="lowerLetter"/>
      <w:lvlText w:val="%8."/>
      <w:lvlJc w:val="left"/>
      <w:pPr>
        <w:ind w:left="3600" w:hanging="360"/>
      </w:pPr>
      <w:rPr>
        <w:rFonts w:hint="default"/>
      </w:rPr>
    </w:lvl>
    <w:lvl w:ilvl="8" w:tplc="0A441372">
      <w:start w:val="1"/>
      <w:numFmt w:val="lowerRoman"/>
      <w:lvlText w:val="%9."/>
      <w:lvlJc w:val="left"/>
      <w:pPr>
        <w:ind w:left="3960" w:hanging="360"/>
      </w:pPr>
      <w:rPr>
        <w:rFonts w:hint="default"/>
      </w:rPr>
    </w:lvl>
  </w:abstractNum>
  <w:abstractNum w:abstractNumId="52" w15:restartNumberingAfterBreak="0">
    <w:nsid w:val="355406E8"/>
    <w:multiLevelType w:val="hybridMultilevel"/>
    <w:tmpl w:val="9672F7A6"/>
    <w:lvl w:ilvl="0" w:tplc="457E567E">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65E7328"/>
    <w:multiLevelType w:val="hybridMultilevel"/>
    <w:tmpl w:val="48183458"/>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79F0853"/>
    <w:multiLevelType w:val="multilevel"/>
    <w:tmpl w:val="6F34C1BA"/>
    <w:lvl w:ilvl="0">
      <w:start w:val="1"/>
      <w:numFmt w:val="decimal"/>
      <w:pStyle w:val="Heading1"/>
      <w:lvlText w:val="Chapter %1:"/>
      <w:lvlJc w:val="left"/>
      <w:pPr>
        <w:tabs>
          <w:tab w:val="num" w:pos="864"/>
        </w:tabs>
        <w:ind w:left="0" w:firstLine="0"/>
      </w:pPr>
      <w:rPr>
        <w:rFonts w:hint="default"/>
      </w:rPr>
    </w:lvl>
    <w:lvl w:ilvl="1">
      <w:start w:val="1"/>
      <w:numFmt w:val="decimal"/>
      <w:lvlText w:val="%1.%2"/>
      <w:lvlJc w:val="left"/>
      <w:pPr>
        <w:tabs>
          <w:tab w:val="num" w:pos="864"/>
        </w:tabs>
        <w:ind w:left="0" w:firstLine="0"/>
      </w:pPr>
      <w:rPr>
        <w:rFonts w:hint="default"/>
      </w:rPr>
    </w:lvl>
    <w:lvl w:ilvl="2">
      <w:start w:val="1"/>
      <w:numFmt w:val="decimal"/>
      <w:lvlText w:val="%1.%2.%3"/>
      <w:lvlJc w:val="left"/>
      <w:pPr>
        <w:tabs>
          <w:tab w:val="num" w:pos="864"/>
        </w:tabs>
        <w:ind w:left="0" w:firstLine="0"/>
      </w:pPr>
      <w:rPr>
        <w:rFonts w:hint="default"/>
      </w:rPr>
    </w:lvl>
    <w:lvl w:ilvl="3">
      <w:start w:val="1"/>
      <w:numFmt w:val="decimal"/>
      <w:lvlText w:val="%1.%2.%3.%4"/>
      <w:lvlJc w:val="left"/>
      <w:pPr>
        <w:tabs>
          <w:tab w:val="num" w:pos="864"/>
        </w:tabs>
        <w:ind w:left="0" w:firstLine="0"/>
      </w:pPr>
      <w:rPr>
        <w:rFont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38E607D0"/>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6" w15:restartNumberingAfterBreak="0">
    <w:nsid w:val="38FD7938"/>
    <w:multiLevelType w:val="hybridMultilevel"/>
    <w:tmpl w:val="4CF6CCF2"/>
    <w:lvl w:ilvl="0" w:tplc="17963486">
      <w:start w:val="3"/>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C6C3111"/>
    <w:multiLevelType w:val="hybridMultilevel"/>
    <w:tmpl w:val="81FAF698"/>
    <w:lvl w:ilvl="0" w:tplc="50146950">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B22F9A"/>
    <w:multiLevelType w:val="hybridMultilevel"/>
    <w:tmpl w:val="AAF6470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9" w15:restartNumberingAfterBreak="0">
    <w:nsid w:val="3D8B50D5"/>
    <w:multiLevelType w:val="hybridMultilevel"/>
    <w:tmpl w:val="27100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0465AC"/>
    <w:multiLevelType w:val="hybridMultilevel"/>
    <w:tmpl w:val="211EF29C"/>
    <w:lvl w:ilvl="0" w:tplc="964674CC">
      <w:start w:val="1"/>
      <w:numFmt w:val="decimal"/>
      <w:lvlText w:val="%1"/>
      <w:lvlJc w:val="left"/>
      <w:pPr>
        <w:ind w:left="1080" w:hanging="360"/>
      </w:pPr>
      <w:rPr>
        <w:rFonts w:ascii="Consolas" w:hAnsi="Consolas" w:hint="default"/>
        <w:b w:val="0"/>
        <w:bCs w:val="0"/>
        <w:color w:val="7F7F7F" w:themeColor="text1" w:themeTint="80"/>
        <w:sz w:val="18"/>
      </w:rPr>
    </w:lvl>
    <w:lvl w:ilvl="1" w:tplc="3B12732E">
      <w:start w:val="1"/>
      <w:numFmt w:val="lowerLetter"/>
      <w:lvlText w:val="%2)"/>
      <w:lvlJc w:val="left"/>
      <w:pPr>
        <w:ind w:left="1440" w:hanging="360"/>
      </w:pPr>
      <w:rPr>
        <w:rFonts w:hint="default"/>
      </w:rPr>
    </w:lvl>
    <w:lvl w:ilvl="2" w:tplc="45482D64">
      <w:start w:val="1"/>
      <w:numFmt w:val="lowerRoman"/>
      <w:lvlText w:val="%3)"/>
      <w:lvlJc w:val="left"/>
      <w:pPr>
        <w:ind w:left="1800" w:hanging="360"/>
      </w:pPr>
      <w:rPr>
        <w:rFonts w:hint="default"/>
      </w:rPr>
    </w:lvl>
    <w:lvl w:ilvl="3" w:tplc="CD36490C">
      <w:start w:val="1"/>
      <w:numFmt w:val="decimal"/>
      <w:lvlText w:val="(%4)"/>
      <w:lvlJc w:val="left"/>
      <w:pPr>
        <w:ind w:left="2160" w:hanging="360"/>
      </w:pPr>
      <w:rPr>
        <w:rFonts w:hint="default"/>
      </w:rPr>
    </w:lvl>
    <w:lvl w:ilvl="4" w:tplc="C4DEEC50">
      <w:start w:val="1"/>
      <w:numFmt w:val="lowerLetter"/>
      <w:lvlText w:val="(%5)"/>
      <w:lvlJc w:val="left"/>
      <w:pPr>
        <w:ind w:left="2520" w:hanging="360"/>
      </w:pPr>
      <w:rPr>
        <w:rFonts w:hint="default"/>
      </w:rPr>
    </w:lvl>
    <w:lvl w:ilvl="5" w:tplc="6E1A7472">
      <w:start w:val="1"/>
      <w:numFmt w:val="lowerRoman"/>
      <w:lvlText w:val="(%6)"/>
      <w:lvlJc w:val="left"/>
      <w:pPr>
        <w:ind w:left="2880" w:hanging="360"/>
      </w:pPr>
      <w:rPr>
        <w:rFonts w:hint="default"/>
      </w:rPr>
    </w:lvl>
    <w:lvl w:ilvl="6" w:tplc="B5D0A1C2">
      <w:start w:val="1"/>
      <w:numFmt w:val="decimal"/>
      <w:lvlText w:val="%7."/>
      <w:lvlJc w:val="left"/>
      <w:pPr>
        <w:ind w:left="3240" w:hanging="360"/>
      </w:pPr>
      <w:rPr>
        <w:rFonts w:hint="default"/>
      </w:rPr>
    </w:lvl>
    <w:lvl w:ilvl="7" w:tplc="088C34EC">
      <w:start w:val="1"/>
      <w:numFmt w:val="lowerLetter"/>
      <w:lvlText w:val="%8."/>
      <w:lvlJc w:val="left"/>
      <w:pPr>
        <w:ind w:left="3600" w:hanging="360"/>
      </w:pPr>
      <w:rPr>
        <w:rFonts w:hint="default"/>
      </w:rPr>
    </w:lvl>
    <w:lvl w:ilvl="8" w:tplc="CE4A62B8">
      <w:start w:val="1"/>
      <w:numFmt w:val="lowerRoman"/>
      <w:lvlText w:val="%9."/>
      <w:lvlJc w:val="left"/>
      <w:pPr>
        <w:ind w:left="3960" w:hanging="360"/>
      </w:pPr>
      <w:rPr>
        <w:rFonts w:hint="default"/>
      </w:rPr>
    </w:lvl>
  </w:abstractNum>
  <w:abstractNum w:abstractNumId="61" w15:restartNumberingAfterBreak="0">
    <w:nsid w:val="3E923123"/>
    <w:multiLevelType w:val="multilevel"/>
    <w:tmpl w:val="B68E05B8"/>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2" w15:restartNumberingAfterBreak="0">
    <w:nsid w:val="407461DC"/>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3" w15:restartNumberingAfterBreak="0">
    <w:nsid w:val="40C50FF0"/>
    <w:multiLevelType w:val="hybridMultilevel"/>
    <w:tmpl w:val="30602B8C"/>
    <w:lvl w:ilvl="0" w:tplc="60225F1E">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1506D08"/>
    <w:multiLevelType w:val="hybridMultilevel"/>
    <w:tmpl w:val="211EF29C"/>
    <w:lvl w:ilvl="0" w:tplc="9FA6533A">
      <w:start w:val="1"/>
      <w:numFmt w:val="decimal"/>
      <w:lvlText w:val="%1"/>
      <w:lvlJc w:val="left"/>
      <w:pPr>
        <w:ind w:left="1080" w:hanging="360"/>
      </w:pPr>
      <w:rPr>
        <w:rFonts w:ascii="Consolas" w:hAnsi="Consolas" w:hint="default"/>
        <w:b w:val="0"/>
        <w:bCs w:val="0"/>
        <w:color w:val="7F7F7F" w:themeColor="text1" w:themeTint="80"/>
        <w:sz w:val="18"/>
      </w:rPr>
    </w:lvl>
    <w:lvl w:ilvl="1" w:tplc="29889D4A">
      <w:start w:val="1"/>
      <w:numFmt w:val="lowerLetter"/>
      <w:lvlText w:val="%2)"/>
      <w:lvlJc w:val="left"/>
      <w:pPr>
        <w:ind w:left="1440" w:hanging="360"/>
      </w:pPr>
      <w:rPr>
        <w:rFonts w:hint="default"/>
      </w:rPr>
    </w:lvl>
    <w:lvl w:ilvl="2" w:tplc="C46E575E">
      <w:start w:val="1"/>
      <w:numFmt w:val="lowerRoman"/>
      <w:lvlText w:val="%3)"/>
      <w:lvlJc w:val="left"/>
      <w:pPr>
        <w:ind w:left="1800" w:hanging="360"/>
      </w:pPr>
      <w:rPr>
        <w:rFonts w:hint="default"/>
      </w:rPr>
    </w:lvl>
    <w:lvl w:ilvl="3" w:tplc="0756B04E">
      <w:start w:val="1"/>
      <w:numFmt w:val="decimal"/>
      <w:lvlText w:val="(%4)"/>
      <w:lvlJc w:val="left"/>
      <w:pPr>
        <w:ind w:left="2160" w:hanging="360"/>
      </w:pPr>
      <w:rPr>
        <w:rFonts w:hint="default"/>
      </w:rPr>
    </w:lvl>
    <w:lvl w:ilvl="4" w:tplc="310A9224">
      <w:start w:val="1"/>
      <w:numFmt w:val="lowerLetter"/>
      <w:lvlText w:val="(%5)"/>
      <w:lvlJc w:val="left"/>
      <w:pPr>
        <w:ind w:left="2520" w:hanging="360"/>
      </w:pPr>
      <w:rPr>
        <w:rFonts w:hint="default"/>
      </w:rPr>
    </w:lvl>
    <w:lvl w:ilvl="5" w:tplc="FD4876A6">
      <w:start w:val="1"/>
      <w:numFmt w:val="lowerRoman"/>
      <w:lvlText w:val="(%6)"/>
      <w:lvlJc w:val="left"/>
      <w:pPr>
        <w:ind w:left="2880" w:hanging="360"/>
      </w:pPr>
      <w:rPr>
        <w:rFonts w:hint="default"/>
      </w:rPr>
    </w:lvl>
    <w:lvl w:ilvl="6" w:tplc="5E80C716">
      <w:start w:val="1"/>
      <w:numFmt w:val="decimal"/>
      <w:lvlText w:val="%7."/>
      <w:lvlJc w:val="left"/>
      <w:pPr>
        <w:ind w:left="3240" w:hanging="360"/>
      </w:pPr>
      <w:rPr>
        <w:rFonts w:hint="default"/>
      </w:rPr>
    </w:lvl>
    <w:lvl w:ilvl="7" w:tplc="5240EAB6">
      <w:start w:val="1"/>
      <w:numFmt w:val="lowerLetter"/>
      <w:lvlText w:val="%8."/>
      <w:lvlJc w:val="left"/>
      <w:pPr>
        <w:ind w:left="3600" w:hanging="360"/>
      </w:pPr>
      <w:rPr>
        <w:rFonts w:hint="default"/>
      </w:rPr>
    </w:lvl>
    <w:lvl w:ilvl="8" w:tplc="D466DD9C">
      <w:start w:val="1"/>
      <w:numFmt w:val="lowerRoman"/>
      <w:lvlText w:val="%9."/>
      <w:lvlJc w:val="left"/>
      <w:pPr>
        <w:ind w:left="3960" w:hanging="360"/>
      </w:pPr>
      <w:rPr>
        <w:rFonts w:hint="default"/>
      </w:rPr>
    </w:lvl>
  </w:abstractNum>
  <w:abstractNum w:abstractNumId="65" w15:restartNumberingAfterBreak="0">
    <w:nsid w:val="421553EA"/>
    <w:multiLevelType w:val="hybridMultilevel"/>
    <w:tmpl w:val="FB14ED3A"/>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28F18F9"/>
    <w:multiLevelType w:val="hybridMultilevel"/>
    <w:tmpl w:val="211EF29C"/>
    <w:lvl w:ilvl="0" w:tplc="33F0E162">
      <w:start w:val="1"/>
      <w:numFmt w:val="decimal"/>
      <w:lvlText w:val="%1"/>
      <w:lvlJc w:val="left"/>
      <w:pPr>
        <w:ind w:left="1080" w:hanging="360"/>
      </w:pPr>
      <w:rPr>
        <w:rFonts w:ascii="Consolas" w:hAnsi="Consolas" w:hint="default"/>
        <w:b w:val="0"/>
        <w:bCs w:val="0"/>
        <w:color w:val="7F7F7F" w:themeColor="text1" w:themeTint="80"/>
        <w:sz w:val="18"/>
      </w:rPr>
    </w:lvl>
    <w:lvl w:ilvl="1" w:tplc="FBE08C96">
      <w:start w:val="1"/>
      <w:numFmt w:val="lowerLetter"/>
      <w:lvlText w:val="%2)"/>
      <w:lvlJc w:val="left"/>
      <w:pPr>
        <w:ind w:left="1440" w:hanging="360"/>
      </w:pPr>
      <w:rPr>
        <w:rFonts w:hint="default"/>
      </w:rPr>
    </w:lvl>
    <w:lvl w:ilvl="2" w:tplc="F8FEF02C">
      <w:start w:val="1"/>
      <w:numFmt w:val="lowerRoman"/>
      <w:lvlText w:val="%3)"/>
      <w:lvlJc w:val="left"/>
      <w:pPr>
        <w:ind w:left="1800" w:hanging="360"/>
      </w:pPr>
      <w:rPr>
        <w:rFonts w:hint="default"/>
      </w:rPr>
    </w:lvl>
    <w:lvl w:ilvl="3" w:tplc="7C82266C">
      <w:start w:val="1"/>
      <w:numFmt w:val="decimal"/>
      <w:lvlText w:val="(%4)"/>
      <w:lvlJc w:val="left"/>
      <w:pPr>
        <w:ind w:left="2160" w:hanging="360"/>
      </w:pPr>
      <w:rPr>
        <w:rFonts w:hint="default"/>
      </w:rPr>
    </w:lvl>
    <w:lvl w:ilvl="4" w:tplc="422030C0">
      <w:start w:val="1"/>
      <w:numFmt w:val="lowerLetter"/>
      <w:lvlText w:val="(%5)"/>
      <w:lvlJc w:val="left"/>
      <w:pPr>
        <w:ind w:left="2520" w:hanging="360"/>
      </w:pPr>
      <w:rPr>
        <w:rFonts w:hint="default"/>
      </w:rPr>
    </w:lvl>
    <w:lvl w:ilvl="5" w:tplc="7DF2395C">
      <w:start w:val="1"/>
      <w:numFmt w:val="lowerRoman"/>
      <w:lvlText w:val="(%6)"/>
      <w:lvlJc w:val="left"/>
      <w:pPr>
        <w:ind w:left="2880" w:hanging="360"/>
      </w:pPr>
      <w:rPr>
        <w:rFonts w:hint="default"/>
      </w:rPr>
    </w:lvl>
    <w:lvl w:ilvl="6" w:tplc="0C00DA92">
      <w:start w:val="1"/>
      <w:numFmt w:val="decimal"/>
      <w:lvlText w:val="%7."/>
      <w:lvlJc w:val="left"/>
      <w:pPr>
        <w:ind w:left="3240" w:hanging="360"/>
      </w:pPr>
      <w:rPr>
        <w:rFonts w:hint="default"/>
      </w:rPr>
    </w:lvl>
    <w:lvl w:ilvl="7" w:tplc="C6CC128A">
      <w:start w:val="1"/>
      <w:numFmt w:val="lowerLetter"/>
      <w:lvlText w:val="%8."/>
      <w:lvlJc w:val="left"/>
      <w:pPr>
        <w:ind w:left="3600" w:hanging="360"/>
      </w:pPr>
      <w:rPr>
        <w:rFonts w:hint="default"/>
      </w:rPr>
    </w:lvl>
    <w:lvl w:ilvl="8" w:tplc="BB1CCFC6">
      <w:start w:val="1"/>
      <w:numFmt w:val="lowerRoman"/>
      <w:lvlText w:val="%9."/>
      <w:lvlJc w:val="left"/>
      <w:pPr>
        <w:ind w:left="3960" w:hanging="360"/>
      </w:pPr>
      <w:rPr>
        <w:rFonts w:hint="default"/>
      </w:rPr>
    </w:lvl>
  </w:abstractNum>
  <w:abstractNum w:abstractNumId="67" w15:restartNumberingAfterBreak="0">
    <w:nsid w:val="43391135"/>
    <w:multiLevelType w:val="multilevel"/>
    <w:tmpl w:val="2914484C"/>
    <w:styleLink w:val="codenumbering"/>
    <w:lvl w:ilvl="0">
      <w:start w:val="1"/>
      <w:numFmt w:val="decimal"/>
      <w:lvlText w:val="%1"/>
      <w:lvlJc w:val="left"/>
      <w:pPr>
        <w:ind w:left="360" w:hanging="360"/>
      </w:pPr>
      <w:rPr>
        <w:rFonts w:ascii="Consolas" w:hAnsi="Consolas" w:hint="default"/>
        <w:color w:val="7F7F7F" w:themeColor="text1" w:themeTint="8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453428D0"/>
    <w:multiLevelType w:val="hybridMultilevel"/>
    <w:tmpl w:val="E2905916"/>
    <w:lvl w:ilvl="0" w:tplc="40090019">
      <w:start w:val="1"/>
      <w:numFmt w:val="lowerLetter"/>
      <w:lvlText w:val="%1."/>
      <w:lvlJc w:val="left"/>
      <w:pPr>
        <w:ind w:left="180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5367278"/>
    <w:multiLevelType w:val="multilevel"/>
    <w:tmpl w:val="B68E05B8"/>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0" w15:restartNumberingAfterBreak="0">
    <w:nsid w:val="45976AF0"/>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1" w15:restartNumberingAfterBreak="0">
    <w:nsid w:val="45C01A32"/>
    <w:multiLevelType w:val="hybridMultilevel"/>
    <w:tmpl w:val="2FA2B87A"/>
    <w:lvl w:ilvl="0" w:tplc="79C885B8">
      <w:start w:val="3"/>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5DF4916"/>
    <w:multiLevelType w:val="hybridMultilevel"/>
    <w:tmpl w:val="449473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469172AD"/>
    <w:multiLevelType w:val="hybridMultilevel"/>
    <w:tmpl w:val="211EF29C"/>
    <w:lvl w:ilvl="0" w:tplc="CBB6B9DC">
      <w:start w:val="1"/>
      <w:numFmt w:val="decimal"/>
      <w:lvlText w:val="%1"/>
      <w:lvlJc w:val="left"/>
      <w:pPr>
        <w:ind w:left="1080" w:hanging="360"/>
      </w:pPr>
      <w:rPr>
        <w:rFonts w:ascii="Consolas" w:hAnsi="Consolas" w:hint="default"/>
        <w:b w:val="0"/>
        <w:bCs w:val="0"/>
        <w:color w:val="7F7F7F" w:themeColor="text1" w:themeTint="80"/>
        <w:sz w:val="18"/>
      </w:rPr>
    </w:lvl>
    <w:lvl w:ilvl="1" w:tplc="BFACC0FA">
      <w:start w:val="1"/>
      <w:numFmt w:val="lowerLetter"/>
      <w:lvlText w:val="%2)"/>
      <w:lvlJc w:val="left"/>
      <w:pPr>
        <w:ind w:left="1440" w:hanging="360"/>
      </w:pPr>
      <w:rPr>
        <w:rFonts w:hint="default"/>
      </w:rPr>
    </w:lvl>
    <w:lvl w:ilvl="2" w:tplc="C0CE3BFC">
      <w:start w:val="1"/>
      <w:numFmt w:val="lowerRoman"/>
      <w:lvlText w:val="%3)"/>
      <w:lvlJc w:val="left"/>
      <w:pPr>
        <w:ind w:left="1800" w:hanging="360"/>
      </w:pPr>
      <w:rPr>
        <w:rFonts w:hint="default"/>
      </w:rPr>
    </w:lvl>
    <w:lvl w:ilvl="3" w:tplc="7E5C085C">
      <w:start w:val="1"/>
      <w:numFmt w:val="decimal"/>
      <w:lvlText w:val="(%4)"/>
      <w:lvlJc w:val="left"/>
      <w:pPr>
        <w:ind w:left="2160" w:hanging="360"/>
      </w:pPr>
      <w:rPr>
        <w:rFonts w:hint="default"/>
      </w:rPr>
    </w:lvl>
    <w:lvl w:ilvl="4" w:tplc="FFF04718">
      <w:start w:val="1"/>
      <w:numFmt w:val="lowerLetter"/>
      <w:lvlText w:val="(%5)"/>
      <w:lvlJc w:val="left"/>
      <w:pPr>
        <w:ind w:left="2520" w:hanging="360"/>
      </w:pPr>
      <w:rPr>
        <w:rFonts w:hint="default"/>
      </w:rPr>
    </w:lvl>
    <w:lvl w:ilvl="5" w:tplc="CFE4F884">
      <w:start w:val="1"/>
      <w:numFmt w:val="lowerRoman"/>
      <w:lvlText w:val="(%6)"/>
      <w:lvlJc w:val="left"/>
      <w:pPr>
        <w:ind w:left="2880" w:hanging="360"/>
      </w:pPr>
      <w:rPr>
        <w:rFonts w:hint="default"/>
      </w:rPr>
    </w:lvl>
    <w:lvl w:ilvl="6" w:tplc="9B440678">
      <w:start w:val="1"/>
      <w:numFmt w:val="decimal"/>
      <w:lvlText w:val="%7."/>
      <w:lvlJc w:val="left"/>
      <w:pPr>
        <w:ind w:left="3240" w:hanging="360"/>
      </w:pPr>
      <w:rPr>
        <w:rFonts w:hint="default"/>
      </w:rPr>
    </w:lvl>
    <w:lvl w:ilvl="7" w:tplc="8DE87A16">
      <w:start w:val="1"/>
      <w:numFmt w:val="lowerLetter"/>
      <w:lvlText w:val="%8."/>
      <w:lvlJc w:val="left"/>
      <w:pPr>
        <w:ind w:left="3600" w:hanging="360"/>
      </w:pPr>
      <w:rPr>
        <w:rFonts w:hint="default"/>
      </w:rPr>
    </w:lvl>
    <w:lvl w:ilvl="8" w:tplc="04D0F072">
      <w:start w:val="1"/>
      <w:numFmt w:val="lowerRoman"/>
      <w:lvlText w:val="%9."/>
      <w:lvlJc w:val="left"/>
      <w:pPr>
        <w:ind w:left="3960" w:hanging="360"/>
      </w:pPr>
      <w:rPr>
        <w:rFonts w:hint="default"/>
      </w:rPr>
    </w:lvl>
  </w:abstractNum>
  <w:abstractNum w:abstractNumId="74" w15:restartNumberingAfterBreak="0">
    <w:nsid w:val="4706701E"/>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5" w15:restartNumberingAfterBreak="0">
    <w:nsid w:val="483316B4"/>
    <w:multiLevelType w:val="hybridMultilevel"/>
    <w:tmpl w:val="5E762A6E"/>
    <w:lvl w:ilvl="0" w:tplc="53DED4BA">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CCDCD16A">
      <w:start w:val="1"/>
      <w:numFmt w:val="lowerLetter"/>
      <w:pStyle w:val="NumberList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8CD363A"/>
    <w:multiLevelType w:val="hybridMultilevel"/>
    <w:tmpl w:val="211EF29C"/>
    <w:lvl w:ilvl="0" w:tplc="8BA49296">
      <w:start w:val="1"/>
      <w:numFmt w:val="decimal"/>
      <w:lvlText w:val="%1"/>
      <w:lvlJc w:val="left"/>
      <w:pPr>
        <w:ind w:left="1080" w:hanging="360"/>
      </w:pPr>
      <w:rPr>
        <w:rFonts w:ascii="Consolas" w:hAnsi="Consolas" w:hint="default"/>
        <w:b w:val="0"/>
        <w:bCs w:val="0"/>
        <w:color w:val="7F7F7F" w:themeColor="text1" w:themeTint="80"/>
        <w:sz w:val="18"/>
      </w:rPr>
    </w:lvl>
    <w:lvl w:ilvl="1" w:tplc="EE303B6C">
      <w:start w:val="1"/>
      <w:numFmt w:val="lowerLetter"/>
      <w:lvlText w:val="%2)"/>
      <w:lvlJc w:val="left"/>
      <w:pPr>
        <w:ind w:left="1440" w:hanging="360"/>
      </w:pPr>
      <w:rPr>
        <w:rFonts w:hint="default"/>
      </w:rPr>
    </w:lvl>
    <w:lvl w:ilvl="2" w:tplc="2CC60B24">
      <w:start w:val="1"/>
      <w:numFmt w:val="lowerRoman"/>
      <w:lvlText w:val="%3)"/>
      <w:lvlJc w:val="left"/>
      <w:pPr>
        <w:ind w:left="1800" w:hanging="360"/>
      </w:pPr>
      <w:rPr>
        <w:rFonts w:hint="default"/>
      </w:rPr>
    </w:lvl>
    <w:lvl w:ilvl="3" w:tplc="A066E81A">
      <w:start w:val="1"/>
      <w:numFmt w:val="decimal"/>
      <w:lvlText w:val="(%4)"/>
      <w:lvlJc w:val="left"/>
      <w:pPr>
        <w:ind w:left="2160" w:hanging="360"/>
      </w:pPr>
      <w:rPr>
        <w:rFonts w:hint="default"/>
      </w:rPr>
    </w:lvl>
    <w:lvl w:ilvl="4" w:tplc="DCB81FDE">
      <w:start w:val="1"/>
      <w:numFmt w:val="lowerLetter"/>
      <w:lvlText w:val="(%5)"/>
      <w:lvlJc w:val="left"/>
      <w:pPr>
        <w:ind w:left="2520" w:hanging="360"/>
      </w:pPr>
      <w:rPr>
        <w:rFonts w:hint="default"/>
      </w:rPr>
    </w:lvl>
    <w:lvl w:ilvl="5" w:tplc="D280F584">
      <w:start w:val="1"/>
      <w:numFmt w:val="lowerRoman"/>
      <w:lvlText w:val="(%6)"/>
      <w:lvlJc w:val="left"/>
      <w:pPr>
        <w:ind w:left="2880" w:hanging="360"/>
      </w:pPr>
      <w:rPr>
        <w:rFonts w:hint="default"/>
      </w:rPr>
    </w:lvl>
    <w:lvl w:ilvl="6" w:tplc="4D9CD1D6">
      <w:start w:val="1"/>
      <w:numFmt w:val="decimal"/>
      <w:lvlText w:val="%7."/>
      <w:lvlJc w:val="left"/>
      <w:pPr>
        <w:ind w:left="3240" w:hanging="360"/>
      </w:pPr>
      <w:rPr>
        <w:rFonts w:hint="default"/>
      </w:rPr>
    </w:lvl>
    <w:lvl w:ilvl="7" w:tplc="94480D1A">
      <w:start w:val="1"/>
      <w:numFmt w:val="lowerLetter"/>
      <w:lvlText w:val="%8."/>
      <w:lvlJc w:val="left"/>
      <w:pPr>
        <w:ind w:left="3600" w:hanging="360"/>
      </w:pPr>
      <w:rPr>
        <w:rFonts w:hint="default"/>
      </w:rPr>
    </w:lvl>
    <w:lvl w:ilvl="8" w:tplc="EEA82D26">
      <w:start w:val="1"/>
      <w:numFmt w:val="lowerRoman"/>
      <w:lvlText w:val="%9."/>
      <w:lvlJc w:val="left"/>
      <w:pPr>
        <w:ind w:left="3960" w:hanging="360"/>
      </w:pPr>
      <w:rPr>
        <w:rFonts w:hint="default"/>
      </w:rPr>
    </w:lvl>
  </w:abstractNum>
  <w:abstractNum w:abstractNumId="77" w15:restartNumberingAfterBreak="0">
    <w:nsid w:val="4A1A1EAF"/>
    <w:multiLevelType w:val="hybridMultilevel"/>
    <w:tmpl w:val="97922838"/>
    <w:lvl w:ilvl="0" w:tplc="C55CF640">
      <w:start w:val="1"/>
      <w:numFmt w:val="decimal"/>
      <w:lvlText w:val="%1."/>
      <w:lvlJc w:val="center"/>
      <w:pPr>
        <w:ind w:left="144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A6A78E9"/>
    <w:multiLevelType w:val="hybridMultilevel"/>
    <w:tmpl w:val="D5A00256"/>
    <w:lvl w:ilvl="0" w:tplc="BF302298">
      <w:start w:val="2"/>
      <w:numFmt w:val="decimal"/>
      <w:lvlText w:val="%1."/>
      <w:lvlJc w:val="center"/>
      <w:pPr>
        <w:ind w:left="144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A8F11B0"/>
    <w:multiLevelType w:val="hybridMultilevel"/>
    <w:tmpl w:val="A1F4994C"/>
    <w:lvl w:ilvl="0" w:tplc="CC405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B930A96"/>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1" w15:restartNumberingAfterBreak="0">
    <w:nsid w:val="4C48224F"/>
    <w:multiLevelType w:val="hybridMultilevel"/>
    <w:tmpl w:val="45B83512"/>
    <w:lvl w:ilvl="0" w:tplc="6158D5BE">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CF22D3D"/>
    <w:multiLevelType w:val="hybridMultilevel"/>
    <w:tmpl w:val="814242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4CFF2AAD"/>
    <w:multiLevelType w:val="hybridMultilevel"/>
    <w:tmpl w:val="211EF29C"/>
    <w:lvl w:ilvl="0" w:tplc="906A9668">
      <w:start w:val="1"/>
      <w:numFmt w:val="decimal"/>
      <w:lvlText w:val="%1"/>
      <w:lvlJc w:val="left"/>
      <w:pPr>
        <w:ind w:left="1080" w:hanging="360"/>
      </w:pPr>
      <w:rPr>
        <w:rFonts w:ascii="Consolas" w:hAnsi="Consolas" w:hint="default"/>
        <w:b w:val="0"/>
        <w:bCs w:val="0"/>
        <w:color w:val="7F7F7F" w:themeColor="text1" w:themeTint="80"/>
        <w:sz w:val="18"/>
      </w:rPr>
    </w:lvl>
    <w:lvl w:ilvl="1" w:tplc="7F6CD4F6">
      <w:start w:val="1"/>
      <w:numFmt w:val="lowerLetter"/>
      <w:lvlText w:val="%2)"/>
      <w:lvlJc w:val="left"/>
      <w:pPr>
        <w:ind w:left="1440" w:hanging="360"/>
      </w:pPr>
      <w:rPr>
        <w:rFonts w:hint="default"/>
      </w:rPr>
    </w:lvl>
    <w:lvl w:ilvl="2" w:tplc="6F2A30A6">
      <w:start w:val="1"/>
      <w:numFmt w:val="lowerRoman"/>
      <w:lvlText w:val="%3)"/>
      <w:lvlJc w:val="left"/>
      <w:pPr>
        <w:ind w:left="1800" w:hanging="360"/>
      </w:pPr>
      <w:rPr>
        <w:rFonts w:hint="default"/>
      </w:rPr>
    </w:lvl>
    <w:lvl w:ilvl="3" w:tplc="ABF0BC5A">
      <w:start w:val="1"/>
      <w:numFmt w:val="decimal"/>
      <w:lvlText w:val="(%4)"/>
      <w:lvlJc w:val="left"/>
      <w:pPr>
        <w:ind w:left="2160" w:hanging="360"/>
      </w:pPr>
      <w:rPr>
        <w:rFonts w:hint="default"/>
      </w:rPr>
    </w:lvl>
    <w:lvl w:ilvl="4" w:tplc="6AFE1ED6">
      <w:start w:val="1"/>
      <w:numFmt w:val="lowerLetter"/>
      <w:lvlText w:val="(%5)"/>
      <w:lvlJc w:val="left"/>
      <w:pPr>
        <w:ind w:left="2520" w:hanging="360"/>
      </w:pPr>
      <w:rPr>
        <w:rFonts w:hint="default"/>
      </w:rPr>
    </w:lvl>
    <w:lvl w:ilvl="5" w:tplc="82E40CD0">
      <w:start w:val="1"/>
      <w:numFmt w:val="lowerRoman"/>
      <w:lvlText w:val="(%6)"/>
      <w:lvlJc w:val="left"/>
      <w:pPr>
        <w:ind w:left="2880" w:hanging="360"/>
      </w:pPr>
      <w:rPr>
        <w:rFonts w:hint="default"/>
      </w:rPr>
    </w:lvl>
    <w:lvl w:ilvl="6" w:tplc="D9BC9906">
      <w:start w:val="1"/>
      <w:numFmt w:val="decimal"/>
      <w:lvlText w:val="%7."/>
      <w:lvlJc w:val="left"/>
      <w:pPr>
        <w:ind w:left="3240" w:hanging="360"/>
      </w:pPr>
      <w:rPr>
        <w:rFonts w:hint="default"/>
      </w:rPr>
    </w:lvl>
    <w:lvl w:ilvl="7" w:tplc="0AB2A670">
      <w:start w:val="1"/>
      <w:numFmt w:val="lowerLetter"/>
      <w:lvlText w:val="%8."/>
      <w:lvlJc w:val="left"/>
      <w:pPr>
        <w:ind w:left="3600" w:hanging="360"/>
      </w:pPr>
      <w:rPr>
        <w:rFonts w:hint="default"/>
      </w:rPr>
    </w:lvl>
    <w:lvl w:ilvl="8" w:tplc="8D265A74">
      <w:start w:val="1"/>
      <w:numFmt w:val="lowerRoman"/>
      <w:lvlText w:val="%9."/>
      <w:lvlJc w:val="left"/>
      <w:pPr>
        <w:ind w:left="3960" w:hanging="360"/>
      </w:pPr>
      <w:rPr>
        <w:rFonts w:hint="default"/>
      </w:rPr>
    </w:lvl>
  </w:abstractNum>
  <w:abstractNum w:abstractNumId="84" w15:restartNumberingAfterBreak="0">
    <w:nsid w:val="4E002A24"/>
    <w:multiLevelType w:val="hybridMultilevel"/>
    <w:tmpl w:val="0D9C7FAA"/>
    <w:lvl w:ilvl="0" w:tplc="53DED4BA">
      <w:start w:val="1"/>
      <w:numFmt w:val="decimal"/>
      <w:pStyle w:val="NumberedListNor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CCDCD16A">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FDE3E81"/>
    <w:multiLevelType w:val="hybridMultilevel"/>
    <w:tmpl w:val="47109F5E"/>
    <w:lvl w:ilvl="0" w:tplc="40090019">
      <w:start w:val="1"/>
      <w:numFmt w:val="lowerLetter"/>
      <w:lvlText w:val="%1."/>
      <w:lvlJc w:val="left"/>
      <w:pPr>
        <w:ind w:left="1080" w:hanging="360"/>
      </w:p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86" w15:restartNumberingAfterBreak="0">
    <w:nsid w:val="52816EAA"/>
    <w:multiLevelType w:val="hybridMultilevel"/>
    <w:tmpl w:val="FBB4ACF2"/>
    <w:lvl w:ilvl="0" w:tplc="2194A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760E2C"/>
    <w:multiLevelType w:val="multilevel"/>
    <w:tmpl w:val="FDB00696"/>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8" w15:restartNumberingAfterBreak="0">
    <w:nsid w:val="55113914"/>
    <w:multiLevelType w:val="hybridMultilevel"/>
    <w:tmpl w:val="FC76F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5BD0C51"/>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0" w15:restartNumberingAfterBreak="0">
    <w:nsid w:val="573E355D"/>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1" w15:restartNumberingAfterBreak="0">
    <w:nsid w:val="57A813D7"/>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2" w15:restartNumberingAfterBreak="0">
    <w:nsid w:val="58DC4B52"/>
    <w:multiLevelType w:val="hybridMultilevel"/>
    <w:tmpl w:val="8FFC4FA4"/>
    <w:lvl w:ilvl="0" w:tplc="E72C1F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B384669"/>
    <w:multiLevelType w:val="multilevel"/>
    <w:tmpl w:val="B68E05B8"/>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4" w15:restartNumberingAfterBreak="0">
    <w:nsid w:val="5CE169BE"/>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5" w15:restartNumberingAfterBreak="0">
    <w:nsid w:val="5D5E2FE2"/>
    <w:multiLevelType w:val="hybridMultilevel"/>
    <w:tmpl w:val="5DE48F1A"/>
    <w:lvl w:ilvl="0" w:tplc="D89EBE6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5EBB030F"/>
    <w:multiLevelType w:val="hybridMultilevel"/>
    <w:tmpl w:val="B68E05B8"/>
    <w:lvl w:ilvl="0" w:tplc="77DA4A38">
      <w:start w:val="1"/>
      <w:numFmt w:val="decimal"/>
      <w:lvlText w:val="%1"/>
      <w:lvlJc w:val="left"/>
      <w:pPr>
        <w:ind w:left="1080" w:hanging="360"/>
      </w:pPr>
      <w:rPr>
        <w:rFonts w:ascii="Consolas" w:hAnsi="Consolas" w:hint="default"/>
        <w:color w:val="7F7F7F" w:themeColor="text1" w:themeTint="80"/>
        <w:sz w:val="18"/>
      </w:rPr>
    </w:lvl>
    <w:lvl w:ilvl="1" w:tplc="A32672A8">
      <w:start w:val="1"/>
      <w:numFmt w:val="lowerLetter"/>
      <w:lvlText w:val="%2)"/>
      <w:lvlJc w:val="left"/>
      <w:pPr>
        <w:ind w:left="1440" w:hanging="360"/>
      </w:pPr>
      <w:rPr>
        <w:rFonts w:hint="default"/>
      </w:rPr>
    </w:lvl>
    <w:lvl w:ilvl="2" w:tplc="F5404488">
      <w:start w:val="1"/>
      <w:numFmt w:val="lowerRoman"/>
      <w:lvlText w:val="%3)"/>
      <w:lvlJc w:val="left"/>
      <w:pPr>
        <w:ind w:left="1800" w:hanging="360"/>
      </w:pPr>
      <w:rPr>
        <w:rFonts w:hint="default"/>
      </w:rPr>
    </w:lvl>
    <w:lvl w:ilvl="3" w:tplc="9F62E988">
      <w:start w:val="1"/>
      <w:numFmt w:val="decimal"/>
      <w:lvlText w:val="(%4)"/>
      <w:lvlJc w:val="left"/>
      <w:pPr>
        <w:ind w:left="2160" w:hanging="360"/>
      </w:pPr>
      <w:rPr>
        <w:rFonts w:hint="default"/>
      </w:rPr>
    </w:lvl>
    <w:lvl w:ilvl="4" w:tplc="B8B0B1F2">
      <w:start w:val="1"/>
      <w:numFmt w:val="lowerLetter"/>
      <w:lvlText w:val="(%5)"/>
      <w:lvlJc w:val="left"/>
      <w:pPr>
        <w:ind w:left="2520" w:hanging="360"/>
      </w:pPr>
      <w:rPr>
        <w:rFonts w:hint="default"/>
      </w:rPr>
    </w:lvl>
    <w:lvl w:ilvl="5" w:tplc="0B4A83A6">
      <w:start w:val="1"/>
      <w:numFmt w:val="lowerRoman"/>
      <w:lvlText w:val="(%6)"/>
      <w:lvlJc w:val="left"/>
      <w:pPr>
        <w:ind w:left="2880" w:hanging="360"/>
      </w:pPr>
      <w:rPr>
        <w:rFonts w:hint="default"/>
      </w:rPr>
    </w:lvl>
    <w:lvl w:ilvl="6" w:tplc="21704B44">
      <w:start w:val="1"/>
      <w:numFmt w:val="decimal"/>
      <w:lvlText w:val="%7."/>
      <w:lvlJc w:val="left"/>
      <w:pPr>
        <w:ind w:left="3240" w:hanging="360"/>
      </w:pPr>
      <w:rPr>
        <w:rFonts w:hint="default"/>
      </w:rPr>
    </w:lvl>
    <w:lvl w:ilvl="7" w:tplc="DCD8E628">
      <w:start w:val="1"/>
      <w:numFmt w:val="lowerLetter"/>
      <w:lvlText w:val="%8."/>
      <w:lvlJc w:val="left"/>
      <w:pPr>
        <w:ind w:left="3600" w:hanging="360"/>
      </w:pPr>
      <w:rPr>
        <w:rFonts w:hint="default"/>
      </w:rPr>
    </w:lvl>
    <w:lvl w:ilvl="8" w:tplc="4DEA6F1E">
      <w:start w:val="1"/>
      <w:numFmt w:val="lowerRoman"/>
      <w:lvlText w:val="%9."/>
      <w:lvlJc w:val="left"/>
      <w:pPr>
        <w:ind w:left="3960" w:hanging="360"/>
      </w:pPr>
      <w:rPr>
        <w:rFonts w:hint="default"/>
      </w:rPr>
    </w:lvl>
  </w:abstractNum>
  <w:abstractNum w:abstractNumId="97" w15:restartNumberingAfterBreak="0">
    <w:nsid w:val="5F5D44F7"/>
    <w:multiLevelType w:val="hybridMultilevel"/>
    <w:tmpl w:val="A3AA60D4"/>
    <w:lvl w:ilvl="0" w:tplc="CC405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20F27"/>
    <w:multiLevelType w:val="hybridMultilevel"/>
    <w:tmpl w:val="6436E6D0"/>
    <w:lvl w:ilvl="0" w:tplc="729676C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F68EA"/>
    <w:multiLevelType w:val="hybridMultilevel"/>
    <w:tmpl w:val="B12EE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16E0584"/>
    <w:multiLevelType w:val="hybridMultilevel"/>
    <w:tmpl w:val="211EF29C"/>
    <w:lvl w:ilvl="0" w:tplc="65C81390">
      <w:start w:val="1"/>
      <w:numFmt w:val="decimal"/>
      <w:lvlText w:val="%1"/>
      <w:lvlJc w:val="left"/>
      <w:pPr>
        <w:ind w:left="1080" w:hanging="360"/>
      </w:pPr>
      <w:rPr>
        <w:rFonts w:ascii="Consolas" w:hAnsi="Consolas" w:hint="default"/>
        <w:b w:val="0"/>
        <w:bCs w:val="0"/>
        <w:color w:val="7F7F7F" w:themeColor="text1" w:themeTint="80"/>
        <w:sz w:val="18"/>
      </w:rPr>
    </w:lvl>
    <w:lvl w:ilvl="1" w:tplc="ED161D2A">
      <w:start w:val="1"/>
      <w:numFmt w:val="lowerLetter"/>
      <w:lvlText w:val="%2)"/>
      <w:lvlJc w:val="left"/>
      <w:pPr>
        <w:ind w:left="1440" w:hanging="360"/>
      </w:pPr>
      <w:rPr>
        <w:rFonts w:hint="default"/>
      </w:rPr>
    </w:lvl>
    <w:lvl w:ilvl="2" w:tplc="3CF60FB4">
      <w:start w:val="1"/>
      <w:numFmt w:val="lowerRoman"/>
      <w:lvlText w:val="%3)"/>
      <w:lvlJc w:val="left"/>
      <w:pPr>
        <w:ind w:left="1800" w:hanging="360"/>
      </w:pPr>
      <w:rPr>
        <w:rFonts w:hint="default"/>
      </w:rPr>
    </w:lvl>
    <w:lvl w:ilvl="3" w:tplc="EFAC18F8">
      <w:start w:val="1"/>
      <w:numFmt w:val="decimal"/>
      <w:lvlText w:val="(%4)"/>
      <w:lvlJc w:val="left"/>
      <w:pPr>
        <w:ind w:left="2160" w:hanging="360"/>
      </w:pPr>
      <w:rPr>
        <w:rFonts w:hint="default"/>
      </w:rPr>
    </w:lvl>
    <w:lvl w:ilvl="4" w:tplc="3360616A">
      <w:start w:val="1"/>
      <w:numFmt w:val="lowerLetter"/>
      <w:lvlText w:val="(%5)"/>
      <w:lvlJc w:val="left"/>
      <w:pPr>
        <w:ind w:left="2520" w:hanging="360"/>
      </w:pPr>
      <w:rPr>
        <w:rFonts w:hint="default"/>
      </w:rPr>
    </w:lvl>
    <w:lvl w:ilvl="5" w:tplc="7488E9F2">
      <w:start w:val="1"/>
      <w:numFmt w:val="lowerRoman"/>
      <w:lvlText w:val="(%6)"/>
      <w:lvlJc w:val="left"/>
      <w:pPr>
        <w:ind w:left="2880" w:hanging="360"/>
      </w:pPr>
      <w:rPr>
        <w:rFonts w:hint="default"/>
      </w:rPr>
    </w:lvl>
    <w:lvl w:ilvl="6" w:tplc="AB4C2D02">
      <w:start w:val="1"/>
      <w:numFmt w:val="decimal"/>
      <w:lvlText w:val="%7."/>
      <w:lvlJc w:val="left"/>
      <w:pPr>
        <w:ind w:left="3240" w:hanging="360"/>
      </w:pPr>
      <w:rPr>
        <w:rFonts w:hint="default"/>
      </w:rPr>
    </w:lvl>
    <w:lvl w:ilvl="7" w:tplc="041C05BC">
      <w:start w:val="1"/>
      <w:numFmt w:val="lowerLetter"/>
      <w:lvlText w:val="%8."/>
      <w:lvlJc w:val="left"/>
      <w:pPr>
        <w:ind w:left="3600" w:hanging="360"/>
      </w:pPr>
      <w:rPr>
        <w:rFonts w:hint="default"/>
      </w:rPr>
    </w:lvl>
    <w:lvl w:ilvl="8" w:tplc="3906EE5C">
      <w:start w:val="1"/>
      <w:numFmt w:val="lowerRoman"/>
      <w:lvlText w:val="%9."/>
      <w:lvlJc w:val="left"/>
      <w:pPr>
        <w:ind w:left="3960" w:hanging="360"/>
      </w:pPr>
      <w:rPr>
        <w:rFonts w:hint="default"/>
      </w:rPr>
    </w:lvl>
  </w:abstractNum>
  <w:abstractNum w:abstractNumId="101" w15:restartNumberingAfterBreak="0">
    <w:nsid w:val="61DE4F5C"/>
    <w:multiLevelType w:val="hybridMultilevel"/>
    <w:tmpl w:val="364C55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622B49BD"/>
    <w:multiLevelType w:val="hybridMultilevel"/>
    <w:tmpl w:val="B68E05B8"/>
    <w:lvl w:ilvl="0" w:tplc="7BEEE168">
      <w:start w:val="1"/>
      <w:numFmt w:val="decimal"/>
      <w:lvlText w:val="%1"/>
      <w:lvlJc w:val="left"/>
      <w:pPr>
        <w:ind w:left="1080" w:hanging="360"/>
      </w:pPr>
      <w:rPr>
        <w:rFonts w:ascii="Consolas" w:hAnsi="Consolas" w:hint="default"/>
        <w:color w:val="7F7F7F" w:themeColor="text1" w:themeTint="80"/>
        <w:sz w:val="18"/>
      </w:rPr>
    </w:lvl>
    <w:lvl w:ilvl="1" w:tplc="D83E792C">
      <w:start w:val="1"/>
      <w:numFmt w:val="lowerLetter"/>
      <w:lvlText w:val="%2)"/>
      <w:lvlJc w:val="left"/>
      <w:pPr>
        <w:ind w:left="1440" w:hanging="360"/>
      </w:pPr>
      <w:rPr>
        <w:rFonts w:hint="default"/>
      </w:rPr>
    </w:lvl>
    <w:lvl w:ilvl="2" w:tplc="EE1E80C6">
      <w:start w:val="1"/>
      <w:numFmt w:val="lowerRoman"/>
      <w:lvlText w:val="%3)"/>
      <w:lvlJc w:val="left"/>
      <w:pPr>
        <w:ind w:left="1800" w:hanging="360"/>
      </w:pPr>
      <w:rPr>
        <w:rFonts w:hint="default"/>
      </w:rPr>
    </w:lvl>
    <w:lvl w:ilvl="3" w:tplc="CD82A674">
      <w:start w:val="1"/>
      <w:numFmt w:val="decimal"/>
      <w:lvlText w:val="(%4)"/>
      <w:lvlJc w:val="left"/>
      <w:pPr>
        <w:ind w:left="2160" w:hanging="360"/>
      </w:pPr>
      <w:rPr>
        <w:rFonts w:hint="default"/>
      </w:rPr>
    </w:lvl>
    <w:lvl w:ilvl="4" w:tplc="4A34FFCC">
      <w:start w:val="1"/>
      <w:numFmt w:val="lowerLetter"/>
      <w:lvlText w:val="(%5)"/>
      <w:lvlJc w:val="left"/>
      <w:pPr>
        <w:ind w:left="2520" w:hanging="360"/>
      </w:pPr>
      <w:rPr>
        <w:rFonts w:hint="default"/>
      </w:rPr>
    </w:lvl>
    <w:lvl w:ilvl="5" w:tplc="E650323A">
      <w:start w:val="1"/>
      <w:numFmt w:val="lowerRoman"/>
      <w:lvlText w:val="(%6)"/>
      <w:lvlJc w:val="left"/>
      <w:pPr>
        <w:ind w:left="2880" w:hanging="360"/>
      </w:pPr>
      <w:rPr>
        <w:rFonts w:hint="default"/>
      </w:rPr>
    </w:lvl>
    <w:lvl w:ilvl="6" w:tplc="629A3E58">
      <w:start w:val="1"/>
      <w:numFmt w:val="decimal"/>
      <w:lvlText w:val="%7."/>
      <w:lvlJc w:val="left"/>
      <w:pPr>
        <w:ind w:left="3240" w:hanging="360"/>
      </w:pPr>
      <w:rPr>
        <w:rFonts w:hint="default"/>
      </w:rPr>
    </w:lvl>
    <w:lvl w:ilvl="7" w:tplc="3B441B08">
      <w:start w:val="1"/>
      <w:numFmt w:val="lowerLetter"/>
      <w:lvlText w:val="%8."/>
      <w:lvlJc w:val="left"/>
      <w:pPr>
        <w:ind w:left="3600" w:hanging="360"/>
      </w:pPr>
      <w:rPr>
        <w:rFonts w:hint="default"/>
      </w:rPr>
    </w:lvl>
    <w:lvl w:ilvl="8" w:tplc="7C5C5102">
      <w:start w:val="1"/>
      <w:numFmt w:val="lowerRoman"/>
      <w:lvlText w:val="%9."/>
      <w:lvlJc w:val="left"/>
      <w:pPr>
        <w:ind w:left="3960" w:hanging="360"/>
      </w:pPr>
      <w:rPr>
        <w:rFonts w:hint="default"/>
      </w:rPr>
    </w:lvl>
  </w:abstractNum>
  <w:abstractNum w:abstractNumId="103" w15:restartNumberingAfterBreak="0">
    <w:nsid w:val="63B86057"/>
    <w:multiLevelType w:val="hybridMultilevel"/>
    <w:tmpl w:val="996AE6FA"/>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5442AB6"/>
    <w:multiLevelType w:val="hybridMultilevel"/>
    <w:tmpl w:val="085C10B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65F11EBD"/>
    <w:multiLevelType w:val="hybridMultilevel"/>
    <w:tmpl w:val="48183458"/>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6411DB4"/>
    <w:multiLevelType w:val="hybridMultilevel"/>
    <w:tmpl w:val="713EB34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15:restartNumberingAfterBreak="0">
    <w:nsid w:val="6680151F"/>
    <w:multiLevelType w:val="hybridMultilevel"/>
    <w:tmpl w:val="FDB00696"/>
    <w:lvl w:ilvl="0" w:tplc="F4CA8C24">
      <w:start w:val="1"/>
      <w:numFmt w:val="decimal"/>
      <w:lvlText w:val="%1"/>
      <w:lvlJc w:val="left"/>
      <w:pPr>
        <w:ind w:left="1080" w:hanging="360"/>
      </w:pPr>
      <w:rPr>
        <w:rFonts w:ascii="Consolas" w:hAnsi="Consolas" w:hint="default"/>
        <w:b w:val="0"/>
        <w:bCs w:val="0"/>
        <w:color w:val="7F7F7F" w:themeColor="text1" w:themeTint="80"/>
        <w:sz w:val="18"/>
      </w:rPr>
    </w:lvl>
    <w:lvl w:ilvl="1" w:tplc="A6FC8C4C">
      <w:start w:val="1"/>
      <w:numFmt w:val="lowerLetter"/>
      <w:lvlText w:val="%2)"/>
      <w:lvlJc w:val="left"/>
      <w:pPr>
        <w:ind w:left="1440" w:hanging="360"/>
      </w:pPr>
      <w:rPr>
        <w:rFonts w:hint="default"/>
      </w:rPr>
    </w:lvl>
    <w:lvl w:ilvl="2" w:tplc="ABA8B818">
      <w:start w:val="1"/>
      <w:numFmt w:val="lowerRoman"/>
      <w:lvlText w:val="%3)"/>
      <w:lvlJc w:val="left"/>
      <w:pPr>
        <w:ind w:left="1800" w:hanging="360"/>
      </w:pPr>
      <w:rPr>
        <w:rFonts w:hint="default"/>
      </w:rPr>
    </w:lvl>
    <w:lvl w:ilvl="3" w:tplc="FF22687A">
      <w:start w:val="1"/>
      <w:numFmt w:val="decimal"/>
      <w:lvlText w:val="(%4)"/>
      <w:lvlJc w:val="left"/>
      <w:pPr>
        <w:ind w:left="2160" w:hanging="360"/>
      </w:pPr>
      <w:rPr>
        <w:rFonts w:hint="default"/>
      </w:rPr>
    </w:lvl>
    <w:lvl w:ilvl="4" w:tplc="82962B86">
      <w:start w:val="1"/>
      <w:numFmt w:val="lowerLetter"/>
      <w:lvlText w:val="(%5)"/>
      <w:lvlJc w:val="left"/>
      <w:pPr>
        <w:ind w:left="2520" w:hanging="360"/>
      </w:pPr>
      <w:rPr>
        <w:rFonts w:hint="default"/>
      </w:rPr>
    </w:lvl>
    <w:lvl w:ilvl="5" w:tplc="FDE6E64C">
      <w:start w:val="1"/>
      <w:numFmt w:val="lowerRoman"/>
      <w:lvlText w:val="(%6)"/>
      <w:lvlJc w:val="left"/>
      <w:pPr>
        <w:ind w:left="2880" w:hanging="360"/>
      </w:pPr>
      <w:rPr>
        <w:rFonts w:hint="default"/>
      </w:rPr>
    </w:lvl>
    <w:lvl w:ilvl="6" w:tplc="7EA63B36">
      <w:start w:val="1"/>
      <w:numFmt w:val="decimal"/>
      <w:lvlText w:val="%7."/>
      <w:lvlJc w:val="left"/>
      <w:pPr>
        <w:ind w:left="3240" w:hanging="360"/>
      </w:pPr>
      <w:rPr>
        <w:rFonts w:hint="default"/>
      </w:rPr>
    </w:lvl>
    <w:lvl w:ilvl="7" w:tplc="1174FF0A">
      <w:start w:val="1"/>
      <w:numFmt w:val="lowerLetter"/>
      <w:lvlText w:val="%8."/>
      <w:lvlJc w:val="left"/>
      <w:pPr>
        <w:ind w:left="3600" w:hanging="360"/>
      </w:pPr>
      <w:rPr>
        <w:rFonts w:hint="default"/>
      </w:rPr>
    </w:lvl>
    <w:lvl w:ilvl="8" w:tplc="E23CB5F2">
      <w:start w:val="1"/>
      <w:numFmt w:val="lowerRoman"/>
      <w:lvlText w:val="%9."/>
      <w:lvlJc w:val="left"/>
      <w:pPr>
        <w:ind w:left="3960" w:hanging="360"/>
      </w:pPr>
      <w:rPr>
        <w:rFonts w:hint="default"/>
      </w:rPr>
    </w:lvl>
  </w:abstractNum>
  <w:abstractNum w:abstractNumId="108" w15:restartNumberingAfterBreak="0">
    <w:nsid w:val="66D95511"/>
    <w:multiLevelType w:val="hybridMultilevel"/>
    <w:tmpl w:val="8AAC7D34"/>
    <w:lvl w:ilvl="0" w:tplc="FC90C5AC">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7991F33"/>
    <w:multiLevelType w:val="multilevel"/>
    <w:tmpl w:val="2050E062"/>
    <w:lvl w:ilvl="0">
      <w:start w:val="1"/>
      <w:numFmt w:val="decimal"/>
      <w:lvlText w:val="%1"/>
      <w:lvlJc w:val="left"/>
      <w:pPr>
        <w:ind w:left="1080" w:hanging="360"/>
      </w:pPr>
      <w:rPr>
        <w:rFonts w:ascii="Consolas" w:hAnsi="Consolas" w:hint="default"/>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0" w15:restartNumberingAfterBreak="0">
    <w:nsid w:val="68572506"/>
    <w:multiLevelType w:val="hybridMultilevel"/>
    <w:tmpl w:val="42A06FFA"/>
    <w:lvl w:ilvl="0" w:tplc="9084A142">
      <w:start w:val="1"/>
      <w:numFmt w:val="decimal"/>
      <w:lvlText w:val="%1."/>
      <w:lvlJc w:val="center"/>
      <w:pPr>
        <w:ind w:left="720" w:hanging="360"/>
      </w:pPr>
      <w:rPr>
        <w:rFonts w:ascii="Arial" w:hAnsi="Arial" w:hint="default"/>
        <w:b w:val="0"/>
        <w:bCs w:val="0"/>
        <w:i w:val="0"/>
        <w:iCs w:val="0"/>
        <w:caps w:val="0"/>
        <w:strike w:val="0"/>
        <w:dstrike w:val="0"/>
        <w:vanish w:val="0"/>
        <w:color w:val="383838"/>
        <w:spacing w:val="0"/>
        <w:kern w:val="0"/>
        <w:position w:val="0"/>
        <w:sz w:val="2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9040CC1"/>
    <w:multiLevelType w:val="hybridMultilevel"/>
    <w:tmpl w:val="C8ECC35A"/>
    <w:lvl w:ilvl="0" w:tplc="00EEF8F6">
      <w:start w:val="1"/>
      <w:numFmt w:val="decimal"/>
      <w:pStyle w:val="TableNumberedList"/>
      <w:lvlText w:val="%1."/>
      <w:lvlJc w:val="left"/>
      <w:pPr>
        <w:ind w:left="72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965270B"/>
    <w:multiLevelType w:val="hybridMultilevel"/>
    <w:tmpl w:val="3328CC56"/>
    <w:lvl w:ilvl="0" w:tplc="7B90BB04">
      <w:start w:val="1"/>
      <w:numFmt w:val="bullet"/>
      <w:pStyle w:val="BulletList-SubBullet2"/>
      <w:lvlText w:val="o"/>
      <w:lvlJc w:val="left"/>
      <w:pPr>
        <w:ind w:left="720" w:hanging="360"/>
      </w:pPr>
      <w:rPr>
        <w:rFonts w:ascii="Courier New" w:hAnsi="Courier New" w:cs="Courier New"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3" w15:restartNumberingAfterBreak="0">
    <w:nsid w:val="6ADE1C95"/>
    <w:multiLevelType w:val="hybridMultilevel"/>
    <w:tmpl w:val="8CBEEC46"/>
    <w:lvl w:ilvl="0" w:tplc="C69250A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B18559B"/>
    <w:multiLevelType w:val="hybridMultilevel"/>
    <w:tmpl w:val="374237F2"/>
    <w:lvl w:ilvl="0" w:tplc="CC405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C214AA"/>
    <w:multiLevelType w:val="hybridMultilevel"/>
    <w:tmpl w:val="211EF29C"/>
    <w:lvl w:ilvl="0" w:tplc="E0F0EC64">
      <w:start w:val="1"/>
      <w:numFmt w:val="decimal"/>
      <w:lvlText w:val="%1"/>
      <w:lvlJc w:val="left"/>
      <w:pPr>
        <w:ind w:left="1080" w:hanging="360"/>
      </w:pPr>
      <w:rPr>
        <w:rFonts w:ascii="Consolas" w:hAnsi="Consolas" w:hint="default"/>
        <w:b w:val="0"/>
        <w:bCs w:val="0"/>
        <w:color w:val="7F7F7F" w:themeColor="text1" w:themeTint="80"/>
        <w:sz w:val="18"/>
      </w:rPr>
    </w:lvl>
    <w:lvl w:ilvl="1" w:tplc="5A3627C8">
      <w:start w:val="1"/>
      <w:numFmt w:val="lowerLetter"/>
      <w:lvlText w:val="%2)"/>
      <w:lvlJc w:val="left"/>
      <w:pPr>
        <w:ind w:left="1440" w:hanging="360"/>
      </w:pPr>
      <w:rPr>
        <w:rFonts w:hint="default"/>
      </w:rPr>
    </w:lvl>
    <w:lvl w:ilvl="2" w:tplc="9D4E2452">
      <w:start w:val="1"/>
      <w:numFmt w:val="lowerRoman"/>
      <w:lvlText w:val="%3)"/>
      <w:lvlJc w:val="left"/>
      <w:pPr>
        <w:ind w:left="1800" w:hanging="360"/>
      </w:pPr>
      <w:rPr>
        <w:rFonts w:hint="default"/>
      </w:rPr>
    </w:lvl>
    <w:lvl w:ilvl="3" w:tplc="C15A48D6">
      <w:start w:val="1"/>
      <w:numFmt w:val="decimal"/>
      <w:lvlText w:val="(%4)"/>
      <w:lvlJc w:val="left"/>
      <w:pPr>
        <w:ind w:left="2160" w:hanging="360"/>
      </w:pPr>
      <w:rPr>
        <w:rFonts w:hint="default"/>
      </w:rPr>
    </w:lvl>
    <w:lvl w:ilvl="4" w:tplc="CBC289F8">
      <w:start w:val="1"/>
      <w:numFmt w:val="lowerLetter"/>
      <w:lvlText w:val="(%5)"/>
      <w:lvlJc w:val="left"/>
      <w:pPr>
        <w:ind w:left="2520" w:hanging="360"/>
      </w:pPr>
      <w:rPr>
        <w:rFonts w:hint="default"/>
      </w:rPr>
    </w:lvl>
    <w:lvl w:ilvl="5" w:tplc="6F964314">
      <w:start w:val="1"/>
      <w:numFmt w:val="lowerRoman"/>
      <w:lvlText w:val="(%6)"/>
      <w:lvlJc w:val="left"/>
      <w:pPr>
        <w:ind w:left="2880" w:hanging="360"/>
      </w:pPr>
      <w:rPr>
        <w:rFonts w:hint="default"/>
      </w:rPr>
    </w:lvl>
    <w:lvl w:ilvl="6" w:tplc="BCDE4040">
      <w:start w:val="1"/>
      <w:numFmt w:val="decimal"/>
      <w:lvlText w:val="%7."/>
      <w:lvlJc w:val="left"/>
      <w:pPr>
        <w:ind w:left="3240" w:hanging="360"/>
      </w:pPr>
      <w:rPr>
        <w:rFonts w:hint="default"/>
      </w:rPr>
    </w:lvl>
    <w:lvl w:ilvl="7" w:tplc="5C0A4176">
      <w:start w:val="1"/>
      <w:numFmt w:val="lowerLetter"/>
      <w:lvlText w:val="%8."/>
      <w:lvlJc w:val="left"/>
      <w:pPr>
        <w:ind w:left="3600" w:hanging="360"/>
      </w:pPr>
      <w:rPr>
        <w:rFonts w:hint="default"/>
      </w:rPr>
    </w:lvl>
    <w:lvl w:ilvl="8" w:tplc="AC1A02CC">
      <w:start w:val="1"/>
      <w:numFmt w:val="lowerRoman"/>
      <w:lvlText w:val="%9."/>
      <w:lvlJc w:val="left"/>
      <w:pPr>
        <w:ind w:left="3960" w:hanging="360"/>
      </w:pPr>
      <w:rPr>
        <w:rFonts w:hint="default"/>
      </w:rPr>
    </w:lvl>
  </w:abstractNum>
  <w:abstractNum w:abstractNumId="116" w15:restartNumberingAfterBreak="0">
    <w:nsid w:val="6D286A9D"/>
    <w:multiLevelType w:val="hybridMultilevel"/>
    <w:tmpl w:val="9BBAD222"/>
    <w:lvl w:ilvl="0" w:tplc="A43AE36C">
      <w:start w:val="1"/>
      <w:numFmt w:val="decimal"/>
      <w:lvlText w:val="%1"/>
      <w:lvlJc w:val="left"/>
      <w:pPr>
        <w:ind w:left="1080" w:hanging="360"/>
      </w:pPr>
      <w:rPr>
        <w:rFonts w:ascii="Consolas" w:hAnsi="Consolas" w:hint="default"/>
        <w:b w:val="0"/>
        <w:bCs w:val="0"/>
        <w:color w:val="7F7F7F" w:themeColor="text1" w:themeTint="80"/>
        <w:sz w:val="18"/>
      </w:rPr>
    </w:lvl>
    <w:lvl w:ilvl="1" w:tplc="54F0F1FA">
      <w:start w:val="2"/>
      <w:numFmt w:val="lowerLetter"/>
      <w:lvlText w:val="%2)"/>
      <w:lvlJc w:val="left"/>
      <w:pPr>
        <w:ind w:left="1440" w:hanging="360"/>
      </w:pPr>
      <w:rPr>
        <w:rFonts w:hint="default"/>
      </w:rPr>
    </w:lvl>
    <w:lvl w:ilvl="2" w:tplc="BDBA3DC2">
      <w:start w:val="1"/>
      <w:numFmt w:val="lowerRoman"/>
      <w:lvlText w:val="%3)"/>
      <w:lvlJc w:val="left"/>
      <w:pPr>
        <w:ind w:left="1800" w:hanging="360"/>
      </w:pPr>
      <w:rPr>
        <w:rFonts w:hint="default"/>
      </w:rPr>
    </w:lvl>
    <w:lvl w:ilvl="3" w:tplc="8D58FCD6">
      <w:start w:val="1"/>
      <w:numFmt w:val="decimal"/>
      <w:lvlText w:val="(%4)"/>
      <w:lvlJc w:val="left"/>
      <w:pPr>
        <w:ind w:left="2160" w:hanging="360"/>
      </w:pPr>
      <w:rPr>
        <w:rFonts w:hint="default"/>
      </w:rPr>
    </w:lvl>
    <w:lvl w:ilvl="4" w:tplc="68C23FEC">
      <w:start w:val="1"/>
      <w:numFmt w:val="lowerLetter"/>
      <w:lvlText w:val="(%5)"/>
      <w:lvlJc w:val="left"/>
      <w:pPr>
        <w:ind w:left="2520" w:hanging="360"/>
      </w:pPr>
      <w:rPr>
        <w:rFonts w:hint="default"/>
      </w:rPr>
    </w:lvl>
    <w:lvl w:ilvl="5" w:tplc="AE883368">
      <w:start w:val="1"/>
      <w:numFmt w:val="lowerRoman"/>
      <w:lvlText w:val="(%6)"/>
      <w:lvlJc w:val="left"/>
      <w:pPr>
        <w:ind w:left="2880" w:hanging="360"/>
      </w:pPr>
      <w:rPr>
        <w:rFonts w:hint="default"/>
      </w:rPr>
    </w:lvl>
    <w:lvl w:ilvl="6" w:tplc="922AEDBA">
      <w:start w:val="1"/>
      <w:numFmt w:val="decimal"/>
      <w:lvlText w:val="%7."/>
      <w:lvlJc w:val="left"/>
      <w:pPr>
        <w:ind w:left="3240" w:hanging="360"/>
      </w:pPr>
      <w:rPr>
        <w:rFonts w:hint="default"/>
      </w:rPr>
    </w:lvl>
    <w:lvl w:ilvl="7" w:tplc="B2121136">
      <w:start w:val="1"/>
      <w:numFmt w:val="lowerLetter"/>
      <w:lvlText w:val="%8."/>
      <w:lvlJc w:val="left"/>
      <w:pPr>
        <w:ind w:left="3600" w:hanging="360"/>
      </w:pPr>
      <w:rPr>
        <w:rFonts w:hint="default"/>
      </w:rPr>
    </w:lvl>
    <w:lvl w:ilvl="8" w:tplc="BDEA29BA">
      <w:start w:val="1"/>
      <w:numFmt w:val="lowerRoman"/>
      <w:lvlText w:val="%9."/>
      <w:lvlJc w:val="left"/>
      <w:pPr>
        <w:ind w:left="3960" w:hanging="360"/>
      </w:pPr>
      <w:rPr>
        <w:rFonts w:hint="default"/>
      </w:rPr>
    </w:lvl>
  </w:abstractNum>
  <w:abstractNum w:abstractNumId="117" w15:restartNumberingAfterBreak="0">
    <w:nsid w:val="6D900F24"/>
    <w:multiLevelType w:val="hybridMultilevel"/>
    <w:tmpl w:val="0F64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E075AAE"/>
    <w:multiLevelType w:val="hybridMultilevel"/>
    <w:tmpl w:val="211EF29C"/>
    <w:lvl w:ilvl="0" w:tplc="9C722F82">
      <w:start w:val="1"/>
      <w:numFmt w:val="decimal"/>
      <w:lvlText w:val="%1"/>
      <w:lvlJc w:val="left"/>
      <w:pPr>
        <w:ind w:left="1080" w:hanging="360"/>
      </w:pPr>
      <w:rPr>
        <w:rFonts w:ascii="Consolas" w:hAnsi="Consolas" w:hint="default"/>
        <w:b w:val="0"/>
        <w:bCs w:val="0"/>
        <w:color w:val="7F7F7F" w:themeColor="text1" w:themeTint="80"/>
        <w:sz w:val="18"/>
      </w:rPr>
    </w:lvl>
    <w:lvl w:ilvl="1" w:tplc="D718352C">
      <w:start w:val="1"/>
      <w:numFmt w:val="lowerLetter"/>
      <w:lvlText w:val="%2)"/>
      <w:lvlJc w:val="left"/>
      <w:pPr>
        <w:ind w:left="1440" w:hanging="360"/>
      </w:pPr>
      <w:rPr>
        <w:rFonts w:hint="default"/>
      </w:rPr>
    </w:lvl>
    <w:lvl w:ilvl="2" w:tplc="44F02864">
      <w:start w:val="1"/>
      <w:numFmt w:val="lowerRoman"/>
      <w:lvlText w:val="%3)"/>
      <w:lvlJc w:val="left"/>
      <w:pPr>
        <w:ind w:left="1800" w:hanging="360"/>
      </w:pPr>
      <w:rPr>
        <w:rFonts w:hint="default"/>
      </w:rPr>
    </w:lvl>
    <w:lvl w:ilvl="3" w:tplc="056EAABE">
      <w:start w:val="1"/>
      <w:numFmt w:val="decimal"/>
      <w:lvlText w:val="(%4)"/>
      <w:lvlJc w:val="left"/>
      <w:pPr>
        <w:ind w:left="2160" w:hanging="360"/>
      </w:pPr>
      <w:rPr>
        <w:rFonts w:hint="default"/>
      </w:rPr>
    </w:lvl>
    <w:lvl w:ilvl="4" w:tplc="CA825822">
      <w:start w:val="1"/>
      <w:numFmt w:val="lowerLetter"/>
      <w:lvlText w:val="(%5)"/>
      <w:lvlJc w:val="left"/>
      <w:pPr>
        <w:ind w:left="2520" w:hanging="360"/>
      </w:pPr>
      <w:rPr>
        <w:rFonts w:hint="default"/>
      </w:rPr>
    </w:lvl>
    <w:lvl w:ilvl="5" w:tplc="833E8360">
      <w:start w:val="1"/>
      <w:numFmt w:val="lowerRoman"/>
      <w:lvlText w:val="(%6)"/>
      <w:lvlJc w:val="left"/>
      <w:pPr>
        <w:ind w:left="2880" w:hanging="360"/>
      </w:pPr>
      <w:rPr>
        <w:rFonts w:hint="default"/>
      </w:rPr>
    </w:lvl>
    <w:lvl w:ilvl="6" w:tplc="70C0F6E6">
      <w:start w:val="1"/>
      <w:numFmt w:val="decimal"/>
      <w:lvlText w:val="%7."/>
      <w:lvlJc w:val="left"/>
      <w:pPr>
        <w:ind w:left="3240" w:hanging="360"/>
      </w:pPr>
      <w:rPr>
        <w:rFonts w:hint="default"/>
      </w:rPr>
    </w:lvl>
    <w:lvl w:ilvl="7" w:tplc="5DECC47C">
      <w:start w:val="1"/>
      <w:numFmt w:val="lowerLetter"/>
      <w:lvlText w:val="%8."/>
      <w:lvlJc w:val="left"/>
      <w:pPr>
        <w:ind w:left="3600" w:hanging="360"/>
      </w:pPr>
      <w:rPr>
        <w:rFonts w:hint="default"/>
      </w:rPr>
    </w:lvl>
    <w:lvl w:ilvl="8" w:tplc="7FBA80D2">
      <w:start w:val="1"/>
      <w:numFmt w:val="lowerRoman"/>
      <w:lvlText w:val="%9."/>
      <w:lvlJc w:val="left"/>
      <w:pPr>
        <w:ind w:left="3960" w:hanging="360"/>
      </w:pPr>
      <w:rPr>
        <w:rFonts w:hint="default"/>
      </w:rPr>
    </w:lvl>
  </w:abstractNum>
  <w:abstractNum w:abstractNumId="119" w15:restartNumberingAfterBreak="0">
    <w:nsid w:val="6ED702D4"/>
    <w:multiLevelType w:val="hybridMultilevel"/>
    <w:tmpl w:val="211EF29C"/>
    <w:lvl w:ilvl="0" w:tplc="B34E5816">
      <w:start w:val="1"/>
      <w:numFmt w:val="decimal"/>
      <w:lvlText w:val="%1"/>
      <w:lvlJc w:val="left"/>
      <w:pPr>
        <w:ind w:left="1080" w:hanging="360"/>
      </w:pPr>
      <w:rPr>
        <w:rFonts w:ascii="Consolas" w:hAnsi="Consolas" w:hint="default"/>
        <w:b w:val="0"/>
        <w:bCs w:val="0"/>
        <w:color w:val="7F7F7F" w:themeColor="text1" w:themeTint="80"/>
        <w:sz w:val="18"/>
      </w:rPr>
    </w:lvl>
    <w:lvl w:ilvl="1" w:tplc="E09C4312">
      <w:start w:val="1"/>
      <w:numFmt w:val="lowerLetter"/>
      <w:lvlText w:val="%2)"/>
      <w:lvlJc w:val="left"/>
      <w:pPr>
        <w:ind w:left="1440" w:hanging="360"/>
      </w:pPr>
      <w:rPr>
        <w:rFonts w:hint="default"/>
      </w:rPr>
    </w:lvl>
    <w:lvl w:ilvl="2" w:tplc="A05ED51C">
      <w:start w:val="1"/>
      <w:numFmt w:val="lowerRoman"/>
      <w:lvlText w:val="%3)"/>
      <w:lvlJc w:val="left"/>
      <w:pPr>
        <w:ind w:left="1800" w:hanging="360"/>
      </w:pPr>
      <w:rPr>
        <w:rFonts w:hint="default"/>
      </w:rPr>
    </w:lvl>
    <w:lvl w:ilvl="3" w:tplc="25CA0724">
      <w:start w:val="1"/>
      <w:numFmt w:val="decimal"/>
      <w:lvlText w:val="(%4)"/>
      <w:lvlJc w:val="left"/>
      <w:pPr>
        <w:ind w:left="2160" w:hanging="360"/>
      </w:pPr>
      <w:rPr>
        <w:rFonts w:hint="default"/>
      </w:rPr>
    </w:lvl>
    <w:lvl w:ilvl="4" w:tplc="74F080DC">
      <w:start w:val="1"/>
      <w:numFmt w:val="lowerLetter"/>
      <w:lvlText w:val="(%5)"/>
      <w:lvlJc w:val="left"/>
      <w:pPr>
        <w:ind w:left="2520" w:hanging="360"/>
      </w:pPr>
      <w:rPr>
        <w:rFonts w:hint="default"/>
      </w:rPr>
    </w:lvl>
    <w:lvl w:ilvl="5" w:tplc="EA289A54">
      <w:start w:val="1"/>
      <w:numFmt w:val="lowerRoman"/>
      <w:lvlText w:val="(%6)"/>
      <w:lvlJc w:val="left"/>
      <w:pPr>
        <w:ind w:left="2880" w:hanging="360"/>
      </w:pPr>
      <w:rPr>
        <w:rFonts w:hint="default"/>
      </w:rPr>
    </w:lvl>
    <w:lvl w:ilvl="6" w:tplc="15A0FF94">
      <w:start w:val="1"/>
      <w:numFmt w:val="decimal"/>
      <w:lvlText w:val="%7."/>
      <w:lvlJc w:val="left"/>
      <w:pPr>
        <w:ind w:left="3240" w:hanging="360"/>
      </w:pPr>
      <w:rPr>
        <w:rFonts w:hint="default"/>
      </w:rPr>
    </w:lvl>
    <w:lvl w:ilvl="7" w:tplc="863C0B82">
      <w:start w:val="1"/>
      <w:numFmt w:val="lowerLetter"/>
      <w:lvlText w:val="%8."/>
      <w:lvlJc w:val="left"/>
      <w:pPr>
        <w:ind w:left="3600" w:hanging="360"/>
      </w:pPr>
      <w:rPr>
        <w:rFonts w:hint="default"/>
      </w:rPr>
    </w:lvl>
    <w:lvl w:ilvl="8" w:tplc="FEFCD4A6">
      <w:start w:val="1"/>
      <w:numFmt w:val="lowerRoman"/>
      <w:lvlText w:val="%9."/>
      <w:lvlJc w:val="left"/>
      <w:pPr>
        <w:ind w:left="3960" w:hanging="360"/>
      </w:pPr>
      <w:rPr>
        <w:rFonts w:hint="default"/>
      </w:rPr>
    </w:lvl>
  </w:abstractNum>
  <w:abstractNum w:abstractNumId="120" w15:restartNumberingAfterBreak="0">
    <w:nsid w:val="70E02067"/>
    <w:multiLevelType w:val="hybridMultilevel"/>
    <w:tmpl w:val="9ECC9BFE"/>
    <w:lvl w:ilvl="0" w:tplc="584CE1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714952D5"/>
    <w:multiLevelType w:val="hybridMultilevel"/>
    <w:tmpl w:val="F8B6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BB740F"/>
    <w:multiLevelType w:val="hybridMultilevel"/>
    <w:tmpl w:val="211EF29C"/>
    <w:lvl w:ilvl="0" w:tplc="08AAB92E">
      <w:start w:val="1"/>
      <w:numFmt w:val="decimal"/>
      <w:lvlText w:val="%1"/>
      <w:lvlJc w:val="left"/>
      <w:pPr>
        <w:ind w:left="1080" w:hanging="360"/>
      </w:pPr>
      <w:rPr>
        <w:rFonts w:ascii="Consolas" w:hAnsi="Consolas" w:hint="default"/>
        <w:b w:val="0"/>
        <w:bCs w:val="0"/>
        <w:color w:val="7F7F7F" w:themeColor="text1" w:themeTint="80"/>
        <w:sz w:val="18"/>
      </w:rPr>
    </w:lvl>
    <w:lvl w:ilvl="1" w:tplc="96AE329A">
      <w:start w:val="1"/>
      <w:numFmt w:val="lowerLetter"/>
      <w:lvlText w:val="%2)"/>
      <w:lvlJc w:val="left"/>
      <w:pPr>
        <w:ind w:left="1440" w:hanging="360"/>
      </w:pPr>
      <w:rPr>
        <w:rFonts w:hint="default"/>
      </w:rPr>
    </w:lvl>
    <w:lvl w:ilvl="2" w:tplc="C630AF64">
      <w:start w:val="1"/>
      <w:numFmt w:val="lowerRoman"/>
      <w:lvlText w:val="%3)"/>
      <w:lvlJc w:val="left"/>
      <w:pPr>
        <w:ind w:left="1800" w:hanging="360"/>
      </w:pPr>
      <w:rPr>
        <w:rFonts w:hint="default"/>
      </w:rPr>
    </w:lvl>
    <w:lvl w:ilvl="3" w:tplc="405093DE">
      <w:start w:val="1"/>
      <w:numFmt w:val="decimal"/>
      <w:lvlText w:val="(%4)"/>
      <w:lvlJc w:val="left"/>
      <w:pPr>
        <w:ind w:left="2160" w:hanging="360"/>
      </w:pPr>
      <w:rPr>
        <w:rFonts w:hint="default"/>
      </w:rPr>
    </w:lvl>
    <w:lvl w:ilvl="4" w:tplc="5A54C26C">
      <w:start w:val="1"/>
      <w:numFmt w:val="lowerLetter"/>
      <w:lvlText w:val="(%5)"/>
      <w:lvlJc w:val="left"/>
      <w:pPr>
        <w:ind w:left="2520" w:hanging="360"/>
      </w:pPr>
      <w:rPr>
        <w:rFonts w:hint="default"/>
      </w:rPr>
    </w:lvl>
    <w:lvl w:ilvl="5" w:tplc="61D0C61E">
      <w:start w:val="1"/>
      <w:numFmt w:val="lowerRoman"/>
      <w:lvlText w:val="(%6)"/>
      <w:lvlJc w:val="left"/>
      <w:pPr>
        <w:ind w:left="2880" w:hanging="360"/>
      </w:pPr>
      <w:rPr>
        <w:rFonts w:hint="default"/>
      </w:rPr>
    </w:lvl>
    <w:lvl w:ilvl="6" w:tplc="0316CCDE">
      <w:start w:val="1"/>
      <w:numFmt w:val="decimal"/>
      <w:lvlText w:val="%7."/>
      <w:lvlJc w:val="left"/>
      <w:pPr>
        <w:ind w:left="3240" w:hanging="360"/>
      </w:pPr>
      <w:rPr>
        <w:rFonts w:hint="default"/>
      </w:rPr>
    </w:lvl>
    <w:lvl w:ilvl="7" w:tplc="0E2C3138">
      <w:start w:val="1"/>
      <w:numFmt w:val="lowerLetter"/>
      <w:lvlText w:val="%8."/>
      <w:lvlJc w:val="left"/>
      <w:pPr>
        <w:ind w:left="3600" w:hanging="360"/>
      </w:pPr>
      <w:rPr>
        <w:rFonts w:hint="default"/>
      </w:rPr>
    </w:lvl>
    <w:lvl w:ilvl="8" w:tplc="7952DB38">
      <w:start w:val="1"/>
      <w:numFmt w:val="lowerRoman"/>
      <w:lvlText w:val="%9."/>
      <w:lvlJc w:val="left"/>
      <w:pPr>
        <w:ind w:left="3960" w:hanging="360"/>
      </w:pPr>
      <w:rPr>
        <w:rFonts w:hint="default"/>
      </w:rPr>
    </w:lvl>
  </w:abstractNum>
  <w:abstractNum w:abstractNumId="123" w15:restartNumberingAfterBreak="0">
    <w:nsid w:val="727A0274"/>
    <w:multiLevelType w:val="hybridMultilevel"/>
    <w:tmpl w:val="211EF29C"/>
    <w:lvl w:ilvl="0" w:tplc="56961744">
      <w:start w:val="1"/>
      <w:numFmt w:val="decimal"/>
      <w:lvlText w:val="%1"/>
      <w:lvlJc w:val="left"/>
      <w:pPr>
        <w:ind w:left="1080" w:hanging="360"/>
      </w:pPr>
      <w:rPr>
        <w:rFonts w:ascii="Consolas" w:hAnsi="Consolas" w:hint="default"/>
        <w:b w:val="0"/>
        <w:bCs w:val="0"/>
        <w:color w:val="7F7F7F" w:themeColor="text1" w:themeTint="80"/>
        <w:sz w:val="18"/>
      </w:rPr>
    </w:lvl>
    <w:lvl w:ilvl="1" w:tplc="CC56761C">
      <w:start w:val="1"/>
      <w:numFmt w:val="lowerLetter"/>
      <w:lvlText w:val="%2)"/>
      <w:lvlJc w:val="left"/>
      <w:pPr>
        <w:ind w:left="1440" w:hanging="360"/>
      </w:pPr>
      <w:rPr>
        <w:rFonts w:hint="default"/>
      </w:rPr>
    </w:lvl>
    <w:lvl w:ilvl="2" w:tplc="9DAAFD92">
      <w:start w:val="1"/>
      <w:numFmt w:val="lowerRoman"/>
      <w:lvlText w:val="%3)"/>
      <w:lvlJc w:val="left"/>
      <w:pPr>
        <w:ind w:left="1800" w:hanging="360"/>
      </w:pPr>
      <w:rPr>
        <w:rFonts w:hint="default"/>
      </w:rPr>
    </w:lvl>
    <w:lvl w:ilvl="3" w:tplc="70083CD4">
      <w:start w:val="1"/>
      <w:numFmt w:val="decimal"/>
      <w:lvlText w:val="(%4)"/>
      <w:lvlJc w:val="left"/>
      <w:pPr>
        <w:ind w:left="2160" w:hanging="360"/>
      </w:pPr>
      <w:rPr>
        <w:rFonts w:hint="default"/>
      </w:rPr>
    </w:lvl>
    <w:lvl w:ilvl="4" w:tplc="254C4884">
      <w:start w:val="1"/>
      <w:numFmt w:val="lowerLetter"/>
      <w:lvlText w:val="(%5)"/>
      <w:lvlJc w:val="left"/>
      <w:pPr>
        <w:ind w:left="2520" w:hanging="360"/>
      </w:pPr>
      <w:rPr>
        <w:rFonts w:hint="default"/>
      </w:rPr>
    </w:lvl>
    <w:lvl w:ilvl="5" w:tplc="70C4AB94">
      <w:start w:val="1"/>
      <w:numFmt w:val="lowerRoman"/>
      <w:lvlText w:val="(%6)"/>
      <w:lvlJc w:val="left"/>
      <w:pPr>
        <w:ind w:left="2880" w:hanging="360"/>
      </w:pPr>
      <w:rPr>
        <w:rFonts w:hint="default"/>
      </w:rPr>
    </w:lvl>
    <w:lvl w:ilvl="6" w:tplc="CF1C0624">
      <w:start w:val="1"/>
      <w:numFmt w:val="decimal"/>
      <w:lvlText w:val="%7."/>
      <w:lvlJc w:val="left"/>
      <w:pPr>
        <w:ind w:left="3240" w:hanging="360"/>
      </w:pPr>
      <w:rPr>
        <w:rFonts w:hint="default"/>
      </w:rPr>
    </w:lvl>
    <w:lvl w:ilvl="7" w:tplc="E3AE29EE">
      <w:start w:val="1"/>
      <w:numFmt w:val="lowerLetter"/>
      <w:lvlText w:val="%8."/>
      <w:lvlJc w:val="left"/>
      <w:pPr>
        <w:ind w:left="3600" w:hanging="360"/>
      </w:pPr>
      <w:rPr>
        <w:rFonts w:hint="default"/>
      </w:rPr>
    </w:lvl>
    <w:lvl w:ilvl="8" w:tplc="EEAA7636">
      <w:start w:val="1"/>
      <w:numFmt w:val="lowerRoman"/>
      <w:lvlText w:val="%9."/>
      <w:lvlJc w:val="left"/>
      <w:pPr>
        <w:ind w:left="3960" w:hanging="360"/>
      </w:pPr>
      <w:rPr>
        <w:rFonts w:hint="default"/>
      </w:rPr>
    </w:lvl>
  </w:abstractNum>
  <w:abstractNum w:abstractNumId="124" w15:restartNumberingAfterBreak="0">
    <w:nsid w:val="7510338C"/>
    <w:multiLevelType w:val="hybridMultilevel"/>
    <w:tmpl w:val="211EF29C"/>
    <w:lvl w:ilvl="0" w:tplc="0F0C9650">
      <w:start w:val="1"/>
      <w:numFmt w:val="decimal"/>
      <w:lvlText w:val="%1"/>
      <w:lvlJc w:val="left"/>
      <w:pPr>
        <w:ind w:left="1080" w:hanging="360"/>
      </w:pPr>
      <w:rPr>
        <w:rFonts w:ascii="Consolas" w:hAnsi="Consolas" w:hint="default"/>
        <w:b w:val="0"/>
        <w:bCs w:val="0"/>
        <w:color w:val="7F7F7F" w:themeColor="text1" w:themeTint="80"/>
        <w:sz w:val="18"/>
      </w:rPr>
    </w:lvl>
    <w:lvl w:ilvl="1" w:tplc="E668A50C">
      <w:start w:val="1"/>
      <w:numFmt w:val="lowerLetter"/>
      <w:lvlText w:val="%2)"/>
      <w:lvlJc w:val="left"/>
      <w:pPr>
        <w:ind w:left="1440" w:hanging="360"/>
      </w:pPr>
      <w:rPr>
        <w:rFonts w:hint="default"/>
      </w:rPr>
    </w:lvl>
    <w:lvl w:ilvl="2" w:tplc="2E10816A">
      <w:start w:val="1"/>
      <w:numFmt w:val="lowerRoman"/>
      <w:lvlText w:val="%3)"/>
      <w:lvlJc w:val="left"/>
      <w:pPr>
        <w:ind w:left="1800" w:hanging="360"/>
      </w:pPr>
      <w:rPr>
        <w:rFonts w:hint="default"/>
      </w:rPr>
    </w:lvl>
    <w:lvl w:ilvl="3" w:tplc="3714671A">
      <w:start w:val="1"/>
      <w:numFmt w:val="decimal"/>
      <w:lvlText w:val="(%4)"/>
      <w:lvlJc w:val="left"/>
      <w:pPr>
        <w:ind w:left="2160" w:hanging="360"/>
      </w:pPr>
      <w:rPr>
        <w:rFonts w:hint="default"/>
      </w:rPr>
    </w:lvl>
    <w:lvl w:ilvl="4" w:tplc="E990DDAA">
      <w:start w:val="1"/>
      <w:numFmt w:val="lowerLetter"/>
      <w:lvlText w:val="(%5)"/>
      <w:lvlJc w:val="left"/>
      <w:pPr>
        <w:ind w:left="2520" w:hanging="360"/>
      </w:pPr>
      <w:rPr>
        <w:rFonts w:hint="default"/>
      </w:rPr>
    </w:lvl>
    <w:lvl w:ilvl="5" w:tplc="61CEA8C0">
      <w:start w:val="1"/>
      <w:numFmt w:val="lowerRoman"/>
      <w:lvlText w:val="(%6)"/>
      <w:lvlJc w:val="left"/>
      <w:pPr>
        <w:ind w:left="2880" w:hanging="360"/>
      </w:pPr>
      <w:rPr>
        <w:rFonts w:hint="default"/>
      </w:rPr>
    </w:lvl>
    <w:lvl w:ilvl="6" w:tplc="6C94C5FE">
      <w:start w:val="1"/>
      <w:numFmt w:val="decimal"/>
      <w:lvlText w:val="%7."/>
      <w:lvlJc w:val="left"/>
      <w:pPr>
        <w:ind w:left="3240" w:hanging="360"/>
      </w:pPr>
      <w:rPr>
        <w:rFonts w:hint="default"/>
      </w:rPr>
    </w:lvl>
    <w:lvl w:ilvl="7" w:tplc="1D6AC29A">
      <w:start w:val="1"/>
      <w:numFmt w:val="lowerLetter"/>
      <w:lvlText w:val="%8."/>
      <w:lvlJc w:val="left"/>
      <w:pPr>
        <w:ind w:left="3600" w:hanging="360"/>
      </w:pPr>
      <w:rPr>
        <w:rFonts w:hint="default"/>
      </w:rPr>
    </w:lvl>
    <w:lvl w:ilvl="8" w:tplc="1FEC0A12">
      <w:start w:val="1"/>
      <w:numFmt w:val="lowerRoman"/>
      <w:lvlText w:val="%9."/>
      <w:lvlJc w:val="left"/>
      <w:pPr>
        <w:ind w:left="3960" w:hanging="360"/>
      </w:pPr>
      <w:rPr>
        <w:rFonts w:hint="default"/>
      </w:rPr>
    </w:lvl>
  </w:abstractNum>
  <w:abstractNum w:abstractNumId="125" w15:restartNumberingAfterBreak="0">
    <w:nsid w:val="75CB3285"/>
    <w:multiLevelType w:val="hybridMultilevel"/>
    <w:tmpl w:val="606C7D2E"/>
    <w:lvl w:ilvl="0" w:tplc="3FE21450">
      <w:start w:val="1"/>
      <w:numFmt w:val="decimal"/>
      <w:lvlText w:val="%1"/>
      <w:lvlJc w:val="left"/>
      <w:pPr>
        <w:ind w:left="1080" w:hanging="360"/>
      </w:pPr>
      <w:rPr>
        <w:rFonts w:ascii="Consolas" w:hAnsi="Consolas" w:hint="default"/>
        <w:color w:val="7F7F7F" w:themeColor="text1" w:themeTint="80"/>
        <w:sz w:val="18"/>
      </w:rPr>
    </w:lvl>
    <w:lvl w:ilvl="1" w:tplc="C84459F8">
      <w:start w:val="1"/>
      <w:numFmt w:val="lowerLetter"/>
      <w:lvlText w:val="%2)"/>
      <w:lvlJc w:val="left"/>
      <w:pPr>
        <w:ind w:left="1440" w:hanging="360"/>
      </w:pPr>
      <w:rPr>
        <w:rFonts w:hint="default"/>
      </w:rPr>
    </w:lvl>
    <w:lvl w:ilvl="2" w:tplc="144AC496">
      <w:start w:val="1"/>
      <w:numFmt w:val="lowerRoman"/>
      <w:lvlText w:val="%3)"/>
      <w:lvlJc w:val="left"/>
      <w:pPr>
        <w:ind w:left="1800" w:hanging="360"/>
      </w:pPr>
      <w:rPr>
        <w:rFonts w:hint="default"/>
      </w:rPr>
    </w:lvl>
    <w:lvl w:ilvl="3" w:tplc="45682884">
      <w:start w:val="1"/>
      <w:numFmt w:val="decimal"/>
      <w:lvlText w:val="(%4)"/>
      <w:lvlJc w:val="left"/>
      <w:pPr>
        <w:ind w:left="2160" w:hanging="360"/>
      </w:pPr>
      <w:rPr>
        <w:rFonts w:hint="default"/>
      </w:rPr>
    </w:lvl>
    <w:lvl w:ilvl="4" w:tplc="BFC6B48C">
      <w:start w:val="1"/>
      <w:numFmt w:val="lowerLetter"/>
      <w:lvlText w:val="(%5)"/>
      <w:lvlJc w:val="left"/>
      <w:pPr>
        <w:ind w:left="2520" w:hanging="360"/>
      </w:pPr>
      <w:rPr>
        <w:rFonts w:hint="default"/>
      </w:rPr>
    </w:lvl>
    <w:lvl w:ilvl="5" w:tplc="0DDAB040">
      <w:start w:val="1"/>
      <w:numFmt w:val="lowerRoman"/>
      <w:lvlText w:val="(%6)"/>
      <w:lvlJc w:val="left"/>
      <w:pPr>
        <w:ind w:left="2880" w:hanging="360"/>
      </w:pPr>
      <w:rPr>
        <w:rFonts w:hint="default"/>
      </w:rPr>
    </w:lvl>
    <w:lvl w:ilvl="6" w:tplc="05A62F7E">
      <w:start w:val="1"/>
      <w:numFmt w:val="decimal"/>
      <w:lvlText w:val="%7."/>
      <w:lvlJc w:val="left"/>
      <w:pPr>
        <w:ind w:left="3240" w:hanging="360"/>
      </w:pPr>
      <w:rPr>
        <w:rFonts w:hint="default"/>
      </w:rPr>
    </w:lvl>
    <w:lvl w:ilvl="7" w:tplc="3E7A5DA6">
      <w:start w:val="1"/>
      <w:numFmt w:val="lowerLetter"/>
      <w:lvlText w:val="%8."/>
      <w:lvlJc w:val="left"/>
      <w:pPr>
        <w:ind w:left="3600" w:hanging="360"/>
      </w:pPr>
      <w:rPr>
        <w:rFonts w:hint="default"/>
      </w:rPr>
    </w:lvl>
    <w:lvl w:ilvl="8" w:tplc="097885F8">
      <w:start w:val="1"/>
      <w:numFmt w:val="lowerRoman"/>
      <w:lvlText w:val="%9."/>
      <w:lvlJc w:val="left"/>
      <w:pPr>
        <w:ind w:left="3960" w:hanging="360"/>
      </w:pPr>
      <w:rPr>
        <w:rFonts w:hint="default"/>
      </w:rPr>
    </w:lvl>
  </w:abstractNum>
  <w:abstractNum w:abstractNumId="126" w15:restartNumberingAfterBreak="0">
    <w:nsid w:val="75E93E86"/>
    <w:multiLevelType w:val="hybridMultilevel"/>
    <w:tmpl w:val="768AFCC4"/>
    <w:lvl w:ilvl="0" w:tplc="3B7446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9230F65"/>
    <w:multiLevelType w:val="hybridMultilevel"/>
    <w:tmpl w:val="6B8A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ED63E2F"/>
    <w:multiLevelType w:val="hybridMultilevel"/>
    <w:tmpl w:val="85385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F5D5736"/>
    <w:multiLevelType w:val="multilevel"/>
    <w:tmpl w:val="211EF29C"/>
    <w:lvl w:ilvl="0">
      <w:start w:val="1"/>
      <w:numFmt w:val="decimal"/>
      <w:lvlText w:val="%1"/>
      <w:lvlJc w:val="left"/>
      <w:pPr>
        <w:ind w:left="1080" w:hanging="360"/>
      </w:pPr>
      <w:rPr>
        <w:rFonts w:ascii="Consolas" w:hAnsi="Consolas" w:hint="default"/>
        <w:b w:val="0"/>
        <w:bCs w:val="0"/>
        <w:color w:val="7F7F7F" w:themeColor="text1" w:themeTint="80"/>
        <w:sz w:val="1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8"/>
  </w:num>
  <w:num w:numId="2">
    <w:abstractNumId w:val="6"/>
  </w:num>
  <w:num w:numId="3">
    <w:abstractNumId w:val="5"/>
  </w:num>
  <w:num w:numId="4">
    <w:abstractNumId w:val="4"/>
  </w:num>
  <w:num w:numId="5">
    <w:abstractNumId w:val="3"/>
  </w:num>
  <w:num w:numId="6">
    <w:abstractNumId w:val="2"/>
  </w:num>
  <w:num w:numId="7">
    <w:abstractNumId w:val="1"/>
  </w:num>
  <w:num w:numId="8">
    <w:abstractNumId w:val="0"/>
  </w:num>
  <w:num w:numId="9">
    <w:abstractNumId w:val="111"/>
  </w:num>
  <w:num w:numId="10">
    <w:abstractNumId w:val="32"/>
  </w:num>
  <w:num w:numId="11">
    <w:abstractNumId w:val="7"/>
  </w:num>
  <w:num w:numId="12">
    <w:abstractNumId w:val="112"/>
  </w:num>
  <w:num w:numId="13">
    <w:abstractNumId w:val="14"/>
  </w:num>
  <w:num w:numId="14">
    <w:abstractNumId w:val="54"/>
  </w:num>
  <w:num w:numId="15">
    <w:abstractNumId w:val="67"/>
  </w:num>
  <w:num w:numId="16">
    <w:abstractNumId w:val="47"/>
  </w:num>
  <w:num w:numId="17">
    <w:abstractNumId w:val="104"/>
  </w:num>
  <w:num w:numId="18">
    <w:abstractNumId w:val="50"/>
  </w:num>
  <w:num w:numId="19">
    <w:abstractNumId w:val="61"/>
  </w:num>
  <w:num w:numId="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11"/>
  </w:num>
  <w:num w:numId="23">
    <w:abstractNumId w:val="84"/>
  </w:num>
  <w:num w:numId="24">
    <w:abstractNumId w:val="85"/>
  </w:num>
  <w:num w:numId="25">
    <w:abstractNumId w:val="68"/>
  </w:num>
  <w:num w:numId="26">
    <w:abstractNumId w:val="86"/>
  </w:num>
  <w:num w:numId="27">
    <w:abstractNumId w:val="29"/>
  </w:num>
  <w:num w:numId="28">
    <w:abstractNumId w:val="126"/>
  </w:num>
  <w:num w:numId="29">
    <w:abstractNumId w:val="125"/>
  </w:num>
  <w:num w:numId="30">
    <w:abstractNumId w:val="109"/>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7"/>
  </w:num>
  <w:num w:numId="33">
    <w:abstractNumId w:val="78"/>
  </w:num>
  <w:num w:numId="34">
    <w:abstractNumId w:val="77"/>
  </w:num>
  <w:num w:numId="35">
    <w:abstractNumId w:val="38"/>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3"/>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6"/>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1"/>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6"/>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5"/>
  </w:num>
  <w:num w:numId="52">
    <w:abstractNumId w:val="76"/>
  </w:num>
  <w:num w:numId="53">
    <w:abstractNumId w:val="106"/>
  </w:num>
  <w:num w:numId="54">
    <w:abstractNumId w:val="128"/>
  </w:num>
  <w:num w:numId="55">
    <w:abstractNumId w:val="69"/>
  </w:num>
  <w:num w:numId="56">
    <w:abstractNumId w:val="41"/>
  </w:num>
  <w:num w:numId="57">
    <w:abstractNumId w:val="16"/>
  </w:num>
  <w:num w:numId="58">
    <w:abstractNumId w:val="31"/>
  </w:num>
  <w:num w:numId="59">
    <w:abstractNumId w:val="113"/>
  </w:num>
  <w:num w:numId="60">
    <w:abstractNumId w:val="26"/>
  </w:num>
  <w:num w:numId="61">
    <w:abstractNumId w:val="37"/>
  </w:num>
  <w:num w:numId="62">
    <w:abstractNumId w:val="87"/>
  </w:num>
  <w:num w:numId="63">
    <w:abstractNumId w:val="27"/>
  </w:num>
  <w:num w:numId="64">
    <w:abstractNumId w:val="59"/>
  </w:num>
  <w:num w:numId="65">
    <w:abstractNumId w:val="127"/>
  </w:num>
  <w:num w:numId="66">
    <w:abstractNumId w:val="117"/>
  </w:num>
  <w:num w:numId="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9"/>
  </w:num>
  <w:num w:numId="70">
    <w:abstractNumId w:val="102"/>
  </w:num>
  <w:num w:numId="71">
    <w:abstractNumId w:val="30"/>
  </w:num>
  <w:num w:numId="72">
    <w:abstractNumId w:val="66"/>
  </w:num>
  <w:num w:numId="73">
    <w:abstractNumId w:val="64"/>
  </w:num>
  <w:num w:numId="74">
    <w:abstractNumId w:val="28"/>
  </w:num>
  <w:num w:numId="75">
    <w:abstractNumId w:val="83"/>
  </w:num>
  <w:num w:numId="76">
    <w:abstractNumId w:val="18"/>
  </w:num>
  <w:num w:numId="77">
    <w:abstractNumId w:val="90"/>
  </w:num>
  <w:num w:numId="78">
    <w:abstractNumId w:val="100"/>
  </w:num>
  <w:num w:numId="79">
    <w:abstractNumId w:val="70"/>
  </w:num>
  <w:num w:numId="80">
    <w:abstractNumId w:val="55"/>
  </w:num>
  <w:num w:numId="81">
    <w:abstractNumId w:val="115"/>
  </w:num>
  <w:num w:numId="82">
    <w:abstractNumId w:val="123"/>
  </w:num>
  <w:num w:numId="83">
    <w:abstractNumId w:val="91"/>
  </w:num>
  <w:num w:numId="84">
    <w:abstractNumId w:val="62"/>
  </w:num>
  <w:num w:numId="85">
    <w:abstractNumId w:val="118"/>
  </w:num>
  <w:num w:numId="86">
    <w:abstractNumId w:val="10"/>
  </w:num>
  <w:num w:numId="87">
    <w:abstractNumId w:val="23"/>
  </w:num>
  <w:num w:numId="88">
    <w:abstractNumId w:val="114"/>
  </w:num>
  <w:num w:numId="89">
    <w:abstractNumId w:val="48"/>
  </w:num>
  <w:num w:numId="90">
    <w:abstractNumId w:val="24"/>
  </w:num>
  <w:num w:numId="91">
    <w:abstractNumId w:val="97"/>
  </w:num>
  <w:num w:numId="92">
    <w:abstractNumId w:val="79"/>
  </w:num>
  <w:num w:numId="93">
    <w:abstractNumId w:val="40"/>
  </w:num>
  <w:num w:numId="94">
    <w:abstractNumId w:val="72"/>
  </w:num>
  <w:num w:numId="95">
    <w:abstractNumId w:val="44"/>
  </w:num>
  <w:num w:numId="96">
    <w:abstractNumId w:val="99"/>
  </w:num>
  <w:num w:numId="97">
    <w:abstractNumId w:val="21"/>
  </w:num>
  <w:num w:numId="98">
    <w:abstractNumId w:val="35"/>
  </w:num>
  <w:num w:numId="99">
    <w:abstractNumId w:val="116"/>
  </w:num>
  <w:num w:numId="100">
    <w:abstractNumId w:val="2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08"/>
  </w:num>
  <w:num w:numId="102">
    <w:abstractNumId w:val="22"/>
  </w:num>
  <w:num w:numId="103">
    <w:abstractNumId w:val="17"/>
  </w:num>
  <w:num w:numId="104">
    <w:abstractNumId w:val="13"/>
  </w:num>
  <w:num w:numId="105">
    <w:abstractNumId w:val="52"/>
  </w:num>
  <w:num w:numId="106">
    <w:abstractNumId w:val="12"/>
  </w:num>
  <w:num w:numId="107">
    <w:abstractNumId w:val="36"/>
  </w:num>
  <w:num w:numId="108">
    <w:abstractNumId w:val="95"/>
  </w:num>
  <w:num w:numId="109">
    <w:abstractNumId w:val="81"/>
  </w:num>
  <w:num w:numId="110">
    <w:abstractNumId w:val="63"/>
  </w:num>
  <w:num w:numId="111">
    <w:abstractNumId w:val="120"/>
  </w:num>
  <w:num w:numId="112">
    <w:abstractNumId w:val="92"/>
  </w:num>
  <w:num w:numId="113">
    <w:abstractNumId w:val="82"/>
  </w:num>
  <w:num w:numId="114">
    <w:abstractNumId w:val="101"/>
  </w:num>
  <w:num w:numId="115">
    <w:abstractNumId w:val="49"/>
  </w:num>
  <w:num w:numId="116">
    <w:abstractNumId w:val="93"/>
  </w:num>
  <w:num w:numId="117">
    <w:abstractNumId w:val="96"/>
  </w:num>
  <w:num w:numId="118">
    <w:abstractNumId w:val="129"/>
  </w:num>
  <w:num w:numId="119">
    <w:abstractNumId w:val="119"/>
  </w:num>
  <w:num w:numId="120">
    <w:abstractNumId w:val="34"/>
  </w:num>
  <w:num w:numId="121">
    <w:abstractNumId w:val="122"/>
  </w:num>
  <w:num w:numId="122">
    <w:abstractNumId w:val="60"/>
  </w:num>
  <w:num w:numId="123">
    <w:abstractNumId w:val="80"/>
  </w:num>
  <w:num w:numId="124">
    <w:abstractNumId w:val="74"/>
  </w:num>
  <w:num w:numId="125">
    <w:abstractNumId w:val="89"/>
  </w:num>
  <w:num w:numId="126">
    <w:abstractNumId w:val="33"/>
  </w:num>
  <w:num w:numId="127">
    <w:abstractNumId w:val="94"/>
  </w:num>
  <w:num w:numId="128">
    <w:abstractNumId w:val="19"/>
  </w:num>
  <w:num w:numId="129">
    <w:abstractNumId w:val="124"/>
  </w:num>
  <w:num w:numId="130">
    <w:abstractNumId w:val="51"/>
  </w:num>
  <w:num w:numId="131">
    <w:abstractNumId w:val="73"/>
  </w:num>
  <w:num w:numId="1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42"/>
  </w:num>
  <w:num w:numId="134">
    <w:abstractNumId w:val="107"/>
  </w:num>
  <w:num w:numId="1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65"/>
  </w:num>
  <w:num w:numId="138">
    <w:abstractNumId w:val="88"/>
  </w:num>
  <w:num w:numId="139">
    <w:abstractNumId w:val="98"/>
  </w:num>
  <w:num w:numId="140">
    <w:abstractNumId w:val="43"/>
  </w:num>
  <w:num w:numId="141">
    <w:abstractNumId w:val="20"/>
  </w:num>
  <w:num w:numId="142">
    <w:abstractNumId w:val="53"/>
  </w:num>
  <w:num w:numId="143">
    <w:abstractNumId w:val="25"/>
  </w:num>
  <w:num w:numId="144">
    <w:abstractNumId w:val="110"/>
  </w:num>
  <w:num w:numId="145">
    <w:abstractNumId w:val="105"/>
  </w:num>
  <w:num w:numId="146">
    <w:abstractNumId w:val="121"/>
  </w:num>
  <w:num w:numId="147">
    <w:abstractNumId w:val="58"/>
  </w:num>
  <w:num w:numId="148">
    <w:abstractNumId w:val="39"/>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6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0E"/>
    <w:rsid w:val="00000133"/>
    <w:rsid w:val="0000019B"/>
    <w:rsid w:val="000015A1"/>
    <w:rsid w:val="00001F02"/>
    <w:rsid w:val="00001F06"/>
    <w:rsid w:val="000023CC"/>
    <w:rsid w:val="00002BE6"/>
    <w:rsid w:val="00002D22"/>
    <w:rsid w:val="00002D5C"/>
    <w:rsid w:val="0000306B"/>
    <w:rsid w:val="00003F5F"/>
    <w:rsid w:val="00003FA0"/>
    <w:rsid w:val="0000420F"/>
    <w:rsid w:val="000057DF"/>
    <w:rsid w:val="00006522"/>
    <w:rsid w:val="00006AB0"/>
    <w:rsid w:val="00006BC5"/>
    <w:rsid w:val="0000717A"/>
    <w:rsid w:val="0001046B"/>
    <w:rsid w:val="000107C0"/>
    <w:rsid w:val="00010F2E"/>
    <w:rsid w:val="00011669"/>
    <w:rsid w:val="00011D90"/>
    <w:rsid w:val="00012237"/>
    <w:rsid w:val="00012B60"/>
    <w:rsid w:val="00013645"/>
    <w:rsid w:val="00013F09"/>
    <w:rsid w:val="00015988"/>
    <w:rsid w:val="00016EAD"/>
    <w:rsid w:val="00020006"/>
    <w:rsid w:val="0002182C"/>
    <w:rsid w:val="00023272"/>
    <w:rsid w:val="00023452"/>
    <w:rsid w:val="00024897"/>
    <w:rsid w:val="000251B8"/>
    <w:rsid w:val="00025458"/>
    <w:rsid w:val="00025549"/>
    <w:rsid w:val="00026FEE"/>
    <w:rsid w:val="000322B9"/>
    <w:rsid w:val="000352FF"/>
    <w:rsid w:val="00035E8F"/>
    <w:rsid w:val="000410D3"/>
    <w:rsid w:val="000410F5"/>
    <w:rsid w:val="00041670"/>
    <w:rsid w:val="000428AF"/>
    <w:rsid w:val="00044185"/>
    <w:rsid w:val="00044392"/>
    <w:rsid w:val="00044E7B"/>
    <w:rsid w:val="00047862"/>
    <w:rsid w:val="00047CEA"/>
    <w:rsid w:val="00047D22"/>
    <w:rsid w:val="00047FFA"/>
    <w:rsid w:val="00050002"/>
    <w:rsid w:val="000514AB"/>
    <w:rsid w:val="000519BD"/>
    <w:rsid w:val="00051E2D"/>
    <w:rsid w:val="0005204C"/>
    <w:rsid w:val="000528D3"/>
    <w:rsid w:val="00053583"/>
    <w:rsid w:val="00053C00"/>
    <w:rsid w:val="00054FD6"/>
    <w:rsid w:val="00055275"/>
    <w:rsid w:val="00055A00"/>
    <w:rsid w:val="00060360"/>
    <w:rsid w:val="00062837"/>
    <w:rsid w:val="00063331"/>
    <w:rsid w:val="00063AF6"/>
    <w:rsid w:val="00063DD4"/>
    <w:rsid w:val="00064D60"/>
    <w:rsid w:val="00064F28"/>
    <w:rsid w:val="00065D49"/>
    <w:rsid w:val="00066A8B"/>
    <w:rsid w:val="00066D17"/>
    <w:rsid w:val="0006743C"/>
    <w:rsid w:val="00067B21"/>
    <w:rsid w:val="00067E31"/>
    <w:rsid w:val="00070357"/>
    <w:rsid w:val="00070D84"/>
    <w:rsid w:val="0007143D"/>
    <w:rsid w:val="00072914"/>
    <w:rsid w:val="00072F29"/>
    <w:rsid w:val="00073495"/>
    <w:rsid w:val="0007354A"/>
    <w:rsid w:val="00074237"/>
    <w:rsid w:val="000757D5"/>
    <w:rsid w:val="0007620F"/>
    <w:rsid w:val="000769D1"/>
    <w:rsid w:val="00076E9B"/>
    <w:rsid w:val="00077637"/>
    <w:rsid w:val="00077718"/>
    <w:rsid w:val="0007779B"/>
    <w:rsid w:val="0008014F"/>
    <w:rsid w:val="00080551"/>
    <w:rsid w:val="0008095E"/>
    <w:rsid w:val="00080CCF"/>
    <w:rsid w:val="00080ED8"/>
    <w:rsid w:val="00082343"/>
    <w:rsid w:val="000829BA"/>
    <w:rsid w:val="00082F31"/>
    <w:rsid w:val="00083C3A"/>
    <w:rsid w:val="00083E97"/>
    <w:rsid w:val="000840CB"/>
    <w:rsid w:val="00084860"/>
    <w:rsid w:val="00085800"/>
    <w:rsid w:val="0008596E"/>
    <w:rsid w:val="000860B1"/>
    <w:rsid w:val="0008616B"/>
    <w:rsid w:val="00086E14"/>
    <w:rsid w:val="00087972"/>
    <w:rsid w:val="00087DAD"/>
    <w:rsid w:val="00087F94"/>
    <w:rsid w:val="0009042A"/>
    <w:rsid w:val="00090D02"/>
    <w:rsid w:val="00090D77"/>
    <w:rsid w:val="000917C4"/>
    <w:rsid w:val="0009190F"/>
    <w:rsid w:val="000922B5"/>
    <w:rsid w:val="00092F0A"/>
    <w:rsid w:val="0009385F"/>
    <w:rsid w:val="0009446C"/>
    <w:rsid w:val="000948E2"/>
    <w:rsid w:val="00095CA8"/>
    <w:rsid w:val="0009685E"/>
    <w:rsid w:val="000973D6"/>
    <w:rsid w:val="000A065C"/>
    <w:rsid w:val="000A1175"/>
    <w:rsid w:val="000A13E9"/>
    <w:rsid w:val="000A1831"/>
    <w:rsid w:val="000A29C9"/>
    <w:rsid w:val="000A2BBF"/>
    <w:rsid w:val="000A3594"/>
    <w:rsid w:val="000A38A9"/>
    <w:rsid w:val="000A3F99"/>
    <w:rsid w:val="000A41EA"/>
    <w:rsid w:val="000A4E83"/>
    <w:rsid w:val="000A4F58"/>
    <w:rsid w:val="000A625E"/>
    <w:rsid w:val="000A6647"/>
    <w:rsid w:val="000A7028"/>
    <w:rsid w:val="000A729C"/>
    <w:rsid w:val="000A7AA7"/>
    <w:rsid w:val="000A7BE3"/>
    <w:rsid w:val="000B0453"/>
    <w:rsid w:val="000B2393"/>
    <w:rsid w:val="000B29E6"/>
    <w:rsid w:val="000B2D39"/>
    <w:rsid w:val="000B3ACB"/>
    <w:rsid w:val="000B78CC"/>
    <w:rsid w:val="000B7DE7"/>
    <w:rsid w:val="000C05B0"/>
    <w:rsid w:val="000C108E"/>
    <w:rsid w:val="000C2188"/>
    <w:rsid w:val="000C32EB"/>
    <w:rsid w:val="000C354D"/>
    <w:rsid w:val="000C36CD"/>
    <w:rsid w:val="000C391E"/>
    <w:rsid w:val="000C5675"/>
    <w:rsid w:val="000C59FB"/>
    <w:rsid w:val="000C5F39"/>
    <w:rsid w:val="000C6052"/>
    <w:rsid w:val="000D0E35"/>
    <w:rsid w:val="000D2BC4"/>
    <w:rsid w:val="000D30CC"/>
    <w:rsid w:val="000D3D22"/>
    <w:rsid w:val="000D3F5F"/>
    <w:rsid w:val="000D448D"/>
    <w:rsid w:val="000D5350"/>
    <w:rsid w:val="000D5AA7"/>
    <w:rsid w:val="000D5F20"/>
    <w:rsid w:val="000D7000"/>
    <w:rsid w:val="000D765F"/>
    <w:rsid w:val="000E0713"/>
    <w:rsid w:val="000E13C5"/>
    <w:rsid w:val="000E35EF"/>
    <w:rsid w:val="000E3B01"/>
    <w:rsid w:val="000E3F6C"/>
    <w:rsid w:val="000E5028"/>
    <w:rsid w:val="000E547F"/>
    <w:rsid w:val="000E5A69"/>
    <w:rsid w:val="000E5F60"/>
    <w:rsid w:val="000E601B"/>
    <w:rsid w:val="000E686D"/>
    <w:rsid w:val="000E6FC7"/>
    <w:rsid w:val="000E74B8"/>
    <w:rsid w:val="000F0BE7"/>
    <w:rsid w:val="000F4268"/>
    <w:rsid w:val="000F4EE4"/>
    <w:rsid w:val="000F5145"/>
    <w:rsid w:val="000F5C2A"/>
    <w:rsid w:val="000F6754"/>
    <w:rsid w:val="000F675F"/>
    <w:rsid w:val="000F68D4"/>
    <w:rsid w:val="000F7848"/>
    <w:rsid w:val="000F7F49"/>
    <w:rsid w:val="00100068"/>
    <w:rsid w:val="001003F0"/>
    <w:rsid w:val="00100D70"/>
    <w:rsid w:val="00100F15"/>
    <w:rsid w:val="001013EC"/>
    <w:rsid w:val="00101623"/>
    <w:rsid w:val="00101D53"/>
    <w:rsid w:val="001023BE"/>
    <w:rsid w:val="001035BE"/>
    <w:rsid w:val="00103E00"/>
    <w:rsid w:val="0010516B"/>
    <w:rsid w:val="00105AC8"/>
    <w:rsid w:val="0011096F"/>
    <w:rsid w:val="00110D91"/>
    <w:rsid w:val="00112395"/>
    <w:rsid w:val="00112440"/>
    <w:rsid w:val="00112FFF"/>
    <w:rsid w:val="0011369F"/>
    <w:rsid w:val="00114CD0"/>
    <w:rsid w:val="00114F50"/>
    <w:rsid w:val="00115057"/>
    <w:rsid w:val="00116008"/>
    <w:rsid w:val="001160EB"/>
    <w:rsid w:val="001179CF"/>
    <w:rsid w:val="00120E96"/>
    <w:rsid w:val="00120ED6"/>
    <w:rsid w:val="00120F19"/>
    <w:rsid w:val="0012200A"/>
    <w:rsid w:val="00122405"/>
    <w:rsid w:val="00122A25"/>
    <w:rsid w:val="00124FC5"/>
    <w:rsid w:val="00125920"/>
    <w:rsid w:val="00126147"/>
    <w:rsid w:val="00127B39"/>
    <w:rsid w:val="00127C3E"/>
    <w:rsid w:val="00127D4A"/>
    <w:rsid w:val="001301FF"/>
    <w:rsid w:val="00131003"/>
    <w:rsid w:val="00131342"/>
    <w:rsid w:val="001317AB"/>
    <w:rsid w:val="00131965"/>
    <w:rsid w:val="001348A0"/>
    <w:rsid w:val="0013535D"/>
    <w:rsid w:val="001357CE"/>
    <w:rsid w:val="00135801"/>
    <w:rsid w:val="001410A0"/>
    <w:rsid w:val="001410F4"/>
    <w:rsid w:val="0014119A"/>
    <w:rsid w:val="00141618"/>
    <w:rsid w:val="00141AA2"/>
    <w:rsid w:val="00141F95"/>
    <w:rsid w:val="001420BE"/>
    <w:rsid w:val="0014233E"/>
    <w:rsid w:val="00142C18"/>
    <w:rsid w:val="00142F1D"/>
    <w:rsid w:val="00143C47"/>
    <w:rsid w:val="001440BE"/>
    <w:rsid w:val="00144950"/>
    <w:rsid w:val="00144F2F"/>
    <w:rsid w:val="0014587E"/>
    <w:rsid w:val="00145907"/>
    <w:rsid w:val="00145B4D"/>
    <w:rsid w:val="001470B5"/>
    <w:rsid w:val="001509E6"/>
    <w:rsid w:val="00150F22"/>
    <w:rsid w:val="001513E4"/>
    <w:rsid w:val="00152BFC"/>
    <w:rsid w:val="00152D73"/>
    <w:rsid w:val="00153819"/>
    <w:rsid w:val="001541BB"/>
    <w:rsid w:val="00154B17"/>
    <w:rsid w:val="0015526D"/>
    <w:rsid w:val="00157385"/>
    <w:rsid w:val="001573D6"/>
    <w:rsid w:val="00157C2F"/>
    <w:rsid w:val="00160ADD"/>
    <w:rsid w:val="00162470"/>
    <w:rsid w:val="00162B86"/>
    <w:rsid w:val="00162CD2"/>
    <w:rsid w:val="00163779"/>
    <w:rsid w:val="00166B8F"/>
    <w:rsid w:val="001670B0"/>
    <w:rsid w:val="001670C0"/>
    <w:rsid w:val="00170D18"/>
    <w:rsid w:val="001712F6"/>
    <w:rsid w:val="00171A2A"/>
    <w:rsid w:val="00172693"/>
    <w:rsid w:val="00173973"/>
    <w:rsid w:val="00173AC3"/>
    <w:rsid w:val="00173C8C"/>
    <w:rsid w:val="00173EDD"/>
    <w:rsid w:val="0017438A"/>
    <w:rsid w:val="0017494D"/>
    <w:rsid w:val="00175C74"/>
    <w:rsid w:val="001762E1"/>
    <w:rsid w:val="001767A9"/>
    <w:rsid w:val="00176997"/>
    <w:rsid w:val="001773C2"/>
    <w:rsid w:val="00180C7E"/>
    <w:rsid w:val="0018122C"/>
    <w:rsid w:val="00181D61"/>
    <w:rsid w:val="0018211B"/>
    <w:rsid w:val="00182AFD"/>
    <w:rsid w:val="00183BE9"/>
    <w:rsid w:val="00184B84"/>
    <w:rsid w:val="001869BA"/>
    <w:rsid w:val="001869F4"/>
    <w:rsid w:val="00186EAD"/>
    <w:rsid w:val="00187277"/>
    <w:rsid w:val="001910CF"/>
    <w:rsid w:val="00191BE3"/>
    <w:rsid w:val="0019279E"/>
    <w:rsid w:val="00193C79"/>
    <w:rsid w:val="00193E52"/>
    <w:rsid w:val="00195B93"/>
    <w:rsid w:val="00196701"/>
    <w:rsid w:val="00196861"/>
    <w:rsid w:val="00196ACC"/>
    <w:rsid w:val="00196DC9"/>
    <w:rsid w:val="00196ED8"/>
    <w:rsid w:val="001A0B47"/>
    <w:rsid w:val="001A0F5F"/>
    <w:rsid w:val="001A1BE2"/>
    <w:rsid w:val="001A2152"/>
    <w:rsid w:val="001A2B19"/>
    <w:rsid w:val="001A4413"/>
    <w:rsid w:val="001A446C"/>
    <w:rsid w:val="001A4B7E"/>
    <w:rsid w:val="001A6345"/>
    <w:rsid w:val="001A66A1"/>
    <w:rsid w:val="001A680A"/>
    <w:rsid w:val="001A6A72"/>
    <w:rsid w:val="001A7BCA"/>
    <w:rsid w:val="001B1530"/>
    <w:rsid w:val="001B1953"/>
    <w:rsid w:val="001B3526"/>
    <w:rsid w:val="001B43CD"/>
    <w:rsid w:val="001B4A3E"/>
    <w:rsid w:val="001B5BF1"/>
    <w:rsid w:val="001B658A"/>
    <w:rsid w:val="001B6835"/>
    <w:rsid w:val="001B69D7"/>
    <w:rsid w:val="001B6C51"/>
    <w:rsid w:val="001B7064"/>
    <w:rsid w:val="001B72E2"/>
    <w:rsid w:val="001B7CCA"/>
    <w:rsid w:val="001C01BA"/>
    <w:rsid w:val="001C08F2"/>
    <w:rsid w:val="001C160D"/>
    <w:rsid w:val="001C17B2"/>
    <w:rsid w:val="001C276A"/>
    <w:rsid w:val="001C2991"/>
    <w:rsid w:val="001C63A5"/>
    <w:rsid w:val="001C6BF5"/>
    <w:rsid w:val="001C6FD7"/>
    <w:rsid w:val="001D1ACF"/>
    <w:rsid w:val="001D28C5"/>
    <w:rsid w:val="001D2C42"/>
    <w:rsid w:val="001D31BB"/>
    <w:rsid w:val="001D33AF"/>
    <w:rsid w:val="001D351C"/>
    <w:rsid w:val="001D37C3"/>
    <w:rsid w:val="001D3D2A"/>
    <w:rsid w:val="001D4849"/>
    <w:rsid w:val="001D6346"/>
    <w:rsid w:val="001D7981"/>
    <w:rsid w:val="001E0148"/>
    <w:rsid w:val="001E054B"/>
    <w:rsid w:val="001E07CA"/>
    <w:rsid w:val="001E0EBA"/>
    <w:rsid w:val="001E1451"/>
    <w:rsid w:val="001E181D"/>
    <w:rsid w:val="001E27E5"/>
    <w:rsid w:val="001E30D4"/>
    <w:rsid w:val="001E428B"/>
    <w:rsid w:val="001E4902"/>
    <w:rsid w:val="001E54C9"/>
    <w:rsid w:val="001E564E"/>
    <w:rsid w:val="001E6FEB"/>
    <w:rsid w:val="001E7768"/>
    <w:rsid w:val="001F0110"/>
    <w:rsid w:val="001F0843"/>
    <w:rsid w:val="001F11A5"/>
    <w:rsid w:val="001F16D5"/>
    <w:rsid w:val="001F1D6C"/>
    <w:rsid w:val="001F35D3"/>
    <w:rsid w:val="001F467B"/>
    <w:rsid w:val="001F4AF8"/>
    <w:rsid w:val="001F6769"/>
    <w:rsid w:val="001F68A5"/>
    <w:rsid w:val="001F700A"/>
    <w:rsid w:val="001F7201"/>
    <w:rsid w:val="00200919"/>
    <w:rsid w:val="00200E0D"/>
    <w:rsid w:val="002010D5"/>
    <w:rsid w:val="00201565"/>
    <w:rsid w:val="00201DEA"/>
    <w:rsid w:val="00202060"/>
    <w:rsid w:val="002026BD"/>
    <w:rsid w:val="002029D2"/>
    <w:rsid w:val="00203404"/>
    <w:rsid w:val="002039BE"/>
    <w:rsid w:val="002043EB"/>
    <w:rsid w:val="00204533"/>
    <w:rsid w:val="00204C67"/>
    <w:rsid w:val="00204F1F"/>
    <w:rsid w:val="00206C78"/>
    <w:rsid w:val="00206D5F"/>
    <w:rsid w:val="00206F57"/>
    <w:rsid w:val="00207338"/>
    <w:rsid w:val="002105F5"/>
    <w:rsid w:val="00210B3C"/>
    <w:rsid w:val="00210D07"/>
    <w:rsid w:val="0021224D"/>
    <w:rsid w:val="002132C3"/>
    <w:rsid w:val="002133A9"/>
    <w:rsid w:val="002134D0"/>
    <w:rsid w:val="00213AE4"/>
    <w:rsid w:val="00213F92"/>
    <w:rsid w:val="00215196"/>
    <w:rsid w:val="002168DE"/>
    <w:rsid w:val="002169B0"/>
    <w:rsid w:val="002176FD"/>
    <w:rsid w:val="00217D59"/>
    <w:rsid w:val="00217DC2"/>
    <w:rsid w:val="002200ED"/>
    <w:rsid w:val="002224E7"/>
    <w:rsid w:val="00222732"/>
    <w:rsid w:val="00222D09"/>
    <w:rsid w:val="0022374D"/>
    <w:rsid w:val="00223E97"/>
    <w:rsid w:val="00224198"/>
    <w:rsid w:val="002248D8"/>
    <w:rsid w:val="00225446"/>
    <w:rsid w:val="00226E70"/>
    <w:rsid w:val="002302DD"/>
    <w:rsid w:val="00230639"/>
    <w:rsid w:val="00230F87"/>
    <w:rsid w:val="002312D5"/>
    <w:rsid w:val="00232950"/>
    <w:rsid w:val="002331A2"/>
    <w:rsid w:val="0023351F"/>
    <w:rsid w:val="002343FC"/>
    <w:rsid w:val="00234B7C"/>
    <w:rsid w:val="00235E1F"/>
    <w:rsid w:val="0024029B"/>
    <w:rsid w:val="002406E4"/>
    <w:rsid w:val="00240AA9"/>
    <w:rsid w:val="00240E4C"/>
    <w:rsid w:val="00241606"/>
    <w:rsid w:val="00241FA6"/>
    <w:rsid w:val="00242755"/>
    <w:rsid w:val="00242F50"/>
    <w:rsid w:val="00243D4C"/>
    <w:rsid w:val="00244211"/>
    <w:rsid w:val="002455EA"/>
    <w:rsid w:val="00246915"/>
    <w:rsid w:val="0024727F"/>
    <w:rsid w:val="00247321"/>
    <w:rsid w:val="00247842"/>
    <w:rsid w:val="0025167D"/>
    <w:rsid w:val="00251999"/>
    <w:rsid w:val="00251BF2"/>
    <w:rsid w:val="00252178"/>
    <w:rsid w:val="0025269C"/>
    <w:rsid w:val="0025291B"/>
    <w:rsid w:val="0025343D"/>
    <w:rsid w:val="00253EB4"/>
    <w:rsid w:val="002542B6"/>
    <w:rsid w:val="002543C8"/>
    <w:rsid w:val="002548C5"/>
    <w:rsid w:val="002550B4"/>
    <w:rsid w:val="00255212"/>
    <w:rsid w:val="00256688"/>
    <w:rsid w:val="0026043B"/>
    <w:rsid w:val="002616AB"/>
    <w:rsid w:val="002620DA"/>
    <w:rsid w:val="002641BD"/>
    <w:rsid w:val="002678FC"/>
    <w:rsid w:val="00270551"/>
    <w:rsid w:val="00270FB3"/>
    <w:rsid w:val="00272303"/>
    <w:rsid w:val="002724A0"/>
    <w:rsid w:val="0027296C"/>
    <w:rsid w:val="00272B57"/>
    <w:rsid w:val="00272F46"/>
    <w:rsid w:val="0027344E"/>
    <w:rsid w:val="002747BD"/>
    <w:rsid w:val="00274B89"/>
    <w:rsid w:val="002755D2"/>
    <w:rsid w:val="0027583E"/>
    <w:rsid w:val="00276493"/>
    <w:rsid w:val="00276C85"/>
    <w:rsid w:val="002773B0"/>
    <w:rsid w:val="00280C29"/>
    <w:rsid w:val="00280E63"/>
    <w:rsid w:val="0028162C"/>
    <w:rsid w:val="00281A40"/>
    <w:rsid w:val="00281F5A"/>
    <w:rsid w:val="002826A0"/>
    <w:rsid w:val="00283C3A"/>
    <w:rsid w:val="00284233"/>
    <w:rsid w:val="002856EE"/>
    <w:rsid w:val="00285D96"/>
    <w:rsid w:val="0028606D"/>
    <w:rsid w:val="00286225"/>
    <w:rsid w:val="00286854"/>
    <w:rsid w:val="00286D42"/>
    <w:rsid w:val="00287176"/>
    <w:rsid w:val="00287672"/>
    <w:rsid w:val="00287D0F"/>
    <w:rsid w:val="00287F23"/>
    <w:rsid w:val="00291F01"/>
    <w:rsid w:val="00291F2A"/>
    <w:rsid w:val="002920A2"/>
    <w:rsid w:val="0029376C"/>
    <w:rsid w:val="002937C3"/>
    <w:rsid w:val="00293933"/>
    <w:rsid w:val="00294818"/>
    <w:rsid w:val="00294A24"/>
    <w:rsid w:val="00295E3A"/>
    <w:rsid w:val="002968DA"/>
    <w:rsid w:val="002A133D"/>
    <w:rsid w:val="002A1AB9"/>
    <w:rsid w:val="002A1B35"/>
    <w:rsid w:val="002A2365"/>
    <w:rsid w:val="002A2491"/>
    <w:rsid w:val="002A2BFE"/>
    <w:rsid w:val="002A328B"/>
    <w:rsid w:val="002A3B1E"/>
    <w:rsid w:val="002A3F09"/>
    <w:rsid w:val="002A4201"/>
    <w:rsid w:val="002A5BE5"/>
    <w:rsid w:val="002A61ED"/>
    <w:rsid w:val="002A743F"/>
    <w:rsid w:val="002A7AC4"/>
    <w:rsid w:val="002B0CC2"/>
    <w:rsid w:val="002B0E0A"/>
    <w:rsid w:val="002B0F15"/>
    <w:rsid w:val="002B1082"/>
    <w:rsid w:val="002B1C16"/>
    <w:rsid w:val="002B211D"/>
    <w:rsid w:val="002B22BF"/>
    <w:rsid w:val="002B31CA"/>
    <w:rsid w:val="002B3C3B"/>
    <w:rsid w:val="002B44D4"/>
    <w:rsid w:val="002B4754"/>
    <w:rsid w:val="002B4C84"/>
    <w:rsid w:val="002B4E30"/>
    <w:rsid w:val="002B50AA"/>
    <w:rsid w:val="002B64F2"/>
    <w:rsid w:val="002B6BB1"/>
    <w:rsid w:val="002C0B04"/>
    <w:rsid w:val="002C0D5C"/>
    <w:rsid w:val="002C203A"/>
    <w:rsid w:val="002C27C3"/>
    <w:rsid w:val="002C35C1"/>
    <w:rsid w:val="002C560D"/>
    <w:rsid w:val="002C5AFB"/>
    <w:rsid w:val="002C5DEE"/>
    <w:rsid w:val="002C770E"/>
    <w:rsid w:val="002D0052"/>
    <w:rsid w:val="002D028D"/>
    <w:rsid w:val="002D0597"/>
    <w:rsid w:val="002D1027"/>
    <w:rsid w:val="002D1767"/>
    <w:rsid w:val="002D2D4F"/>
    <w:rsid w:val="002D371F"/>
    <w:rsid w:val="002D38C4"/>
    <w:rsid w:val="002D636E"/>
    <w:rsid w:val="002D656E"/>
    <w:rsid w:val="002D66DD"/>
    <w:rsid w:val="002D6F58"/>
    <w:rsid w:val="002D7416"/>
    <w:rsid w:val="002D7C7C"/>
    <w:rsid w:val="002D7D1C"/>
    <w:rsid w:val="002D7D7D"/>
    <w:rsid w:val="002D7E50"/>
    <w:rsid w:val="002E1679"/>
    <w:rsid w:val="002E2767"/>
    <w:rsid w:val="002E2DA3"/>
    <w:rsid w:val="002E2DB3"/>
    <w:rsid w:val="002E2F03"/>
    <w:rsid w:val="002E37BD"/>
    <w:rsid w:val="002E4126"/>
    <w:rsid w:val="002E4451"/>
    <w:rsid w:val="002E4731"/>
    <w:rsid w:val="002E6677"/>
    <w:rsid w:val="002E7EA5"/>
    <w:rsid w:val="002F0104"/>
    <w:rsid w:val="002F0268"/>
    <w:rsid w:val="002F0BF8"/>
    <w:rsid w:val="002F141C"/>
    <w:rsid w:val="002F18E7"/>
    <w:rsid w:val="002F1D30"/>
    <w:rsid w:val="002F2B51"/>
    <w:rsid w:val="002F2B89"/>
    <w:rsid w:val="002F5C34"/>
    <w:rsid w:val="002F6094"/>
    <w:rsid w:val="002F6744"/>
    <w:rsid w:val="002F7203"/>
    <w:rsid w:val="00300775"/>
    <w:rsid w:val="0030092F"/>
    <w:rsid w:val="00300F21"/>
    <w:rsid w:val="00301121"/>
    <w:rsid w:val="0030159F"/>
    <w:rsid w:val="003017BE"/>
    <w:rsid w:val="003025FF"/>
    <w:rsid w:val="00302843"/>
    <w:rsid w:val="003029A8"/>
    <w:rsid w:val="00305058"/>
    <w:rsid w:val="003054CF"/>
    <w:rsid w:val="0030660B"/>
    <w:rsid w:val="00307618"/>
    <w:rsid w:val="003108FD"/>
    <w:rsid w:val="003129A0"/>
    <w:rsid w:val="003176BA"/>
    <w:rsid w:val="003178D3"/>
    <w:rsid w:val="00317A02"/>
    <w:rsid w:val="00317E01"/>
    <w:rsid w:val="00317F8A"/>
    <w:rsid w:val="003211D4"/>
    <w:rsid w:val="00322665"/>
    <w:rsid w:val="0032324C"/>
    <w:rsid w:val="0032512A"/>
    <w:rsid w:val="003268A9"/>
    <w:rsid w:val="003300D2"/>
    <w:rsid w:val="0033029A"/>
    <w:rsid w:val="00330810"/>
    <w:rsid w:val="003311EA"/>
    <w:rsid w:val="003323C8"/>
    <w:rsid w:val="003326E1"/>
    <w:rsid w:val="00333445"/>
    <w:rsid w:val="0033354E"/>
    <w:rsid w:val="0033442B"/>
    <w:rsid w:val="0033531B"/>
    <w:rsid w:val="0033684B"/>
    <w:rsid w:val="00336A9D"/>
    <w:rsid w:val="00341792"/>
    <w:rsid w:val="00341E42"/>
    <w:rsid w:val="00342500"/>
    <w:rsid w:val="00342947"/>
    <w:rsid w:val="00342A6F"/>
    <w:rsid w:val="00343132"/>
    <w:rsid w:val="003440DF"/>
    <w:rsid w:val="003443ED"/>
    <w:rsid w:val="003445DC"/>
    <w:rsid w:val="0034501F"/>
    <w:rsid w:val="00345943"/>
    <w:rsid w:val="00345DFF"/>
    <w:rsid w:val="00346616"/>
    <w:rsid w:val="003476AC"/>
    <w:rsid w:val="00347E18"/>
    <w:rsid w:val="0035169D"/>
    <w:rsid w:val="003516FB"/>
    <w:rsid w:val="00351A1C"/>
    <w:rsid w:val="00352039"/>
    <w:rsid w:val="00352A19"/>
    <w:rsid w:val="00353F66"/>
    <w:rsid w:val="00353F68"/>
    <w:rsid w:val="003541EA"/>
    <w:rsid w:val="00354A79"/>
    <w:rsid w:val="003552A2"/>
    <w:rsid w:val="00355980"/>
    <w:rsid w:val="003560AC"/>
    <w:rsid w:val="00360A09"/>
    <w:rsid w:val="00360D4C"/>
    <w:rsid w:val="0036131F"/>
    <w:rsid w:val="00361B06"/>
    <w:rsid w:val="00361FD0"/>
    <w:rsid w:val="003622B0"/>
    <w:rsid w:val="00362990"/>
    <w:rsid w:val="003639AE"/>
    <w:rsid w:val="00363FB5"/>
    <w:rsid w:val="00364378"/>
    <w:rsid w:val="00364A76"/>
    <w:rsid w:val="00364B5D"/>
    <w:rsid w:val="00364F5B"/>
    <w:rsid w:val="003665B3"/>
    <w:rsid w:val="00366D64"/>
    <w:rsid w:val="0036745C"/>
    <w:rsid w:val="00367B64"/>
    <w:rsid w:val="00370D58"/>
    <w:rsid w:val="003730C6"/>
    <w:rsid w:val="003732AD"/>
    <w:rsid w:val="00374373"/>
    <w:rsid w:val="00374C09"/>
    <w:rsid w:val="00375375"/>
    <w:rsid w:val="003758A1"/>
    <w:rsid w:val="00375C5A"/>
    <w:rsid w:val="00377BC4"/>
    <w:rsid w:val="0038049C"/>
    <w:rsid w:val="0038132E"/>
    <w:rsid w:val="003824FB"/>
    <w:rsid w:val="00382D93"/>
    <w:rsid w:val="00383736"/>
    <w:rsid w:val="00385986"/>
    <w:rsid w:val="00385DD4"/>
    <w:rsid w:val="00386FD7"/>
    <w:rsid w:val="003903AE"/>
    <w:rsid w:val="00390F77"/>
    <w:rsid w:val="00391282"/>
    <w:rsid w:val="00392567"/>
    <w:rsid w:val="00392A46"/>
    <w:rsid w:val="00392C4A"/>
    <w:rsid w:val="00393AD1"/>
    <w:rsid w:val="00394013"/>
    <w:rsid w:val="00395344"/>
    <w:rsid w:val="00395911"/>
    <w:rsid w:val="00396223"/>
    <w:rsid w:val="003968B2"/>
    <w:rsid w:val="00396DB9"/>
    <w:rsid w:val="003A0A82"/>
    <w:rsid w:val="003A0B07"/>
    <w:rsid w:val="003A0BCB"/>
    <w:rsid w:val="003A1817"/>
    <w:rsid w:val="003A1918"/>
    <w:rsid w:val="003A1EAB"/>
    <w:rsid w:val="003A2212"/>
    <w:rsid w:val="003A2C5F"/>
    <w:rsid w:val="003A33CB"/>
    <w:rsid w:val="003A36CA"/>
    <w:rsid w:val="003A504C"/>
    <w:rsid w:val="003A57CB"/>
    <w:rsid w:val="003A584C"/>
    <w:rsid w:val="003A5F99"/>
    <w:rsid w:val="003A66F5"/>
    <w:rsid w:val="003A7726"/>
    <w:rsid w:val="003A778C"/>
    <w:rsid w:val="003B111E"/>
    <w:rsid w:val="003B2651"/>
    <w:rsid w:val="003B2FDA"/>
    <w:rsid w:val="003B3BEC"/>
    <w:rsid w:val="003B4600"/>
    <w:rsid w:val="003B55D8"/>
    <w:rsid w:val="003B5F70"/>
    <w:rsid w:val="003B5FBC"/>
    <w:rsid w:val="003B63ED"/>
    <w:rsid w:val="003B67DB"/>
    <w:rsid w:val="003B73FF"/>
    <w:rsid w:val="003B7EBB"/>
    <w:rsid w:val="003C0524"/>
    <w:rsid w:val="003C4837"/>
    <w:rsid w:val="003C4CEA"/>
    <w:rsid w:val="003C555C"/>
    <w:rsid w:val="003C5B43"/>
    <w:rsid w:val="003C5B79"/>
    <w:rsid w:val="003C660E"/>
    <w:rsid w:val="003C6E04"/>
    <w:rsid w:val="003C7A88"/>
    <w:rsid w:val="003D15B3"/>
    <w:rsid w:val="003D2517"/>
    <w:rsid w:val="003D282C"/>
    <w:rsid w:val="003D2D10"/>
    <w:rsid w:val="003D4759"/>
    <w:rsid w:val="003D5F1B"/>
    <w:rsid w:val="003D63FF"/>
    <w:rsid w:val="003D6E97"/>
    <w:rsid w:val="003D76AB"/>
    <w:rsid w:val="003E0F2F"/>
    <w:rsid w:val="003E14EC"/>
    <w:rsid w:val="003E1E41"/>
    <w:rsid w:val="003E2EFE"/>
    <w:rsid w:val="003E3520"/>
    <w:rsid w:val="003E43E6"/>
    <w:rsid w:val="003E6689"/>
    <w:rsid w:val="003F25EA"/>
    <w:rsid w:val="003F2E6D"/>
    <w:rsid w:val="003F3906"/>
    <w:rsid w:val="003F3C8B"/>
    <w:rsid w:val="003F408D"/>
    <w:rsid w:val="003F4226"/>
    <w:rsid w:val="003F4A8F"/>
    <w:rsid w:val="003F52EA"/>
    <w:rsid w:val="003F58E2"/>
    <w:rsid w:val="003F5DCB"/>
    <w:rsid w:val="003F75AE"/>
    <w:rsid w:val="003F783F"/>
    <w:rsid w:val="003F7C1A"/>
    <w:rsid w:val="00400514"/>
    <w:rsid w:val="00400C9E"/>
    <w:rsid w:val="0040156C"/>
    <w:rsid w:val="004015F9"/>
    <w:rsid w:val="00406DD9"/>
    <w:rsid w:val="00407E01"/>
    <w:rsid w:val="0041006B"/>
    <w:rsid w:val="00410485"/>
    <w:rsid w:val="00411CD1"/>
    <w:rsid w:val="00411FAD"/>
    <w:rsid w:val="0041251E"/>
    <w:rsid w:val="004127F4"/>
    <w:rsid w:val="00416C55"/>
    <w:rsid w:val="00416D43"/>
    <w:rsid w:val="0041733D"/>
    <w:rsid w:val="00417EAF"/>
    <w:rsid w:val="004205DD"/>
    <w:rsid w:val="00421D53"/>
    <w:rsid w:val="00422A90"/>
    <w:rsid w:val="00422AB8"/>
    <w:rsid w:val="00422C1F"/>
    <w:rsid w:val="0042422B"/>
    <w:rsid w:val="00424659"/>
    <w:rsid w:val="00424825"/>
    <w:rsid w:val="004248F3"/>
    <w:rsid w:val="00424BC4"/>
    <w:rsid w:val="0042537D"/>
    <w:rsid w:val="004265F9"/>
    <w:rsid w:val="00427EBA"/>
    <w:rsid w:val="00430992"/>
    <w:rsid w:val="00430C10"/>
    <w:rsid w:val="00430DF1"/>
    <w:rsid w:val="00431350"/>
    <w:rsid w:val="00431731"/>
    <w:rsid w:val="00431D82"/>
    <w:rsid w:val="00431DAA"/>
    <w:rsid w:val="00431FCD"/>
    <w:rsid w:val="00432438"/>
    <w:rsid w:val="0043248E"/>
    <w:rsid w:val="00432D24"/>
    <w:rsid w:val="00432D9D"/>
    <w:rsid w:val="004332D0"/>
    <w:rsid w:val="0043341F"/>
    <w:rsid w:val="00434262"/>
    <w:rsid w:val="00435BBD"/>
    <w:rsid w:val="00436B90"/>
    <w:rsid w:val="00437F63"/>
    <w:rsid w:val="00440E07"/>
    <w:rsid w:val="004416EE"/>
    <w:rsid w:val="0044186D"/>
    <w:rsid w:val="0044201F"/>
    <w:rsid w:val="00442379"/>
    <w:rsid w:val="0044292C"/>
    <w:rsid w:val="00443BD0"/>
    <w:rsid w:val="00444095"/>
    <w:rsid w:val="004443E5"/>
    <w:rsid w:val="00446A8F"/>
    <w:rsid w:val="00446D80"/>
    <w:rsid w:val="00447778"/>
    <w:rsid w:val="004479F2"/>
    <w:rsid w:val="00450417"/>
    <w:rsid w:val="0045093C"/>
    <w:rsid w:val="00450B4D"/>
    <w:rsid w:val="00450F6B"/>
    <w:rsid w:val="0045180A"/>
    <w:rsid w:val="004529B8"/>
    <w:rsid w:val="00454158"/>
    <w:rsid w:val="00454C65"/>
    <w:rsid w:val="00455155"/>
    <w:rsid w:val="0045681B"/>
    <w:rsid w:val="004573AC"/>
    <w:rsid w:val="0046001E"/>
    <w:rsid w:val="0046073D"/>
    <w:rsid w:val="00461608"/>
    <w:rsid w:val="00462468"/>
    <w:rsid w:val="00464ADD"/>
    <w:rsid w:val="00464F19"/>
    <w:rsid w:val="0046739B"/>
    <w:rsid w:val="004679D7"/>
    <w:rsid w:val="00470E24"/>
    <w:rsid w:val="004711A6"/>
    <w:rsid w:val="00471727"/>
    <w:rsid w:val="0047185D"/>
    <w:rsid w:val="0047238E"/>
    <w:rsid w:val="004725E4"/>
    <w:rsid w:val="00473015"/>
    <w:rsid w:val="00473D8B"/>
    <w:rsid w:val="0047417A"/>
    <w:rsid w:val="004750AB"/>
    <w:rsid w:val="004764D0"/>
    <w:rsid w:val="004765EC"/>
    <w:rsid w:val="00476E7B"/>
    <w:rsid w:val="00480079"/>
    <w:rsid w:val="00480414"/>
    <w:rsid w:val="00480C3C"/>
    <w:rsid w:val="0048132F"/>
    <w:rsid w:val="00481A0B"/>
    <w:rsid w:val="0048246D"/>
    <w:rsid w:val="00482BDC"/>
    <w:rsid w:val="00483195"/>
    <w:rsid w:val="00484EDC"/>
    <w:rsid w:val="0048595A"/>
    <w:rsid w:val="00485ACF"/>
    <w:rsid w:val="00486D40"/>
    <w:rsid w:val="0048714C"/>
    <w:rsid w:val="00487433"/>
    <w:rsid w:val="004878D0"/>
    <w:rsid w:val="00490752"/>
    <w:rsid w:val="00491924"/>
    <w:rsid w:val="00491AE8"/>
    <w:rsid w:val="0049255D"/>
    <w:rsid w:val="0049316F"/>
    <w:rsid w:val="004950CE"/>
    <w:rsid w:val="0049552C"/>
    <w:rsid w:val="0049569E"/>
    <w:rsid w:val="0049586F"/>
    <w:rsid w:val="00496665"/>
    <w:rsid w:val="004A0477"/>
    <w:rsid w:val="004A080B"/>
    <w:rsid w:val="004A08B9"/>
    <w:rsid w:val="004A0D03"/>
    <w:rsid w:val="004A10E3"/>
    <w:rsid w:val="004A20AF"/>
    <w:rsid w:val="004A252B"/>
    <w:rsid w:val="004A2663"/>
    <w:rsid w:val="004A340D"/>
    <w:rsid w:val="004A35CE"/>
    <w:rsid w:val="004A3999"/>
    <w:rsid w:val="004A3D40"/>
    <w:rsid w:val="004A4109"/>
    <w:rsid w:val="004A54B3"/>
    <w:rsid w:val="004A55FB"/>
    <w:rsid w:val="004A5D9D"/>
    <w:rsid w:val="004A63A3"/>
    <w:rsid w:val="004B03D6"/>
    <w:rsid w:val="004B15F1"/>
    <w:rsid w:val="004B1702"/>
    <w:rsid w:val="004B2187"/>
    <w:rsid w:val="004B29D5"/>
    <w:rsid w:val="004B30DB"/>
    <w:rsid w:val="004B3233"/>
    <w:rsid w:val="004B32C5"/>
    <w:rsid w:val="004B4B75"/>
    <w:rsid w:val="004B4EAC"/>
    <w:rsid w:val="004B721D"/>
    <w:rsid w:val="004B7336"/>
    <w:rsid w:val="004B743C"/>
    <w:rsid w:val="004C00F4"/>
    <w:rsid w:val="004C0296"/>
    <w:rsid w:val="004C056D"/>
    <w:rsid w:val="004C215E"/>
    <w:rsid w:val="004C2FC3"/>
    <w:rsid w:val="004C3576"/>
    <w:rsid w:val="004C35DE"/>
    <w:rsid w:val="004C51A8"/>
    <w:rsid w:val="004C58D8"/>
    <w:rsid w:val="004C5DEB"/>
    <w:rsid w:val="004C698B"/>
    <w:rsid w:val="004C763D"/>
    <w:rsid w:val="004D0A5E"/>
    <w:rsid w:val="004D0FDC"/>
    <w:rsid w:val="004D1141"/>
    <w:rsid w:val="004D1824"/>
    <w:rsid w:val="004D42DD"/>
    <w:rsid w:val="004D524A"/>
    <w:rsid w:val="004D55FF"/>
    <w:rsid w:val="004D5B15"/>
    <w:rsid w:val="004D5C45"/>
    <w:rsid w:val="004D5E11"/>
    <w:rsid w:val="004D67C6"/>
    <w:rsid w:val="004D6A6E"/>
    <w:rsid w:val="004D6F83"/>
    <w:rsid w:val="004D7449"/>
    <w:rsid w:val="004D76F1"/>
    <w:rsid w:val="004D7992"/>
    <w:rsid w:val="004E03AC"/>
    <w:rsid w:val="004E03D2"/>
    <w:rsid w:val="004E0E35"/>
    <w:rsid w:val="004E208C"/>
    <w:rsid w:val="004E21EC"/>
    <w:rsid w:val="004E2316"/>
    <w:rsid w:val="004E24E7"/>
    <w:rsid w:val="004E2A19"/>
    <w:rsid w:val="004E469E"/>
    <w:rsid w:val="004E478A"/>
    <w:rsid w:val="004E4985"/>
    <w:rsid w:val="004E505F"/>
    <w:rsid w:val="004E582A"/>
    <w:rsid w:val="004E6312"/>
    <w:rsid w:val="004E73C4"/>
    <w:rsid w:val="004E7762"/>
    <w:rsid w:val="004F0919"/>
    <w:rsid w:val="004F0BE3"/>
    <w:rsid w:val="004F0CED"/>
    <w:rsid w:val="004F12E7"/>
    <w:rsid w:val="004F1D95"/>
    <w:rsid w:val="004F37FD"/>
    <w:rsid w:val="004F3BC2"/>
    <w:rsid w:val="004F4395"/>
    <w:rsid w:val="004F4B62"/>
    <w:rsid w:val="004F4B72"/>
    <w:rsid w:val="004F5073"/>
    <w:rsid w:val="004F59F9"/>
    <w:rsid w:val="004F5D6A"/>
    <w:rsid w:val="004F5D9C"/>
    <w:rsid w:val="004F6113"/>
    <w:rsid w:val="004F6AE0"/>
    <w:rsid w:val="004F6B9C"/>
    <w:rsid w:val="00500CBD"/>
    <w:rsid w:val="00501252"/>
    <w:rsid w:val="0050244C"/>
    <w:rsid w:val="00502D32"/>
    <w:rsid w:val="00502D45"/>
    <w:rsid w:val="005048A4"/>
    <w:rsid w:val="00505B8D"/>
    <w:rsid w:val="00510576"/>
    <w:rsid w:val="005105A0"/>
    <w:rsid w:val="00510823"/>
    <w:rsid w:val="00510FDE"/>
    <w:rsid w:val="0051106C"/>
    <w:rsid w:val="00512D63"/>
    <w:rsid w:val="00513E94"/>
    <w:rsid w:val="005142C7"/>
    <w:rsid w:val="00514DF1"/>
    <w:rsid w:val="00515116"/>
    <w:rsid w:val="00515810"/>
    <w:rsid w:val="00516570"/>
    <w:rsid w:val="00516B34"/>
    <w:rsid w:val="005170B0"/>
    <w:rsid w:val="005178FB"/>
    <w:rsid w:val="005213E0"/>
    <w:rsid w:val="00521458"/>
    <w:rsid w:val="00521B03"/>
    <w:rsid w:val="00522726"/>
    <w:rsid w:val="00523690"/>
    <w:rsid w:val="00523E71"/>
    <w:rsid w:val="00524282"/>
    <w:rsid w:val="00524B0C"/>
    <w:rsid w:val="00525369"/>
    <w:rsid w:val="005265E7"/>
    <w:rsid w:val="00526D70"/>
    <w:rsid w:val="0052726D"/>
    <w:rsid w:val="00527549"/>
    <w:rsid w:val="00527564"/>
    <w:rsid w:val="00530147"/>
    <w:rsid w:val="00530597"/>
    <w:rsid w:val="00530CBD"/>
    <w:rsid w:val="00531123"/>
    <w:rsid w:val="0053183F"/>
    <w:rsid w:val="0053257B"/>
    <w:rsid w:val="00532EDD"/>
    <w:rsid w:val="005331CE"/>
    <w:rsid w:val="0053383C"/>
    <w:rsid w:val="00534058"/>
    <w:rsid w:val="00535078"/>
    <w:rsid w:val="00535089"/>
    <w:rsid w:val="005356C1"/>
    <w:rsid w:val="005364F9"/>
    <w:rsid w:val="00536BE5"/>
    <w:rsid w:val="005374F2"/>
    <w:rsid w:val="00537C17"/>
    <w:rsid w:val="00540493"/>
    <w:rsid w:val="005405B6"/>
    <w:rsid w:val="005429C5"/>
    <w:rsid w:val="00543080"/>
    <w:rsid w:val="0054314B"/>
    <w:rsid w:val="00543151"/>
    <w:rsid w:val="00544362"/>
    <w:rsid w:val="00544DF7"/>
    <w:rsid w:val="005453A5"/>
    <w:rsid w:val="00545794"/>
    <w:rsid w:val="0054633E"/>
    <w:rsid w:val="005467A2"/>
    <w:rsid w:val="00546959"/>
    <w:rsid w:val="00547C3B"/>
    <w:rsid w:val="00547E47"/>
    <w:rsid w:val="0055047F"/>
    <w:rsid w:val="00550B27"/>
    <w:rsid w:val="00551545"/>
    <w:rsid w:val="00551AFA"/>
    <w:rsid w:val="00551EF1"/>
    <w:rsid w:val="00553B68"/>
    <w:rsid w:val="00553C39"/>
    <w:rsid w:val="00553CE1"/>
    <w:rsid w:val="00554246"/>
    <w:rsid w:val="005546AE"/>
    <w:rsid w:val="00556B92"/>
    <w:rsid w:val="00556F6E"/>
    <w:rsid w:val="00557256"/>
    <w:rsid w:val="00557394"/>
    <w:rsid w:val="005578C2"/>
    <w:rsid w:val="00560043"/>
    <w:rsid w:val="00560076"/>
    <w:rsid w:val="00560734"/>
    <w:rsid w:val="0056110D"/>
    <w:rsid w:val="00562DF6"/>
    <w:rsid w:val="0056320D"/>
    <w:rsid w:val="0056325E"/>
    <w:rsid w:val="005639C5"/>
    <w:rsid w:val="005653EE"/>
    <w:rsid w:val="00565563"/>
    <w:rsid w:val="005664AB"/>
    <w:rsid w:val="00566B11"/>
    <w:rsid w:val="005672C2"/>
    <w:rsid w:val="0056746C"/>
    <w:rsid w:val="005709E5"/>
    <w:rsid w:val="00571018"/>
    <w:rsid w:val="0057116C"/>
    <w:rsid w:val="00571170"/>
    <w:rsid w:val="00572762"/>
    <w:rsid w:val="00572800"/>
    <w:rsid w:val="00572FEF"/>
    <w:rsid w:val="00573AE2"/>
    <w:rsid w:val="00573F6B"/>
    <w:rsid w:val="00574107"/>
    <w:rsid w:val="00574283"/>
    <w:rsid w:val="00574FFA"/>
    <w:rsid w:val="005755A9"/>
    <w:rsid w:val="005760B3"/>
    <w:rsid w:val="00576FB5"/>
    <w:rsid w:val="005772F9"/>
    <w:rsid w:val="0057771E"/>
    <w:rsid w:val="00577ACE"/>
    <w:rsid w:val="00577B43"/>
    <w:rsid w:val="00580132"/>
    <w:rsid w:val="005805DB"/>
    <w:rsid w:val="00581417"/>
    <w:rsid w:val="00581C8C"/>
    <w:rsid w:val="0058236F"/>
    <w:rsid w:val="005842C5"/>
    <w:rsid w:val="00584EA2"/>
    <w:rsid w:val="00585DE1"/>
    <w:rsid w:val="005867AA"/>
    <w:rsid w:val="005867C3"/>
    <w:rsid w:val="0058781C"/>
    <w:rsid w:val="00590CFF"/>
    <w:rsid w:val="00590DC4"/>
    <w:rsid w:val="005912AC"/>
    <w:rsid w:val="00591BD7"/>
    <w:rsid w:val="00591F93"/>
    <w:rsid w:val="00592E96"/>
    <w:rsid w:val="005943AA"/>
    <w:rsid w:val="00594502"/>
    <w:rsid w:val="0059485F"/>
    <w:rsid w:val="00595039"/>
    <w:rsid w:val="0059547B"/>
    <w:rsid w:val="005964DF"/>
    <w:rsid w:val="00597764"/>
    <w:rsid w:val="005979C2"/>
    <w:rsid w:val="005A01B3"/>
    <w:rsid w:val="005A0295"/>
    <w:rsid w:val="005A049F"/>
    <w:rsid w:val="005A057F"/>
    <w:rsid w:val="005A0ACF"/>
    <w:rsid w:val="005A2B92"/>
    <w:rsid w:val="005A304E"/>
    <w:rsid w:val="005A3AFE"/>
    <w:rsid w:val="005A3BEA"/>
    <w:rsid w:val="005A4736"/>
    <w:rsid w:val="005A474D"/>
    <w:rsid w:val="005A535A"/>
    <w:rsid w:val="005A58CB"/>
    <w:rsid w:val="005A7EB8"/>
    <w:rsid w:val="005B002B"/>
    <w:rsid w:val="005B0EE9"/>
    <w:rsid w:val="005B0F09"/>
    <w:rsid w:val="005B15A6"/>
    <w:rsid w:val="005B206D"/>
    <w:rsid w:val="005B28D5"/>
    <w:rsid w:val="005B3CB6"/>
    <w:rsid w:val="005B4DA7"/>
    <w:rsid w:val="005B5BC2"/>
    <w:rsid w:val="005B6229"/>
    <w:rsid w:val="005B6644"/>
    <w:rsid w:val="005B6A68"/>
    <w:rsid w:val="005B7556"/>
    <w:rsid w:val="005B7A75"/>
    <w:rsid w:val="005B7FA5"/>
    <w:rsid w:val="005C0371"/>
    <w:rsid w:val="005C0F4A"/>
    <w:rsid w:val="005C1222"/>
    <w:rsid w:val="005C14C4"/>
    <w:rsid w:val="005C14ED"/>
    <w:rsid w:val="005C1C38"/>
    <w:rsid w:val="005C1E8B"/>
    <w:rsid w:val="005C27B5"/>
    <w:rsid w:val="005C30D3"/>
    <w:rsid w:val="005C31A9"/>
    <w:rsid w:val="005C344E"/>
    <w:rsid w:val="005C408A"/>
    <w:rsid w:val="005C40EF"/>
    <w:rsid w:val="005C4C96"/>
    <w:rsid w:val="005C50E6"/>
    <w:rsid w:val="005C5253"/>
    <w:rsid w:val="005C568D"/>
    <w:rsid w:val="005D0F99"/>
    <w:rsid w:val="005D187F"/>
    <w:rsid w:val="005D1B86"/>
    <w:rsid w:val="005D303E"/>
    <w:rsid w:val="005D345B"/>
    <w:rsid w:val="005D3E7C"/>
    <w:rsid w:val="005D59FC"/>
    <w:rsid w:val="005D5D2C"/>
    <w:rsid w:val="005D5DF8"/>
    <w:rsid w:val="005D6B79"/>
    <w:rsid w:val="005D6D05"/>
    <w:rsid w:val="005D6D66"/>
    <w:rsid w:val="005D7321"/>
    <w:rsid w:val="005D7CD8"/>
    <w:rsid w:val="005E0EDF"/>
    <w:rsid w:val="005E32E7"/>
    <w:rsid w:val="005E3408"/>
    <w:rsid w:val="005E42EB"/>
    <w:rsid w:val="005E50A4"/>
    <w:rsid w:val="005E5C56"/>
    <w:rsid w:val="005E5D64"/>
    <w:rsid w:val="005E6774"/>
    <w:rsid w:val="005E6D45"/>
    <w:rsid w:val="005E722D"/>
    <w:rsid w:val="005F09DB"/>
    <w:rsid w:val="005F2730"/>
    <w:rsid w:val="005F2A4F"/>
    <w:rsid w:val="005F521C"/>
    <w:rsid w:val="005F6BB5"/>
    <w:rsid w:val="005F7077"/>
    <w:rsid w:val="005F7E0D"/>
    <w:rsid w:val="00600234"/>
    <w:rsid w:val="00600D89"/>
    <w:rsid w:val="006010B6"/>
    <w:rsid w:val="00601B47"/>
    <w:rsid w:val="00601E38"/>
    <w:rsid w:val="00602643"/>
    <w:rsid w:val="00603120"/>
    <w:rsid w:val="0060420F"/>
    <w:rsid w:val="006052E9"/>
    <w:rsid w:val="0060628A"/>
    <w:rsid w:val="0060686E"/>
    <w:rsid w:val="00606E23"/>
    <w:rsid w:val="006071A2"/>
    <w:rsid w:val="006076B1"/>
    <w:rsid w:val="006103D4"/>
    <w:rsid w:val="00612D45"/>
    <w:rsid w:val="00612DA0"/>
    <w:rsid w:val="00612DFF"/>
    <w:rsid w:val="006137A5"/>
    <w:rsid w:val="0061417B"/>
    <w:rsid w:val="00617718"/>
    <w:rsid w:val="00620CD6"/>
    <w:rsid w:val="00621199"/>
    <w:rsid w:val="006213F6"/>
    <w:rsid w:val="00621ACD"/>
    <w:rsid w:val="00622E27"/>
    <w:rsid w:val="00622F43"/>
    <w:rsid w:val="00623402"/>
    <w:rsid w:val="006235BB"/>
    <w:rsid w:val="00623D2F"/>
    <w:rsid w:val="00623E86"/>
    <w:rsid w:val="0062403C"/>
    <w:rsid w:val="006268FA"/>
    <w:rsid w:val="0062712B"/>
    <w:rsid w:val="006272B0"/>
    <w:rsid w:val="00627437"/>
    <w:rsid w:val="00627D7C"/>
    <w:rsid w:val="006308FF"/>
    <w:rsid w:val="006309EB"/>
    <w:rsid w:val="0063198D"/>
    <w:rsid w:val="006321C7"/>
    <w:rsid w:val="0063290B"/>
    <w:rsid w:val="00633E4C"/>
    <w:rsid w:val="00634CA7"/>
    <w:rsid w:val="0063518C"/>
    <w:rsid w:val="006371CC"/>
    <w:rsid w:val="006371FB"/>
    <w:rsid w:val="00637370"/>
    <w:rsid w:val="006377FC"/>
    <w:rsid w:val="006404D4"/>
    <w:rsid w:val="006405E3"/>
    <w:rsid w:val="0064097F"/>
    <w:rsid w:val="00640B8A"/>
    <w:rsid w:val="006417A7"/>
    <w:rsid w:val="00641D85"/>
    <w:rsid w:val="0064419E"/>
    <w:rsid w:val="00644547"/>
    <w:rsid w:val="006468B5"/>
    <w:rsid w:val="00646FB2"/>
    <w:rsid w:val="0064743D"/>
    <w:rsid w:val="00647804"/>
    <w:rsid w:val="00650491"/>
    <w:rsid w:val="0065177B"/>
    <w:rsid w:val="0065183F"/>
    <w:rsid w:val="00651E76"/>
    <w:rsid w:val="00651F71"/>
    <w:rsid w:val="006523BE"/>
    <w:rsid w:val="006535A0"/>
    <w:rsid w:val="006541DE"/>
    <w:rsid w:val="006542B8"/>
    <w:rsid w:val="00656044"/>
    <w:rsid w:val="00657025"/>
    <w:rsid w:val="00657C89"/>
    <w:rsid w:val="00660A17"/>
    <w:rsid w:val="00662458"/>
    <w:rsid w:val="00662837"/>
    <w:rsid w:val="00662F68"/>
    <w:rsid w:val="006632AF"/>
    <w:rsid w:val="00663828"/>
    <w:rsid w:val="00663EEC"/>
    <w:rsid w:val="0066483C"/>
    <w:rsid w:val="00664DDD"/>
    <w:rsid w:val="00665879"/>
    <w:rsid w:val="006662B0"/>
    <w:rsid w:val="00666F3B"/>
    <w:rsid w:val="00667825"/>
    <w:rsid w:val="00670BF0"/>
    <w:rsid w:val="00670CCF"/>
    <w:rsid w:val="00671199"/>
    <w:rsid w:val="0067123B"/>
    <w:rsid w:val="00671FA6"/>
    <w:rsid w:val="0067222C"/>
    <w:rsid w:val="00672604"/>
    <w:rsid w:val="006731CD"/>
    <w:rsid w:val="006736B0"/>
    <w:rsid w:val="00674503"/>
    <w:rsid w:val="00675B5B"/>
    <w:rsid w:val="00676EE2"/>
    <w:rsid w:val="006770F1"/>
    <w:rsid w:val="0067741A"/>
    <w:rsid w:val="006777C4"/>
    <w:rsid w:val="0068024A"/>
    <w:rsid w:val="00680B79"/>
    <w:rsid w:val="00680CFB"/>
    <w:rsid w:val="00680F9A"/>
    <w:rsid w:val="00681486"/>
    <w:rsid w:val="006841E5"/>
    <w:rsid w:val="006843FC"/>
    <w:rsid w:val="00684989"/>
    <w:rsid w:val="00685D2E"/>
    <w:rsid w:val="00686111"/>
    <w:rsid w:val="00686C28"/>
    <w:rsid w:val="006875FC"/>
    <w:rsid w:val="00687B90"/>
    <w:rsid w:val="00687CC2"/>
    <w:rsid w:val="00687E63"/>
    <w:rsid w:val="00690DC7"/>
    <w:rsid w:val="0069137E"/>
    <w:rsid w:val="00691A0A"/>
    <w:rsid w:val="0069282B"/>
    <w:rsid w:val="00692A3F"/>
    <w:rsid w:val="00692F0D"/>
    <w:rsid w:val="00693766"/>
    <w:rsid w:val="00693DBE"/>
    <w:rsid w:val="0069492B"/>
    <w:rsid w:val="00694988"/>
    <w:rsid w:val="0069688D"/>
    <w:rsid w:val="006969A8"/>
    <w:rsid w:val="00696E2F"/>
    <w:rsid w:val="00697E92"/>
    <w:rsid w:val="006A08E2"/>
    <w:rsid w:val="006A21FC"/>
    <w:rsid w:val="006A354E"/>
    <w:rsid w:val="006A44BB"/>
    <w:rsid w:val="006A5857"/>
    <w:rsid w:val="006A5B62"/>
    <w:rsid w:val="006B077A"/>
    <w:rsid w:val="006B0A34"/>
    <w:rsid w:val="006B0FE4"/>
    <w:rsid w:val="006B1572"/>
    <w:rsid w:val="006B1778"/>
    <w:rsid w:val="006B2E84"/>
    <w:rsid w:val="006B38BC"/>
    <w:rsid w:val="006B515A"/>
    <w:rsid w:val="006B5511"/>
    <w:rsid w:val="006B6894"/>
    <w:rsid w:val="006B68FA"/>
    <w:rsid w:val="006B6CA1"/>
    <w:rsid w:val="006B73BB"/>
    <w:rsid w:val="006B7C15"/>
    <w:rsid w:val="006B7C39"/>
    <w:rsid w:val="006B7EE3"/>
    <w:rsid w:val="006C22A1"/>
    <w:rsid w:val="006C2F8E"/>
    <w:rsid w:val="006C45AB"/>
    <w:rsid w:val="006C4FA2"/>
    <w:rsid w:val="006C58E2"/>
    <w:rsid w:val="006C598A"/>
    <w:rsid w:val="006C5D1E"/>
    <w:rsid w:val="006C62D7"/>
    <w:rsid w:val="006D0558"/>
    <w:rsid w:val="006D1316"/>
    <w:rsid w:val="006D1B2D"/>
    <w:rsid w:val="006D1FD5"/>
    <w:rsid w:val="006D2817"/>
    <w:rsid w:val="006D3FA4"/>
    <w:rsid w:val="006D4720"/>
    <w:rsid w:val="006D51E0"/>
    <w:rsid w:val="006D6BC0"/>
    <w:rsid w:val="006D6BFC"/>
    <w:rsid w:val="006D7186"/>
    <w:rsid w:val="006D7D40"/>
    <w:rsid w:val="006E0B2E"/>
    <w:rsid w:val="006E1285"/>
    <w:rsid w:val="006E1966"/>
    <w:rsid w:val="006E1E77"/>
    <w:rsid w:val="006E38A8"/>
    <w:rsid w:val="006E4851"/>
    <w:rsid w:val="006E5419"/>
    <w:rsid w:val="006E5898"/>
    <w:rsid w:val="006E58ED"/>
    <w:rsid w:val="006E74EF"/>
    <w:rsid w:val="006E765E"/>
    <w:rsid w:val="006E7E58"/>
    <w:rsid w:val="006F2A67"/>
    <w:rsid w:val="006F2C79"/>
    <w:rsid w:val="006F2EED"/>
    <w:rsid w:val="006F4292"/>
    <w:rsid w:val="006F673A"/>
    <w:rsid w:val="006F79C5"/>
    <w:rsid w:val="006F7E02"/>
    <w:rsid w:val="006F7E76"/>
    <w:rsid w:val="006F7F68"/>
    <w:rsid w:val="00700EB6"/>
    <w:rsid w:val="00701E1F"/>
    <w:rsid w:val="00702C2C"/>
    <w:rsid w:val="00702D12"/>
    <w:rsid w:val="007058F5"/>
    <w:rsid w:val="00705AE8"/>
    <w:rsid w:val="00707B48"/>
    <w:rsid w:val="00710238"/>
    <w:rsid w:val="00710AE6"/>
    <w:rsid w:val="00710BD2"/>
    <w:rsid w:val="00710C7D"/>
    <w:rsid w:val="00713703"/>
    <w:rsid w:val="00713872"/>
    <w:rsid w:val="00714F38"/>
    <w:rsid w:val="00715C69"/>
    <w:rsid w:val="00716196"/>
    <w:rsid w:val="0071638B"/>
    <w:rsid w:val="00716B58"/>
    <w:rsid w:val="0071730D"/>
    <w:rsid w:val="007177F2"/>
    <w:rsid w:val="007207F3"/>
    <w:rsid w:val="00720CBF"/>
    <w:rsid w:val="00720E72"/>
    <w:rsid w:val="007210A5"/>
    <w:rsid w:val="0072211F"/>
    <w:rsid w:val="00722184"/>
    <w:rsid w:val="007224DC"/>
    <w:rsid w:val="00722EFE"/>
    <w:rsid w:val="00722F08"/>
    <w:rsid w:val="00723CC9"/>
    <w:rsid w:val="00724E8D"/>
    <w:rsid w:val="007255AC"/>
    <w:rsid w:val="00726239"/>
    <w:rsid w:val="00726EDF"/>
    <w:rsid w:val="007273B6"/>
    <w:rsid w:val="00730D9E"/>
    <w:rsid w:val="0073111A"/>
    <w:rsid w:val="0073194B"/>
    <w:rsid w:val="00731EDB"/>
    <w:rsid w:val="00732DAC"/>
    <w:rsid w:val="00732F5E"/>
    <w:rsid w:val="00734797"/>
    <w:rsid w:val="007352FB"/>
    <w:rsid w:val="0073744A"/>
    <w:rsid w:val="00737A27"/>
    <w:rsid w:val="00740E02"/>
    <w:rsid w:val="00741390"/>
    <w:rsid w:val="007413FC"/>
    <w:rsid w:val="0074256C"/>
    <w:rsid w:val="00743043"/>
    <w:rsid w:val="00744156"/>
    <w:rsid w:val="00744F6A"/>
    <w:rsid w:val="0074690D"/>
    <w:rsid w:val="00746F04"/>
    <w:rsid w:val="007500D3"/>
    <w:rsid w:val="00750A20"/>
    <w:rsid w:val="00751207"/>
    <w:rsid w:val="007512EC"/>
    <w:rsid w:val="00751308"/>
    <w:rsid w:val="00751469"/>
    <w:rsid w:val="007519DD"/>
    <w:rsid w:val="007525C1"/>
    <w:rsid w:val="00752980"/>
    <w:rsid w:val="00752CF8"/>
    <w:rsid w:val="007548A6"/>
    <w:rsid w:val="007551FB"/>
    <w:rsid w:val="00755955"/>
    <w:rsid w:val="00756862"/>
    <w:rsid w:val="00756C03"/>
    <w:rsid w:val="0075705E"/>
    <w:rsid w:val="00757456"/>
    <w:rsid w:val="00760346"/>
    <w:rsid w:val="00760BE6"/>
    <w:rsid w:val="00761B5F"/>
    <w:rsid w:val="00761B64"/>
    <w:rsid w:val="007626C4"/>
    <w:rsid w:val="00762E6D"/>
    <w:rsid w:val="00763805"/>
    <w:rsid w:val="007639D3"/>
    <w:rsid w:val="0076418C"/>
    <w:rsid w:val="00764657"/>
    <w:rsid w:val="007646D4"/>
    <w:rsid w:val="00764B25"/>
    <w:rsid w:val="0076559A"/>
    <w:rsid w:val="00765B0B"/>
    <w:rsid w:val="00765F18"/>
    <w:rsid w:val="007664B0"/>
    <w:rsid w:val="00767730"/>
    <w:rsid w:val="00767A01"/>
    <w:rsid w:val="00770734"/>
    <w:rsid w:val="00770FBA"/>
    <w:rsid w:val="00771648"/>
    <w:rsid w:val="007720CC"/>
    <w:rsid w:val="00772CD5"/>
    <w:rsid w:val="0077335A"/>
    <w:rsid w:val="007734A2"/>
    <w:rsid w:val="0077380B"/>
    <w:rsid w:val="007738B0"/>
    <w:rsid w:val="007747C6"/>
    <w:rsid w:val="00774CD6"/>
    <w:rsid w:val="00774F1C"/>
    <w:rsid w:val="007750B0"/>
    <w:rsid w:val="00775604"/>
    <w:rsid w:val="007762C3"/>
    <w:rsid w:val="00776612"/>
    <w:rsid w:val="00777097"/>
    <w:rsid w:val="007774CB"/>
    <w:rsid w:val="007818C4"/>
    <w:rsid w:val="007830D8"/>
    <w:rsid w:val="0078440E"/>
    <w:rsid w:val="00784C97"/>
    <w:rsid w:val="0078546B"/>
    <w:rsid w:val="00786082"/>
    <w:rsid w:val="007876E5"/>
    <w:rsid w:val="00787B1A"/>
    <w:rsid w:val="00790776"/>
    <w:rsid w:val="00790A30"/>
    <w:rsid w:val="00790E90"/>
    <w:rsid w:val="00792D58"/>
    <w:rsid w:val="00792FB9"/>
    <w:rsid w:val="007931CF"/>
    <w:rsid w:val="00794224"/>
    <w:rsid w:val="007947B5"/>
    <w:rsid w:val="0079485C"/>
    <w:rsid w:val="00795123"/>
    <w:rsid w:val="00796710"/>
    <w:rsid w:val="00796DC8"/>
    <w:rsid w:val="00796E1F"/>
    <w:rsid w:val="007976C3"/>
    <w:rsid w:val="00797832"/>
    <w:rsid w:val="00797BFA"/>
    <w:rsid w:val="007A00E2"/>
    <w:rsid w:val="007A0501"/>
    <w:rsid w:val="007A1938"/>
    <w:rsid w:val="007A2E23"/>
    <w:rsid w:val="007A3176"/>
    <w:rsid w:val="007A3A1E"/>
    <w:rsid w:val="007A49AA"/>
    <w:rsid w:val="007A4C2F"/>
    <w:rsid w:val="007A4E27"/>
    <w:rsid w:val="007A780B"/>
    <w:rsid w:val="007A79B5"/>
    <w:rsid w:val="007A7B8A"/>
    <w:rsid w:val="007B0EBD"/>
    <w:rsid w:val="007B0FB1"/>
    <w:rsid w:val="007B12C1"/>
    <w:rsid w:val="007B19D1"/>
    <w:rsid w:val="007B1B1D"/>
    <w:rsid w:val="007B25BF"/>
    <w:rsid w:val="007B2FDF"/>
    <w:rsid w:val="007B3D14"/>
    <w:rsid w:val="007B3D81"/>
    <w:rsid w:val="007B3FD4"/>
    <w:rsid w:val="007B5087"/>
    <w:rsid w:val="007B510C"/>
    <w:rsid w:val="007B512E"/>
    <w:rsid w:val="007B5205"/>
    <w:rsid w:val="007C0210"/>
    <w:rsid w:val="007C032A"/>
    <w:rsid w:val="007C08ED"/>
    <w:rsid w:val="007C097D"/>
    <w:rsid w:val="007C1194"/>
    <w:rsid w:val="007C156A"/>
    <w:rsid w:val="007C163A"/>
    <w:rsid w:val="007C22AA"/>
    <w:rsid w:val="007C25C7"/>
    <w:rsid w:val="007C27F8"/>
    <w:rsid w:val="007C4AC3"/>
    <w:rsid w:val="007C51FA"/>
    <w:rsid w:val="007C7428"/>
    <w:rsid w:val="007C7BC6"/>
    <w:rsid w:val="007C7EB1"/>
    <w:rsid w:val="007D079D"/>
    <w:rsid w:val="007D1008"/>
    <w:rsid w:val="007D119F"/>
    <w:rsid w:val="007D1647"/>
    <w:rsid w:val="007D1C6D"/>
    <w:rsid w:val="007D2D6C"/>
    <w:rsid w:val="007D3A0C"/>
    <w:rsid w:val="007D4D38"/>
    <w:rsid w:val="007D4DAB"/>
    <w:rsid w:val="007D5A36"/>
    <w:rsid w:val="007E1051"/>
    <w:rsid w:val="007E13E5"/>
    <w:rsid w:val="007E2011"/>
    <w:rsid w:val="007E4CC0"/>
    <w:rsid w:val="007E5CB9"/>
    <w:rsid w:val="007E5E48"/>
    <w:rsid w:val="007E7972"/>
    <w:rsid w:val="007E7D38"/>
    <w:rsid w:val="007E7E6F"/>
    <w:rsid w:val="007F017E"/>
    <w:rsid w:val="007F05CD"/>
    <w:rsid w:val="007F19A4"/>
    <w:rsid w:val="007F3008"/>
    <w:rsid w:val="007F371D"/>
    <w:rsid w:val="007F44E6"/>
    <w:rsid w:val="007F459C"/>
    <w:rsid w:val="007F45E8"/>
    <w:rsid w:val="007F4A8B"/>
    <w:rsid w:val="007F4B90"/>
    <w:rsid w:val="007F5EDE"/>
    <w:rsid w:val="008006D6"/>
    <w:rsid w:val="00800C69"/>
    <w:rsid w:val="008013CD"/>
    <w:rsid w:val="00801B64"/>
    <w:rsid w:val="00802808"/>
    <w:rsid w:val="00803A7A"/>
    <w:rsid w:val="008045D8"/>
    <w:rsid w:val="008054A5"/>
    <w:rsid w:val="00807394"/>
    <w:rsid w:val="00807473"/>
    <w:rsid w:val="00810FFC"/>
    <w:rsid w:val="00813292"/>
    <w:rsid w:val="008132DD"/>
    <w:rsid w:val="00813663"/>
    <w:rsid w:val="00814471"/>
    <w:rsid w:val="0081474E"/>
    <w:rsid w:val="00814DC4"/>
    <w:rsid w:val="00815181"/>
    <w:rsid w:val="008169CE"/>
    <w:rsid w:val="0081709C"/>
    <w:rsid w:val="008175FB"/>
    <w:rsid w:val="008176E0"/>
    <w:rsid w:val="00817804"/>
    <w:rsid w:val="00817905"/>
    <w:rsid w:val="00820817"/>
    <w:rsid w:val="00820B79"/>
    <w:rsid w:val="00820D6F"/>
    <w:rsid w:val="00820FDC"/>
    <w:rsid w:val="00821D1E"/>
    <w:rsid w:val="00821E82"/>
    <w:rsid w:val="00822FC4"/>
    <w:rsid w:val="008230AB"/>
    <w:rsid w:val="00823CE5"/>
    <w:rsid w:val="008244FC"/>
    <w:rsid w:val="0082492E"/>
    <w:rsid w:val="00824A41"/>
    <w:rsid w:val="00824A6D"/>
    <w:rsid w:val="008254AE"/>
    <w:rsid w:val="00825E5A"/>
    <w:rsid w:val="00830020"/>
    <w:rsid w:val="0083060A"/>
    <w:rsid w:val="00830874"/>
    <w:rsid w:val="00833BBB"/>
    <w:rsid w:val="00833BD3"/>
    <w:rsid w:val="00833C02"/>
    <w:rsid w:val="00833FF3"/>
    <w:rsid w:val="0083465D"/>
    <w:rsid w:val="00835155"/>
    <w:rsid w:val="00835CB5"/>
    <w:rsid w:val="008364AB"/>
    <w:rsid w:val="008365AC"/>
    <w:rsid w:val="008370C8"/>
    <w:rsid w:val="00837ACB"/>
    <w:rsid w:val="008408AE"/>
    <w:rsid w:val="008414F1"/>
    <w:rsid w:val="00841962"/>
    <w:rsid w:val="0084290C"/>
    <w:rsid w:val="0084436D"/>
    <w:rsid w:val="008444A9"/>
    <w:rsid w:val="00844AF7"/>
    <w:rsid w:val="008461CB"/>
    <w:rsid w:val="00846498"/>
    <w:rsid w:val="008464FE"/>
    <w:rsid w:val="008465C2"/>
    <w:rsid w:val="00846F8C"/>
    <w:rsid w:val="00847250"/>
    <w:rsid w:val="008479A2"/>
    <w:rsid w:val="008509EA"/>
    <w:rsid w:val="00852282"/>
    <w:rsid w:val="00854A5D"/>
    <w:rsid w:val="00854AC9"/>
    <w:rsid w:val="00854BB0"/>
    <w:rsid w:val="00855F47"/>
    <w:rsid w:val="00856067"/>
    <w:rsid w:val="0085637B"/>
    <w:rsid w:val="00856D2E"/>
    <w:rsid w:val="00860237"/>
    <w:rsid w:val="00861125"/>
    <w:rsid w:val="008616F3"/>
    <w:rsid w:val="008618EF"/>
    <w:rsid w:val="00863300"/>
    <w:rsid w:val="00863481"/>
    <w:rsid w:val="0086357F"/>
    <w:rsid w:val="00863DDE"/>
    <w:rsid w:val="00864F89"/>
    <w:rsid w:val="00865485"/>
    <w:rsid w:val="008659DD"/>
    <w:rsid w:val="00866419"/>
    <w:rsid w:val="00866993"/>
    <w:rsid w:val="00866B78"/>
    <w:rsid w:val="0087036A"/>
    <w:rsid w:val="008703C3"/>
    <w:rsid w:val="00870EF9"/>
    <w:rsid w:val="008733E0"/>
    <w:rsid w:val="00873684"/>
    <w:rsid w:val="00873E1D"/>
    <w:rsid w:val="008743E4"/>
    <w:rsid w:val="00874886"/>
    <w:rsid w:val="00875B89"/>
    <w:rsid w:val="0087651E"/>
    <w:rsid w:val="00877BF6"/>
    <w:rsid w:val="00877FF9"/>
    <w:rsid w:val="008822FD"/>
    <w:rsid w:val="00883BA6"/>
    <w:rsid w:val="00883D6B"/>
    <w:rsid w:val="0088439B"/>
    <w:rsid w:val="00884A32"/>
    <w:rsid w:val="00885A9E"/>
    <w:rsid w:val="00886E7A"/>
    <w:rsid w:val="00886F3A"/>
    <w:rsid w:val="00886FFC"/>
    <w:rsid w:val="00887011"/>
    <w:rsid w:val="00892AC8"/>
    <w:rsid w:val="0089319D"/>
    <w:rsid w:val="00894DBB"/>
    <w:rsid w:val="00895719"/>
    <w:rsid w:val="00895931"/>
    <w:rsid w:val="008968EA"/>
    <w:rsid w:val="008973F8"/>
    <w:rsid w:val="00897C24"/>
    <w:rsid w:val="008A19C0"/>
    <w:rsid w:val="008A1AE0"/>
    <w:rsid w:val="008A2368"/>
    <w:rsid w:val="008A25CC"/>
    <w:rsid w:val="008A2F7D"/>
    <w:rsid w:val="008A3DDA"/>
    <w:rsid w:val="008A4214"/>
    <w:rsid w:val="008A5231"/>
    <w:rsid w:val="008A5DBE"/>
    <w:rsid w:val="008A6756"/>
    <w:rsid w:val="008B0379"/>
    <w:rsid w:val="008B050A"/>
    <w:rsid w:val="008B0FD6"/>
    <w:rsid w:val="008B21BD"/>
    <w:rsid w:val="008B2EF4"/>
    <w:rsid w:val="008B3AAE"/>
    <w:rsid w:val="008B6277"/>
    <w:rsid w:val="008C2B25"/>
    <w:rsid w:val="008C2F90"/>
    <w:rsid w:val="008C3B3F"/>
    <w:rsid w:val="008C3C17"/>
    <w:rsid w:val="008C4145"/>
    <w:rsid w:val="008C4D4C"/>
    <w:rsid w:val="008C4EA5"/>
    <w:rsid w:val="008C5380"/>
    <w:rsid w:val="008C57AD"/>
    <w:rsid w:val="008C5A09"/>
    <w:rsid w:val="008C5B24"/>
    <w:rsid w:val="008C62CC"/>
    <w:rsid w:val="008C654E"/>
    <w:rsid w:val="008D1B5F"/>
    <w:rsid w:val="008D20F7"/>
    <w:rsid w:val="008D398F"/>
    <w:rsid w:val="008D3EFD"/>
    <w:rsid w:val="008D4BD3"/>
    <w:rsid w:val="008D63BF"/>
    <w:rsid w:val="008D6F53"/>
    <w:rsid w:val="008D7098"/>
    <w:rsid w:val="008D724C"/>
    <w:rsid w:val="008E02C5"/>
    <w:rsid w:val="008E1232"/>
    <w:rsid w:val="008E2529"/>
    <w:rsid w:val="008E2B6D"/>
    <w:rsid w:val="008E3477"/>
    <w:rsid w:val="008E6D0D"/>
    <w:rsid w:val="008E6F0B"/>
    <w:rsid w:val="008E78EF"/>
    <w:rsid w:val="008E7A3E"/>
    <w:rsid w:val="008E7B78"/>
    <w:rsid w:val="008E7CB4"/>
    <w:rsid w:val="008F013B"/>
    <w:rsid w:val="008F046D"/>
    <w:rsid w:val="008F06CA"/>
    <w:rsid w:val="008F0A9F"/>
    <w:rsid w:val="008F104F"/>
    <w:rsid w:val="008F1645"/>
    <w:rsid w:val="008F1D1B"/>
    <w:rsid w:val="008F2885"/>
    <w:rsid w:val="008F302E"/>
    <w:rsid w:val="008F3305"/>
    <w:rsid w:val="008F3DC7"/>
    <w:rsid w:val="008F40BA"/>
    <w:rsid w:val="008F453E"/>
    <w:rsid w:val="008F51E0"/>
    <w:rsid w:val="008F76C6"/>
    <w:rsid w:val="008F7D1A"/>
    <w:rsid w:val="00901110"/>
    <w:rsid w:val="00902037"/>
    <w:rsid w:val="00902781"/>
    <w:rsid w:val="00904203"/>
    <w:rsid w:val="00904C2D"/>
    <w:rsid w:val="009050D4"/>
    <w:rsid w:val="00905BFE"/>
    <w:rsid w:val="00905CB9"/>
    <w:rsid w:val="00905F60"/>
    <w:rsid w:val="009060F0"/>
    <w:rsid w:val="00907295"/>
    <w:rsid w:val="00907BC3"/>
    <w:rsid w:val="00907C27"/>
    <w:rsid w:val="00910FA6"/>
    <w:rsid w:val="00911BCE"/>
    <w:rsid w:val="009134E3"/>
    <w:rsid w:val="00913DCD"/>
    <w:rsid w:val="0091447B"/>
    <w:rsid w:val="00914DEF"/>
    <w:rsid w:val="00915964"/>
    <w:rsid w:val="00915970"/>
    <w:rsid w:val="00915B5D"/>
    <w:rsid w:val="00915D79"/>
    <w:rsid w:val="00915DFE"/>
    <w:rsid w:val="00915EF7"/>
    <w:rsid w:val="0091738E"/>
    <w:rsid w:val="00917971"/>
    <w:rsid w:val="00920240"/>
    <w:rsid w:val="00920310"/>
    <w:rsid w:val="00920718"/>
    <w:rsid w:val="00920A19"/>
    <w:rsid w:val="00920C6D"/>
    <w:rsid w:val="0092148C"/>
    <w:rsid w:val="00922289"/>
    <w:rsid w:val="00925707"/>
    <w:rsid w:val="00925970"/>
    <w:rsid w:val="009265BC"/>
    <w:rsid w:val="009267A1"/>
    <w:rsid w:val="0092688E"/>
    <w:rsid w:val="00931284"/>
    <w:rsid w:val="009318AC"/>
    <w:rsid w:val="00931B1F"/>
    <w:rsid w:val="00932724"/>
    <w:rsid w:val="009333E4"/>
    <w:rsid w:val="009334A8"/>
    <w:rsid w:val="00933C4F"/>
    <w:rsid w:val="009351CE"/>
    <w:rsid w:val="00937706"/>
    <w:rsid w:val="00937D88"/>
    <w:rsid w:val="00937E8E"/>
    <w:rsid w:val="00940C53"/>
    <w:rsid w:val="0094166C"/>
    <w:rsid w:val="00942680"/>
    <w:rsid w:val="00942740"/>
    <w:rsid w:val="00943E1B"/>
    <w:rsid w:val="00944201"/>
    <w:rsid w:val="009445E2"/>
    <w:rsid w:val="00945B6F"/>
    <w:rsid w:val="00945C50"/>
    <w:rsid w:val="00945F3C"/>
    <w:rsid w:val="00946A04"/>
    <w:rsid w:val="00946BC3"/>
    <w:rsid w:val="00951191"/>
    <w:rsid w:val="009526CD"/>
    <w:rsid w:val="00952AAF"/>
    <w:rsid w:val="00952C60"/>
    <w:rsid w:val="009530AD"/>
    <w:rsid w:val="009532E4"/>
    <w:rsid w:val="009533BC"/>
    <w:rsid w:val="0095358C"/>
    <w:rsid w:val="009535C3"/>
    <w:rsid w:val="0095467C"/>
    <w:rsid w:val="00954B79"/>
    <w:rsid w:val="009551FC"/>
    <w:rsid w:val="009558F2"/>
    <w:rsid w:val="00955B4B"/>
    <w:rsid w:val="00956525"/>
    <w:rsid w:val="00956A99"/>
    <w:rsid w:val="0095771F"/>
    <w:rsid w:val="00957BF1"/>
    <w:rsid w:val="00960190"/>
    <w:rsid w:val="0096090D"/>
    <w:rsid w:val="0096093F"/>
    <w:rsid w:val="00961D71"/>
    <w:rsid w:val="00961EB6"/>
    <w:rsid w:val="009629CF"/>
    <w:rsid w:val="00963A34"/>
    <w:rsid w:val="009649B8"/>
    <w:rsid w:val="00966830"/>
    <w:rsid w:val="00966A2D"/>
    <w:rsid w:val="009670AC"/>
    <w:rsid w:val="009715B0"/>
    <w:rsid w:val="00971621"/>
    <w:rsid w:val="00972201"/>
    <w:rsid w:val="00972360"/>
    <w:rsid w:val="00972CB2"/>
    <w:rsid w:val="00972D7A"/>
    <w:rsid w:val="00973F79"/>
    <w:rsid w:val="0097454D"/>
    <w:rsid w:val="009753B2"/>
    <w:rsid w:val="009754D4"/>
    <w:rsid w:val="009754F6"/>
    <w:rsid w:val="009757AD"/>
    <w:rsid w:val="00975B93"/>
    <w:rsid w:val="00976BB5"/>
    <w:rsid w:val="00976FD2"/>
    <w:rsid w:val="0097724D"/>
    <w:rsid w:val="0097752E"/>
    <w:rsid w:val="00977E6C"/>
    <w:rsid w:val="00980804"/>
    <w:rsid w:val="00980FC0"/>
    <w:rsid w:val="00982252"/>
    <w:rsid w:val="0098248F"/>
    <w:rsid w:val="00982E97"/>
    <w:rsid w:val="0098335E"/>
    <w:rsid w:val="00983D2D"/>
    <w:rsid w:val="0098425F"/>
    <w:rsid w:val="009842A5"/>
    <w:rsid w:val="00984503"/>
    <w:rsid w:val="00984534"/>
    <w:rsid w:val="009847F9"/>
    <w:rsid w:val="00986612"/>
    <w:rsid w:val="00986C37"/>
    <w:rsid w:val="00987971"/>
    <w:rsid w:val="00987C1F"/>
    <w:rsid w:val="0099043D"/>
    <w:rsid w:val="00990A19"/>
    <w:rsid w:val="00990C52"/>
    <w:rsid w:val="00990D03"/>
    <w:rsid w:val="00991B4A"/>
    <w:rsid w:val="00991EE3"/>
    <w:rsid w:val="00993D36"/>
    <w:rsid w:val="00996879"/>
    <w:rsid w:val="009971E6"/>
    <w:rsid w:val="00997CD0"/>
    <w:rsid w:val="009A1FA8"/>
    <w:rsid w:val="009A261A"/>
    <w:rsid w:val="009A2FFB"/>
    <w:rsid w:val="009A3570"/>
    <w:rsid w:val="009A3C08"/>
    <w:rsid w:val="009A3C26"/>
    <w:rsid w:val="009A3F8B"/>
    <w:rsid w:val="009A422B"/>
    <w:rsid w:val="009A4502"/>
    <w:rsid w:val="009A4C81"/>
    <w:rsid w:val="009A4DBF"/>
    <w:rsid w:val="009A54E1"/>
    <w:rsid w:val="009A6472"/>
    <w:rsid w:val="009A6AD8"/>
    <w:rsid w:val="009A722B"/>
    <w:rsid w:val="009A75A6"/>
    <w:rsid w:val="009A7B2D"/>
    <w:rsid w:val="009B03B3"/>
    <w:rsid w:val="009B0BA7"/>
    <w:rsid w:val="009B1575"/>
    <w:rsid w:val="009B1580"/>
    <w:rsid w:val="009B2F6C"/>
    <w:rsid w:val="009B394F"/>
    <w:rsid w:val="009B4107"/>
    <w:rsid w:val="009B48AC"/>
    <w:rsid w:val="009B5AD2"/>
    <w:rsid w:val="009B6894"/>
    <w:rsid w:val="009B73AF"/>
    <w:rsid w:val="009B784B"/>
    <w:rsid w:val="009C0072"/>
    <w:rsid w:val="009C0A72"/>
    <w:rsid w:val="009C0A76"/>
    <w:rsid w:val="009C0B33"/>
    <w:rsid w:val="009C1D8F"/>
    <w:rsid w:val="009C220B"/>
    <w:rsid w:val="009C2858"/>
    <w:rsid w:val="009C2980"/>
    <w:rsid w:val="009C2E67"/>
    <w:rsid w:val="009C3580"/>
    <w:rsid w:val="009C52AF"/>
    <w:rsid w:val="009C554D"/>
    <w:rsid w:val="009C5687"/>
    <w:rsid w:val="009D047A"/>
    <w:rsid w:val="009D04CF"/>
    <w:rsid w:val="009D0AC2"/>
    <w:rsid w:val="009D1700"/>
    <w:rsid w:val="009D1FF9"/>
    <w:rsid w:val="009D22CE"/>
    <w:rsid w:val="009D43B0"/>
    <w:rsid w:val="009D45A4"/>
    <w:rsid w:val="009D4BA2"/>
    <w:rsid w:val="009D653B"/>
    <w:rsid w:val="009D7A8E"/>
    <w:rsid w:val="009D7C51"/>
    <w:rsid w:val="009E016B"/>
    <w:rsid w:val="009E13C6"/>
    <w:rsid w:val="009E1823"/>
    <w:rsid w:val="009E1B5E"/>
    <w:rsid w:val="009E3E68"/>
    <w:rsid w:val="009E3F8A"/>
    <w:rsid w:val="009E478C"/>
    <w:rsid w:val="009E52FA"/>
    <w:rsid w:val="009E54A2"/>
    <w:rsid w:val="009E612F"/>
    <w:rsid w:val="009E690D"/>
    <w:rsid w:val="009E6B69"/>
    <w:rsid w:val="009E6EEF"/>
    <w:rsid w:val="009E737F"/>
    <w:rsid w:val="009F07CB"/>
    <w:rsid w:val="009F17AC"/>
    <w:rsid w:val="009F2589"/>
    <w:rsid w:val="009F26C9"/>
    <w:rsid w:val="009F39DA"/>
    <w:rsid w:val="009F3C26"/>
    <w:rsid w:val="009F4B07"/>
    <w:rsid w:val="009F4C6F"/>
    <w:rsid w:val="009F527A"/>
    <w:rsid w:val="009F5877"/>
    <w:rsid w:val="009F5D2E"/>
    <w:rsid w:val="009F5F89"/>
    <w:rsid w:val="009F6A44"/>
    <w:rsid w:val="009F6CD5"/>
    <w:rsid w:val="009F787E"/>
    <w:rsid w:val="00A0069F"/>
    <w:rsid w:val="00A0088C"/>
    <w:rsid w:val="00A010F2"/>
    <w:rsid w:val="00A0205C"/>
    <w:rsid w:val="00A0251D"/>
    <w:rsid w:val="00A026B7"/>
    <w:rsid w:val="00A031F3"/>
    <w:rsid w:val="00A0572F"/>
    <w:rsid w:val="00A0573C"/>
    <w:rsid w:val="00A0683B"/>
    <w:rsid w:val="00A06C5E"/>
    <w:rsid w:val="00A06CA9"/>
    <w:rsid w:val="00A07B24"/>
    <w:rsid w:val="00A121CC"/>
    <w:rsid w:val="00A174A4"/>
    <w:rsid w:val="00A179FB"/>
    <w:rsid w:val="00A2002C"/>
    <w:rsid w:val="00A20953"/>
    <w:rsid w:val="00A219DC"/>
    <w:rsid w:val="00A21A3C"/>
    <w:rsid w:val="00A21D6B"/>
    <w:rsid w:val="00A21E4D"/>
    <w:rsid w:val="00A227B9"/>
    <w:rsid w:val="00A228D8"/>
    <w:rsid w:val="00A22FF2"/>
    <w:rsid w:val="00A231DC"/>
    <w:rsid w:val="00A237ED"/>
    <w:rsid w:val="00A23C26"/>
    <w:rsid w:val="00A24A34"/>
    <w:rsid w:val="00A25F16"/>
    <w:rsid w:val="00A25F4F"/>
    <w:rsid w:val="00A2673A"/>
    <w:rsid w:val="00A26AA1"/>
    <w:rsid w:val="00A27381"/>
    <w:rsid w:val="00A27C45"/>
    <w:rsid w:val="00A30252"/>
    <w:rsid w:val="00A304DE"/>
    <w:rsid w:val="00A30BE4"/>
    <w:rsid w:val="00A30BF2"/>
    <w:rsid w:val="00A32954"/>
    <w:rsid w:val="00A3495B"/>
    <w:rsid w:val="00A34DFE"/>
    <w:rsid w:val="00A3549E"/>
    <w:rsid w:val="00A362D6"/>
    <w:rsid w:val="00A366ED"/>
    <w:rsid w:val="00A36826"/>
    <w:rsid w:val="00A3749B"/>
    <w:rsid w:val="00A41065"/>
    <w:rsid w:val="00A41D6D"/>
    <w:rsid w:val="00A422DE"/>
    <w:rsid w:val="00A4342D"/>
    <w:rsid w:val="00A43DA2"/>
    <w:rsid w:val="00A442BC"/>
    <w:rsid w:val="00A44F45"/>
    <w:rsid w:val="00A45E25"/>
    <w:rsid w:val="00A46BCA"/>
    <w:rsid w:val="00A46D07"/>
    <w:rsid w:val="00A476E0"/>
    <w:rsid w:val="00A47915"/>
    <w:rsid w:val="00A50071"/>
    <w:rsid w:val="00A50A79"/>
    <w:rsid w:val="00A51811"/>
    <w:rsid w:val="00A51B04"/>
    <w:rsid w:val="00A51EF4"/>
    <w:rsid w:val="00A53667"/>
    <w:rsid w:val="00A54D57"/>
    <w:rsid w:val="00A55441"/>
    <w:rsid w:val="00A55BBB"/>
    <w:rsid w:val="00A56D18"/>
    <w:rsid w:val="00A57987"/>
    <w:rsid w:val="00A60E58"/>
    <w:rsid w:val="00A62149"/>
    <w:rsid w:val="00A622BC"/>
    <w:rsid w:val="00A625A5"/>
    <w:rsid w:val="00A63B4D"/>
    <w:rsid w:val="00A6466A"/>
    <w:rsid w:val="00A64B69"/>
    <w:rsid w:val="00A64F0F"/>
    <w:rsid w:val="00A66912"/>
    <w:rsid w:val="00A67EC6"/>
    <w:rsid w:val="00A70168"/>
    <w:rsid w:val="00A70590"/>
    <w:rsid w:val="00A7077F"/>
    <w:rsid w:val="00A70B60"/>
    <w:rsid w:val="00A7136B"/>
    <w:rsid w:val="00A715F3"/>
    <w:rsid w:val="00A73023"/>
    <w:rsid w:val="00A73C76"/>
    <w:rsid w:val="00A74A24"/>
    <w:rsid w:val="00A74E8B"/>
    <w:rsid w:val="00A75B22"/>
    <w:rsid w:val="00A7646D"/>
    <w:rsid w:val="00A8022B"/>
    <w:rsid w:val="00A81484"/>
    <w:rsid w:val="00A82D93"/>
    <w:rsid w:val="00A849F9"/>
    <w:rsid w:val="00A84A67"/>
    <w:rsid w:val="00A84E9A"/>
    <w:rsid w:val="00A85417"/>
    <w:rsid w:val="00A85D9C"/>
    <w:rsid w:val="00A85E05"/>
    <w:rsid w:val="00A86885"/>
    <w:rsid w:val="00A86F9C"/>
    <w:rsid w:val="00A874A2"/>
    <w:rsid w:val="00A8768E"/>
    <w:rsid w:val="00A90772"/>
    <w:rsid w:val="00A907D8"/>
    <w:rsid w:val="00A909C0"/>
    <w:rsid w:val="00A90FFD"/>
    <w:rsid w:val="00A9311E"/>
    <w:rsid w:val="00A93639"/>
    <w:rsid w:val="00A937D1"/>
    <w:rsid w:val="00A93AD6"/>
    <w:rsid w:val="00A94FE1"/>
    <w:rsid w:val="00A954E0"/>
    <w:rsid w:val="00A956DF"/>
    <w:rsid w:val="00A95C6C"/>
    <w:rsid w:val="00A96185"/>
    <w:rsid w:val="00A962EA"/>
    <w:rsid w:val="00A9661D"/>
    <w:rsid w:val="00A97C03"/>
    <w:rsid w:val="00AA0795"/>
    <w:rsid w:val="00AA0CB5"/>
    <w:rsid w:val="00AA1EF6"/>
    <w:rsid w:val="00AA286A"/>
    <w:rsid w:val="00AA28C8"/>
    <w:rsid w:val="00AA363E"/>
    <w:rsid w:val="00AA4800"/>
    <w:rsid w:val="00AA5173"/>
    <w:rsid w:val="00AA5981"/>
    <w:rsid w:val="00AA6676"/>
    <w:rsid w:val="00AA6D5F"/>
    <w:rsid w:val="00AA712A"/>
    <w:rsid w:val="00AB0A2E"/>
    <w:rsid w:val="00AB0F99"/>
    <w:rsid w:val="00AB29AF"/>
    <w:rsid w:val="00AB2FAE"/>
    <w:rsid w:val="00AB3636"/>
    <w:rsid w:val="00AB5098"/>
    <w:rsid w:val="00AB52BB"/>
    <w:rsid w:val="00AB5372"/>
    <w:rsid w:val="00AB545C"/>
    <w:rsid w:val="00AB7458"/>
    <w:rsid w:val="00AC1213"/>
    <w:rsid w:val="00AC14A5"/>
    <w:rsid w:val="00AC2631"/>
    <w:rsid w:val="00AC279E"/>
    <w:rsid w:val="00AC2834"/>
    <w:rsid w:val="00AC2E8B"/>
    <w:rsid w:val="00AC2F3D"/>
    <w:rsid w:val="00AC3A06"/>
    <w:rsid w:val="00AC3F62"/>
    <w:rsid w:val="00AC4416"/>
    <w:rsid w:val="00AC50AE"/>
    <w:rsid w:val="00AC62F4"/>
    <w:rsid w:val="00AC6593"/>
    <w:rsid w:val="00AC6F9C"/>
    <w:rsid w:val="00AD0430"/>
    <w:rsid w:val="00AD0A16"/>
    <w:rsid w:val="00AD0DA4"/>
    <w:rsid w:val="00AD18C1"/>
    <w:rsid w:val="00AD2B15"/>
    <w:rsid w:val="00AD3171"/>
    <w:rsid w:val="00AD38B1"/>
    <w:rsid w:val="00AD3FA6"/>
    <w:rsid w:val="00AD4A44"/>
    <w:rsid w:val="00AD4A70"/>
    <w:rsid w:val="00AD5084"/>
    <w:rsid w:val="00AD59CE"/>
    <w:rsid w:val="00AD5D65"/>
    <w:rsid w:val="00AD6DBB"/>
    <w:rsid w:val="00AD75BE"/>
    <w:rsid w:val="00AD781A"/>
    <w:rsid w:val="00AE047F"/>
    <w:rsid w:val="00AE0FEB"/>
    <w:rsid w:val="00AE20DC"/>
    <w:rsid w:val="00AE2170"/>
    <w:rsid w:val="00AE22F9"/>
    <w:rsid w:val="00AE24D3"/>
    <w:rsid w:val="00AE2613"/>
    <w:rsid w:val="00AE2861"/>
    <w:rsid w:val="00AE2D56"/>
    <w:rsid w:val="00AE2E13"/>
    <w:rsid w:val="00AE2E42"/>
    <w:rsid w:val="00AE5AD1"/>
    <w:rsid w:val="00AE61E4"/>
    <w:rsid w:val="00AE7CBD"/>
    <w:rsid w:val="00AE7FB2"/>
    <w:rsid w:val="00AF00B1"/>
    <w:rsid w:val="00AF0C22"/>
    <w:rsid w:val="00AF2030"/>
    <w:rsid w:val="00AF2CF2"/>
    <w:rsid w:val="00AF3A39"/>
    <w:rsid w:val="00AF3B87"/>
    <w:rsid w:val="00AF3C60"/>
    <w:rsid w:val="00AF4DC8"/>
    <w:rsid w:val="00AF4F1D"/>
    <w:rsid w:val="00AF5FB4"/>
    <w:rsid w:val="00AF6230"/>
    <w:rsid w:val="00AF6B4F"/>
    <w:rsid w:val="00AF6EB0"/>
    <w:rsid w:val="00AF6F8B"/>
    <w:rsid w:val="00AF72C7"/>
    <w:rsid w:val="00B002AB"/>
    <w:rsid w:val="00B02B01"/>
    <w:rsid w:val="00B0343C"/>
    <w:rsid w:val="00B0371D"/>
    <w:rsid w:val="00B03D5B"/>
    <w:rsid w:val="00B03F2E"/>
    <w:rsid w:val="00B049CB"/>
    <w:rsid w:val="00B05FF7"/>
    <w:rsid w:val="00B060E5"/>
    <w:rsid w:val="00B0790F"/>
    <w:rsid w:val="00B07BA9"/>
    <w:rsid w:val="00B1010D"/>
    <w:rsid w:val="00B1098F"/>
    <w:rsid w:val="00B11DB7"/>
    <w:rsid w:val="00B12695"/>
    <w:rsid w:val="00B12D12"/>
    <w:rsid w:val="00B12E10"/>
    <w:rsid w:val="00B130EB"/>
    <w:rsid w:val="00B133D4"/>
    <w:rsid w:val="00B13F4B"/>
    <w:rsid w:val="00B14919"/>
    <w:rsid w:val="00B14CDA"/>
    <w:rsid w:val="00B14D07"/>
    <w:rsid w:val="00B14D3A"/>
    <w:rsid w:val="00B14D56"/>
    <w:rsid w:val="00B16427"/>
    <w:rsid w:val="00B1676D"/>
    <w:rsid w:val="00B16902"/>
    <w:rsid w:val="00B169DE"/>
    <w:rsid w:val="00B16EA5"/>
    <w:rsid w:val="00B177BB"/>
    <w:rsid w:val="00B17CCE"/>
    <w:rsid w:val="00B203E0"/>
    <w:rsid w:val="00B217BE"/>
    <w:rsid w:val="00B22E0F"/>
    <w:rsid w:val="00B23359"/>
    <w:rsid w:val="00B243A0"/>
    <w:rsid w:val="00B246C2"/>
    <w:rsid w:val="00B24ED6"/>
    <w:rsid w:val="00B25139"/>
    <w:rsid w:val="00B256CD"/>
    <w:rsid w:val="00B26369"/>
    <w:rsid w:val="00B263AB"/>
    <w:rsid w:val="00B268C2"/>
    <w:rsid w:val="00B274FC"/>
    <w:rsid w:val="00B27AEC"/>
    <w:rsid w:val="00B27B5E"/>
    <w:rsid w:val="00B27FE9"/>
    <w:rsid w:val="00B30196"/>
    <w:rsid w:val="00B301C0"/>
    <w:rsid w:val="00B30DEF"/>
    <w:rsid w:val="00B30EB8"/>
    <w:rsid w:val="00B31A5A"/>
    <w:rsid w:val="00B31C40"/>
    <w:rsid w:val="00B3294E"/>
    <w:rsid w:val="00B33947"/>
    <w:rsid w:val="00B35742"/>
    <w:rsid w:val="00B37248"/>
    <w:rsid w:val="00B376E0"/>
    <w:rsid w:val="00B40612"/>
    <w:rsid w:val="00B408F3"/>
    <w:rsid w:val="00B42CCC"/>
    <w:rsid w:val="00B4489A"/>
    <w:rsid w:val="00B44C4A"/>
    <w:rsid w:val="00B464AB"/>
    <w:rsid w:val="00B46FA1"/>
    <w:rsid w:val="00B47352"/>
    <w:rsid w:val="00B475CB"/>
    <w:rsid w:val="00B50651"/>
    <w:rsid w:val="00B51D94"/>
    <w:rsid w:val="00B51F60"/>
    <w:rsid w:val="00B521AC"/>
    <w:rsid w:val="00B52748"/>
    <w:rsid w:val="00B52C25"/>
    <w:rsid w:val="00B531B8"/>
    <w:rsid w:val="00B53AF7"/>
    <w:rsid w:val="00B53B7A"/>
    <w:rsid w:val="00B54E43"/>
    <w:rsid w:val="00B551B2"/>
    <w:rsid w:val="00B56DE0"/>
    <w:rsid w:val="00B57715"/>
    <w:rsid w:val="00B57C50"/>
    <w:rsid w:val="00B57DB0"/>
    <w:rsid w:val="00B57E79"/>
    <w:rsid w:val="00B6010D"/>
    <w:rsid w:val="00B6029A"/>
    <w:rsid w:val="00B607AD"/>
    <w:rsid w:val="00B61D95"/>
    <w:rsid w:val="00B620FD"/>
    <w:rsid w:val="00B63303"/>
    <w:rsid w:val="00B63635"/>
    <w:rsid w:val="00B63A99"/>
    <w:rsid w:val="00B63D83"/>
    <w:rsid w:val="00B63F11"/>
    <w:rsid w:val="00B6615F"/>
    <w:rsid w:val="00B6675D"/>
    <w:rsid w:val="00B667B7"/>
    <w:rsid w:val="00B671E2"/>
    <w:rsid w:val="00B70736"/>
    <w:rsid w:val="00B70F8C"/>
    <w:rsid w:val="00B72345"/>
    <w:rsid w:val="00B73812"/>
    <w:rsid w:val="00B749F3"/>
    <w:rsid w:val="00B74BC1"/>
    <w:rsid w:val="00B74F61"/>
    <w:rsid w:val="00B754D5"/>
    <w:rsid w:val="00B764EC"/>
    <w:rsid w:val="00B76C15"/>
    <w:rsid w:val="00B773B3"/>
    <w:rsid w:val="00B77A0B"/>
    <w:rsid w:val="00B77B99"/>
    <w:rsid w:val="00B77E4E"/>
    <w:rsid w:val="00B819F5"/>
    <w:rsid w:val="00B82438"/>
    <w:rsid w:val="00B829A3"/>
    <w:rsid w:val="00B82A72"/>
    <w:rsid w:val="00B82C0B"/>
    <w:rsid w:val="00B82D63"/>
    <w:rsid w:val="00B838A6"/>
    <w:rsid w:val="00B83E0E"/>
    <w:rsid w:val="00B84775"/>
    <w:rsid w:val="00B84CD0"/>
    <w:rsid w:val="00B852D2"/>
    <w:rsid w:val="00B8612B"/>
    <w:rsid w:val="00B86D98"/>
    <w:rsid w:val="00B876DA"/>
    <w:rsid w:val="00B87761"/>
    <w:rsid w:val="00B90520"/>
    <w:rsid w:val="00B91E66"/>
    <w:rsid w:val="00B91FEF"/>
    <w:rsid w:val="00B928A2"/>
    <w:rsid w:val="00B92A27"/>
    <w:rsid w:val="00B92E03"/>
    <w:rsid w:val="00B9400E"/>
    <w:rsid w:val="00B94A1B"/>
    <w:rsid w:val="00B94FBA"/>
    <w:rsid w:val="00B95259"/>
    <w:rsid w:val="00B9531D"/>
    <w:rsid w:val="00B95A8D"/>
    <w:rsid w:val="00BA019B"/>
    <w:rsid w:val="00BA2FB4"/>
    <w:rsid w:val="00BA362E"/>
    <w:rsid w:val="00BA38D5"/>
    <w:rsid w:val="00BA518F"/>
    <w:rsid w:val="00BA5272"/>
    <w:rsid w:val="00BA79D4"/>
    <w:rsid w:val="00BB021D"/>
    <w:rsid w:val="00BB0D6B"/>
    <w:rsid w:val="00BB0DF4"/>
    <w:rsid w:val="00BB127C"/>
    <w:rsid w:val="00BB12A4"/>
    <w:rsid w:val="00BB1B8B"/>
    <w:rsid w:val="00BB2F8C"/>
    <w:rsid w:val="00BB364E"/>
    <w:rsid w:val="00BB3C16"/>
    <w:rsid w:val="00BB515F"/>
    <w:rsid w:val="00BB5246"/>
    <w:rsid w:val="00BB5BF2"/>
    <w:rsid w:val="00BB73B1"/>
    <w:rsid w:val="00BB76B2"/>
    <w:rsid w:val="00BB7915"/>
    <w:rsid w:val="00BC003B"/>
    <w:rsid w:val="00BC098D"/>
    <w:rsid w:val="00BC09E5"/>
    <w:rsid w:val="00BC0BDF"/>
    <w:rsid w:val="00BC1BBF"/>
    <w:rsid w:val="00BC2062"/>
    <w:rsid w:val="00BC33BC"/>
    <w:rsid w:val="00BC4A3F"/>
    <w:rsid w:val="00BC500F"/>
    <w:rsid w:val="00BC64C0"/>
    <w:rsid w:val="00BC653A"/>
    <w:rsid w:val="00BC6D8A"/>
    <w:rsid w:val="00BC70C9"/>
    <w:rsid w:val="00BC7579"/>
    <w:rsid w:val="00BC79F0"/>
    <w:rsid w:val="00BD04C2"/>
    <w:rsid w:val="00BD0E54"/>
    <w:rsid w:val="00BD1273"/>
    <w:rsid w:val="00BD1EDD"/>
    <w:rsid w:val="00BD364E"/>
    <w:rsid w:val="00BD36FE"/>
    <w:rsid w:val="00BD3C27"/>
    <w:rsid w:val="00BD42C2"/>
    <w:rsid w:val="00BD4571"/>
    <w:rsid w:val="00BD4E0F"/>
    <w:rsid w:val="00BD526E"/>
    <w:rsid w:val="00BD53E6"/>
    <w:rsid w:val="00BD6180"/>
    <w:rsid w:val="00BD6427"/>
    <w:rsid w:val="00BD6869"/>
    <w:rsid w:val="00BD7328"/>
    <w:rsid w:val="00BD74FE"/>
    <w:rsid w:val="00BE0572"/>
    <w:rsid w:val="00BE0850"/>
    <w:rsid w:val="00BE124B"/>
    <w:rsid w:val="00BE1F87"/>
    <w:rsid w:val="00BE2048"/>
    <w:rsid w:val="00BE2715"/>
    <w:rsid w:val="00BE3DA9"/>
    <w:rsid w:val="00BE506D"/>
    <w:rsid w:val="00BE59ED"/>
    <w:rsid w:val="00BE5C0F"/>
    <w:rsid w:val="00BE5F5F"/>
    <w:rsid w:val="00BE6D19"/>
    <w:rsid w:val="00BE7779"/>
    <w:rsid w:val="00BE7A42"/>
    <w:rsid w:val="00BF1351"/>
    <w:rsid w:val="00BF1971"/>
    <w:rsid w:val="00BF1B04"/>
    <w:rsid w:val="00BF24F2"/>
    <w:rsid w:val="00BF25CD"/>
    <w:rsid w:val="00BF2CA2"/>
    <w:rsid w:val="00BF3363"/>
    <w:rsid w:val="00BF3474"/>
    <w:rsid w:val="00BF3A92"/>
    <w:rsid w:val="00BF40C6"/>
    <w:rsid w:val="00BF4298"/>
    <w:rsid w:val="00BF4EC8"/>
    <w:rsid w:val="00BF5773"/>
    <w:rsid w:val="00BF5C36"/>
    <w:rsid w:val="00BF6CC1"/>
    <w:rsid w:val="00BF6E93"/>
    <w:rsid w:val="00BF798C"/>
    <w:rsid w:val="00C01356"/>
    <w:rsid w:val="00C02683"/>
    <w:rsid w:val="00C02712"/>
    <w:rsid w:val="00C02C34"/>
    <w:rsid w:val="00C03180"/>
    <w:rsid w:val="00C03D6A"/>
    <w:rsid w:val="00C046ED"/>
    <w:rsid w:val="00C04D7C"/>
    <w:rsid w:val="00C06706"/>
    <w:rsid w:val="00C06CC7"/>
    <w:rsid w:val="00C072DC"/>
    <w:rsid w:val="00C110F6"/>
    <w:rsid w:val="00C1212E"/>
    <w:rsid w:val="00C1266E"/>
    <w:rsid w:val="00C12EAE"/>
    <w:rsid w:val="00C13DF1"/>
    <w:rsid w:val="00C14231"/>
    <w:rsid w:val="00C14997"/>
    <w:rsid w:val="00C15351"/>
    <w:rsid w:val="00C167D1"/>
    <w:rsid w:val="00C2049E"/>
    <w:rsid w:val="00C22DF8"/>
    <w:rsid w:val="00C23104"/>
    <w:rsid w:val="00C23E65"/>
    <w:rsid w:val="00C243CC"/>
    <w:rsid w:val="00C252C6"/>
    <w:rsid w:val="00C25C7A"/>
    <w:rsid w:val="00C261AC"/>
    <w:rsid w:val="00C2659C"/>
    <w:rsid w:val="00C27043"/>
    <w:rsid w:val="00C27FD3"/>
    <w:rsid w:val="00C303A8"/>
    <w:rsid w:val="00C303AC"/>
    <w:rsid w:val="00C30455"/>
    <w:rsid w:val="00C30C4B"/>
    <w:rsid w:val="00C31FD3"/>
    <w:rsid w:val="00C3203D"/>
    <w:rsid w:val="00C32197"/>
    <w:rsid w:val="00C3285D"/>
    <w:rsid w:val="00C32928"/>
    <w:rsid w:val="00C32BD6"/>
    <w:rsid w:val="00C3401D"/>
    <w:rsid w:val="00C34178"/>
    <w:rsid w:val="00C34A86"/>
    <w:rsid w:val="00C34D44"/>
    <w:rsid w:val="00C35623"/>
    <w:rsid w:val="00C36200"/>
    <w:rsid w:val="00C3644A"/>
    <w:rsid w:val="00C36ABC"/>
    <w:rsid w:val="00C36DA8"/>
    <w:rsid w:val="00C40AF4"/>
    <w:rsid w:val="00C40BFB"/>
    <w:rsid w:val="00C40D0F"/>
    <w:rsid w:val="00C4123B"/>
    <w:rsid w:val="00C41A83"/>
    <w:rsid w:val="00C41E70"/>
    <w:rsid w:val="00C42386"/>
    <w:rsid w:val="00C44266"/>
    <w:rsid w:val="00C44672"/>
    <w:rsid w:val="00C44756"/>
    <w:rsid w:val="00C44B1E"/>
    <w:rsid w:val="00C44FA5"/>
    <w:rsid w:val="00C45540"/>
    <w:rsid w:val="00C45CFE"/>
    <w:rsid w:val="00C47173"/>
    <w:rsid w:val="00C47E67"/>
    <w:rsid w:val="00C505F3"/>
    <w:rsid w:val="00C509DE"/>
    <w:rsid w:val="00C50DBA"/>
    <w:rsid w:val="00C51440"/>
    <w:rsid w:val="00C51F48"/>
    <w:rsid w:val="00C520D6"/>
    <w:rsid w:val="00C526B2"/>
    <w:rsid w:val="00C53103"/>
    <w:rsid w:val="00C536A0"/>
    <w:rsid w:val="00C544A3"/>
    <w:rsid w:val="00C54EEA"/>
    <w:rsid w:val="00C55DEB"/>
    <w:rsid w:val="00C55E06"/>
    <w:rsid w:val="00C55E8D"/>
    <w:rsid w:val="00C57056"/>
    <w:rsid w:val="00C5739C"/>
    <w:rsid w:val="00C573F6"/>
    <w:rsid w:val="00C603A9"/>
    <w:rsid w:val="00C60ACA"/>
    <w:rsid w:val="00C60C0A"/>
    <w:rsid w:val="00C60C1A"/>
    <w:rsid w:val="00C61227"/>
    <w:rsid w:val="00C61524"/>
    <w:rsid w:val="00C626D4"/>
    <w:rsid w:val="00C62D98"/>
    <w:rsid w:val="00C63000"/>
    <w:rsid w:val="00C63B17"/>
    <w:rsid w:val="00C65F7F"/>
    <w:rsid w:val="00C67970"/>
    <w:rsid w:val="00C70173"/>
    <w:rsid w:val="00C70AED"/>
    <w:rsid w:val="00C70BA7"/>
    <w:rsid w:val="00C71993"/>
    <w:rsid w:val="00C71BA4"/>
    <w:rsid w:val="00C72B34"/>
    <w:rsid w:val="00C72DFA"/>
    <w:rsid w:val="00C735F5"/>
    <w:rsid w:val="00C7363C"/>
    <w:rsid w:val="00C74104"/>
    <w:rsid w:val="00C747FF"/>
    <w:rsid w:val="00C76154"/>
    <w:rsid w:val="00C76996"/>
    <w:rsid w:val="00C775BD"/>
    <w:rsid w:val="00C80255"/>
    <w:rsid w:val="00C80B68"/>
    <w:rsid w:val="00C81DC4"/>
    <w:rsid w:val="00C82F30"/>
    <w:rsid w:val="00C841B3"/>
    <w:rsid w:val="00C84CC6"/>
    <w:rsid w:val="00C85AD1"/>
    <w:rsid w:val="00C85F4F"/>
    <w:rsid w:val="00C86A20"/>
    <w:rsid w:val="00C87382"/>
    <w:rsid w:val="00C8753D"/>
    <w:rsid w:val="00C87586"/>
    <w:rsid w:val="00C90F2C"/>
    <w:rsid w:val="00C9171E"/>
    <w:rsid w:val="00C91E56"/>
    <w:rsid w:val="00C92006"/>
    <w:rsid w:val="00C927B0"/>
    <w:rsid w:val="00C943EB"/>
    <w:rsid w:val="00C946F4"/>
    <w:rsid w:val="00C95269"/>
    <w:rsid w:val="00C959B2"/>
    <w:rsid w:val="00C971B0"/>
    <w:rsid w:val="00C97468"/>
    <w:rsid w:val="00C97DF7"/>
    <w:rsid w:val="00CA012F"/>
    <w:rsid w:val="00CA0534"/>
    <w:rsid w:val="00CA0A02"/>
    <w:rsid w:val="00CA272D"/>
    <w:rsid w:val="00CA2784"/>
    <w:rsid w:val="00CA2E5A"/>
    <w:rsid w:val="00CA358D"/>
    <w:rsid w:val="00CA426B"/>
    <w:rsid w:val="00CA4559"/>
    <w:rsid w:val="00CA47DB"/>
    <w:rsid w:val="00CA5EE9"/>
    <w:rsid w:val="00CA5FBF"/>
    <w:rsid w:val="00CA722D"/>
    <w:rsid w:val="00CA72E4"/>
    <w:rsid w:val="00CA7A68"/>
    <w:rsid w:val="00CA7B2D"/>
    <w:rsid w:val="00CA7DB6"/>
    <w:rsid w:val="00CB048E"/>
    <w:rsid w:val="00CB118F"/>
    <w:rsid w:val="00CB11A0"/>
    <w:rsid w:val="00CB1487"/>
    <w:rsid w:val="00CB21DB"/>
    <w:rsid w:val="00CB30B2"/>
    <w:rsid w:val="00CB3262"/>
    <w:rsid w:val="00CB33C8"/>
    <w:rsid w:val="00CB3C1E"/>
    <w:rsid w:val="00CB3E12"/>
    <w:rsid w:val="00CB49F9"/>
    <w:rsid w:val="00CB60E7"/>
    <w:rsid w:val="00CB619E"/>
    <w:rsid w:val="00CB685D"/>
    <w:rsid w:val="00CC014E"/>
    <w:rsid w:val="00CC0F09"/>
    <w:rsid w:val="00CC1B15"/>
    <w:rsid w:val="00CC29EC"/>
    <w:rsid w:val="00CC36E1"/>
    <w:rsid w:val="00CC39A2"/>
    <w:rsid w:val="00CC4673"/>
    <w:rsid w:val="00CC528B"/>
    <w:rsid w:val="00CC546B"/>
    <w:rsid w:val="00CC5F5B"/>
    <w:rsid w:val="00CC6582"/>
    <w:rsid w:val="00CC65FF"/>
    <w:rsid w:val="00CC6BFA"/>
    <w:rsid w:val="00CD0224"/>
    <w:rsid w:val="00CD07C0"/>
    <w:rsid w:val="00CD3193"/>
    <w:rsid w:val="00CD33D8"/>
    <w:rsid w:val="00CD34FD"/>
    <w:rsid w:val="00CD398D"/>
    <w:rsid w:val="00CD435C"/>
    <w:rsid w:val="00CD4622"/>
    <w:rsid w:val="00CD48DC"/>
    <w:rsid w:val="00CD4C49"/>
    <w:rsid w:val="00CD5612"/>
    <w:rsid w:val="00CD588C"/>
    <w:rsid w:val="00CD62F8"/>
    <w:rsid w:val="00CD65A5"/>
    <w:rsid w:val="00CD6823"/>
    <w:rsid w:val="00CD6FD3"/>
    <w:rsid w:val="00CD6FE3"/>
    <w:rsid w:val="00CE02AA"/>
    <w:rsid w:val="00CE0365"/>
    <w:rsid w:val="00CE058B"/>
    <w:rsid w:val="00CE115A"/>
    <w:rsid w:val="00CE16D6"/>
    <w:rsid w:val="00CE1829"/>
    <w:rsid w:val="00CE1975"/>
    <w:rsid w:val="00CE1CA3"/>
    <w:rsid w:val="00CE23FC"/>
    <w:rsid w:val="00CE2852"/>
    <w:rsid w:val="00CE41B7"/>
    <w:rsid w:val="00CE443F"/>
    <w:rsid w:val="00CE469B"/>
    <w:rsid w:val="00CE499A"/>
    <w:rsid w:val="00CE4A62"/>
    <w:rsid w:val="00CE5E10"/>
    <w:rsid w:val="00CE6248"/>
    <w:rsid w:val="00CE6CA1"/>
    <w:rsid w:val="00CE7C11"/>
    <w:rsid w:val="00CF0C1B"/>
    <w:rsid w:val="00CF14B8"/>
    <w:rsid w:val="00CF192B"/>
    <w:rsid w:val="00CF4181"/>
    <w:rsid w:val="00CF4B61"/>
    <w:rsid w:val="00CF4FE9"/>
    <w:rsid w:val="00CF62EA"/>
    <w:rsid w:val="00CF693A"/>
    <w:rsid w:val="00CF6F31"/>
    <w:rsid w:val="00CF74DD"/>
    <w:rsid w:val="00CF7B3F"/>
    <w:rsid w:val="00D0044E"/>
    <w:rsid w:val="00D004BD"/>
    <w:rsid w:val="00D02B68"/>
    <w:rsid w:val="00D02ECF"/>
    <w:rsid w:val="00D03197"/>
    <w:rsid w:val="00D0454F"/>
    <w:rsid w:val="00D0461A"/>
    <w:rsid w:val="00D05188"/>
    <w:rsid w:val="00D073A4"/>
    <w:rsid w:val="00D078ED"/>
    <w:rsid w:val="00D10EA9"/>
    <w:rsid w:val="00D11C04"/>
    <w:rsid w:val="00D126F3"/>
    <w:rsid w:val="00D12820"/>
    <w:rsid w:val="00D128F8"/>
    <w:rsid w:val="00D12B1F"/>
    <w:rsid w:val="00D14411"/>
    <w:rsid w:val="00D14872"/>
    <w:rsid w:val="00D14A33"/>
    <w:rsid w:val="00D160F3"/>
    <w:rsid w:val="00D161D0"/>
    <w:rsid w:val="00D16B30"/>
    <w:rsid w:val="00D1720E"/>
    <w:rsid w:val="00D17833"/>
    <w:rsid w:val="00D2052C"/>
    <w:rsid w:val="00D21E2E"/>
    <w:rsid w:val="00D220CE"/>
    <w:rsid w:val="00D2230F"/>
    <w:rsid w:val="00D223EB"/>
    <w:rsid w:val="00D2248A"/>
    <w:rsid w:val="00D225A8"/>
    <w:rsid w:val="00D2402B"/>
    <w:rsid w:val="00D24262"/>
    <w:rsid w:val="00D242BB"/>
    <w:rsid w:val="00D25221"/>
    <w:rsid w:val="00D26377"/>
    <w:rsid w:val="00D30B55"/>
    <w:rsid w:val="00D30E73"/>
    <w:rsid w:val="00D30FDC"/>
    <w:rsid w:val="00D31CFD"/>
    <w:rsid w:val="00D31FED"/>
    <w:rsid w:val="00D332F0"/>
    <w:rsid w:val="00D33EBA"/>
    <w:rsid w:val="00D341E2"/>
    <w:rsid w:val="00D34FC4"/>
    <w:rsid w:val="00D3535A"/>
    <w:rsid w:val="00D3544A"/>
    <w:rsid w:val="00D3572E"/>
    <w:rsid w:val="00D35A5C"/>
    <w:rsid w:val="00D36854"/>
    <w:rsid w:val="00D37591"/>
    <w:rsid w:val="00D37EE1"/>
    <w:rsid w:val="00D4138F"/>
    <w:rsid w:val="00D41B30"/>
    <w:rsid w:val="00D43721"/>
    <w:rsid w:val="00D43A89"/>
    <w:rsid w:val="00D43E76"/>
    <w:rsid w:val="00D44EE1"/>
    <w:rsid w:val="00D45EFF"/>
    <w:rsid w:val="00D46694"/>
    <w:rsid w:val="00D470D4"/>
    <w:rsid w:val="00D474A7"/>
    <w:rsid w:val="00D47D14"/>
    <w:rsid w:val="00D51B6B"/>
    <w:rsid w:val="00D51D78"/>
    <w:rsid w:val="00D5213E"/>
    <w:rsid w:val="00D52436"/>
    <w:rsid w:val="00D52456"/>
    <w:rsid w:val="00D5281A"/>
    <w:rsid w:val="00D53148"/>
    <w:rsid w:val="00D53288"/>
    <w:rsid w:val="00D5452F"/>
    <w:rsid w:val="00D548E4"/>
    <w:rsid w:val="00D54C72"/>
    <w:rsid w:val="00D55B83"/>
    <w:rsid w:val="00D56101"/>
    <w:rsid w:val="00D56158"/>
    <w:rsid w:val="00D600D3"/>
    <w:rsid w:val="00D61637"/>
    <w:rsid w:val="00D62712"/>
    <w:rsid w:val="00D66CAC"/>
    <w:rsid w:val="00D677C0"/>
    <w:rsid w:val="00D67B34"/>
    <w:rsid w:val="00D7085C"/>
    <w:rsid w:val="00D70E99"/>
    <w:rsid w:val="00D714C0"/>
    <w:rsid w:val="00D71868"/>
    <w:rsid w:val="00D72115"/>
    <w:rsid w:val="00D727A1"/>
    <w:rsid w:val="00D73A64"/>
    <w:rsid w:val="00D746A7"/>
    <w:rsid w:val="00D74995"/>
    <w:rsid w:val="00D75FC8"/>
    <w:rsid w:val="00D7707F"/>
    <w:rsid w:val="00D775B6"/>
    <w:rsid w:val="00D80325"/>
    <w:rsid w:val="00D8119F"/>
    <w:rsid w:val="00D81EC3"/>
    <w:rsid w:val="00D8258C"/>
    <w:rsid w:val="00D84F9C"/>
    <w:rsid w:val="00D86055"/>
    <w:rsid w:val="00D86B48"/>
    <w:rsid w:val="00D873D7"/>
    <w:rsid w:val="00D877C8"/>
    <w:rsid w:val="00D90688"/>
    <w:rsid w:val="00D93DBB"/>
    <w:rsid w:val="00DA000F"/>
    <w:rsid w:val="00DA2382"/>
    <w:rsid w:val="00DA2671"/>
    <w:rsid w:val="00DA34A6"/>
    <w:rsid w:val="00DA3CF4"/>
    <w:rsid w:val="00DA4259"/>
    <w:rsid w:val="00DA4541"/>
    <w:rsid w:val="00DA46C1"/>
    <w:rsid w:val="00DA6E67"/>
    <w:rsid w:val="00DA6F7D"/>
    <w:rsid w:val="00DA76E9"/>
    <w:rsid w:val="00DB033E"/>
    <w:rsid w:val="00DB15EA"/>
    <w:rsid w:val="00DB2C3E"/>
    <w:rsid w:val="00DB2F15"/>
    <w:rsid w:val="00DB303E"/>
    <w:rsid w:val="00DB3BEE"/>
    <w:rsid w:val="00DB527E"/>
    <w:rsid w:val="00DB77E4"/>
    <w:rsid w:val="00DB7A0A"/>
    <w:rsid w:val="00DB7B02"/>
    <w:rsid w:val="00DB7D3A"/>
    <w:rsid w:val="00DB7D8B"/>
    <w:rsid w:val="00DB7F78"/>
    <w:rsid w:val="00DC0D47"/>
    <w:rsid w:val="00DC11FD"/>
    <w:rsid w:val="00DC170C"/>
    <w:rsid w:val="00DC26A8"/>
    <w:rsid w:val="00DC2BE2"/>
    <w:rsid w:val="00DC3F36"/>
    <w:rsid w:val="00DC4EF6"/>
    <w:rsid w:val="00DC50FD"/>
    <w:rsid w:val="00DC55D7"/>
    <w:rsid w:val="00DC5B71"/>
    <w:rsid w:val="00DC6172"/>
    <w:rsid w:val="00DC65BC"/>
    <w:rsid w:val="00DC6CD0"/>
    <w:rsid w:val="00DC6EB1"/>
    <w:rsid w:val="00DC7A7A"/>
    <w:rsid w:val="00DD3036"/>
    <w:rsid w:val="00DD3FD1"/>
    <w:rsid w:val="00DD4980"/>
    <w:rsid w:val="00DD499F"/>
    <w:rsid w:val="00DD5034"/>
    <w:rsid w:val="00DD5498"/>
    <w:rsid w:val="00DD556E"/>
    <w:rsid w:val="00DD6777"/>
    <w:rsid w:val="00DD6CAD"/>
    <w:rsid w:val="00DD7F12"/>
    <w:rsid w:val="00DE0046"/>
    <w:rsid w:val="00DE37AC"/>
    <w:rsid w:val="00DE3885"/>
    <w:rsid w:val="00DE4398"/>
    <w:rsid w:val="00DE4C7F"/>
    <w:rsid w:val="00DE4CE6"/>
    <w:rsid w:val="00DE5809"/>
    <w:rsid w:val="00DE5926"/>
    <w:rsid w:val="00DE6B2D"/>
    <w:rsid w:val="00DE7849"/>
    <w:rsid w:val="00DE7873"/>
    <w:rsid w:val="00DE7F33"/>
    <w:rsid w:val="00DF0A91"/>
    <w:rsid w:val="00DF0EE0"/>
    <w:rsid w:val="00DF1A13"/>
    <w:rsid w:val="00DF1DB7"/>
    <w:rsid w:val="00DF29B3"/>
    <w:rsid w:val="00DF2E86"/>
    <w:rsid w:val="00DF307E"/>
    <w:rsid w:val="00DF35AE"/>
    <w:rsid w:val="00DF4002"/>
    <w:rsid w:val="00DF471B"/>
    <w:rsid w:val="00DF4A2B"/>
    <w:rsid w:val="00DF5476"/>
    <w:rsid w:val="00DF7245"/>
    <w:rsid w:val="00DF7287"/>
    <w:rsid w:val="00DF7B47"/>
    <w:rsid w:val="00DF7F97"/>
    <w:rsid w:val="00E00D03"/>
    <w:rsid w:val="00E018A3"/>
    <w:rsid w:val="00E0205C"/>
    <w:rsid w:val="00E0279A"/>
    <w:rsid w:val="00E029E2"/>
    <w:rsid w:val="00E0327C"/>
    <w:rsid w:val="00E034CE"/>
    <w:rsid w:val="00E03594"/>
    <w:rsid w:val="00E0473F"/>
    <w:rsid w:val="00E04B21"/>
    <w:rsid w:val="00E0587C"/>
    <w:rsid w:val="00E05EA2"/>
    <w:rsid w:val="00E05F1F"/>
    <w:rsid w:val="00E06240"/>
    <w:rsid w:val="00E06478"/>
    <w:rsid w:val="00E073E0"/>
    <w:rsid w:val="00E117C8"/>
    <w:rsid w:val="00E13E22"/>
    <w:rsid w:val="00E1422E"/>
    <w:rsid w:val="00E143CF"/>
    <w:rsid w:val="00E146C3"/>
    <w:rsid w:val="00E1522D"/>
    <w:rsid w:val="00E15A2E"/>
    <w:rsid w:val="00E15CF3"/>
    <w:rsid w:val="00E15FD8"/>
    <w:rsid w:val="00E15FEB"/>
    <w:rsid w:val="00E168FC"/>
    <w:rsid w:val="00E17030"/>
    <w:rsid w:val="00E17694"/>
    <w:rsid w:val="00E179F6"/>
    <w:rsid w:val="00E20656"/>
    <w:rsid w:val="00E20710"/>
    <w:rsid w:val="00E20B69"/>
    <w:rsid w:val="00E20EF7"/>
    <w:rsid w:val="00E2377C"/>
    <w:rsid w:val="00E24654"/>
    <w:rsid w:val="00E247C3"/>
    <w:rsid w:val="00E24AF7"/>
    <w:rsid w:val="00E25360"/>
    <w:rsid w:val="00E257A0"/>
    <w:rsid w:val="00E25989"/>
    <w:rsid w:val="00E27899"/>
    <w:rsid w:val="00E27B08"/>
    <w:rsid w:val="00E27F44"/>
    <w:rsid w:val="00E30479"/>
    <w:rsid w:val="00E30AF3"/>
    <w:rsid w:val="00E30E5D"/>
    <w:rsid w:val="00E3119E"/>
    <w:rsid w:val="00E315FF"/>
    <w:rsid w:val="00E32039"/>
    <w:rsid w:val="00E3208B"/>
    <w:rsid w:val="00E3230B"/>
    <w:rsid w:val="00E329D9"/>
    <w:rsid w:val="00E32A2C"/>
    <w:rsid w:val="00E33FEA"/>
    <w:rsid w:val="00E34460"/>
    <w:rsid w:val="00E35307"/>
    <w:rsid w:val="00E36091"/>
    <w:rsid w:val="00E373C6"/>
    <w:rsid w:val="00E379BF"/>
    <w:rsid w:val="00E37AE8"/>
    <w:rsid w:val="00E37C91"/>
    <w:rsid w:val="00E40FBF"/>
    <w:rsid w:val="00E4106A"/>
    <w:rsid w:val="00E41243"/>
    <w:rsid w:val="00E41C0A"/>
    <w:rsid w:val="00E4258D"/>
    <w:rsid w:val="00E426A0"/>
    <w:rsid w:val="00E4351B"/>
    <w:rsid w:val="00E44F07"/>
    <w:rsid w:val="00E466D2"/>
    <w:rsid w:val="00E468AE"/>
    <w:rsid w:val="00E473EE"/>
    <w:rsid w:val="00E47982"/>
    <w:rsid w:val="00E50601"/>
    <w:rsid w:val="00E50F1C"/>
    <w:rsid w:val="00E51859"/>
    <w:rsid w:val="00E52589"/>
    <w:rsid w:val="00E537C1"/>
    <w:rsid w:val="00E53B10"/>
    <w:rsid w:val="00E554E4"/>
    <w:rsid w:val="00E56DBC"/>
    <w:rsid w:val="00E57D7F"/>
    <w:rsid w:val="00E60078"/>
    <w:rsid w:val="00E60120"/>
    <w:rsid w:val="00E60502"/>
    <w:rsid w:val="00E6185F"/>
    <w:rsid w:val="00E638AB"/>
    <w:rsid w:val="00E63E9A"/>
    <w:rsid w:val="00E652D8"/>
    <w:rsid w:val="00E6535F"/>
    <w:rsid w:val="00E66871"/>
    <w:rsid w:val="00E70FD8"/>
    <w:rsid w:val="00E71195"/>
    <w:rsid w:val="00E7163B"/>
    <w:rsid w:val="00E716C3"/>
    <w:rsid w:val="00E71B3C"/>
    <w:rsid w:val="00E72057"/>
    <w:rsid w:val="00E72895"/>
    <w:rsid w:val="00E73245"/>
    <w:rsid w:val="00E76022"/>
    <w:rsid w:val="00E76D1C"/>
    <w:rsid w:val="00E77927"/>
    <w:rsid w:val="00E77B6A"/>
    <w:rsid w:val="00E81C73"/>
    <w:rsid w:val="00E83986"/>
    <w:rsid w:val="00E83EC7"/>
    <w:rsid w:val="00E84DF2"/>
    <w:rsid w:val="00E84DFC"/>
    <w:rsid w:val="00E84E28"/>
    <w:rsid w:val="00E857F2"/>
    <w:rsid w:val="00E869D7"/>
    <w:rsid w:val="00E90F09"/>
    <w:rsid w:val="00E91548"/>
    <w:rsid w:val="00E918F6"/>
    <w:rsid w:val="00E91D24"/>
    <w:rsid w:val="00E9241E"/>
    <w:rsid w:val="00E92712"/>
    <w:rsid w:val="00E92B18"/>
    <w:rsid w:val="00E932CA"/>
    <w:rsid w:val="00E93D05"/>
    <w:rsid w:val="00E93EDE"/>
    <w:rsid w:val="00E94CD6"/>
    <w:rsid w:val="00E95DFA"/>
    <w:rsid w:val="00E96425"/>
    <w:rsid w:val="00E96D8F"/>
    <w:rsid w:val="00EA0DA8"/>
    <w:rsid w:val="00EA17F6"/>
    <w:rsid w:val="00EA2034"/>
    <w:rsid w:val="00EA257C"/>
    <w:rsid w:val="00EA31E3"/>
    <w:rsid w:val="00EA336D"/>
    <w:rsid w:val="00EA4D85"/>
    <w:rsid w:val="00EA6A36"/>
    <w:rsid w:val="00EA778A"/>
    <w:rsid w:val="00EB007A"/>
    <w:rsid w:val="00EB0237"/>
    <w:rsid w:val="00EB06BC"/>
    <w:rsid w:val="00EB0B70"/>
    <w:rsid w:val="00EB12A8"/>
    <w:rsid w:val="00EB12E7"/>
    <w:rsid w:val="00EB1747"/>
    <w:rsid w:val="00EB24CB"/>
    <w:rsid w:val="00EB3DF0"/>
    <w:rsid w:val="00EB447C"/>
    <w:rsid w:val="00EB4AF6"/>
    <w:rsid w:val="00EB4BF0"/>
    <w:rsid w:val="00EB6304"/>
    <w:rsid w:val="00EB7502"/>
    <w:rsid w:val="00EB754D"/>
    <w:rsid w:val="00EC08D8"/>
    <w:rsid w:val="00EC124C"/>
    <w:rsid w:val="00EC2624"/>
    <w:rsid w:val="00EC2D31"/>
    <w:rsid w:val="00EC3D0F"/>
    <w:rsid w:val="00EC462E"/>
    <w:rsid w:val="00EC693A"/>
    <w:rsid w:val="00EC6B48"/>
    <w:rsid w:val="00EC7085"/>
    <w:rsid w:val="00EC721A"/>
    <w:rsid w:val="00EC7F53"/>
    <w:rsid w:val="00ED099B"/>
    <w:rsid w:val="00ED0B7D"/>
    <w:rsid w:val="00ED3672"/>
    <w:rsid w:val="00ED3992"/>
    <w:rsid w:val="00ED4C2B"/>
    <w:rsid w:val="00ED5323"/>
    <w:rsid w:val="00ED616A"/>
    <w:rsid w:val="00ED655D"/>
    <w:rsid w:val="00ED66B7"/>
    <w:rsid w:val="00ED6C37"/>
    <w:rsid w:val="00EE02A6"/>
    <w:rsid w:val="00EE053F"/>
    <w:rsid w:val="00EE2FAC"/>
    <w:rsid w:val="00EE32BB"/>
    <w:rsid w:val="00EE32E0"/>
    <w:rsid w:val="00EE4496"/>
    <w:rsid w:val="00EE570D"/>
    <w:rsid w:val="00EE5784"/>
    <w:rsid w:val="00EE6BB7"/>
    <w:rsid w:val="00EE7696"/>
    <w:rsid w:val="00EE76A3"/>
    <w:rsid w:val="00EE78C5"/>
    <w:rsid w:val="00EE7F16"/>
    <w:rsid w:val="00EF1AEF"/>
    <w:rsid w:val="00EF2303"/>
    <w:rsid w:val="00EF2798"/>
    <w:rsid w:val="00EF41FC"/>
    <w:rsid w:val="00EF4426"/>
    <w:rsid w:val="00EF4BFF"/>
    <w:rsid w:val="00EF5B74"/>
    <w:rsid w:val="00EF6A93"/>
    <w:rsid w:val="00F001D5"/>
    <w:rsid w:val="00F003C9"/>
    <w:rsid w:val="00F00E6C"/>
    <w:rsid w:val="00F01375"/>
    <w:rsid w:val="00F0189F"/>
    <w:rsid w:val="00F021AD"/>
    <w:rsid w:val="00F024AF"/>
    <w:rsid w:val="00F02864"/>
    <w:rsid w:val="00F028E7"/>
    <w:rsid w:val="00F02D2A"/>
    <w:rsid w:val="00F0388C"/>
    <w:rsid w:val="00F0604A"/>
    <w:rsid w:val="00F07139"/>
    <w:rsid w:val="00F07E5F"/>
    <w:rsid w:val="00F07F14"/>
    <w:rsid w:val="00F10540"/>
    <w:rsid w:val="00F10CB0"/>
    <w:rsid w:val="00F12647"/>
    <w:rsid w:val="00F13667"/>
    <w:rsid w:val="00F13E28"/>
    <w:rsid w:val="00F1405F"/>
    <w:rsid w:val="00F14429"/>
    <w:rsid w:val="00F154D9"/>
    <w:rsid w:val="00F16D10"/>
    <w:rsid w:val="00F17630"/>
    <w:rsid w:val="00F208AA"/>
    <w:rsid w:val="00F21910"/>
    <w:rsid w:val="00F21D1D"/>
    <w:rsid w:val="00F220B4"/>
    <w:rsid w:val="00F22E55"/>
    <w:rsid w:val="00F2374C"/>
    <w:rsid w:val="00F23DF6"/>
    <w:rsid w:val="00F247E3"/>
    <w:rsid w:val="00F25DAA"/>
    <w:rsid w:val="00F26A07"/>
    <w:rsid w:val="00F27615"/>
    <w:rsid w:val="00F27C3D"/>
    <w:rsid w:val="00F27F02"/>
    <w:rsid w:val="00F302D5"/>
    <w:rsid w:val="00F30A11"/>
    <w:rsid w:val="00F30CE2"/>
    <w:rsid w:val="00F31490"/>
    <w:rsid w:val="00F319CE"/>
    <w:rsid w:val="00F31CAD"/>
    <w:rsid w:val="00F3293F"/>
    <w:rsid w:val="00F32CCC"/>
    <w:rsid w:val="00F332BC"/>
    <w:rsid w:val="00F338E9"/>
    <w:rsid w:val="00F35FAA"/>
    <w:rsid w:val="00F364BD"/>
    <w:rsid w:val="00F37600"/>
    <w:rsid w:val="00F37775"/>
    <w:rsid w:val="00F37E55"/>
    <w:rsid w:val="00F411A7"/>
    <w:rsid w:val="00F419DD"/>
    <w:rsid w:val="00F4273D"/>
    <w:rsid w:val="00F43EC7"/>
    <w:rsid w:val="00F443AE"/>
    <w:rsid w:val="00F44664"/>
    <w:rsid w:val="00F44E50"/>
    <w:rsid w:val="00F44EA3"/>
    <w:rsid w:val="00F46CA9"/>
    <w:rsid w:val="00F47FA6"/>
    <w:rsid w:val="00F5049F"/>
    <w:rsid w:val="00F51699"/>
    <w:rsid w:val="00F5188B"/>
    <w:rsid w:val="00F52F1C"/>
    <w:rsid w:val="00F539F0"/>
    <w:rsid w:val="00F53A2A"/>
    <w:rsid w:val="00F53AA4"/>
    <w:rsid w:val="00F54773"/>
    <w:rsid w:val="00F54D66"/>
    <w:rsid w:val="00F57BF0"/>
    <w:rsid w:val="00F57F81"/>
    <w:rsid w:val="00F63D9A"/>
    <w:rsid w:val="00F64AE6"/>
    <w:rsid w:val="00F66143"/>
    <w:rsid w:val="00F66221"/>
    <w:rsid w:val="00F66598"/>
    <w:rsid w:val="00F667F7"/>
    <w:rsid w:val="00F6683D"/>
    <w:rsid w:val="00F66873"/>
    <w:rsid w:val="00F67A8C"/>
    <w:rsid w:val="00F67D20"/>
    <w:rsid w:val="00F71F66"/>
    <w:rsid w:val="00F74850"/>
    <w:rsid w:val="00F75C53"/>
    <w:rsid w:val="00F77120"/>
    <w:rsid w:val="00F776ED"/>
    <w:rsid w:val="00F80E6F"/>
    <w:rsid w:val="00F81E6D"/>
    <w:rsid w:val="00F82390"/>
    <w:rsid w:val="00F825A8"/>
    <w:rsid w:val="00F82C80"/>
    <w:rsid w:val="00F834C0"/>
    <w:rsid w:val="00F83948"/>
    <w:rsid w:val="00F8395C"/>
    <w:rsid w:val="00F83A20"/>
    <w:rsid w:val="00F8505A"/>
    <w:rsid w:val="00F853C3"/>
    <w:rsid w:val="00F853FC"/>
    <w:rsid w:val="00F85AA0"/>
    <w:rsid w:val="00F86333"/>
    <w:rsid w:val="00F86A89"/>
    <w:rsid w:val="00F86C91"/>
    <w:rsid w:val="00F86EA9"/>
    <w:rsid w:val="00F907A5"/>
    <w:rsid w:val="00F908EC"/>
    <w:rsid w:val="00F92176"/>
    <w:rsid w:val="00F9270B"/>
    <w:rsid w:val="00F9365E"/>
    <w:rsid w:val="00F94733"/>
    <w:rsid w:val="00F960C8"/>
    <w:rsid w:val="00F96277"/>
    <w:rsid w:val="00F9659D"/>
    <w:rsid w:val="00F968DA"/>
    <w:rsid w:val="00F975A2"/>
    <w:rsid w:val="00F97744"/>
    <w:rsid w:val="00F97CEA"/>
    <w:rsid w:val="00FA1CB1"/>
    <w:rsid w:val="00FA1CDD"/>
    <w:rsid w:val="00FA21F9"/>
    <w:rsid w:val="00FA2883"/>
    <w:rsid w:val="00FA2B37"/>
    <w:rsid w:val="00FA2FE7"/>
    <w:rsid w:val="00FA324F"/>
    <w:rsid w:val="00FA37FE"/>
    <w:rsid w:val="00FA3D7B"/>
    <w:rsid w:val="00FA3F06"/>
    <w:rsid w:val="00FA3FAF"/>
    <w:rsid w:val="00FA4119"/>
    <w:rsid w:val="00FA4B55"/>
    <w:rsid w:val="00FA4D14"/>
    <w:rsid w:val="00FA6F76"/>
    <w:rsid w:val="00FA742D"/>
    <w:rsid w:val="00FA74CE"/>
    <w:rsid w:val="00FA750B"/>
    <w:rsid w:val="00FA7F8A"/>
    <w:rsid w:val="00FB18E9"/>
    <w:rsid w:val="00FB1D55"/>
    <w:rsid w:val="00FB1E3D"/>
    <w:rsid w:val="00FB224D"/>
    <w:rsid w:val="00FB2461"/>
    <w:rsid w:val="00FB3905"/>
    <w:rsid w:val="00FB3A80"/>
    <w:rsid w:val="00FB401A"/>
    <w:rsid w:val="00FB45F2"/>
    <w:rsid w:val="00FB4699"/>
    <w:rsid w:val="00FB50B1"/>
    <w:rsid w:val="00FB5548"/>
    <w:rsid w:val="00FB6194"/>
    <w:rsid w:val="00FB67FF"/>
    <w:rsid w:val="00FB710C"/>
    <w:rsid w:val="00FC149F"/>
    <w:rsid w:val="00FC14C9"/>
    <w:rsid w:val="00FC2B61"/>
    <w:rsid w:val="00FC2EE1"/>
    <w:rsid w:val="00FC3111"/>
    <w:rsid w:val="00FC3578"/>
    <w:rsid w:val="00FC50F0"/>
    <w:rsid w:val="00FC52BE"/>
    <w:rsid w:val="00FC6473"/>
    <w:rsid w:val="00FC7DC9"/>
    <w:rsid w:val="00FD0114"/>
    <w:rsid w:val="00FD0434"/>
    <w:rsid w:val="00FD0492"/>
    <w:rsid w:val="00FD0726"/>
    <w:rsid w:val="00FD0DA5"/>
    <w:rsid w:val="00FD106F"/>
    <w:rsid w:val="00FD11BE"/>
    <w:rsid w:val="00FD12EF"/>
    <w:rsid w:val="00FD21B5"/>
    <w:rsid w:val="00FD2A35"/>
    <w:rsid w:val="00FD2E0D"/>
    <w:rsid w:val="00FD307E"/>
    <w:rsid w:val="00FD3580"/>
    <w:rsid w:val="00FD4401"/>
    <w:rsid w:val="00FD44E3"/>
    <w:rsid w:val="00FD6A0A"/>
    <w:rsid w:val="00FD6E0E"/>
    <w:rsid w:val="00FD7443"/>
    <w:rsid w:val="00FE0596"/>
    <w:rsid w:val="00FE1B0A"/>
    <w:rsid w:val="00FE23B2"/>
    <w:rsid w:val="00FE4613"/>
    <w:rsid w:val="00FE4745"/>
    <w:rsid w:val="00FE49B1"/>
    <w:rsid w:val="00FE4C5D"/>
    <w:rsid w:val="00FE520E"/>
    <w:rsid w:val="00FE5683"/>
    <w:rsid w:val="00FE62DE"/>
    <w:rsid w:val="00FE662F"/>
    <w:rsid w:val="00FE6AE0"/>
    <w:rsid w:val="00FE7645"/>
    <w:rsid w:val="00FE7EC9"/>
    <w:rsid w:val="00FF1B17"/>
    <w:rsid w:val="00FF2087"/>
    <w:rsid w:val="00FF2228"/>
    <w:rsid w:val="00FF26AB"/>
    <w:rsid w:val="00FF36ED"/>
    <w:rsid w:val="00FF381B"/>
    <w:rsid w:val="00FF56C0"/>
    <w:rsid w:val="00FF613B"/>
    <w:rsid w:val="00FF663F"/>
    <w:rsid w:val="00FF6744"/>
    <w:rsid w:val="00FF6D35"/>
    <w:rsid w:val="1189985A"/>
    <w:rsid w:val="16857378"/>
    <w:rsid w:val="1C0D4045"/>
    <w:rsid w:val="3DDB1AB1"/>
    <w:rsid w:val="426AC2DA"/>
    <w:rsid w:val="4528E747"/>
    <w:rsid w:val="4661A129"/>
    <w:rsid w:val="500CE425"/>
    <w:rsid w:val="6BE5D8DB"/>
    <w:rsid w:val="6DF429D5"/>
    <w:rsid w:val="7192630B"/>
    <w:rsid w:val="737BEBC7"/>
    <w:rsid w:val="77127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0"/>
    <o:shapelayout v:ext="edit">
      <o:idmap v:ext="edit" data="2"/>
    </o:shapelayout>
  </w:shapeDefaults>
  <w:decimalSymbol w:val="."/>
  <w:listSeparator w:val=","/>
  <w14:docId w14:val="6DF429D5"/>
  <w15:docId w15:val="{5B3539A9-F156-4F91-BA15-504EC419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3"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3"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B15"/>
    <w:pPr>
      <w:spacing w:after="160" w:line="259" w:lineRule="auto"/>
    </w:pPr>
    <w:rPr>
      <w:rFonts w:eastAsiaTheme="minorHAnsi"/>
    </w:rPr>
  </w:style>
  <w:style w:type="paragraph" w:styleId="Heading1">
    <w:name w:val="heading 1"/>
    <w:basedOn w:val="Normal"/>
    <w:next w:val="Normal"/>
    <w:link w:val="Heading1Char"/>
    <w:qFormat/>
    <w:rsid w:val="00F003C9"/>
    <w:pPr>
      <w:keepNext/>
      <w:numPr>
        <w:numId w:val="14"/>
      </w:numPr>
      <w:tabs>
        <w:tab w:val="clear" w:pos="864"/>
        <w:tab w:val="left" w:pos="2610"/>
      </w:tabs>
      <w:spacing w:before="1440" w:after="720" w:line="240" w:lineRule="auto"/>
      <w:outlineLvl w:val="0"/>
    </w:pPr>
    <w:rPr>
      <w:rFonts w:ascii="Arial" w:eastAsia="Times New Roman" w:hAnsi="Arial" w:cs="Arial"/>
      <w:b/>
      <w:bCs/>
      <w:color w:val="383838"/>
      <w:sz w:val="48"/>
      <w:szCs w:val="56"/>
      <w:lang w:eastAsia="zh-CN"/>
    </w:rPr>
  </w:style>
  <w:style w:type="paragraph" w:styleId="Heading2">
    <w:name w:val="heading 2"/>
    <w:basedOn w:val="Normal"/>
    <w:next w:val="BodyNormal"/>
    <w:link w:val="Heading2Char"/>
    <w:unhideWhenUsed/>
    <w:qFormat/>
    <w:rsid w:val="001F1D6C"/>
    <w:pPr>
      <w:keepNext/>
      <w:keepLines/>
      <w:pageBreakBefore/>
      <w:spacing w:before="240"/>
      <w:outlineLvl w:val="1"/>
    </w:pPr>
    <w:rPr>
      <w:rFonts w:ascii="Arial" w:hAnsi="Arial" w:cs="Arial"/>
      <w:b/>
      <w:color w:val="383838"/>
      <w:sz w:val="32"/>
    </w:rPr>
  </w:style>
  <w:style w:type="paragraph" w:styleId="Heading3">
    <w:name w:val="heading 3"/>
    <w:basedOn w:val="Heading2"/>
    <w:next w:val="BodyNormal"/>
    <w:link w:val="Heading3Char"/>
    <w:unhideWhenUsed/>
    <w:qFormat/>
    <w:rsid w:val="0008014F"/>
    <w:pPr>
      <w:pageBreakBefore w:val="0"/>
      <w:numPr>
        <w:ilvl w:val="2"/>
      </w:numPr>
      <w:ind w:left="720" w:hanging="720"/>
      <w:outlineLvl w:val="2"/>
    </w:pPr>
    <w:rPr>
      <w:sz w:val="24"/>
    </w:rPr>
  </w:style>
  <w:style w:type="paragraph" w:styleId="Heading4">
    <w:name w:val="heading 4"/>
    <w:basedOn w:val="Normal"/>
    <w:next w:val="BodyNormal"/>
    <w:link w:val="Heading4Char"/>
    <w:uiPriority w:val="9"/>
    <w:unhideWhenUsed/>
    <w:qFormat/>
    <w:rsid w:val="0008014F"/>
    <w:pPr>
      <w:keepNext/>
      <w:keepLines/>
      <w:spacing w:before="180"/>
      <w:outlineLvl w:val="3"/>
    </w:pPr>
    <w:rPr>
      <w:rFonts w:eastAsiaTheme="majorEastAsia" w:cs="Open Sans"/>
      <w:b/>
      <w:bCs/>
      <w:iCs/>
      <w:color w:val="383838"/>
    </w:rPr>
  </w:style>
  <w:style w:type="paragraph" w:styleId="Heading5">
    <w:name w:val="heading 5"/>
    <w:basedOn w:val="Normal"/>
    <w:next w:val="Normal"/>
    <w:link w:val="Heading5Char"/>
    <w:uiPriority w:val="9"/>
    <w:unhideWhenUsed/>
    <w:qFormat/>
    <w:rsid w:val="0008014F"/>
    <w:pPr>
      <w:keepNext/>
      <w:keepLines/>
      <w:spacing w:before="200"/>
      <w:outlineLvl w:val="4"/>
    </w:pPr>
    <w:rPr>
      <w:rFonts w:eastAsiaTheme="majorEastAsia"/>
      <w:b/>
    </w:rPr>
  </w:style>
  <w:style w:type="paragraph" w:styleId="Heading6">
    <w:name w:val="heading 6"/>
    <w:basedOn w:val="Normal"/>
    <w:next w:val="Normal"/>
    <w:link w:val="Heading6Char"/>
    <w:uiPriority w:val="9"/>
    <w:unhideWhenUsed/>
    <w:qFormat/>
    <w:rsid w:val="0008014F"/>
    <w:pPr>
      <w:keepNext/>
      <w:keepLines/>
      <w:spacing w:before="200"/>
      <w:outlineLvl w:val="5"/>
    </w:pPr>
    <w:rPr>
      <w:rFonts w:eastAsiaTheme="majorEastAsia"/>
      <w:i/>
      <w:iCs/>
    </w:rPr>
  </w:style>
  <w:style w:type="paragraph" w:styleId="Heading7">
    <w:name w:val="heading 7"/>
    <w:basedOn w:val="Normal"/>
    <w:next w:val="Normal"/>
    <w:link w:val="Heading7Char"/>
    <w:uiPriority w:val="9"/>
    <w:unhideWhenUsed/>
    <w:qFormat/>
    <w:rsid w:val="0008014F"/>
    <w:pPr>
      <w:keepNext/>
      <w:keepLines/>
      <w:spacing w:before="200"/>
      <w:outlineLvl w:val="6"/>
    </w:pPr>
    <w:rPr>
      <w:rFonts w:eastAsiaTheme="majorEastAsia"/>
      <w:i/>
      <w:iCs/>
    </w:rPr>
  </w:style>
  <w:style w:type="paragraph" w:styleId="Heading8">
    <w:name w:val="heading 8"/>
    <w:basedOn w:val="Normal"/>
    <w:next w:val="Normal"/>
    <w:link w:val="Heading8Char"/>
    <w:uiPriority w:val="9"/>
    <w:unhideWhenUsed/>
    <w:qFormat/>
    <w:rsid w:val="0008014F"/>
    <w:pPr>
      <w:keepNext/>
      <w:keepLines/>
      <w:spacing w:before="200"/>
      <w:outlineLvl w:val="7"/>
    </w:pPr>
    <w:rPr>
      <w:rFonts w:eastAsiaTheme="majorEastAsia"/>
    </w:rPr>
  </w:style>
  <w:style w:type="paragraph" w:styleId="Heading9">
    <w:name w:val="heading 9"/>
    <w:basedOn w:val="Normal"/>
    <w:next w:val="Normal"/>
    <w:link w:val="Heading9Char"/>
    <w:uiPriority w:val="9"/>
    <w:unhideWhenUsed/>
    <w:qFormat/>
    <w:rsid w:val="0008014F"/>
    <w:pPr>
      <w:keepNext/>
      <w:keepLines/>
      <w:spacing w:before="200"/>
      <w:outlineLvl w:val="8"/>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03C9"/>
    <w:rPr>
      <w:rFonts w:ascii="Arial" w:eastAsia="Times New Roman" w:hAnsi="Arial" w:cs="Arial"/>
      <w:b/>
      <w:bCs/>
      <w:color w:val="383838"/>
      <w:sz w:val="48"/>
      <w:szCs w:val="56"/>
      <w:lang w:eastAsia="zh-CN"/>
    </w:rPr>
  </w:style>
  <w:style w:type="character" w:customStyle="1" w:styleId="Heading2Char">
    <w:name w:val="Heading 2 Char"/>
    <w:basedOn w:val="DefaultParagraphFont"/>
    <w:link w:val="Heading2"/>
    <w:rsid w:val="001F1D6C"/>
    <w:rPr>
      <w:rFonts w:ascii="Arial" w:eastAsiaTheme="minorHAnsi" w:hAnsi="Arial" w:cs="Arial"/>
      <w:b/>
      <w:color w:val="383838"/>
      <w:sz w:val="32"/>
    </w:rPr>
  </w:style>
  <w:style w:type="character" w:customStyle="1" w:styleId="Heading3Char">
    <w:name w:val="Heading 3 Char"/>
    <w:basedOn w:val="DefaultParagraphFont"/>
    <w:link w:val="Heading3"/>
    <w:rsid w:val="0008014F"/>
    <w:rPr>
      <w:rFonts w:eastAsiaTheme="minorHAnsi" w:cs="Open Sans"/>
      <w:b/>
      <w:color w:val="383838"/>
      <w:sz w:val="24"/>
    </w:rPr>
  </w:style>
  <w:style w:type="paragraph" w:customStyle="1" w:styleId="FrontmatterHeading">
    <w:name w:val="Frontmatter Heading"/>
    <w:next w:val="BodyNormal"/>
    <w:uiPriority w:val="3"/>
    <w:qFormat/>
    <w:rsid w:val="0008014F"/>
    <w:pPr>
      <w:spacing w:before="240" w:after="120" w:line="240" w:lineRule="auto"/>
    </w:pPr>
    <w:rPr>
      <w:rFonts w:ascii="Open Sans" w:eastAsia="Times New Roman" w:hAnsi="Open Sans" w:cs="Open Sans"/>
      <w:b/>
      <w:bCs/>
      <w:noProof/>
      <w:color w:val="383838"/>
      <w:sz w:val="36"/>
      <w:szCs w:val="36"/>
    </w:rPr>
  </w:style>
  <w:style w:type="paragraph" w:customStyle="1" w:styleId="TableBody">
    <w:name w:val="Table Body"/>
    <w:qFormat/>
    <w:rsid w:val="0008014F"/>
    <w:pPr>
      <w:keepLines/>
      <w:tabs>
        <w:tab w:val="left" w:pos="360"/>
      </w:tabs>
      <w:spacing w:before="60" w:after="40" w:line="240" w:lineRule="auto"/>
    </w:pPr>
    <w:rPr>
      <w:rFonts w:ascii="Arial" w:eastAsia="Cambria" w:hAnsi="Arial" w:cs="Open Sans"/>
      <w:color w:val="383838"/>
      <w:sz w:val="18"/>
    </w:rPr>
  </w:style>
  <w:style w:type="paragraph" w:customStyle="1" w:styleId="TableHeading">
    <w:name w:val="Table Heading"/>
    <w:qFormat/>
    <w:rsid w:val="0008014F"/>
    <w:pPr>
      <w:keepNext/>
      <w:spacing w:before="60" w:after="40" w:line="240" w:lineRule="auto"/>
      <w:jc w:val="center"/>
    </w:pPr>
    <w:rPr>
      <w:rFonts w:ascii="Arial" w:eastAsia="Cambria" w:hAnsi="Arial" w:cs="Open Sans"/>
      <w:b/>
      <w:sz w:val="20"/>
      <w:szCs w:val="20"/>
    </w:rPr>
  </w:style>
  <w:style w:type="paragraph" w:customStyle="1" w:styleId="BulletList">
    <w:name w:val="Bullet List"/>
    <w:qFormat/>
    <w:rsid w:val="0008014F"/>
    <w:pPr>
      <w:numPr>
        <w:numId w:val="13"/>
      </w:numPr>
      <w:spacing w:before="60" w:after="60" w:line="240" w:lineRule="auto"/>
    </w:pPr>
    <w:rPr>
      <w:rFonts w:ascii="Arial" w:eastAsiaTheme="minorHAnsi" w:hAnsi="Arial" w:cs="Open Sans"/>
      <w:color w:val="383838"/>
      <w:sz w:val="20"/>
      <w:szCs w:val="20"/>
      <w:lang w:val="en-AU"/>
    </w:rPr>
  </w:style>
  <w:style w:type="paragraph" w:customStyle="1" w:styleId="Sub-Heading">
    <w:name w:val="Sub-Heading"/>
    <w:next w:val="Normal"/>
    <w:qFormat/>
    <w:rsid w:val="0008014F"/>
    <w:pPr>
      <w:keepNext/>
      <w:spacing w:before="240" w:after="120" w:line="240" w:lineRule="auto"/>
    </w:pPr>
    <w:rPr>
      <w:rFonts w:ascii="Arial" w:eastAsiaTheme="minorHAnsi" w:hAnsi="Arial" w:cs="Open Sans"/>
      <w:b/>
      <w:color w:val="383838"/>
      <w:sz w:val="24"/>
      <w:szCs w:val="24"/>
    </w:rPr>
  </w:style>
  <w:style w:type="paragraph" w:customStyle="1" w:styleId="FrontmatterHeadingTOC">
    <w:name w:val="Frontmatter Heading TOC"/>
    <w:uiPriority w:val="3"/>
    <w:qFormat/>
    <w:rsid w:val="0008014F"/>
    <w:pPr>
      <w:spacing w:before="240" w:after="120"/>
      <w:outlineLvl w:val="0"/>
    </w:pPr>
    <w:rPr>
      <w:rFonts w:ascii="Open Sans" w:eastAsia="Times New Roman" w:hAnsi="Open Sans" w:cs="Open Sans"/>
      <w:b/>
      <w:bCs/>
      <w:color w:val="383838"/>
      <w:sz w:val="36"/>
      <w:szCs w:val="36"/>
    </w:rPr>
  </w:style>
  <w:style w:type="paragraph" w:customStyle="1" w:styleId="TableBodyBold">
    <w:name w:val="Table Body Bold"/>
    <w:uiPriority w:val="2"/>
    <w:qFormat/>
    <w:rsid w:val="0008014F"/>
    <w:pPr>
      <w:tabs>
        <w:tab w:val="center" w:pos="102"/>
      </w:tabs>
      <w:spacing w:before="120" w:after="40" w:line="240" w:lineRule="auto"/>
    </w:pPr>
    <w:rPr>
      <w:rFonts w:ascii="Arial" w:eastAsiaTheme="minorHAnsi" w:hAnsi="Arial" w:cs="Arial"/>
      <w:b/>
      <w:color w:val="383838"/>
      <w:sz w:val="18"/>
      <w:szCs w:val="18"/>
    </w:rPr>
  </w:style>
  <w:style w:type="paragraph" w:styleId="Title">
    <w:name w:val="Title"/>
    <w:basedOn w:val="Normal"/>
    <w:link w:val="TitleChar"/>
    <w:uiPriority w:val="10"/>
    <w:qFormat/>
    <w:rsid w:val="0008014F"/>
    <w:pPr>
      <w:spacing w:before="240" w:after="300"/>
    </w:pPr>
    <w:rPr>
      <w:rFonts w:eastAsiaTheme="majorEastAsia"/>
      <w:color w:val="383838"/>
      <w:spacing w:val="5"/>
      <w:kern w:val="28"/>
      <w:sz w:val="40"/>
      <w:szCs w:val="52"/>
    </w:rPr>
  </w:style>
  <w:style w:type="character" w:customStyle="1" w:styleId="TitleChar">
    <w:name w:val="Title Char"/>
    <w:basedOn w:val="DefaultParagraphFont"/>
    <w:link w:val="Title"/>
    <w:uiPriority w:val="10"/>
    <w:rsid w:val="0008014F"/>
    <w:rPr>
      <w:rFonts w:eastAsiaTheme="majorEastAsia"/>
      <w:color w:val="383838"/>
      <w:spacing w:val="5"/>
      <w:kern w:val="28"/>
      <w:sz w:val="40"/>
      <w:szCs w:val="52"/>
    </w:rPr>
  </w:style>
  <w:style w:type="paragraph" w:customStyle="1" w:styleId="TOCTitle">
    <w:name w:val="TOCTitle"/>
    <w:basedOn w:val="Normal"/>
    <w:uiPriority w:val="3"/>
    <w:rsid w:val="001F1D6C"/>
    <w:pPr>
      <w:keepNext/>
      <w:spacing w:before="1440" w:after="720"/>
    </w:pPr>
    <w:rPr>
      <w:rFonts w:ascii="Arial" w:eastAsia="Times New Roman" w:hAnsi="Arial" w:cs="Arial"/>
      <w:b/>
      <w:color w:val="383838"/>
      <w:sz w:val="72"/>
    </w:rPr>
  </w:style>
  <w:style w:type="character" w:customStyle="1" w:styleId="Heading4Char">
    <w:name w:val="Heading 4 Char"/>
    <w:basedOn w:val="DefaultParagraphFont"/>
    <w:link w:val="Heading4"/>
    <w:uiPriority w:val="9"/>
    <w:rsid w:val="0008014F"/>
    <w:rPr>
      <w:rFonts w:eastAsiaTheme="majorEastAsia" w:cs="Open Sans"/>
      <w:b/>
      <w:bCs/>
      <w:iCs/>
      <w:color w:val="383838"/>
    </w:rPr>
  </w:style>
  <w:style w:type="character" w:customStyle="1" w:styleId="Heading5Char">
    <w:name w:val="Heading 5 Char"/>
    <w:basedOn w:val="DefaultParagraphFont"/>
    <w:link w:val="Heading5"/>
    <w:uiPriority w:val="9"/>
    <w:rsid w:val="0008014F"/>
    <w:rPr>
      <w:rFonts w:eastAsiaTheme="majorEastAsia"/>
      <w:b/>
    </w:rPr>
  </w:style>
  <w:style w:type="character" w:customStyle="1" w:styleId="Heading6Char">
    <w:name w:val="Heading 6 Char"/>
    <w:basedOn w:val="DefaultParagraphFont"/>
    <w:link w:val="Heading6"/>
    <w:uiPriority w:val="9"/>
    <w:rsid w:val="0008014F"/>
    <w:rPr>
      <w:rFonts w:eastAsiaTheme="majorEastAsia"/>
      <w:i/>
      <w:iCs/>
    </w:rPr>
  </w:style>
  <w:style w:type="character" w:customStyle="1" w:styleId="Heading7Char">
    <w:name w:val="Heading 7 Char"/>
    <w:basedOn w:val="DefaultParagraphFont"/>
    <w:link w:val="Heading7"/>
    <w:uiPriority w:val="9"/>
    <w:rsid w:val="0008014F"/>
    <w:rPr>
      <w:rFonts w:eastAsiaTheme="majorEastAsia"/>
      <w:i/>
      <w:iCs/>
    </w:rPr>
  </w:style>
  <w:style w:type="character" w:customStyle="1" w:styleId="Heading8Char">
    <w:name w:val="Heading 8 Char"/>
    <w:basedOn w:val="DefaultParagraphFont"/>
    <w:link w:val="Heading8"/>
    <w:uiPriority w:val="9"/>
    <w:rsid w:val="0008014F"/>
    <w:rPr>
      <w:rFonts w:eastAsiaTheme="majorEastAsia"/>
    </w:rPr>
  </w:style>
  <w:style w:type="character" w:customStyle="1" w:styleId="Heading9Char">
    <w:name w:val="Heading 9 Char"/>
    <w:basedOn w:val="DefaultParagraphFont"/>
    <w:link w:val="Heading9"/>
    <w:uiPriority w:val="9"/>
    <w:rsid w:val="0008014F"/>
    <w:rPr>
      <w:rFonts w:eastAsiaTheme="majorEastAsia"/>
      <w:i/>
      <w:iCs/>
    </w:rPr>
  </w:style>
  <w:style w:type="paragraph" w:styleId="TOC1">
    <w:name w:val="toc 1"/>
    <w:basedOn w:val="Normal"/>
    <w:next w:val="Normal"/>
    <w:autoRedefine/>
    <w:uiPriority w:val="39"/>
    <w:unhideWhenUsed/>
    <w:qFormat/>
    <w:rsid w:val="00937E8E"/>
    <w:pPr>
      <w:keepNext/>
      <w:keepLines/>
      <w:tabs>
        <w:tab w:val="left" w:pos="504"/>
        <w:tab w:val="left" w:pos="1350"/>
        <w:tab w:val="right" w:leader="dot" w:pos="9350"/>
      </w:tabs>
      <w:spacing w:after="100"/>
      <w:ind w:left="360" w:hanging="360"/>
    </w:pPr>
    <w:rPr>
      <w:rFonts w:ascii="Arial" w:hAnsi="Arial" w:cs="Arial"/>
      <w:b/>
      <w:noProof/>
    </w:rPr>
  </w:style>
  <w:style w:type="paragraph" w:styleId="TOC2">
    <w:name w:val="toc 2"/>
    <w:basedOn w:val="Normal"/>
    <w:next w:val="Normal"/>
    <w:autoRedefine/>
    <w:uiPriority w:val="39"/>
    <w:unhideWhenUsed/>
    <w:qFormat/>
    <w:rsid w:val="00240E4C"/>
    <w:pPr>
      <w:keepNext/>
      <w:keepLines/>
      <w:tabs>
        <w:tab w:val="left" w:pos="900"/>
        <w:tab w:val="left" w:pos="990"/>
        <w:tab w:val="right" w:leader="dot" w:pos="9350"/>
      </w:tabs>
      <w:spacing w:after="100"/>
    </w:pPr>
    <w:rPr>
      <w:rFonts w:ascii="Arial" w:hAnsi="Arial" w:cs="Arial"/>
      <w:b/>
      <w:bCs/>
      <w:noProof/>
    </w:rPr>
  </w:style>
  <w:style w:type="character" w:styleId="Hyperlink">
    <w:name w:val="Hyperlink"/>
    <w:basedOn w:val="DefaultParagraphFont"/>
    <w:uiPriority w:val="99"/>
    <w:unhideWhenUsed/>
    <w:rsid w:val="0008014F"/>
    <w:rPr>
      <w:color w:val="0000FF"/>
    </w:rPr>
  </w:style>
  <w:style w:type="character" w:styleId="PlaceholderText">
    <w:name w:val="Placeholder Text"/>
    <w:basedOn w:val="DefaultParagraphFont"/>
    <w:uiPriority w:val="99"/>
    <w:semiHidden/>
    <w:rsid w:val="0008014F"/>
    <w:rPr>
      <w:color w:val="808080"/>
    </w:rPr>
  </w:style>
  <w:style w:type="paragraph" w:styleId="TOC3">
    <w:name w:val="toc 3"/>
    <w:basedOn w:val="Normal"/>
    <w:next w:val="Normal"/>
    <w:autoRedefine/>
    <w:uiPriority w:val="39"/>
    <w:unhideWhenUsed/>
    <w:qFormat/>
    <w:rsid w:val="0008014F"/>
    <w:pPr>
      <w:tabs>
        <w:tab w:val="left" w:pos="1080"/>
        <w:tab w:val="left" w:pos="1260"/>
        <w:tab w:val="right" w:leader="dot" w:pos="9350"/>
      </w:tabs>
      <w:spacing w:after="100"/>
      <w:ind w:left="440"/>
    </w:pPr>
    <w:rPr>
      <w:rFonts w:ascii="Open Sans" w:hAnsi="Open Sans"/>
    </w:rPr>
  </w:style>
  <w:style w:type="character" w:styleId="FollowedHyperlink">
    <w:name w:val="FollowedHyperlink"/>
    <w:basedOn w:val="DefaultParagraphFont"/>
    <w:uiPriority w:val="99"/>
    <w:semiHidden/>
    <w:unhideWhenUsed/>
    <w:rsid w:val="0008014F"/>
    <w:rPr>
      <w:color w:val="800080"/>
      <w:u w:val="single"/>
    </w:rPr>
  </w:style>
  <w:style w:type="paragraph" w:styleId="BlockText">
    <w:name w:val="Block Text"/>
    <w:basedOn w:val="Normal"/>
    <w:uiPriority w:val="99"/>
    <w:semiHidden/>
    <w:unhideWhenUsed/>
    <w:rsid w:val="0008014F"/>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i/>
      <w:iCs/>
      <w:color w:val="4F81BD" w:themeColor="accent1"/>
    </w:rPr>
  </w:style>
  <w:style w:type="paragraph" w:styleId="Date">
    <w:name w:val="Date"/>
    <w:basedOn w:val="Normal"/>
    <w:next w:val="Normal"/>
    <w:link w:val="DateChar"/>
    <w:uiPriority w:val="99"/>
    <w:semiHidden/>
    <w:unhideWhenUsed/>
    <w:rsid w:val="0008014F"/>
  </w:style>
  <w:style w:type="character" w:customStyle="1" w:styleId="DateChar">
    <w:name w:val="Date Char"/>
    <w:basedOn w:val="DefaultParagraphFont"/>
    <w:link w:val="Date"/>
    <w:uiPriority w:val="99"/>
    <w:semiHidden/>
    <w:rsid w:val="0008014F"/>
    <w:rPr>
      <w:rFonts w:eastAsiaTheme="minorHAnsi"/>
    </w:rPr>
  </w:style>
  <w:style w:type="paragraph" w:styleId="DocumentMap">
    <w:name w:val="Document Map"/>
    <w:basedOn w:val="Normal"/>
    <w:link w:val="DocumentMapChar"/>
    <w:uiPriority w:val="99"/>
    <w:semiHidden/>
    <w:unhideWhenUsed/>
    <w:rsid w:val="0008014F"/>
    <w:rPr>
      <w:rFonts w:ascii="Tahoma" w:hAnsi="Tahoma" w:cs="Tahoma"/>
      <w:sz w:val="16"/>
      <w:szCs w:val="16"/>
    </w:rPr>
  </w:style>
  <w:style w:type="character" w:customStyle="1" w:styleId="DocumentMapChar">
    <w:name w:val="Document Map Char"/>
    <w:basedOn w:val="DefaultParagraphFont"/>
    <w:link w:val="DocumentMap"/>
    <w:uiPriority w:val="99"/>
    <w:semiHidden/>
    <w:rsid w:val="0008014F"/>
    <w:rPr>
      <w:rFonts w:ascii="Tahoma" w:eastAsiaTheme="minorHAnsi" w:hAnsi="Tahoma" w:cs="Tahoma"/>
      <w:sz w:val="16"/>
      <w:szCs w:val="16"/>
    </w:rPr>
  </w:style>
  <w:style w:type="paragraph" w:styleId="List">
    <w:name w:val="List"/>
    <w:basedOn w:val="Normal"/>
    <w:uiPriority w:val="99"/>
    <w:semiHidden/>
    <w:unhideWhenUsed/>
    <w:rsid w:val="0008014F"/>
    <w:pPr>
      <w:ind w:left="360" w:hanging="360"/>
      <w:contextualSpacing/>
    </w:pPr>
  </w:style>
  <w:style w:type="paragraph" w:styleId="ListBullet">
    <w:name w:val="List Bullet"/>
    <w:basedOn w:val="Normal"/>
    <w:uiPriority w:val="99"/>
    <w:semiHidden/>
    <w:unhideWhenUsed/>
    <w:rsid w:val="0008014F"/>
    <w:pPr>
      <w:numPr>
        <w:numId w:val="1"/>
      </w:numPr>
      <w:contextualSpacing/>
    </w:pPr>
  </w:style>
  <w:style w:type="paragraph" w:styleId="ListBullet2">
    <w:name w:val="List Bullet 2"/>
    <w:basedOn w:val="Normal"/>
    <w:uiPriority w:val="99"/>
    <w:semiHidden/>
    <w:unhideWhenUsed/>
    <w:rsid w:val="0008014F"/>
    <w:pPr>
      <w:numPr>
        <w:numId w:val="2"/>
      </w:numPr>
      <w:contextualSpacing/>
    </w:pPr>
  </w:style>
  <w:style w:type="paragraph" w:styleId="ListBullet3">
    <w:name w:val="List Bullet 3"/>
    <w:basedOn w:val="Normal"/>
    <w:uiPriority w:val="99"/>
    <w:semiHidden/>
    <w:unhideWhenUsed/>
    <w:rsid w:val="0008014F"/>
    <w:pPr>
      <w:numPr>
        <w:numId w:val="3"/>
      </w:numPr>
      <w:contextualSpacing/>
    </w:pPr>
  </w:style>
  <w:style w:type="paragraph" w:styleId="ListBullet4">
    <w:name w:val="List Bullet 4"/>
    <w:basedOn w:val="Normal"/>
    <w:uiPriority w:val="99"/>
    <w:semiHidden/>
    <w:unhideWhenUsed/>
    <w:rsid w:val="0008014F"/>
    <w:pPr>
      <w:numPr>
        <w:numId w:val="4"/>
      </w:numPr>
      <w:contextualSpacing/>
    </w:pPr>
  </w:style>
  <w:style w:type="paragraph" w:styleId="ListBullet5">
    <w:name w:val="List Bullet 5"/>
    <w:basedOn w:val="Normal"/>
    <w:uiPriority w:val="99"/>
    <w:semiHidden/>
    <w:unhideWhenUsed/>
    <w:rsid w:val="0008014F"/>
    <w:pPr>
      <w:numPr>
        <w:numId w:val="5"/>
      </w:numPr>
      <w:contextualSpacing/>
    </w:pPr>
  </w:style>
  <w:style w:type="paragraph" w:styleId="ListNumber3">
    <w:name w:val="List Number 3"/>
    <w:basedOn w:val="Normal"/>
    <w:uiPriority w:val="99"/>
    <w:semiHidden/>
    <w:unhideWhenUsed/>
    <w:rsid w:val="0008014F"/>
    <w:pPr>
      <w:numPr>
        <w:numId w:val="6"/>
      </w:numPr>
      <w:contextualSpacing/>
    </w:pPr>
  </w:style>
  <w:style w:type="paragraph" w:styleId="ListNumber4">
    <w:name w:val="List Number 4"/>
    <w:basedOn w:val="Normal"/>
    <w:uiPriority w:val="99"/>
    <w:semiHidden/>
    <w:unhideWhenUsed/>
    <w:rsid w:val="0008014F"/>
    <w:pPr>
      <w:numPr>
        <w:numId w:val="7"/>
      </w:numPr>
      <w:contextualSpacing/>
    </w:pPr>
  </w:style>
  <w:style w:type="paragraph" w:styleId="ListNumber5">
    <w:name w:val="List Number 5"/>
    <w:basedOn w:val="Normal"/>
    <w:uiPriority w:val="99"/>
    <w:semiHidden/>
    <w:unhideWhenUsed/>
    <w:rsid w:val="0008014F"/>
    <w:pPr>
      <w:numPr>
        <w:numId w:val="8"/>
      </w:numPr>
      <w:contextualSpacing/>
    </w:pPr>
  </w:style>
  <w:style w:type="paragraph" w:styleId="MacroText">
    <w:name w:val="macro"/>
    <w:link w:val="MacroTextChar"/>
    <w:uiPriority w:val="99"/>
    <w:semiHidden/>
    <w:unhideWhenUsed/>
    <w:rsid w:val="0008014F"/>
    <w:pPr>
      <w:tabs>
        <w:tab w:val="left" w:pos="480"/>
        <w:tab w:val="left" w:pos="960"/>
        <w:tab w:val="left" w:pos="1440"/>
        <w:tab w:val="left" w:pos="1920"/>
        <w:tab w:val="left" w:pos="2400"/>
        <w:tab w:val="left" w:pos="2880"/>
        <w:tab w:val="left" w:pos="3360"/>
        <w:tab w:val="left" w:pos="3840"/>
        <w:tab w:val="left" w:pos="4320"/>
      </w:tabs>
      <w:spacing w:before="120" w:after="0" w:line="240" w:lineRule="auto"/>
    </w:pPr>
    <w:rPr>
      <w:rFonts w:ascii="Consolas" w:eastAsia="Cambria" w:hAnsi="Consolas" w:cs="Times New Roman"/>
      <w:sz w:val="20"/>
      <w:szCs w:val="20"/>
    </w:rPr>
  </w:style>
  <w:style w:type="character" w:customStyle="1" w:styleId="MacroTextChar">
    <w:name w:val="Macro Text Char"/>
    <w:basedOn w:val="DefaultParagraphFont"/>
    <w:link w:val="MacroText"/>
    <w:uiPriority w:val="99"/>
    <w:semiHidden/>
    <w:rsid w:val="0008014F"/>
    <w:rPr>
      <w:rFonts w:ascii="Consolas" w:eastAsia="Cambria" w:hAnsi="Consolas" w:cs="Times New Roman"/>
      <w:sz w:val="20"/>
      <w:szCs w:val="20"/>
    </w:rPr>
  </w:style>
  <w:style w:type="paragraph" w:styleId="NormalIndent">
    <w:name w:val="Normal Indent"/>
    <w:basedOn w:val="Normal"/>
    <w:uiPriority w:val="99"/>
    <w:semiHidden/>
    <w:unhideWhenUsed/>
    <w:rsid w:val="0008014F"/>
    <w:pPr>
      <w:ind w:left="720"/>
    </w:pPr>
  </w:style>
  <w:style w:type="paragraph" w:styleId="TOC4">
    <w:name w:val="toc 4"/>
    <w:basedOn w:val="Normal"/>
    <w:next w:val="Normal"/>
    <w:autoRedefine/>
    <w:uiPriority w:val="39"/>
    <w:unhideWhenUsed/>
    <w:rsid w:val="0008014F"/>
    <w:pPr>
      <w:tabs>
        <w:tab w:val="left" w:pos="1267"/>
        <w:tab w:val="left" w:pos="1483"/>
      </w:tabs>
      <w:spacing w:after="100"/>
      <w:ind w:left="660"/>
    </w:pPr>
  </w:style>
  <w:style w:type="paragraph" w:styleId="TOC5">
    <w:name w:val="toc 5"/>
    <w:basedOn w:val="Normal"/>
    <w:next w:val="Normal"/>
    <w:autoRedefine/>
    <w:uiPriority w:val="39"/>
    <w:unhideWhenUsed/>
    <w:rsid w:val="0008014F"/>
    <w:pPr>
      <w:spacing w:after="100"/>
      <w:ind w:left="880"/>
    </w:pPr>
  </w:style>
  <w:style w:type="paragraph" w:styleId="TOC6">
    <w:name w:val="toc 6"/>
    <w:basedOn w:val="Normal"/>
    <w:next w:val="Normal"/>
    <w:autoRedefine/>
    <w:uiPriority w:val="39"/>
    <w:unhideWhenUsed/>
    <w:rsid w:val="0008014F"/>
    <w:pPr>
      <w:spacing w:after="100"/>
      <w:ind w:left="1100"/>
    </w:pPr>
  </w:style>
  <w:style w:type="paragraph" w:styleId="TOC7">
    <w:name w:val="toc 7"/>
    <w:basedOn w:val="Normal"/>
    <w:next w:val="Normal"/>
    <w:autoRedefine/>
    <w:uiPriority w:val="39"/>
    <w:unhideWhenUsed/>
    <w:rsid w:val="0008014F"/>
    <w:pPr>
      <w:spacing w:after="100"/>
      <w:ind w:left="1320"/>
    </w:pPr>
  </w:style>
  <w:style w:type="paragraph" w:styleId="TOC8">
    <w:name w:val="toc 8"/>
    <w:basedOn w:val="Normal"/>
    <w:next w:val="Normal"/>
    <w:autoRedefine/>
    <w:uiPriority w:val="39"/>
    <w:unhideWhenUsed/>
    <w:rsid w:val="0008014F"/>
    <w:pPr>
      <w:spacing w:after="100"/>
      <w:ind w:left="1540"/>
    </w:pPr>
  </w:style>
  <w:style w:type="paragraph" w:styleId="TOC9">
    <w:name w:val="toc 9"/>
    <w:basedOn w:val="Normal"/>
    <w:next w:val="Normal"/>
    <w:autoRedefine/>
    <w:uiPriority w:val="39"/>
    <w:unhideWhenUsed/>
    <w:rsid w:val="0008014F"/>
    <w:pPr>
      <w:spacing w:after="100"/>
      <w:ind w:left="1760"/>
    </w:pPr>
  </w:style>
  <w:style w:type="numbering" w:customStyle="1" w:styleId="BulletList2">
    <w:name w:val="Bullet List 2"/>
    <w:basedOn w:val="NoList"/>
    <w:uiPriority w:val="99"/>
    <w:rsid w:val="0008014F"/>
    <w:pPr>
      <w:numPr>
        <w:numId w:val="10"/>
      </w:numPr>
    </w:pPr>
  </w:style>
  <w:style w:type="paragraph" w:customStyle="1" w:styleId="NumberedListNormal">
    <w:name w:val="Numbered List Normal"/>
    <w:uiPriority w:val="1"/>
    <w:qFormat/>
    <w:rsid w:val="00525369"/>
    <w:pPr>
      <w:numPr>
        <w:numId w:val="23"/>
      </w:numPr>
      <w:spacing w:before="60" w:after="60" w:line="240" w:lineRule="auto"/>
    </w:pPr>
    <w:rPr>
      <w:rFonts w:ascii="Arial" w:eastAsiaTheme="minorHAnsi" w:hAnsi="Arial" w:cs="Open Sans"/>
      <w:color w:val="383838"/>
      <w:sz w:val="20"/>
      <w:szCs w:val="20"/>
    </w:rPr>
  </w:style>
  <w:style w:type="paragraph" w:customStyle="1" w:styleId="BulletList-SubBullet2">
    <w:name w:val="Bullet List - Sub Bullet 2"/>
    <w:uiPriority w:val="2"/>
    <w:qFormat/>
    <w:rsid w:val="0008014F"/>
    <w:pPr>
      <w:numPr>
        <w:numId w:val="12"/>
      </w:numPr>
      <w:spacing w:before="60" w:after="60" w:line="240" w:lineRule="auto"/>
      <w:ind w:left="1440"/>
    </w:pPr>
    <w:rPr>
      <w:rFonts w:ascii="Arial" w:eastAsiaTheme="minorHAnsi" w:hAnsi="Arial" w:cs="Open Sans"/>
      <w:color w:val="383838"/>
      <w:sz w:val="20"/>
      <w:szCs w:val="20"/>
    </w:rPr>
  </w:style>
  <w:style w:type="character" w:styleId="LineNumber">
    <w:name w:val="line number"/>
    <w:basedOn w:val="DefaultParagraphFont"/>
    <w:uiPriority w:val="99"/>
    <w:semiHidden/>
    <w:unhideWhenUsed/>
    <w:rsid w:val="0008014F"/>
  </w:style>
  <w:style w:type="paragraph" w:customStyle="1" w:styleId="CodeLevel1">
    <w:name w:val="Code Level 1"/>
    <w:qFormat/>
    <w:rsid w:val="00287176"/>
    <w:pPr>
      <w:numPr>
        <w:numId w:val="60"/>
      </w:numPr>
      <w:shd w:val="clear" w:color="auto" w:fill="D9D9D9" w:themeFill="background1" w:themeFillShade="D9"/>
      <w:spacing w:before="120" w:after="120" w:line="240" w:lineRule="auto"/>
      <w:ind w:right="778"/>
    </w:pPr>
    <w:rPr>
      <w:rFonts w:ascii="Courier New" w:hAnsi="Courier New" w:cs="Courier New"/>
      <w:sz w:val="20"/>
      <w:szCs w:val="20"/>
      <w:lang w:eastAsia="zh-CN"/>
    </w:rPr>
  </w:style>
  <w:style w:type="paragraph" w:customStyle="1" w:styleId="TableNumberedList">
    <w:name w:val="Table Numbered List"/>
    <w:rsid w:val="0008014F"/>
    <w:pPr>
      <w:numPr>
        <w:numId w:val="9"/>
      </w:numPr>
      <w:spacing w:before="40" w:after="40" w:line="240" w:lineRule="auto"/>
      <w:ind w:left="360"/>
    </w:pPr>
    <w:rPr>
      <w:rFonts w:ascii="Open Sans" w:eastAsiaTheme="minorHAnsi" w:hAnsi="Open Sans" w:cs="Open Sans"/>
      <w:color w:val="383838"/>
      <w:sz w:val="18"/>
    </w:rPr>
  </w:style>
  <w:style w:type="paragraph" w:customStyle="1" w:styleId="BulletListIndented">
    <w:name w:val="Bullet List Indented"/>
    <w:basedOn w:val="BulletList"/>
    <w:uiPriority w:val="2"/>
    <w:qFormat/>
    <w:rsid w:val="0008014F"/>
    <w:pPr>
      <w:ind w:left="1080"/>
    </w:pPr>
    <w:rPr>
      <w:rFonts w:eastAsia="ヒラギノ角ゴ Pro W3" w:cs="Times New Roman"/>
    </w:rPr>
  </w:style>
  <w:style w:type="paragraph" w:customStyle="1" w:styleId="BodyNormal">
    <w:name w:val="Body Normal"/>
    <w:qFormat/>
    <w:rsid w:val="0008014F"/>
    <w:pPr>
      <w:spacing w:before="120" w:after="120" w:line="240" w:lineRule="auto"/>
    </w:pPr>
    <w:rPr>
      <w:rFonts w:ascii="Arial" w:hAnsi="Arial" w:cs="Open Sans"/>
      <w:color w:val="383838"/>
      <w:sz w:val="20"/>
      <w:szCs w:val="20"/>
      <w:lang w:eastAsia="zh-CN"/>
    </w:rPr>
  </w:style>
  <w:style w:type="paragraph" w:customStyle="1" w:styleId="HeaderFooterFont">
    <w:name w:val="Header_Footer_Font"/>
    <w:uiPriority w:val="3"/>
    <w:qFormat/>
    <w:rsid w:val="0008014F"/>
    <w:pPr>
      <w:spacing w:after="0" w:line="240" w:lineRule="auto"/>
      <w:ind w:right="-130"/>
    </w:pPr>
    <w:rPr>
      <w:rFonts w:ascii="Open Sans" w:hAnsi="Open Sans" w:cs="Open Sans"/>
      <w:color w:val="383838"/>
      <w:sz w:val="19"/>
      <w:szCs w:val="18"/>
      <w:lang w:eastAsia="zh-CN"/>
    </w:rPr>
  </w:style>
  <w:style w:type="paragraph" w:styleId="Footer">
    <w:name w:val="footer"/>
    <w:basedOn w:val="Normal"/>
    <w:link w:val="FooterChar"/>
    <w:uiPriority w:val="99"/>
    <w:unhideWhenUsed/>
    <w:rsid w:val="0008014F"/>
    <w:pPr>
      <w:tabs>
        <w:tab w:val="center" w:pos="4680"/>
        <w:tab w:val="right" w:pos="9360"/>
      </w:tabs>
    </w:pPr>
    <w:rPr>
      <w:sz w:val="18"/>
    </w:rPr>
  </w:style>
  <w:style w:type="character" w:customStyle="1" w:styleId="FooterChar">
    <w:name w:val="Footer Char"/>
    <w:basedOn w:val="DefaultParagraphFont"/>
    <w:link w:val="Footer"/>
    <w:uiPriority w:val="99"/>
    <w:rsid w:val="0008014F"/>
    <w:rPr>
      <w:rFonts w:eastAsiaTheme="minorHAnsi"/>
      <w:sz w:val="18"/>
    </w:rPr>
  </w:style>
  <w:style w:type="paragraph" w:styleId="Header">
    <w:name w:val="header"/>
    <w:basedOn w:val="Normal"/>
    <w:link w:val="HeaderChar"/>
    <w:uiPriority w:val="99"/>
    <w:unhideWhenUsed/>
    <w:rsid w:val="0008014F"/>
    <w:pPr>
      <w:tabs>
        <w:tab w:val="center" w:pos="4680"/>
        <w:tab w:val="right" w:pos="9360"/>
      </w:tabs>
    </w:pPr>
  </w:style>
  <w:style w:type="character" w:customStyle="1" w:styleId="HeaderChar">
    <w:name w:val="Header Char"/>
    <w:basedOn w:val="DefaultParagraphFont"/>
    <w:link w:val="Header"/>
    <w:uiPriority w:val="99"/>
    <w:rsid w:val="0008014F"/>
    <w:rPr>
      <w:rFonts w:eastAsiaTheme="minorHAnsi"/>
    </w:rPr>
  </w:style>
  <w:style w:type="paragraph" w:customStyle="1" w:styleId="LabEnd">
    <w:name w:val="Lab End"/>
    <w:basedOn w:val="Normal"/>
    <w:qFormat/>
    <w:rsid w:val="00CC1B15"/>
    <w:pPr>
      <w:pBdr>
        <w:top w:val="single" w:sz="4" w:space="1" w:color="auto"/>
      </w:pBdr>
      <w:spacing w:before="120" w:after="120"/>
      <w:ind w:left="540" w:right="58"/>
      <w:jc w:val="center"/>
    </w:pPr>
    <w:rPr>
      <w:rFonts w:ascii="Arial" w:eastAsia="Cambria" w:hAnsi="Arial" w:cs="Arial"/>
      <w:sz w:val="18"/>
    </w:rPr>
  </w:style>
  <w:style w:type="paragraph" w:customStyle="1" w:styleId="TableBodyText">
    <w:name w:val="Table Body Text"/>
    <w:qFormat/>
    <w:rsid w:val="0008014F"/>
    <w:pPr>
      <w:keepNext/>
      <w:spacing w:before="60" w:after="60" w:line="240" w:lineRule="auto"/>
    </w:pPr>
    <w:rPr>
      <w:rFonts w:ascii="Arial" w:eastAsiaTheme="minorHAnsi" w:hAnsi="Arial"/>
      <w:sz w:val="20"/>
    </w:rPr>
  </w:style>
  <w:style w:type="table" w:styleId="LightShading">
    <w:name w:val="Light Shading"/>
    <w:basedOn w:val="TableNormal"/>
    <w:uiPriority w:val="60"/>
    <w:rsid w:val="0008014F"/>
    <w:pPr>
      <w:spacing w:after="0" w:line="240" w:lineRule="auto"/>
    </w:pPr>
    <w:rPr>
      <w:rFonts w:ascii="Cambria" w:eastAsia="Cambria" w:hAnsi="Cambria"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umberList2">
    <w:name w:val="Number List 2"/>
    <w:basedOn w:val="NumberedListNormal"/>
    <w:qFormat/>
    <w:rsid w:val="0008014F"/>
    <w:pPr>
      <w:numPr>
        <w:ilvl w:val="1"/>
        <w:numId w:val="51"/>
      </w:numPr>
    </w:pPr>
  </w:style>
  <w:style w:type="paragraph" w:customStyle="1" w:styleId="TitlePage">
    <w:name w:val="Title Page"/>
    <w:basedOn w:val="Normal"/>
    <w:qFormat/>
    <w:rsid w:val="00F9365E"/>
    <w:pPr>
      <w:spacing w:after="0" w:line="240" w:lineRule="auto"/>
      <w:jc w:val="right"/>
    </w:pPr>
    <w:rPr>
      <w:rFonts w:eastAsia="Times New Roman" w:cs="Arial"/>
      <w:color w:val="FFFFFF"/>
      <w:sz w:val="72"/>
      <w:szCs w:val="72"/>
    </w:rPr>
  </w:style>
  <w:style w:type="paragraph" w:styleId="ListNumber">
    <w:name w:val="List Number"/>
    <w:basedOn w:val="Normal"/>
    <w:uiPriority w:val="99"/>
    <w:semiHidden/>
    <w:unhideWhenUsed/>
    <w:rsid w:val="0008014F"/>
    <w:pPr>
      <w:numPr>
        <w:numId w:val="11"/>
      </w:numPr>
      <w:spacing w:before="120" w:after="120"/>
      <w:contextualSpacing/>
    </w:pPr>
    <w:rPr>
      <w:rFonts w:ascii="Times New Roman" w:eastAsia="Cambria" w:hAnsi="Times New Roman" w:cs="Times New Roman"/>
    </w:rPr>
  </w:style>
  <w:style w:type="paragraph" w:styleId="NormalWeb">
    <w:name w:val="Normal (Web)"/>
    <w:basedOn w:val="Normal"/>
    <w:uiPriority w:val="99"/>
    <w:semiHidden/>
    <w:unhideWhenUsed/>
    <w:rsid w:val="0008014F"/>
    <w:pPr>
      <w:spacing w:before="120" w:after="120"/>
    </w:pPr>
    <w:rPr>
      <w:rFonts w:ascii="Times New Roman" w:eastAsia="Cambria" w:hAnsi="Times New Roman" w:cs="Times New Roman"/>
    </w:rPr>
  </w:style>
  <w:style w:type="paragraph" w:customStyle="1" w:styleId="DocumentTitle">
    <w:name w:val="Document Title"/>
    <w:basedOn w:val="Normal"/>
    <w:autoRedefine/>
    <w:rsid w:val="0008014F"/>
    <w:pPr>
      <w:spacing w:before="120" w:after="120"/>
    </w:pPr>
    <w:rPr>
      <w:rFonts w:ascii="Times New Roman" w:eastAsia="Times New Roman" w:hAnsi="Times New Roman"/>
      <w:b/>
      <w:noProof/>
      <w:sz w:val="44"/>
      <w:szCs w:val="44"/>
    </w:rPr>
  </w:style>
  <w:style w:type="paragraph" w:customStyle="1" w:styleId="NoteRegularShading">
    <w:name w:val="Note_Regular_Shading"/>
    <w:basedOn w:val="Normal"/>
    <w:qFormat/>
    <w:rsid w:val="0049255D"/>
    <w:pPr>
      <w:keepNext/>
      <w:shd w:val="clear" w:color="auto" w:fill="F2F2F2" w:themeFill="background1" w:themeFillShade="F2"/>
      <w:spacing w:before="120" w:after="120" w:line="240" w:lineRule="auto"/>
      <w:ind w:left="270" w:right="778"/>
    </w:pPr>
    <w:rPr>
      <w:rFonts w:ascii="Arial" w:eastAsia="Cambria" w:hAnsi="Arial" w:cs="Arial"/>
      <w:sz w:val="20"/>
      <w:szCs w:val="20"/>
    </w:rPr>
  </w:style>
  <w:style w:type="paragraph" w:customStyle="1" w:styleId="Table-Body">
    <w:name w:val="Table-Body"/>
    <w:basedOn w:val="Normal"/>
    <w:qFormat/>
    <w:rsid w:val="00980804"/>
    <w:pPr>
      <w:keepNext/>
      <w:keepLines/>
      <w:tabs>
        <w:tab w:val="left" w:pos="360"/>
      </w:tabs>
      <w:spacing w:before="60" w:after="40" w:line="240" w:lineRule="auto"/>
    </w:pPr>
    <w:rPr>
      <w:rFonts w:ascii="Arial" w:eastAsia="Cambria" w:hAnsi="Arial" w:cs="Open Sans"/>
      <w:color w:val="383838"/>
      <w:sz w:val="20"/>
      <w:szCs w:val="20"/>
    </w:rPr>
  </w:style>
  <w:style w:type="character" w:styleId="PageNumber">
    <w:name w:val="page number"/>
    <w:basedOn w:val="DefaultParagraphFont"/>
    <w:uiPriority w:val="99"/>
    <w:semiHidden/>
    <w:unhideWhenUsed/>
    <w:rsid w:val="0008014F"/>
  </w:style>
  <w:style w:type="paragraph" w:customStyle="1" w:styleId="Continued">
    <w:name w:val="Continued"/>
    <w:basedOn w:val="BodyNormal"/>
    <w:uiPriority w:val="3"/>
    <w:qFormat/>
    <w:rsid w:val="0008014F"/>
    <w:pPr>
      <w:jc w:val="right"/>
    </w:pPr>
    <w:rPr>
      <w:i/>
    </w:rPr>
  </w:style>
  <w:style w:type="paragraph" w:customStyle="1" w:styleId="CLSFooter">
    <w:name w:val="CLS Footer"/>
    <w:basedOn w:val="Normal"/>
    <w:rsid w:val="0008014F"/>
    <w:pPr>
      <w:tabs>
        <w:tab w:val="center" w:pos="4680"/>
        <w:tab w:val="right" w:pos="9360"/>
      </w:tabs>
      <w:spacing w:before="60"/>
    </w:pPr>
    <w:rPr>
      <w:rFonts w:eastAsiaTheme="minorEastAsia"/>
      <w:sz w:val="18"/>
    </w:rPr>
  </w:style>
  <w:style w:type="paragraph" w:customStyle="1" w:styleId="CLSHeaderL">
    <w:name w:val="CLS Header L"/>
    <w:basedOn w:val="CLSHeaderR"/>
    <w:rsid w:val="0008014F"/>
    <w:pPr>
      <w:jc w:val="left"/>
    </w:pPr>
  </w:style>
  <w:style w:type="paragraph" w:customStyle="1" w:styleId="CLSHeaderR">
    <w:name w:val="CLS Header R"/>
    <w:basedOn w:val="Normal"/>
    <w:rsid w:val="0008014F"/>
    <w:pPr>
      <w:tabs>
        <w:tab w:val="center" w:pos="4680"/>
        <w:tab w:val="right" w:pos="9360"/>
      </w:tabs>
      <w:spacing w:after="20"/>
      <w:jc w:val="right"/>
    </w:pPr>
    <w:rPr>
      <w:rFonts w:eastAsiaTheme="minorEastAsia"/>
      <w:b/>
      <w:sz w:val="18"/>
    </w:rPr>
  </w:style>
  <w:style w:type="table" w:customStyle="1" w:styleId="StudentAssignments">
    <w:name w:val="Student Assignments"/>
    <w:basedOn w:val="TableNormal"/>
    <w:uiPriority w:val="99"/>
    <w:rsid w:val="00B53AF7"/>
    <w:pPr>
      <w:spacing w:after="0" w:line="240" w:lineRule="auto"/>
    </w:pPr>
    <w:rPr>
      <w:rFonts w:ascii="Cambria" w:eastAsia="Cambria" w:hAnsi="Cambria" w:cs="Times New Roman"/>
      <w:sz w:val="20"/>
      <w:szCs w:val="20"/>
    </w:rPr>
    <w:tblPr>
      <w:tblStyleRow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vAlign w:val="center"/>
    </w:tcPr>
    <w:tblStylePr w:type="firstRow">
      <w:tblPr/>
      <w:tcPr>
        <w:shd w:val="clear" w:color="auto" w:fill="C9C9C9"/>
      </w:tcPr>
    </w:tblStylePr>
    <w:tblStylePr w:type="band1Horz">
      <w:tblPr/>
      <w:tcPr>
        <w:shd w:val="clear" w:color="auto" w:fill="FFFFFF" w:themeFill="background1"/>
      </w:tcPr>
    </w:tblStylePr>
    <w:tblStylePr w:type="band2Horz">
      <w:tblPr/>
      <w:tcPr>
        <w:shd w:val="clear" w:color="auto" w:fill="F5F1F0"/>
      </w:tcPr>
    </w:tblStylePr>
  </w:style>
  <w:style w:type="numbering" w:customStyle="1" w:styleId="codenumbering">
    <w:name w:val="code numbering"/>
    <w:uiPriority w:val="99"/>
    <w:rsid w:val="007B2FDF"/>
    <w:pPr>
      <w:numPr>
        <w:numId w:val="15"/>
      </w:numPr>
    </w:pPr>
  </w:style>
  <w:style w:type="table" w:styleId="TableGrid">
    <w:name w:val="Table Grid"/>
    <w:basedOn w:val="TableNormal"/>
    <w:uiPriority w:val="59"/>
    <w:rsid w:val="00CB048E"/>
    <w:pPr>
      <w:spacing w:after="0" w:line="240" w:lineRule="auto"/>
    </w:pPr>
    <w:rPr>
      <w:rFonts w:ascii="Cambria" w:eastAsia="Cambria" w:hAnsi="Cambr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BodyCentered">
    <w:name w:val="Table Body Centered"/>
    <w:basedOn w:val="TableBody"/>
    <w:qFormat/>
    <w:rsid w:val="00CB048E"/>
    <w:pPr>
      <w:spacing w:before="120" w:after="120"/>
      <w:jc w:val="center"/>
    </w:pPr>
    <w:rPr>
      <w:szCs w:val="20"/>
    </w:rPr>
  </w:style>
  <w:style w:type="paragraph" w:styleId="Caption">
    <w:name w:val="caption"/>
    <w:basedOn w:val="Normal"/>
    <w:next w:val="Normal"/>
    <w:uiPriority w:val="2"/>
    <w:unhideWhenUsed/>
    <w:qFormat/>
    <w:rsid w:val="00CB048E"/>
    <w:pPr>
      <w:jc w:val="center"/>
    </w:pPr>
    <w:rPr>
      <w:b/>
      <w:bCs/>
      <w:sz w:val="18"/>
      <w:szCs w:val="18"/>
    </w:rPr>
  </w:style>
  <w:style w:type="paragraph" w:customStyle="1" w:styleId="CodeLevel2">
    <w:name w:val="Code Level 2"/>
    <w:basedOn w:val="CodeLevel1"/>
    <w:qFormat/>
    <w:rsid w:val="00F907A5"/>
    <w:pPr>
      <w:ind w:left="1800"/>
    </w:pPr>
  </w:style>
  <w:style w:type="paragraph" w:customStyle="1" w:styleId="StepExplanationLevel1">
    <w:name w:val="Step Explanation Level 1"/>
    <w:basedOn w:val="NumberedListNormal"/>
    <w:qFormat/>
    <w:rsid w:val="00F57F81"/>
    <w:pPr>
      <w:numPr>
        <w:numId w:val="0"/>
      </w:numPr>
      <w:spacing w:before="80" w:after="80"/>
      <w:ind w:left="720"/>
    </w:pPr>
  </w:style>
  <w:style w:type="paragraph" w:customStyle="1" w:styleId="StepExplanationLevel2">
    <w:name w:val="Step Explanation Level 2"/>
    <w:basedOn w:val="NumberedListNormal"/>
    <w:qFormat/>
    <w:rsid w:val="00F57F81"/>
    <w:pPr>
      <w:numPr>
        <w:numId w:val="0"/>
      </w:numPr>
      <w:spacing w:before="80" w:after="80"/>
      <w:ind w:left="1440"/>
    </w:pPr>
  </w:style>
  <w:style w:type="character" w:styleId="CommentReference">
    <w:name w:val="annotation reference"/>
    <w:basedOn w:val="DefaultParagraphFont"/>
    <w:uiPriority w:val="99"/>
    <w:semiHidden/>
    <w:unhideWhenUsed/>
    <w:rsid w:val="001B7CCA"/>
    <w:rPr>
      <w:sz w:val="16"/>
      <w:szCs w:val="16"/>
    </w:rPr>
  </w:style>
  <w:style w:type="paragraph" w:styleId="CommentText">
    <w:name w:val="annotation text"/>
    <w:basedOn w:val="Normal"/>
    <w:link w:val="CommentTextChar"/>
    <w:uiPriority w:val="99"/>
    <w:semiHidden/>
    <w:unhideWhenUsed/>
    <w:rsid w:val="001B7CCA"/>
    <w:pPr>
      <w:spacing w:line="240" w:lineRule="auto"/>
    </w:pPr>
    <w:rPr>
      <w:sz w:val="20"/>
      <w:szCs w:val="20"/>
    </w:rPr>
  </w:style>
  <w:style w:type="character" w:customStyle="1" w:styleId="CommentTextChar">
    <w:name w:val="Comment Text Char"/>
    <w:basedOn w:val="DefaultParagraphFont"/>
    <w:link w:val="CommentText"/>
    <w:uiPriority w:val="99"/>
    <w:semiHidden/>
    <w:rsid w:val="001B7CCA"/>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1B7CCA"/>
    <w:rPr>
      <w:b/>
      <w:bCs/>
    </w:rPr>
  </w:style>
  <w:style w:type="character" w:customStyle="1" w:styleId="CommentSubjectChar">
    <w:name w:val="Comment Subject Char"/>
    <w:basedOn w:val="CommentTextChar"/>
    <w:link w:val="CommentSubject"/>
    <w:uiPriority w:val="99"/>
    <w:semiHidden/>
    <w:rsid w:val="001B7CCA"/>
    <w:rPr>
      <w:rFonts w:eastAsiaTheme="minorHAnsi"/>
      <w:b/>
      <w:bCs/>
      <w:sz w:val="20"/>
      <w:szCs w:val="20"/>
    </w:rPr>
  </w:style>
  <w:style w:type="paragraph" w:styleId="BalloonText">
    <w:name w:val="Balloon Text"/>
    <w:basedOn w:val="Normal"/>
    <w:link w:val="BalloonTextChar"/>
    <w:uiPriority w:val="99"/>
    <w:semiHidden/>
    <w:unhideWhenUsed/>
    <w:rsid w:val="001B7CC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7CCA"/>
    <w:rPr>
      <w:rFonts w:ascii="Times New Roman" w:eastAsiaTheme="minorHAnsi" w:hAnsi="Times New Roman" w:cs="Times New Roman"/>
      <w:sz w:val="18"/>
      <w:szCs w:val="18"/>
    </w:rPr>
  </w:style>
  <w:style w:type="paragraph" w:styleId="NoSpacing">
    <w:name w:val="No Spacing"/>
    <w:uiPriority w:val="1"/>
    <w:qFormat/>
    <w:rsid w:val="00A85E05"/>
    <w:pPr>
      <w:spacing w:after="0" w:line="240" w:lineRule="auto"/>
    </w:pPr>
    <w:rPr>
      <w:rFonts w:eastAsiaTheme="minorHAnsi"/>
    </w:rPr>
  </w:style>
  <w:style w:type="paragraph" w:styleId="ListParagraph">
    <w:name w:val="List Paragraph"/>
    <w:basedOn w:val="Normal"/>
    <w:uiPriority w:val="34"/>
    <w:qFormat/>
    <w:rsid w:val="00080C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4613">
      <w:bodyDiv w:val="1"/>
      <w:marLeft w:val="0"/>
      <w:marRight w:val="0"/>
      <w:marTop w:val="0"/>
      <w:marBottom w:val="0"/>
      <w:divBdr>
        <w:top w:val="none" w:sz="0" w:space="0" w:color="auto"/>
        <w:left w:val="none" w:sz="0" w:space="0" w:color="auto"/>
        <w:bottom w:val="none" w:sz="0" w:space="0" w:color="auto"/>
        <w:right w:val="none" w:sz="0" w:space="0" w:color="auto"/>
      </w:divBdr>
    </w:div>
    <w:div w:id="18629135">
      <w:bodyDiv w:val="1"/>
      <w:marLeft w:val="0"/>
      <w:marRight w:val="0"/>
      <w:marTop w:val="0"/>
      <w:marBottom w:val="0"/>
      <w:divBdr>
        <w:top w:val="none" w:sz="0" w:space="0" w:color="auto"/>
        <w:left w:val="none" w:sz="0" w:space="0" w:color="auto"/>
        <w:bottom w:val="none" w:sz="0" w:space="0" w:color="auto"/>
        <w:right w:val="none" w:sz="0" w:space="0" w:color="auto"/>
      </w:divBdr>
    </w:div>
    <w:div w:id="80883158">
      <w:bodyDiv w:val="1"/>
      <w:marLeft w:val="0"/>
      <w:marRight w:val="0"/>
      <w:marTop w:val="0"/>
      <w:marBottom w:val="0"/>
      <w:divBdr>
        <w:top w:val="none" w:sz="0" w:space="0" w:color="auto"/>
        <w:left w:val="none" w:sz="0" w:space="0" w:color="auto"/>
        <w:bottom w:val="none" w:sz="0" w:space="0" w:color="auto"/>
        <w:right w:val="none" w:sz="0" w:space="0" w:color="auto"/>
      </w:divBdr>
    </w:div>
    <w:div w:id="122120031">
      <w:bodyDiv w:val="1"/>
      <w:marLeft w:val="0"/>
      <w:marRight w:val="0"/>
      <w:marTop w:val="0"/>
      <w:marBottom w:val="0"/>
      <w:divBdr>
        <w:top w:val="none" w:sz="0" w:space="0" w:color="auto"/>
        <w:left w:val="none" w:sz="0" w:space="0" w:color="auto"/>
        <w:bottom w:val="none" w:sz="0" w:space="0" w:color="auto"/>
        <w:right w:val="none" w:sz="0" w:space="0" w:color="auto"/>
      </w:divBdr>
      <w:divsChild>
        <w:div w:id="695152637">
          <w:marLeft w:val="446"/>
          <w:marRight w:val="0"/>
          <w:marTop w:val="280"/>
          <w:marBottom w:val="0"/>
          <w:divBdr>
            <w:top w:val="none" w:sz="0" w:space="0" w:color="auto"/>
            <w:left w:val="none" w:sz="0" w:space="0" w:color="auto"/>
            <w:bottom w:val="none" w:sz="0" w:space="0" w:color="auto"/>
            <w:right w:val="none" w:sz="0" w:space="0" w:color="auto"/>
          </w:divBdr>
        </w:div>
      </w:divsChild>
    </w:div>
    <w:div w:id="126822686">
      <w:bodyDiv w:val="1"/>
      <w:marLeft w:val="0"/>
      <w:marRight w:val="0"/>
      <w:marTop w:val="0"/>
      <w:marBottom w:val="0"/>
      <w:divBdr>
        <w:top w:val="none" w:sz="0" w:space="0" w:color="auto"/>
        <w:left w:val="none" w:sz="0" w:space="0" w:color="auto"/>
        <w:bottom w:val="none" w:sz="0" w:space="0" w:color="auto"/>
        <w:right w:val="none" w:sz="0" w:space="0" w:color="auto"/>
      </w:divBdr>
    </w:div>
    <w:div w:id="175774776">
      <w:bodyDiv w:val="1"/>
      <w:marLeft w:val="0"/>
      <w:marRight w:val="0"/>
      <w:marTop w:val="0"/>
      <w:marBottom w:val="0"/>
      <w:divBdr>
        <w:top w:val="none" w:sz="0" w:space="0" w:color="auto"/>
        <w:left w:val="none" w:sz="0" w:space="0" w:color="auto"/>
        <w:bottom w:val="none" w:sz="0" w:space="0" w:color="auto"/>
        <w:right w:val="none" w:sz="0" w:space="0" w:color="auto"/>
      </w:divBdr>
    </w:div>
    <w:div w:id="179009031">
      <w:bodyDiv w:val="1"/>
      <w:marLeft w:val="0"/>
      <w:marRight w:val="0"/>
      <w:marTop w:val="0"/>
      <w:marBottom w:val="0"/>
      <w:divBdr>
        <w:top w:val="none" w:sz="0" w:space="0" w:color="auto"/>
        <w:left w:val="none" w:sz="0" w:space="0" w:color="auto"/>
        <w:bottom w:val="none" w:sz="0" w:space="0" w:color="auto"/>
        <w:right w:val="none" w:sz="0" w:space="0" w:color="auto"/>
      </w:divBdr>
    </w:div>
    <w:div w:id="217862929">
      <w:bodyDiv w:val="1"/>
      <w:marLeft w:val="0"/>
      <w:marRight w:val="0"/>
      <w:marTop w:val="0"/>
      <w:marBottom w:val="0"/>
      <w:divBdr>
        <w:top w:val="none" w:sz="0" w:space="0" w:color="auto"/>
        <w:left w:val="none" w:sz="0" w:space="0" w:color="auto"/>
        <w:bottom w:val="none" w:sz="0" w:space="0" w:color="auto"/>
        <w:right w:val="none" w:sz="0" w:space="0" w:color="auto"/>
      </w:divBdr>
    </w:div>
    <w:div w:id="290987912">
      <w:bodyDiv w:val="1"/>
      <w:marLeft w:val="0"/>
      <w:marRight w:val="0"/>
      <w:marTop w:val="0"/>
      <w:marBottom w:val="0"/>
      <w:divBdr>
        <w:top w:val="none" w:sz="0" w:space="0" w:color="auto"/>
        <w:left w:val="none" w:sz="0" w:space="0" w:color="auto"/>
        <w:bottom w:val="none" w:sz="0" w:space="0" w:color="auto"/>
        <w:right w:val="none" w:sz="0" w:space="0" w:color="auto"/>
      </w:divBdr>
    </w:div>
    <w:div w:id="304313740">
      <w:bodyDiv w:val="1"/>
      <w:marLeft w:val="0"/>
      <w:marRight w:val="0"/>
      <w:marTop w:val="0"/>
      <w:marBottom w:val="0"/>
      <w:divBdr>
        <w:top w:val="none" w:sz="0" w:space="0" w:color="auto"/>
        <w:left w:val="none" w:sz="0" w:space="0" w:color="auto"/>
        <w:bottom w:val="none" w:sz="0" w:space="0" w:color="auto"/>
        <w:right w:val="none" w:sz="0" w:space="0" w:color="auto"/>
      </w:divBdr>
    </w:div>
    <w:div w:id="308636170">
      <w:bodyDiv w:val="1"/>
      <w:marLeft w:val="0"/>
      <w:marRight w:val="0"/>
      <w:marTop w:val="0"/>
      <w:marBottom w:val="0"/>
      <w:divBdr>
        <w:top w:val="none" w:sz="0" w:space="0" w:color="auto"/>
        <w:left w:val="none" w:sz="0" w:space="0" w:color="auto"/>
        <w:bottom w:val="none" w:sz="0" w:space="0" w:color="auto"/>
        <w:right w:val="none" w:sz="0" w:space="0" w:color="auto"/>
      </w:divBdr>
    </w:div>
    <w:div w:id="377241996">
      <w:bodyDiv w:val="1"/>
      <w:marLeft w:val="0"/>
      <w:marRight w:val="0"/>
      <w:marTop w:val="0"/>
      <w:marBottom w:val="0"/>
      <w:divBdr>
        <w:top w:val="none" w:sz="0" w:space="0" w:color="auto"/>
        <w:left w:val="none" w:sz="0" w:space="0" w:color="auto"/>
        <w:bottom w:val="none" w:sz="0" w:space="0" w:color="auto"/>
        <w:right w:val="none" w:sz="0" w:space="0" w:color="auto"/>
      </w:divBdr>
    </w:div>
    <w:div w:id="419837236">
      <w:bodyDiv w:val="1"/>
      <w:marLeft w:val="0"/>
      <w:marRight w:val="0"/>
      <w:marTop w:val="0"/>
      <w:marBottom w:val="0"/>
      <w:divBdr>
        <w:top w:val="none" w:sz="0" w:space="0" w:color="auto"/>
        <w:left w:val="none" w:sz="0" w:space="0" w:color="auto"/>
        <w:bottom w:val="none" w:sz="0" w:space="0" w:color="auto"/>
        <w:right w:val="none" w:sz="0" w:space="0" w:color="auto"/>
      </w:divBdr>
    </w:div>
    <w:div w:id="439297817">
      <w:bodyDiv w:val="1"/>
      <w:marLeft w:val="0"/>
      <w:marRight w:val="0"/>
      <w:marTop w:val="0"/>
      <w:marBottom w:val="0"/>
      <w:divBdr>
        <w:top w:val="none" w:sz="0" w:space="0" w:color="auto"/>
        <w:left w:val="none" w:sz="0" w:space="0" w:color="auto"/>
        <w:bottom w:val="none" w:sz="0" w:space="0" w:color="auto"/>
        <w:right w:val="none" w:sz="0" w:space="0" w:color="auto"/>
      </w:divBdr>
    </w:div>
    <w:div w:id="469520509">
      <w:bodyDiv w:val="1"/>
      <w:marLeft w:val="0"/>
      <w:marRight w:val="0"/>
      <w:marTop w:val="0"/>
      <w:marBottom w:val="0"/>
      <w:divBdr>
        <w:top w:val="none" w:sz="0" w:space="0" w:color="auto"/>
        <w:left w:val="none" w:sz="0" w:space="0" w:color="auto"/>
        <w:bottom w:val="none" w:sz="0" w:space="0" w:color="auto"/>
        <w:right w:val="none" w:sz="0" w:space="0" w:color="auto"/>
      </w:divBdr>
    </w:div>
    <w:div w:id="474758552">
      <w:bodyDiv w:val="1"/>
      <w:marLeft w:val="0"/>
      <w:marRight w:val="0"/>
      <w:marTop w:val="0"/>
      <w:marBottom w:val="0"/>
      <w:divBdr>
        <w:top w:val="none" w:sz="0" w:space="0" w:color="auto"/>
        <w:left w:val="none" w:sz="0" w:space="0" w:color="auto"/>
        <w:bottom w:val="none" w:sz="0" w:space="0" w:color="auto"/>
        <w:right w:val="none" w:sz="0" w:space="0" w:color="auto"/>
      </w:divBdr>
    </w:div>
    <w:div w:id="538585673">
      <w:bodyDiv w:val="1"/>
      <w:marLeft w:val="0"/>
      <w:marRight w:val="0"/>
      <w:marTop w:val="0"/>
      <w:marBottom w:val="0"/>
      <w:divBdr>
        <w:top w:val="none" w:sz="0" w:space="0" w:color="auto"/>
        <w:left w:val="none" w:sz="0" w:space="0" w:color="auto"/>
        <w:bottom w:val="none" w:sz="0" w:space="0" w:color="auto"/>
        <w:right w:val="none" w:sz="0" w:space="0" w:color="auto"/>
      </w:divBdr>
    </w:div>
    <w:div w:id="550653528">
      <w:bodyDiv w:val="1"/>
      <w:marLeft w:val="0"/>
      <w:marRight w:val="0"/>
      <w:marTop w:val="0"/>
      <w:marBottom w:val="0"/>
      <w:divBdr>
        <w:top w:val="none" w:sz="0" w:space="0" w:color="auto"/>
        <w:left w:val="none" w:sz="0" w:space="0" w:color="auto"/>
        <w:bottom w:val="none" w:sz="0" w:space="0" w:color="auto"/>
        <w:right w:val="none" w:sz="0" w:space="0" w:color="auto"/>
      </w:divBdr>
    </w:div>
    <w:div w:id="562374699">
      <w:bodyDiv w:val="1"/>
      <w:marLeft w:val="0"/>
      <w:marRight w:val="0"/>
      <w:marTop w:val="0"/>
      <w:marBottom w:val="0"/>
      <w:divBdr>
        <w:top w:val="none" w:sz="0" w:space="0" w:color="auto"/>
        <w:left w:val="none" w:sz="0" w:space="0" w:color="auto"/>
        <w:bottom w:val="none" w:sz="0" w:space="0" w:color="auto"/>
        <w:right w:val="none" w:sz="0" w:space="0" w:color="auto"/>
      </w:divBdr>
    </w:div>
    <w:div w:id="642735091">
      <w:bodyDiv w:val="1"/>
      <w:marLeft w:val="0"/>
      <w:marRight w:val="0"/>
      <w:marTop w:val="0"/>
      <w:marBottom w:val="0"/>
      <w:divBdr>
        <w:top w:val="none" w:sz="0" w:space="0" w:color="auto"/>
        <w:left w:val="none" w:sz="0" w:space="0" w:color="auto"/>
        <w:bottom w:val="none" w:sz="0" w:space="0" w:color="auto"/>
        <w:right w:val="none" w:sz="0" w:space="0" w:color="auto"/>
      </w:divBdr>
    </w:div>
    <w:div w:id="645741652">
      <w:bodyDiv w:val="1"/>
      <w:marLeft w:val="0"/>
      <w:marRight w:val="0"/>
      <w:marTop w:val="0"/>
      <w:marBottom w:val="0"/>
      <w:divBdr>
        <w:top w:val="none" w:sz="0" w:space="0" w:color="auto"/>
        <w:left w:val="none" w:sz="0" w:space="0" w:color="auto"/>
        <w:bottom w:val="none" w:sz="0" w:space="0" w:color="auto"/>
        <w:right w:val="none" w:sz="0" w:space="0" w:color="auto"/>
      </w:divBdr>
    </w:div>
    <w:div w:id="685014856">
      <w:bodyDiv w:val="1"/>
      <w:marLeft w:val="0"/>
      <w:marRight w:val="0"/>
      <w:marTop w:val="0"/>
      <w:marBottom w:val="0"/>
      <w:divBdr>
        <w:top w:val="none" w:sz="0" w:space="0" w:color="auto"/>
        <w:left w:val="none" w:sz="0" w:space="0" w:color="auto"/>
        <w:bottom w:val="none" w:sz="0" w:space="0" w:color="auto"/>
        <w:right w:val="none" w:sz="0" w:space="0" w:color="auto"/>
      </w:divBdr>
    </w:div>
    <w:div w:id="754860435">
      <w:bodyDiv w:val="1"/>
      <w:marLeft w:val="0"/>
      <w:marRight w:val="0"/>
      <w:marTop w:val="0"/>
      <w:marBottom w:val="0"/>
      <w:divBdr>
        <w:top w:val="none" w:sz="0" w:space="0" w:color="auto"/>
        <w:left w:val="none" w:sz="0" w:space="0" w:color="auto"/>
        <w:bottom w:val="none" w:sz="0" w:space="0" w:color="auto"/>
        <w:right w:val="none" w:sz="0" w:space="0" w:color="auto"/>
      </w:divBdr>
    </w:div>
    <w:div w:id="763919697">
      <w:bodyDiv w:val="1"/>
      <w:marLeft w:val="0"/>
      <w:marRight w:val="0"/>
      <w:marTop w:val="0"/>
      <w:marBottom w:val="0"/>
      <w:divBdr>
        <w:top w:val="none" w:sz="0" w:space="0" w:color="auto"/>
        <w:left w:val="none" w:sz="0" w:space="0" w:color="auto"/>
        <w:bottom w:val="none" w:sz="0" w:space="0" w:color="auto"/>
        <w:right w:val="none" w:sz="0" w:space="0" w:color="auto"/>
      </w:divBdr>
    </w:div>
    <w:div w:id="775172159">
      <w:bodyDiv w:val="1"/>
      <w:marLeft w:val="0"/>
      <w:marRight w:val="0"/>
      <w:marTop w:val="0"/>
      <w:marBottom w:val="0"/>
      <w:divBdr>
        <w:top w:val="none" w:sz="0" w:space="0" w:color="auto"/>
        <w:left w:val="none" w:sz="0" w:space="0" w:color="auto"/>
        <w:bottom w:val="none" w:sz="0" w:space="0" w:color="auto"/>
        <w:right w:val="none" w:sz="0" w:space="0" w:color="auto"/>
      </w:divBdr>
    </w:div>
    <w:div w:id="817577922">
      <w:bodyDiv w:val="1"/>
      <w:marLeft w:val="0"/>
      <w:marRight w:val="0"/>
      <w:marTop w:val="0"/>
      <w:marBottom w:val="0"/>
      <w:divBdr>
        <w:top w:val="none" w:sz="0" w:space="0" w:color="auto"/>
        <w:left w:val="none" w:sz="0" w:space="0" w:color="auto"/>
        <w:bottom w:val="none" w:sz="0" w:space="0" w:color="auto"/>
        <w:right w:val="none" w:sz="0" w:space="0" w:color="auto"/>
      </w:divBdr>
    </w:div>
    <w:div w:id="824206102">
      <w:bodyDiv w:val="1"/>
      <w:marLeft w:val="0"/>
      <w:marRight w:val="0"/>
      <w:marTop w:val="0"/>
      <w:marBottom w:val="0"/>
      <w:divBdr>
        <w:top w:val="none" w:sz="0" w:space="0" w:color="auto"/>
        <w:left w:val="none" w:sz="0" w:space="0" w:color="auto"/>
        <w:bottom w:val="none" w:sz="0" w:space="0" w:color="auto"/>
        <w:right w:val="none" w:sz="0" w:space="0" w:color="auto"/>
      </w:divBdr>
    </w:div>
    <w:div w:id="824316953">
      <w:bodyDiv w:val="1"/>
      <w:marLeft w:val="0"/>
      <w:marRight w:val="0"/>
      <w:marTop w:val="0"/>
      <w:marBottom w:val="0"/>
      <w:divBdr>
        <w:top w:val="none" w:sz="0" w:space="0" w:color="auto"/>
        <w:left w:val="none" w:sz="0" w:space="0" w:color="auto"/>
        <w:bottom w:val="none" w:sz="0" w:space="0" w:color="auto"/>
        <w:right w:val="none" w:sz="0" w:space="0" w:color="auto"/>
      </w:divBdr>
    </w:div>
    <w:div w:id="837883619">
      <w:bodyDiv w:val="1"/>
      <w:marLeft w:val="0"/>
      <w:marRight w:val="0"/>
      <w:marTop w:val="0"/>
      <w:marBottom w:val="0"/>
      <w:divBdr>
        <w:top w:val="none" w:sz="0" w:space="0" w:color="auto"/>
        <w:left w:val="none" w:sz="0" w:space="0" w:color="auto"/>
        <w:bottom w:val="none" w:sz="0" w:space="0" w:color="auto"/>
        <w:right w:val="none" w:sz="0" w:space="0" w:color="auto"/>
      </w:divBdr>
    </w:div>
    <w:div w:id="861015148">
      <w:bodyDiv w:val="1"/>
      <w:marLeft w:val="0"/>
      <w:marRight w:val="0"/>
      <w:marTop w:val="0"/>
      <w:marBottom w:val="0"/>
      <w:divBdr>
        <w:top w:val="none" w:sz="0" w:space="0" w:color="auto"/>
        <w:left w:val="none" w:sz="0" w:space="0" w:color="auto"/>
        <w:bottom w:val="none" w:sz="0" w:space="0" w:color="auto"/>
        <w:right w:val="none" w:sz="0" w:space="0" w:color="auto"/>
      </w:divBdr>
    </w:div>
    <w:div w:id="905840688">
      <w:bodyDiv w:val="1"/>
      <w:marLeft w:val="0"/>
      <w:marRight w:val="0"/>
      <w:marTop w:val="0"/>
      <w:marBottom w:val="0"/>
      <w:divBdr>
        <w:top w:val="none" w:sz="0" w:space="0" w:color="auto"/>
        <w:left w:val="none" w:sz="0" w:space="0" w:color="auto"/>
        <w:bottom w:val="none" w:sz="0" w:space="0" w:color="auto"/>
        <w:right w:val="none" w:sz="0" w:space="0" w:color="auto"/>
      </w:divBdr>
    </w:div>
    <w:div w:id="920406715">
      <w:bodyDiv w:val="1"/>
      <w:marLeft w:val="0"/>
      <w:marRight w:val="0"/>
      <w:marTop w:val="0"/>
      <w:marBottom w:val="0"/>
      <w:divBdr>
        <w:top w:val="none" w:sz="0" w:space="0" w:color="auto"/>
        <w:left w:val="none" w:sz="0" w:space="0" w:color="auto"/>
        <w:bottom w:val="none" w:sz="0" w:space="0" w:color="auto"/>
        <w:right w:val="none" w:sz="0" w:space="0" w:color="auto"/>
      </w:divBdr>
    </w:div>
    <w:div w:id="928078219">
      <w:bodyDiv w:val="1"/>
      <w:marLeft w:val="0"/>
      <w:marRight w:val="0"/>
      <w:marTop w:val="0"/>
      <w:marBottom w:val="0"/>
      <w:divBdr>
        <w:top w:val="none" w:sz="0" w:space="0" w:color="auto"/>
        <w:left w:val="none" w:sz="0" w:space="0" w:color="auto"/>
        <w:bottom w:val="none" w:sz="0" w:space="0" w:color="auto"/>
        <w:right w:val="none" w:sz="0" w:space="0" w:color="auto"/>
      </w:divBdr>
    </w:div>
    <w:div w:id="977611371">
      <w:bodyDiv w:val="1"/>
      <w:marLeft w:val="0"/>
      <w:marRight w:val="0"/>
      <w:marTop w:val="0"/>
      <w:marBottom w:val="0"/>
      <w:divBdr>
        <w:top w:val="none" w:sz="0" w:space="0" w:color="auto"/>
        <w:left w:val="none" w:sz="0" w:space="0" w:color="auto"/>
        <w:bottom w:val="none" w:sz="0" w:space="0" w:color="auto"/>
        <w:right w:val="none" w:sz="0" w:space="0" w:color="auto"/>
      </w:divBdr>
    </w:div>
    <w:div w:id="987394186">
      <w:bodyDiv w:val="1"/>
      <w:marLeft w:val="0"/>
      <w:marRight w:val="0"/>
      <w:marTop w:val="0"/>
      <w:marBottom w:val="0"/>
      <w:divBdr>
        <w:top w:val="none" w:sz="0" w:space="0" w:color="auto"/>
        <w:left w:val="none" w:sz="0" w:space="0" w:color="auto"/>
        <w:bottom w:val="none" w:sz="0" w:space="0" w:color="auto"/>
        <w:right w:val="none" w:sz="0" w:space="0" w:color="auto"/>
      </w:divBdr>
    </w:div>
    <w:div w:id="987783411">
      <w:bodyDiv w:val="1"/>
      <w:marLeft w:val="0"/>
      <w:marRight w:val="0"/>
      <w:marTop w:val="0"/>
      <w:marBottom w:val="0"/>
      <w:divBdr>
        <w:top w:val="none" w:sz="0" w:space="0" w:color="auto"/>
        <w:left w:val="none" w:sz="0" w:space="0" w:color="auto"/>
        <w:bottom w:val="none" w:sz="0" w:space="0" w:color="auto"/>
        <w:right w:val="none" w:sz="0" w:space="0" w:color="auto"/>
      </w:divBdr>
    </w:div>
    <w:div w:id="1145391000">
      <w:bodyDiv w:val="1"/>
      <w:marLeft w:val="0"/>
      <w:marRight w:val="0"/>
      <w:marTop w:val="0"/>
      <w:marBottom w:val="0"/>
      <w:divBdr>
        <w:top w:val="none" w:sz="0" w:space="0" w:color="auto"/>
        <w:left w:val="none" w:sz="0" w:space="0" w:color="auto"/>
        <w:bottom w:val="none" w:sz="0" w:space="0" w:color="auto"/>
        <w:right w:val="none" w:sz="0" w:space="0" w:color="auto"/>
      </w:divBdr>
    </w:div>
    <w:div w:id="1196308247">
      <w:bodyDiv w:val="1"/>
      <w:marLeft w:val="0"/>
      <w:marRight w:val="0"/>
      <w:marTop w:val="0"/>
      <w:marBottom w:val="0"/>
      <w:divBdr>
        <w:top w:val="none" w:sz="0" w:space="0" w:color="auto"/>
        <w:left w:val="none" w:sz="0" w:space="0" w:color="auto"/>
        <w:bottom w:val="none" w:sz="0" w:space="0" w:color="auto"/>
        <w:right w:val="none" w:sz="0" w:space="0" w:color="auto"/>
      </w:divBdr>
    </w:div>
    <w:div w:id="1219198401">
      <w:bodyDiv w:val="1"/>
      <w:marLeft w:val="0"/>
      <w:marRight w:val="0"/>
      <w:marTop w:val="0"/>
      <w:marBottom w:val="0"/>
      <w:divBdr>
        <w:top w:val="none" w:sz="0" w:space="0" w:color="auto"/>
        <w:left w:val="none" w:sz="0" w:space="0" w:color="auto"/>
        <w:bottom w:val="none" w:sz="0" w:space="0" w:color="auto"/>
        <w:right w:val="none" w:sz="0" w:space="0" w:color="auto"/>
      </w:divBdr>
    </w:div>
    <w:div w:id="1234467748">
      <w:bodyDiv w:val="1"/>
      <w:marLeft w:val="0"/>
      <w:marRight w:val="0"/>
      <w:marTop w:val="0"/>
      <w:marBottom w:val="0"/>
      <w:divBdr>
        <w:top w:val="none" w:sz="0" w:space="0" w:color="auto"/>
        <w:left w:val="none" w:sz="0" w:space="0" w:color="auto"/>
        <w:bottom w:val="none" w:sz="0" w:space="0" w:color="auto"/>
        <w:right w:val="none" w:sz="0" w:space="0" w:color="auto"/>
      </w:divBdr>
    </w:div>
    <w:div w:id="1248080759">
      <w:bodyDiv w:val="1"/>
      <w:marLeft w:val="0"/>
      <w:marRight w:val="0"/>
      <w:marTop w:val="0"/>
      <w:marBottom w:val="0"/>
      <w:divBdr>
        <w:top w:val="none" w:sz="0" w:space="0" w:color="auto"/>
        <w:left w:val="none" w:sz="0" w:space="0" w:color="auto"/>
        <w:bottom w:val="none" w:sz="0" w:space="0" w:color="auto"/>
        <w:right w:val="none" w:sz="0" w:space="0" w:color="auto"/>
      </w:divBdr>
    </w:div>
    <w:div w:id="1268078627">
      <w:bodyDiv w:val="1"/>
      <w:marLeft w:val="0"/>
      <w:marRight w:val="0"/>
      <w:marTop w:val="0"/>
      <w:marBottom w:val="0"/>
      <w:divBdr>
        <w:top w:val="none" w:sz="0" w:space="0" w:color="auto"/>
        <w:left w:val="none" w:sz="0" w:space="0" w:color="auto"/>
        <w:bottom w:val="none" w:sz="0" w:space="0" w:color="auto"/>
        <w:right w:val="none" w:sz="0" w:space="0" w:color="auto"/>
      </w:divBdr>
    </w:div>
    <w:div w:id="1272929777">
      <w:bodyDiv w:val="1"/>
      <w:marLeft w:val="0"/>
      <w:marRight w:val="0"/>
      <w:marTop w:val="0"/>
      <w:marBottom w:val="0"/>
      <w:divBdr>
        <w:top w:val="none" w:sz="0" w:space="0" w:color="auto"/>
        <w:left w:val="none" w:sz="0" w:space="0" w:color="auto"/>
        <w:bottom w:val="none" w:sz="0" w:space="0" w:color="auto"/>
        <w:right w:val="none" w:sz="0" w:space="0" w:color="auto"/>
      </w:divBdr>
    </w:div>
    <w:div w:id="1376655707">
      <w:bodyDiv w:val="1"/>
      <w:marLeft w:val="0"/>
      <w:marRight w:val="0"/>
      <w:marTop w:val="0"/>
      <w:marBottom w:val="0"/>
      <w:divBdr>
        <w:top w:val="none" w:sz="0" w:space="0" w:color="auto"/>
        <w:left w:val="none" w:sz="0" w:space="0" w:color="auto"/>
        <w:bottom w:val="none" w:sz="0" w:space="0" w:color="auto"/>
        <w:right w:val="none" w:sz="0" w:space="0" w:color="auto"/>
      </w:divBdr>
    </w:div>
    <w:div w:id="1387219040">
      <w:bodyDiv w:val="1"/>
      <w:marLeft w:val="0"/>
      <w:marRight w:val="0"/>
      <w:marTop w:val="0"/>
      <w:marBottom w:val="0"/>
      <w:divBdr>
        <w:top w:val="none" w:sz="0" w:space="0" w:color="auto"/>
        <w:left w:val="none" w:sz="0" w:space="0" w:color="auto"/>
        <w:bottom w:val="none" w:sz="0" w:space="0" w:color="auto"/>
        <w:right w:val="none" w:sz="0" w:space="0" w:color="auto"/>
      </w:divBdr>
    </w:div>
    <w:div w:id="1444113755">
      <w:bodyDiv w:val="1"/>
      <w:marLeft w:val="0"/>
      <w:marRight w:val="0"/>
      <w:marTop w:val="0"/>
      <w:marBottom w:val="0"/>
      <w:divBdr>
        <w:top w:val="none" w:sz="0" w:space="0" w:color="auto"/>
        <w:left w:val="none" w:sz="0" w:space="0" w:color="auto"/>
        <w:bottom w:val="none" w:sz="0" w:space="0" w:color="auto"/>
        <w:right w:val="none" w:sz="0" w:space="0" w:color="auto"/>
      </w:divBdr>
    </w:div>
    <w:div w:id="1468818996">
      <w:bodyDiv w:val="1"/>
      <w:marLeft w:val="0"/>
      <w:marRight w:val="0"/>
      <w:marTop w:val="0"/>
      <w:marBottom w:val="0"/>
      <w:divBdr>
        <w:top w:val="none" w:sz="0" w:space="0" w:color="auto"/>
        <w:left w:val="none" w:sz="0" w:space="0" w:color="auto"/>
        <w:bottom w:val="none" w:sz="0" w:space="0" w:color="auto"/>
        <w:right w:val="none" w:sz="0" w:space="0" w:color="auto"/>
      </w:divBdr>
    </w:div>
    <w:div w:id="1478109850">
      <w:bodyDiv w:val="1"/>
      <w:marLeft w:val="0"/>
      <w:marRight w:val="0"/>
      <w:marTop w:val="0"/>
      <w:marBottom w:val="0"/>
      <w:divBdr>
        <w:top w:val="none" w:sz="0" w:space="0" w:color="auto"/>
        <w:left w:val="none" w:sz="0" w:space="0" w:color="auto"/>
        <w:bottom w:val="none" w:sz="0" w:space="0" w:color="auto"/>
        <w:right w:val="none" w:sz="0" w:space="0" w:color="auto"/>
      </w:divBdr>
    </w:div>
    <w:div w:id="1495339705">
      <w:bodyDiv w:val="1"/>
      <w:marLeft w:val="0"/>
      <w:marRight w:val="0"/>
      <w:marTop w:val="0"/>
      <w:marBottom w:val="0"/>
      <w:divBdr>
        <w:top w:val="none" w:sz="0" w:space="0" w:color="auto"/>
        <w:left w:val="none" w:sz="0" w:space="0" w:color="auto"/>
        <w:bottom w:val="none" w:sz="0" w:space="0" w:color="auto"/>
        <w:right w:val="none" w:sz="0" w:space="0" w:color="auto"/>
      </w:divBdr>
    </w:div>
    <w:div w:id="1509247035">
      <w:bodyDiv w:val="1"/>
      <w:marLeft w:val="0"/>
      <w:marRight w:val="0"/>
      <w:marTop w:val="0"/>
      <w:marBottom w:val="0"/>
      <w:divBdr>
        <w:top w:val="none" w:sz="0" w:space="0" w:color="auto"/>
        <w:left w:val="none" w:sz="0" w:space="0" w:color="auto"/>
        <w:bottom w:val="none" w:sz="0" w:space="0" w:color="auto"/>
        <w:right w:val="none" w:sz="0" w:space="0" w:color="auto"/>
      </w:divBdr>
    </w:div>
    <w:div w:id="1513445957">
      <w:bodyDiv w:val="1"/>
      <w:marLeft w:val="0"/>
      <w:marRight w:val="0"/>
      <w:marTop w:val="0"/>
      <w:marBottom w:val="0"/>
      <w:divBdr>
        <w:top w:val="none" w:sz="0" w:space="0" w:color="auto"/>
        <w:left w:val="none" w:sz="0" w:space="0" w:color="auto"/>
        <w:bottom w:val="none" w:sz="0" w:space="0" w:color="auto"/>
        <w:right w:val="none" w:sz="0" w:space="0" w:color="auto"/>
      </w:divBdr>
    </w:div>
    <w:div w:id="1542009426">
      <w:bodyDiv w:val="1"/>
      <w:marLeft w:val="0"/>
      <w:marRight w:val="0"/>
      <w:marTop w:val="0"/>
      <w:marBottom w:val="0"/>
      <w:divBdr>
        <w:top w:val="none" w:sz="0" w:space="0" w:color="auto"/>
        <w:left w:val="none" w:sz="0" w:space="0" w:color="auto"/>
        <w:bottom w:val="none" w:sz="0" w:space="0" w:color="auto"/>
        <w:right w:val="none" w:sz="0" w:space="0" w:color="auto"/>
      </w:divBdr>
    </w:div>
    <w:div w:id="1549682491">
      <w:bodyDiv w:val="1"/>
      <w:marLeft w:val="0"/>
      <w:marRight w:val="0"/>
      <w:marTop w:val="0"/>
      <w:marBottom w:val="0"/>
      <w:divBdr>
        <w:top w:val="none" w:sz="0" w:space="0" w:color="auto"/>
        <w:left w:val="none" w:sz="0" w:space="0" w:color="auto"/>
        <w:bottom w:val="none" w:sz="0" w:space="0" w:color="auto"/>
        <w:right w:val="none" w:sz="0" w:space="0" w:color="auto"/>
      </w:divBdr>
    </w:div>
    <w:div w:id="1565679979">
      <w:bodyDiv w:val="1"/>
      <w:marLeft w:val="0"/>
      <w:marRight w:val="0"/>
      <w:marTop w:val="0"/>
      <w:marBottom w:val="0"/>
      <w:divBdr>
        <w:top w:val="none" w:sz="0" w:space="0" w:color="auto"/>
        <w:left w:val="none" w:sz="0" w:space="0" w:color="auto"/>
        <w:bottom w:val="none" w:sz="0" w:space="0" w:color="auto"/>
        <w:right w:val="none" w:sz="0" w:space="0" w:color="auto"/>
      </w:divBdr>
    </w:div>
    <w:div w:id="1586644511">
      <w:bodyDiv w:val="1"/>
      <w:marLeft w:val="0"/>
      <w:marRight w:val="0"/>
      <w:marTop w:val="0"/>
      <w:marBottom w:val="0"/>
      <w:divBdr>
        <w:top w:val="none" w:sz="0" w:space="0" w:color="auto"/>
        <w:left w:val="none" w:sz="0" w:space="0" w:color="auto"/>
        <w:bottom w:val="none" w:sz="0" w:space="0" w:color="auto"/>
        <w:right w:val="none" w:sz="0" w:space="0" w:color="auto"/>
      </w:divBdr>
    </w:div>
    <w:div w:id="1733651986">
      <w:bodyDiv w:val="1"/>
      <w:marLeft w:val="0"/>
      <w:marRight w:val="0"/>
      <w:marTop w:val="0"/>
      <w:marBottom w:val="0"/>
      <w:divBdr>
        <w:top w:val="none" w:sz="0" w:space="0" w:color="auto"/>
        <w:left w:val="none" w:sz="0" w:space="0" w:color="auto"/>
        <w:bottom w:val="none" w:sz="0" w:space="0" w:color="auto"/>
        <w:right w:val="none" w:sz="0" w:space="0" w:color="auto"/>
      </w:divBdr>
    </w:div>
    <w:div w:id="1783837790">
      <w:bodyDiv w:val="1"/>
      <w:marLeft w:val="0"/>
      <w:marRight w:val="0"/>
      <w:marTop w:val="0"/>
      <w:marBottom w:val="0"/>
      <w:divBdr>
        <w:top w:val="none" w:sz="0" w:space="0" w:color="auto"/>
        <w:left w:val="none" w:sz="0" w:space="0" w:color="auto"/>
        <w:bottom w:val="none" w:sz="0" w:space="0" w:color="auto"/>
        <w:right w:val="none" w:sz="0" w:space="0" w:color="auto"/>
      </w:divBdr>
    </w:div>
    <w:div w:id="1802259659">
      <w:bodyDiv w:val="1"/>
      <w:marLeft w:val="0"/>
      <w:marRight w:val="0"/>
      <w:marTop w:val="0"/>
      <w:marBottom w:val="0"/>
      <w:divBdr>
        <w:top w:val="none" w:sz="0" w:space="0" w:color="auto"/>
        <w:left w:val="none" w:sz="0" w:space="0" w:color="auto"/>
        <w:bottom w:val="none" w:sz="0" w:space="0" w:color="auto"/>
        <w:right w:val="none" w:sz="0" w:space="0" w:color="auto"/>
      </w:divBdr>
    </w:div>
    <w:div w:id="1815485096">
      <w:bodyDiv w:val="1"/>
      <w:marLeft w:val="0"/>
      <w:marRight w:val="0"/>
      <w:marTop w:val="0"/>
      <w:marBottom w:val="0"/>
      <w:divBdr>
        <w:top w:val="none" w:sz="0" w:space="0" w:color="auto"/>
        <w:left w:val="none" w:sz="0" w:space="0" w:color="auto"/>
        <w:bottom w:val="none" w:sz="0" w:space="0" w:color="auto"/>
        <w:right w:val="none" w:sz="0" w:space="0" w:color="auto"/>
      </w:divBdr>
    </w:div>
    <w:div w:id="1873304679">
      <w:bodyDiv w:val="1"/>
      <w:marLeft w:val="0"/>
      <w:marRight w:val="0"/>
      <w:marTop w:val="0"/>
      <w:marBottom w:val="0"/>
      <w:divBdr>
        <w:top w:val="none" w:sz="0" w:space="0" w:color="auto"/>
        <w:left w:val="none" w:sz="0" w:space="0" w:color="auto"/>
        <w:bottom w:val="none" w:sz="0" w:space="0" w:color="auto"/>
        <w:right w:val="none" w:sz="0" w:space="0" w:color="auto"/>
      </w:divBdr>
    </w:div>
    <w:div w:id="1894735417">
      <w:bodyDiv w:val="1"/>
      <w:marLeft w:val="0"/>
      <w:marRight w:val="0"/>
      <w:marTop w:val="0"/>
      <w:marBottom w:val="0"/>
      <w:divBdr>
        <w:top w:val="none" w:sz="0" w:space="0" w:color="auto"/>
        <w:left w:val="none" w:sz="0" w:space="0" w:color="auto"/>
        <w:bottom w:val="none" w:sz="0" w:space="0" w:color="auto"/>
        <w:right w:val="none" w:sz="0" w:space="0" w:color="auto"/>
      </w:divBdr>
    </w:div>
    <w:div w:id="1913002580">
      <w:bodyDiv w:val="1"/>
      <w:marLeft w:val="0"/>
      <w:marRight w:val="0"/>
      <w:marTop w:val="0"/>
      <w:marBottom w:val="0"/>
      <w:divBdr>
        <w:top w:val="none" w:sz="0" w:space="0" w:color="auto"/>
        <w:left w:val="none" w:sz="0" w:space="0" w:color="auto"/>
        <w:bottom w:val="none" w:sz="0" w:space="0" w:color="auto"/>
        <w:right w:val="none" w:sz="0" w:space="0" w:color="auto"/>
      </w:divBdr>
    </w:div>
    <w:div w:id="1925339336">
      <w:bodyDiv w:val="1"/>
      <w:marLeft w:val="0"/>
      <w:marRight w:val="0"/>
      <w:marTop w:val="0"/>
      <w:marBottom w:val="0"/>
      <w:divBdr>
        <w:top w:val="none" w:sz="0" w:space="0" w:color="auto"/>
        <w:left w:val="none" w:sz="0" w:space="0" w:color="auto"/>
        <w:bottom w:val="none" w:sz="0" w:space="0" w:color="auto"/>
        <w:right w:val="none" w:sz="0" w:space="0" w:color="auto"/>
      </w:divBdr>
    </w:div>
    <w:div w:id="1950429815">
      <w:bodyDiv w:val="1"/>
      <w:marLeft w:val="0"/>
      <w:marRight w:val="0"/>
      <w:marTop w:val="0"/>
      <w:marBottom w:val="0"/>
      <w:divBdr>
        <w:top w:val="none" w:sz="0" w:space="0" w:color="auto"/>
        <w:left w:val="none" w:sz="0" w:space="0" w:color="auto"/>
        <w:bottom w:val="none" w:sz="0" w:space="0" w:color="auto"/>
        <w:right w:val="none" w:sz="0" w:space="0" w:color="auto"/>
      </w:divBdr>
      <w:divsChild>
        <w:div w:id="858667559">
          <w:marLeft w:val="1166"/>
          <w:marRight w:val="0"/>
          <w:marTop w:val="120"/>
          <w:marBottom w:val="0"/>
          <w:divBdr>
            <w:top w:val="none" w:sz="0" w:space="0" w:color="auto"/>
            <w:left w:val="none" w:sz="0" w:space="0" w:color="auto"/>
            <w:bottom w:val="none" w:sz="0" w:space="0" w:color="auto"/>
            <w:right w:val="none" w:sz="0" w:space="0" w:color="auto"/>
          </w:divBdr>
        </w:div>
        <w:div w:id="1042945939">
          <w:marLeft w:val="1166"/>
          <w:marRight w:val="0"/>
          <w:marTop w:val="120"/>
          <w:marBottom w:val="0"/>
          <w:divBdr>
            <w:top w:val="none" w:sz="0" w:space="0" w:color="auto"/>
            <w:left w:val="none" w:sz="0" w:space="0" w:color="auto"/>
            <w:bottom w:val="none" w:sz="0" w:space="0" w:color="auto"/>
            <w:right w:val="none" w:sz="0" w:space="0" w:color="auto"/>
          </w:divBdr>
        </w:div>
      </w:divsChild>
    </w:div>
    <w:div w:id="2023434968">
      <w:bodyDiv w:val="1"/>
      <w:marLeft w:val="0"/>
      <w:marRight w:val="0"/>
      <w:marTop w:val="0"/>
      <w:marBottom w:val="0"/>
      <w:divBdr>
        <w:top w:val="none" w:sz="0" w:space="0" w:color="auto"/>
        <w:left w:val="none" w:sz="0" w:space="0" w:color="auto"/>
        <w:bottom w:val="none" w:sz="0" w:space="0" w:color="auto"/>
        <w:right w:val="none" w:sz="0" w:space="0" w:color="auto"/>
      </w:divBdr>
    </w:div>
    <w:div w:id="2032610825">
      <w:bodyDiv w:val="1"/>
      <w:marLeft w:val="0"/>
      <w:marRight w:val="0"/>
      <w:marTop w:val="0"/>
      <w:marBottom w:val="0"/>
      <w:divBdr>
        <w:top w:val="none" w:sz="0" w:space="0" w:color="auto"/>
        <w:left w:val="none" w:sz="0" w:space="0" w:color="auto"/>
        <w:bottom w:val="none" w:sz="0" w:space="0" w:color="auto"/>
        <w:right w:val="none" w:sz="0" w:space="0" w:color="auto"/>
      </w:divBdr>
    </w:div>
    <w:div w:id="2102215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theme" Target="theme/theme1.xml"/><Relationship Id="rId22" Type="http://schemas.openxmlformats.org/officeDocument/2006/relationships/header" Target="header5.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ciena.com"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ciena.com" TargetMode="External"/><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emf"/></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arin\Documents\Z-Series\Planet%20Operate-Z-Series%203-day%20Lab%20Guide%20-%20Ciena%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8CDA69B602A3408884ED347C4BF0A2"/>
        <w:category>
          <w:name w:val="General"/>
          <w:gallery w:val="placeholder"/>
        </w:category>
        <w:types>
          <w:type w:val="bbPlcHdr"/>
        </w:types>
        <w:behaviors>
          <w:behavior w:val="content"/>
        </w:behaviors>
        <w:guid w:val="{5141018E-E57E-C143-8DBB-0288CB0BC65C}"/>
      </w:docPartPr>
      <w:docPartBody>
        <w:p w:rsidR="009B48AC" w:rsidRDefault="009B48AC" w:rsidP="009B48AC">
          <w:pPr>
            <w:pStyle w:val="EA8CDA69B602A3408884ED347C4BF0A2"/>
          </w:pPr>
          <w:r w:rsidRPr="00502A8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w:altName w:val="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Yu Gothic UI"/>
    <w:charset w:val="80"/>
    <w:family w:val="swiss"/>
    <w:pitch w:val="variable"/>
    <w:sig w:usb0="E00002FF" w:usb1="7AC7FFFF" w:usb2="00000012" w:usb3="00000000" w:csb0="0002000D" w:csb1="00000000"/>
  </w:font>
  <w:font w:name="Trebuchet MS">
    <w:altName w:val="﷽﷽﷽﷽﷽﷽﷽﷽t MS"/>
    <w:panose1 w:val="020B0603020202020204"/>
    <w:charset w:val="00"/>
    <w:family w:val="swiss"/>
    <w:pitch w:val="variable"/>
    <w:sig w:usb0="00000687" w:usb1="00000000" w:usb2="00000000" w:usb3="00000000" w:csb0="0000009F" w:csb1="00000000"/>
  </w:font>
  <w:font w:name="Í”â˛">
    <w:altName w:val="Calibri"/>
    <w:charset w:val="4D"/>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8AC"/>
    <w:rsid w:val="00024F69"/>
    <w:rsid w:val="00025DEE"/>
    <w:rsid w:val="000277C0"/>
    <w:rsid w:val="000A5E7B"/>
    <w:rsid w:val="000B2B60"/>
    <w:rsid w:val="000E4E57"/>
    <w:rsid w:val="001152F3"/>
    <w:rsid w:val="00121D54"/>
    <w:rsid w:val="0014183D"/>
    <w:rsid w:val="001E46A5"/>
    <w:rsid w:val="00203DD4"/>
    <w:rsid w:val="00215D31"/>
    <w:rsid w:val="0024151E"/>
    <w:rsid w:val="00250FF0"/>
    <w:rsid w:val="00297C2E"/>
    <w:rsid w:val="002A3304"/>
    <w:rsid w:val="002C3ADA"/>
    <w:rsid w:val="002F700F"/>
    <w:rsid w:val="003010B4"/>
    <w:rsid w:val="00322AB3"/>
    <w:rsid w:val="00377349"/>
    <w:rsid w:val="00391483"/>
    <w:rsid w:val="003F2037"/>
    <w:rsid w:val="00433739"/>
    <w:rsid w:val="00447BFA"/>
    <w:rsid w:val="00454ECC"/>
    <w:rsid w:val="00481E9E"/>
    <w:rsid w:val="004E5E0D"/>
    <w:rsid w:val="004F517C"/>
    <w:rsid w:val="00500585"/>
    <w:rsid w:val="00503BC6"/>
    <w:rsid w:val="00520686"/>
    <w:rsid w:val="005371D4"/>
    <w:rsid w:val="00551D75"/>
    <w:rsid w:val="005665EB"/>
    <w:rsid w:val="00575A13"/>
    <w:rsid w:val="005965BE"/>
    <w:rsid w:val="005A389D"/>
    <w:rsid w:val="005A762F"/>
    <w:rsid w:val="005B5531"/>
    <w:rsid w:val="005C55F9"/>
    <w:rsid w:val="005C59F8"/>
    <w:rsid w:val="005D4715"/>
    <w:rsid w:val="005E28D9"/>
    <w:rsid w:val="005E7ACC"/>
    <w:rsid w:val="005F00DA"/>
    <w:rsid w:val="005F3D32"/>
    <w:rsid w:val="00635A30"/>
    <w:rsid w:val="00636277"/>
    <w:rsid w:val="00684957"/>
    <w:rsid w:val="00686192"/>
    <w:rsid w:val="006902D1"/>
    <w:rsid w:val="006971E1"/>
    <w:rsid w:val="006A5782"/>
    <w:rsid w:val="006B7DD6"/>
    <w:rsid w:val="006E1345"/>
    <w:rsid w:val="006E4B1F"/>
    <w:rsid w:val="006E7D05"/>
    <w:rsid w:val="00717160"/>
    <w:rsid w:val="00744B01"/>
    <w:rsid w:val="00750318"/>
    <w:rsid w:val="0079263B"/>
    <w:rsid w:val="007955D0"/>
    <w:rsid w:val="007A31CB"/>
    <w:rsid w:val="007E50D2"/>
    <w:rsid w:val="008210F7"/>
    <w:rsid w:val="0083082C"/>
    <w:rsid w:val="008341D1"/>
    <w:rsid w:val="00885D68"/>
    <w:rsid w:val="008B47E6"/>
    <w:rsid w:val="008D2598"/>
    <w:rsid w:val="0090692D"/>
    <w:rsid w:val="00913DF5"/>
    <w:rsid w:val="009252CB"/>
    <w:rsid w:val="009522AB"/>
    <w:rsid w:val="0095692E"/>
    <w:rsid w:val="0096695D"/>
    <w:rsid w:val="0099219F"/>
    <w:rsid w:val="009A038C"/>
    <w:rsid w:val="009B3ADB"/>
    <w:rsid w:val="009B48AC"/>
    <w:rsid w:val="009E12EF"/>
    <w:rsid w:val="009E6C2E"/>
    <w:rsid w:val="00A640E6"/>
    <w:rsid w:val="00AC2613"/>
    <w:rsid w:val="00AE1387"/>
    <w:rsid w:val="00B326F6"/>
    <w:rsid w:val="00B838C0"/>
    <w:rsid w:val="00B92DB0"/>
    <w:rsid w:val="00C1709B"/>
    <w:rsid w:val="00C4491E"/>
    <w:rsid w:val="00C567AA"/>
    <w:rsid w:val="00C5774D"/>
    <w:rsid w:val="00C77281"/>
    <w:rsid w:val="00C80908"/>
    <w:rsid w:val="00C83FFB"/>
    <w:rsid w:val="00CA04C5"/>
    <w:rsid w:val="00CF4374"/>
    <w:rsid w:val="00CF519F"/>
    <w:rsid w:val="00D31CF1"/>
    <w:rsid w:val="00D646B8"/>
    <w:rsid w:val="00D67692"/>
    <w:rsid w:val="00DD437E"/>
    <w:rsid w:val="00DD77E7"/>
    <w:rsid w:val="00DE20B5"/>
    <w:rsid w:val="00DE300A"/>
    <w:rsid w:val="00DE70E1"/>
    <w:rsid w:val="00E06ED5"/>
    <w:rsid w:val="00E112CD"/>
    <w:rsid w:val="00E4273C"/>
    <w:rsid w:val="00E504C0"/>
    <w:rsid w:val="00E6599B"/>
    <w:rsid w:val="00E86335"/>
    <w:rsid w:val="00EE5D62"/>
    <w:rsid w:val="00F1794B"/>
    <w:rsid w:val="00F36018"/>
    <w:rsid w:val="00F83159"/>
    <w:rsid w:val="00FA442A"/>
    <w:rsid w:val="00FD6149"/>
    <w:rsid w:val="00FF7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48AC"/>
    <w:rPr>
      <w:color w:val="808080"/>
    </w:rPr>
  </w:style>
  <w:style w:type="paragraph" w:customStyle="1" w:styleId="EA8CDA69B602A3408884ED347C4BF0A2">
    <w:name w:val="EA8CDA69B602A3408884ED347C4BF0A2"/>
    <w:rsid w:val="009B48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2E596A2130C345A4753B3C567C98A9" ma:contentTypeVersion="13" ma:contentTypeDescription="Create a new document." ma:contentTypeScope="" ma:versionID="a4e646dad66de703f4913b673dea6fc6">
  <xsd:schema xmlns:xsd="http://www.w3.org/2001/XMLSchema" xmlns:xs="http://www.w3.org/2001/XMLSchema" xmlns:p="http://schemas.microsoft.com/office/2006/metadata/properties" xmlns:ns3="9f482141-c1b8-4f05-b38e-0236cba55b66" xmlns:ns4="14362f9d-dbdd-48d3-8dc2-4b25df11b3f6" targetNamespace="http://schemas.microsoft.com/office/2006/metadata/properties" ma:root="true" ma:fieldsID="d4c8b1ec2860800fff4cd1499ff801ab" ns3:_="" ns4:_="">
    <xsd:import namespace="9f482141-c1b8-4f05-b38e-0236cba55b66"/>
    <xsd:import namespace="14362f9d-dbdd-48d3-8dc2-4b25df11b3f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482141-c1b8-4f05-b38e-0236cba55b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362f9d-dbdd-48d3-8dc2-4b25df11b3f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SharedWithUsers xmlns="14362f9d-dbdd-48d3-8dc2-4b25df11b3f6">
      <UserInfo>
        <DisplayName/>
        <AccountId xsi:nil="true"/>
        <AccountType/>
      </UserInfo>
    </SharedWithUsers>
  </documentManagement>
</p:properties>
</file>

<file path=customXml/itemProps1.xml><?xml version="1.0" encoding="utf-8"?>
<ds:datastoreItem xmlns:ds="http://schemas.openxmlformats.org/officeDocument/2006/customXml" ds:itemID="{2276E578-168B-45AD-9EC0-9009FC448C68}">
  <ds:schemaRefs>
    <ds:schemaRef ds:uri="http://schemas.microsoft.com/sharepoint/v3/contenttype/forms"/>
  </ds:schemaRefs>
</ds:datastoreItem>
</file>

<file path=customXml/itemProps2.xml><?xml version="1.0" encoding="utf-8"?>
<ds:datastoreItem xmlns:ds="http://schemas.openxmlformats.org/officeDocument/2006/customXml" ds:itemID="{4651FE34-5FB4-4EC5-A879-0E1B340159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482141-c1b8-4f05-b38e-0236cba55b66"/>
    <ds:schemaRef ds:uri="14362f9d-dbdd-48d3-8dc2-4b25df11b3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91D21D-326B-4F7B-806E-37FFDD148E09}">
  <ds:schemaRefs>
    <ds:schemaRef ds:uri="http://schemas.openxmlformats.org/officeDocument/2006/bibliography"/>
  </ds:schemaRefs>
</ds:datastoreItem>
</file>

<file path=customXml/itemProps4.xml><?xml version="1.0" encoding="utf-8"?>
<ds:datastoreItem xmlns:ds="http://schemas.openxmlformats.org/officeDocument/2006/customXml" ds:itemID="{753D5B43-4D54-4753-8A60-8F72279E1BBD}">
  <ds:schemaRefs>
    <ds:schemaRef ds:uri="http://schemas.microsoft.com/office/2006/metadata/properties"/>
    <ds:schemaRef ds:uri="http://schemas.microsoft.com/office/infopath/2007/PartnerControls"/>
    <ds:schemaRef ds:uri="14362f9d-dbdd-48d3-8dc2-4b25df11b3f6"/>
  </ds:schemaRefs>
</ds:datastoreItem>
</file>

<file path=docProps/app.xml><?xml version="1.0" encoding="utf-8"?>
<Properties xmlns="http://schemas.openxmlformats.org/officeDocument/2006/extended-properties" xmlns:vt="http://schemas.openxmlformats.org/officeDocument/2006/docPropsVTypes">
  <Template>Planet Operate-Z-Series 3-day Lab Guide - Ciena Template.dotx</Template>
  <TotalTime>1</TotalTime>
  <Pages>70</Pages>
  <Words>6031</Words>
  <Characters>34378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PON Deployment Lab</vt:lpstr>
    </vt:vector>
  </TitlesOfParts>
  <Manager/>
  <Company>Ciena Corporation</Company>
  <LinksUpToDate>false</LinksUpToDate>
  <CharactersWithSpaces>40329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 Deployment Lab</dc:title>
  <dc:subject>SAOS 10.7.0</dc:subject>
  <dc:creator>Rev. D</dc:creator>
  <cp:keywords>Ciena</cp:keywords>
  <dc:description/>
  <cp:lastModifiedBy>Thomas, Mike</cp:lastModifiedBy>
  <cp:revision>2</cp:revision>
  <cp:lastPrinted>2020-07-24T18:09:00Z</cp:lastPrinted>
  <dcterms:created xsi:type="dcterms:W3CDTF">2021-12-04T18:18:00Z</dcterms:created>
  <dcterms:modified xsi:type="dcterms:W3CDTF">2021-12-04T18:18:00Z</dcterms:modified>
  <cp:category>Z-Series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enaCategory">
    <vt:lpwstr/>
  </property>
  <property fmtid="{D5CDD505-2E9C-101B-9397-08002B2CF9AE}" pid="3" name="ContentTypeId">
    <vt:lpwstr>0x010100012E596A2130C345A4753B3C567C98A9</vt:lpwstr>
  </property>
  <property fmtid="{D5CDD505-2E9C-101B-9397-08002B2CF9AE}" pid="4" name="CienaTypeOfFile">
    <vt:lpwstr/>
  </property>
  <property fmtid="{D5CDD505-2E9C-101B-9397-08002B2CF9AE}" pid="5" name="CienaPrimaryFocus">
    <vt:lpwstr>1;#Communications|bdeca441-83e3-455f-a349-f13ffb0cc3e8</vt:lpwstr>
  </property>
  <property fmtid="{D5CDD505-2E9C-101B-9397-08002B2CF9AE}" pid="6" name="Order">
    <vt:r8>378900</vt:r8>
  </property>
  <property fmtid="{D5CDD505-2E9C-101B-9397-08002B2CF9AE}" pid="7" name="_ExtendedDescription">
    <vt:lpwstr/>
  </property>
  <property fmtid="{D5CDD505-2E9C-101B-9397-08002B2CF9AE}" pid="8" name="ComplianceAssetId">
    <vt:lpwstr/>
  </property>
</Properties>
</file>